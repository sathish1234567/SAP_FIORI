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A95B17" w14:textId="3D3CFA14" w:rsidR="00AA1468" w:rsidRPr="00AA1468" w:rsidRDefault="00AA1468" w:rsidP="00607543">
      <w:pPr>
        <w:ind w:left="360" w:hanging="360"/>
        <w:rPr>
          <w:b/>
          <w:bCs/>
          <w:sz w:val="36"/>
          <w:szCs w:val="36"/>
        </w:rPr>
      </w:pPr>
      <w:r>
        <w:tab/>
      </w:r>
      <w:r>
        <w:tab/>
      </w:r>
      <w:r>
        <w:tab/>
      </w:r>
      <w:r>
        <w:tab/>
      </w:r>
      <w:r>
        <w:tab/>
      </w:r>
      <w:r>
        <w:tab/>
      </w:r>
      <w:r w:rsidRPr="00AA1468">
        <w:rPr>
          <w:b/>
          <w:bCs/>
          <w:sz w:val="36"/>
          <w:szCs w:val="36"/>
        </w:rPr>
        <w:t>Content</w:t>
      </w:r>
    </w:p>
    <w:p w14:paraId="439425B9" w14:textId="480B9621" w:rsidR="00607543" w:rsidRPr="001D0691" w:rsidRDefault="001F7BE7" w:rsidP="00B80CB8">
      <w:pPr>
        <w:pStyle w:val="Heading1"/>
        <w:numPr>
          <w:ilvl w:val="0"/>
          <w:numId w:val="57"/>
        </w:numPr>
        <w:rPr>
          <w:rFonts w:asciiTheme="minorHAnsi" w:eastAsiaTheme="minorHAnsi" w:hAnsiTheme="minorHAnsi" w:cstheme="minorBidi"/>
          <w:kern w:val="0"/>
          <w:sz w:val="22"/>
          <w:szCs w:val="22"/>
          <w:lang w:val="en-ZA"/>
        </w:rPr>
      </w:pPr>
      <w:hyperlink w:anchor="GITHUB" w:history="1">
        <w:r w:rsidR="00607543" w:rsidRPr="001D0691">
          <w:rPr>
            <w:rStyle w:val="Hyperlink"/>
            <w:rFonts w:asciiTheme="minorHAnsi" w:eastAsiaTheme="minorHAnsi" w:hAnsiTheme="minorHAnsi" w:cstheme="minorBidi"/>
            <w:kern w:val="0"/>
            <w:sz w:val="22"/>
            <w:szCs w:val="22"/>
            <w:lang w:val="en-ZA"/>
          </w:rPr>
          <w:t>GIT HUB Commands</w:t>
        </w:r>
      </w:hyperlink>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r w:rsidR="00607543" w:rsidRPr="001D0691">
        <w:rPr>
          <w:rFonts w:asciiTheme="minorHAnsi" w:eastAsiaTheme="minorHAnsi" w:hAnsiTheme="minorHAnsi" w:cstheme="minorBidi"/>
          <w:kern w:val="0"/>
          <w:sz w:val="22"/>
          <w:szCs w:val="22"/>
          <w:lang w:val="en-ZA"/>
        </w:rPr>
        <w:tab/>
      </w:r>
    </w:p>
    <w:p w14:paraId="07E4162C" w14:textId="7174974A" w:rsidR="00607543" w:rsidRPr="001D0691" w:rsidRDefault="001F7BE7" w:rsidP="00B80CB8">
      <w:pPr>
        <w:pStyle w:val="Heading1"/>
        <w:numPr>
          <w:ilvl w:val="0"/>
          <w:numId w:val="57"/>
        </w:numPr>
        <w:rPr>
          <w:rFonts w:asciiTheme="minorHAnsi" w:hAnsiTheme="minorHAnsi" w:cstheme="minorHAnsi"/>
          <w:sz w:val="22"/>
          <w:szCs w:val="22"/>
          <w:lang w:val="fr-FR"/>
        </w:rPr>
      </w:pPr>
      <w:hyperlink w:anchor="WEBIDE" w:history="1">
        <w:r w:rsidR="00C65E9B" w:rsidRPr="001D0691">
          <w:rPr>
            <w:rStyle w:val="Hyperlink"/>
            <w:rFonts w:asciiTheme="minorHAnsi" w:hAnsiTheme="minorHAnsi" w:cstheme="minorHAnsi"/>
            <w:sz w:val="22"/>
            <w:szCs w:val="22"/>
            <w:lang w:val="fr-FR"/>
          </w:rPr>
          <w:t>Local SAP WEBIDE/BAS Installation</w:t>
        </w:r>
      </w:hyperlink>
    </w:p>
    <w:p w14:paraId="20DCEAAB" w14:textId="644A2909" w:rsidR="00C65E9B" w:rsidRPr="001D0691" w:rsidRDefault="001F7BE7" w:rsidP="00B80CB8">
      <w:pPr>
        <w:pStyle w:val="Heading1"/>
        <w:numPr>
          <w:ilvl w:val="0"/>
          <w:numId w:val="57"/>
        </w:numPr>
        <w:rPr>
          <w:rFonts w:asciiTheme="minorHAnsi" w:hAnsiTheme="minorHAnsi" w:cstheme="minorHAnsi"/>
          <w:sz w:val="22"/>
          <w:szCs w:val="22"/>
          <w:lang w:val="fr-FR"/>
        </w:rPr>
      </w:pPr>
      <w:hyperlink w:anchor="Launchpad" w:history="1">
        <w:r w:rsidR="00C65E9B" w:rsidRPr="001D0691">
          <w:rPr>
            <w:rStyle w:val="Hyperlink"/>
            <w:rFonts w:asciiTheme="minorHAnsi" w:hAnsiTheme="minorHAnsi" w:cstheme="minorHAnsi"/>
            <w:sz w:val="22"/>
            <w:szCs w:val="22"/>
          </w:rPr>
          <w:t>FIORI Launchpad</w:t>
        </w:r>
      </w:hyperlink>
    </w:p>
    <w:p w14:paraId="7990C2FF" w14:textId="7E321EE5" w:rsidR="00C65E9B" w:rsidRPr="001D0691" w:rsidRDefault="001F7BE7" w:rsidP="00B80CB8">
      <w:pPr>
        <w:pStyle w:val="Heading1"/>
        <w:numPr>
          <w:ilvl w:val="0"/>
          <w:numId w:val="57"/>
        </w:numPr>
        <w:rPr>
          <w:rFonts w:asciiTheme="minorHAnsi" w:hAnsiTheme="minorHAnsi" w:cstheme="minorHAnsi"/>
          <w:sz w:val="22"/>
          <w:szCs w:val="22"/>
          <w:lang w:val="fr-FR"/>
        </w:rPr>
      </w:pPr>
      <w:hyperlink w:anchor="SAPUI5" w:history="1">
        <w:r w:rsidR="00C65E9B" w:rsidRPr="001D0691">
          <w:rPr>
            <w:rStyle w:val="Hyperlink"/>
            <w:rFonts w:asciiTheme="minorHAnsi" w:hAnsiTheme="minorHAnsi" w:cstheme="minorHAnsi"/>
            <w:sz w:val="22"/>
            <w:szCs w:val="22"/>
          </w:rPr>
          <w:t>SAPUI5</w:t>
        </w:r>
      </w:hyperlink>
    </w:p>
    <w:p w14:paraId="63D83B40" w14:textId="7559BEB2" w:rsidR="00BB2C0E" w:rsidRDefault="001F7BE7" w:rsidP="00B80CB8">
      <w:pPr>
        <w:pStyle w:val="Heading1"/>
        <w:numPr>
          <w:ilvl w:val="1"/>
          <w:numId w:val="57"/>
        </w:numPr>
        <w:rPr>
          <w:rFonts w:asciiTheme="minorHAnsi" w:hAnsiTheme="minorHAnsi" w:cstheme="minorHAnsi"/>
          <w:b w:val="0"/>
          <w:bCs w:val="0"/>
          <w:sz w:val="22"/>
          <w:szCs w:val="22"/>
          <w:lang w:val="fr-FR"/>
        </w:rPr>
      </w:pPr>
      <w:hyperlink w:anchor="whatisSAPUI5" w:history="1">
        <w:r w:rsidR="00BB2C0E" w:rsidRPr="000C5965">
          <w:rPr>
            <w:rStyle w:val="Hyperlink"/>
            <w:rFonts w:asciiTheme="minorHAnsi" w:hAnsiTheme="minorHAnsi" w:cstheme="minorHAnsi"/>
            <w:b w:val="0"/>
            <w:bCs w:val="0"/>
            <w:sz w:val="22"/>
            <w:szCs w:val="22"/>
            <w:lang w:val="fr-FR"/>
          </w:rPr>
          <w:t>What is SAP UI5</w:t>
        </w:r>
      </w:hyperlink>
    </w:p>
    <w:p w14:paraId="57A00C4A" w14:textId="5C7C3CF9" w:rsidR="000C5965" w:rsidRPr="000C5965" w:rsidRDefault="001F7BE7" w:rsidP="00B80CB8">
      <w:pPr>
        <w:pStyle w:val="Heading1"/>
        <w:numPr>
          <w:ilvl w:val="1"/>
          <w:numId w:val="57"/>
        </w:numPr>
        <w:rPr>
          <w:rFonts w:asciiTheme="minorHAnsi" w:hAnsiTheme="minorHAnsi" w:cstheme="minorHAnsi"/>
          <w:b w:val="0"/>
          <w:bCs w:val="0"/>
          <w:sz w:val="22"/>
          <w:szCs w:val="22"/>
        </w:rPr>
      </w:pPr>
      <w:hyperlink w:anchor="BeforeSAPUI5" w:history="1">
        <w:r w:rsidR="000C5965" w:rsidRPr="000C5965">
          <w:rPr>
            <w:rStyle w:val="Hyperlink"/>
            <w:rFonts w:asciiTheme="minorHAnsi" w:hAnsiTheme="minorHAnsi" w:cstheme="minorHAnsi"/>
            <w:b w:val="0"/>
            <w:bCs w:val="0"/>
            <w:sz w:val="22"/>
            <w:szCs w:val="22"/>
            <w:lang w:val="en-ZA"/>
          </w:rPr>
          <w:t>Before SAPUI5</w:t>
        </w:r>
      </w:hyperlink>
    </w:p>
    <w:p w14:paraId="253BFA1F" w14:textId="5B662AA7" w:rsidR="000C5965" w:rsidRDefault="001F7BE7" w:rsidP="00B80CB8">
      <w:pPr>
        <w:pStyle w:val="Heading1"/>
        <w:numPr>
          <w:ilvl w:val="1"/>
          <w:numId w:val="57"/>
        </w:numPr>
        <w:rPr>
          <w:rFonts w:asciiTheme="minorHAnsi" w:hAnsiTheme="minorHAnsi" w:cstheme="minorHAnsi"/>
          <w:b w:val="0"/>
          <w:bCs w:val="0"/>
          <w:sz w:val="22"/>
          <w:szCs w:val="22"/>
        </w:rPr>
      </w:pPr>
      <w:hyperlink w:anchor="ADVofSAPUI5" w:history="1">
        <w:r w:rsidR="000C5965" w:rsidRPr="000C5965">
          <w:rPr>
            <w:rStyle w:val="Hyperlink"/>
            <w:rFonts w:asciiTheme="minorHAnsi" w:hAnsiTheme="minorHAnsi" w:cstheme="minorHAnsi"/>
            <w:b w:val="0"/>
            <w:bCs w:val="0"/>
            <w:sz w:val="22"/>
            <w:szCs w:val="22"/>
          </w:rPr>
          <w:t>Advantages of SAPUI5</w:t>
        </w:r>
      </w:hyperlink>
    </w:p>
    <w:p w14:paraId="797F2B58" w14:textId="6829D0A2" w:rsidR="000C5965" w:rsidRDefault="001F7BE7" w:rsidP="00B80CB8">
      <w:pPr>
        <w:pStyle w:val="Heading1"/>
        <w:numPr>
          <w:ilvl w:val="1"/>
          <w:numId w:val="57"/>
        </w:numPr>
        <w:rPr>
          <w:rFonts w:asciiTheme="minorHAnsi" w:hAnsiTheme="minorHAnsi" w:cstheme="minorHAnsi"/>
          <w:b w:val="0"/>
          <w:bCs w:val="0"/>
          <w:sz w:val="22"/>
          <w:szCs w:val="22"/>
        </w:rPr>
      </w:pPr>
      <w:hyperlink w:anchor="MVC_Architecture" w:history="1">
        <w:r w:rsidR="000C5965" w:rsidRPr="000C5965">
          <w:rPr>
            <w:rStyle w:val="Hyperlink"/>
            <w:rFonts w:asciiTheme="minorHAnsi" w:hAnsiTheme="minorHAnsi" w:cstheme="minorHAnsi"/>
            <w:b w:val="0"/>
            <w:bCs w:val="0"/>
            <w:sz w:val="22"/>
            <w:szCs w:val="22"/>
          </w:rPr>
          <w:t>MVC Architecture</w:t>
        </w:r>
      </w:hyperlink>
    </w:p>
    <w:p w14:paraId="2735B723" w14:textId="0DF8CDAB" w:rsidR="000C5965" w:rsidRDefault="001F7BE7" w:rsidP="00B80CB8">
      <w:pPr>
        <w:pStyle w:val="Heading1"/>
        <w:numPr>
          <w:ilvl w:val="1"/>
          <w:numId w:val="57"/>
        </w:numPr>
        <w:rPr>
          <w:rFonts w:asciiTheme="minorHAnsi" w:hAnsiTheme="minorHAnsi" w:cstheme="minorHAnsi"/>
          <w:b w:val="0"/>
          <w:bCs w:val="0"/>
          <w:sz w:val="22"/>
          <w:szCs w:val="22"/>
        </w:rPr>
      </w:pPr>
      <w:hyperlink w:anchor="Diffe_Between_UI5FIORI" w:history="1">
        <w:r w:rsidR="000C5965" w:rsidRPr="000C5965">
          <w:rPr>
            <w:rStyle w:val="Hyperlink"/>
            <w:rFonts w:asciiTheme="minorHAnsi" w:hAnsiTheme="minorHAnsi" w:cstheme="minorHAnsi"/>
            <w:b w:val="0"/>
            <w:bCs w:val="0"/>
            <w:sz w:val="22"/>
            <w:szCs w:val="22"/>
          </w:rPr>
          <w:t>Difference between SAPUI5 and FIORI</w:t>
        </w:r>
      </w:hyperlink>
    </w:p>
    <w:p w14:paraId="1CF6DF1B" w14:textId="4772D0F0" w:rsidR="000C5965" w:rsidRPr="00730B3D" w:rsidRDefault="001F7BE7" w:rsidP="00B80CB8">
      <w:pPr>
        <w:pStyle w:val="Heading1"/>
        <w:numPr>
          <w:ilvl w:val="1"/>
          <w:numId w:val="57"/>
        </w:numPr>
        <w:rPr>
          <w:rFonts w:asciiTheme="minorHAnsi" w:hAnsiTheme="minorHAnsi" w:cstheme="minorHAnsi"/>
          <w:b w:val="0"/>
          <w:bCs w:val="0"/>
          <w:sz w:val="22"/>
          <w:szCs w:val="22"/>
        </w:rPr>
      </w:pPr>
      <w:hyperlink w:anchor="structure_SAPUI5_Application" w:history="1">
        <w:r w:rsidR="00D10F31" w:rsidRPr="00D10F31">
          <w:rPr>
            <w:rStyle w:val="Hyperlink"/>
            <w:rFonts w:asciiTheme="minorHAnsi" w:hAnsiTheme="minorHAnsi" w:cstheme="minorHAnsi"/>
            <w:b w:val="0"/>
            <w:bCs w:val="0"/>
            <w:sz w:val="22"/>
            <w:szCs w:val="22"/>
            <w:lang w:val="en-ZA"/>
          </w:rPr>
          <w:t>Structure of SAPUI5 Application</w:t>
        </w:r>
      </w:hyperlink>
    </w:p>
    <w:p w14:paraId="1AC6538B" w14:textId="0C362AC9" w:rsidR="00730B3D" w:rsidRPr="00730B3D" w:rsidRDefault="001F7BE7" w:rsidP="00B80CB8">
      <w:pPr>
        <w:pStyle w:val="Heading1"/>
        <w:numPr>
          <w:ilvl w:val="1"/>
          <w:numId w:val="57"/>
        </w:numPr>
        <w:rPr>
          <w:rFonts w:asciiTheme="minorHAnsi" w:hAnsiTheme="minorHAnsi" w:cstheme="minorHAnsi"/>
          <w:b w:val="0"/>
          <w:bCs w:val="0"/>
          <w:sz w:val="22"/>
          <w:szCs w:val="22"/>
        </w:rPr>
      </w:pPr>
      <w:hyperlink w:anchor="Initial_flow_of_Execution" w:history="1">
        <w:r w:rsidR="00730B3D" w:rsidRPr="00730B3D">
          <w:rPr>
            <w:rStyle w:val="Hyperlink"/>
            <w:rFonts w:asciiTheme="minorHAnsi" w:hAnsiTheme="minorHAnsi" w:cstheme="minorHAnsi"/>
            <w:b w:val="0"/>
            <w:bCs w:val="0"/>
            <w:sz w:val="22"/>
            <w:szCs w:val="22"/>
            <w:lang w:val="en-ZA"/>
          </w:rPr>
          <w:t>Initial Flow of Execution</w:t>
        </w:r>
      </w:hyperlink>
    </w:p>
    <w:p w14:paraId="151420DD" w14:textId="38DDC4E3" w:rsidR="00730B3D" w:rsidRPr="00730B3D" w:rsidRDefault="001F7BE7" w:rsidP="00B80CB8">
      <w:pPr>
        <w:pStyle w:val="Heading1"/>
        <w:numPr>
          <w:ilvl w:val="1"/>
          <w:numId w:val="57"/>
        </w:numPr>
        <w:rPr>
          <w:rFonts w:asciiTheme="minorHAnsi" w:hAnsiTheme="minorHAnsi" w:cstheme="minorHAnsi"/>
          <w:b w:val="0"/>
          <w:bCs w:val="0"/>
          <w:sz w:val="22"/>
          <w:szCs w:val="22"/>
        </w:rPr>
      </w:pPr>
      <w:hyperlink w:anchor="type_of_themes" w:history="1">
        <w:r w:rsidR="00730B3D" w:rsidRPr="00730B3D">
          <w:rPr>
            <w:rStyle w:val="Hyperlink"/>
            <w:rFonts w:asciiTheme="minorHAnsi" w:hAnsiTheme="minorHAnsi" w:cstheme="minorHAnsi"/>
            <w:b w:val="0"/>
            <w:bCs w:val="0"/>
            <w:sz w:val="22"/>
            <w:szCs w:val="22"/>
            <w:lang w:val="en-ZA"/>
          </w:rPr>
          <w:t>Types of themes</w:t>
        </w:r>
      </w:hyperlink>
    </w:p>
    <w:p w14:paraId="2ED708B7" w14:textId="1E4C1530" w:rsidR="00730B3D" w:rsidRPr="00730B3D" w:rsidRDefault="001F7BE7" w:rsidP="00B80CB8">
      <w:pPr>
        <w:pStyle w:val="Heading1"/>
        <w:numPr>
          <w:ilvl w:val="1"/>
          <w:numId w:val="57"/>
        </w:numPr>
        <w:rPr>
          <w:rFonts w:asciiTheme="minorHAnsi" w:hAnsiTheme="minorHAnsi" w:cstheme="minorHAnsi"/>
          <w:b w:val="0"/>
          <w:bCs w:val="0"/>
          <w:sz w:val="22"/>
          <w:szCs w:val="22"/>
        </w:rPr>
      </w:pPr>
      <w:hyperlink w:anchor="Complete_of_flow_execution" w:history="1">
        <w:r w:rsidR="00730B3D" w:rsidRPr="00730B3D">
          <w:rPr>
            <w:rStyle w:val="Hyperlink"/>
            <w:rFonts w:asciiTheme="minorHAnsi" w:hAnsiTheme="minorHAnsi" w:cstheme="minorHAnsi"/>
            <w:b w:val="0"/>
            <w:bCs w:val="0"/>
            <w:sz w:val="22"/>
            <w:szCs w:val="22"/>
            <w:lang w:val="en-ZA"/>
          </w:rPr>
          <w:t>Complete Flow of Execution</w:t>
        </w:r>
      </w:hyperlink>
    </w:p>
    <w:p w14:paraId="67D58670" w14:textId="5F804F21" w:rsidR="00730B3D" w:rsidRDefault="001F7BE7" w:rsidP="00B80CB8">
      <w:pPr>
        <w:pStyle w:val="Heading1"/>
        <w:numPr>
          <w:ilvl w:val="1"/>
          <w:numId w:val="57"/>
        </w:numPr>
        <w:rPr>
          <w:rFonts w:asciiTheme="minorHAnsi" w:hAnsiTheme="minorHAnsi" w:cstheme="minorHAnsi"/>
          <w:b w:val="0"/>
          <w:bCs w:val="0"/>
          <w:sz w:val="22"/>
          <w:szCs w:val="22"/>
        </w:rPr>
      </w:pPr>
      <w:hyperlink w:anchor="back_nav_router_history" w:history="1">
        <w:r w:rsidR="00730B3D" w:rsidRPr="00730B3D">
          <w:rPr>
            <w:rStyle w:val="Hyperlink"/>
            <w:rFonts w:asciiTheme="minorHAnsi" w:hAnsiTheme="minorHAnsi" w:cstheme="minorHAnsi"/>
            <w:b w:val="0"/>
            <w:bCs w:val="0"/>
            <w:sz w:val="22"/>
            <w:szCs w:val="22"/>
          </w:rPr>
          <w:t>Back Navigation using router history</w:t>
        </w:r>
      </w:hyperlink>
    </w:p>
    <w:p w14:paraId="15728523" w14:textId="3EEC1C6A" w:rsidR="00730B3D" w:rsidRDefault="001F7BE7" w:rsidP="00B80CB8">
      <w:pPr>
        <w:pStyle w:val="Heading1"/>
        <w:numPr>
          <w:ilvl w:val="1"/>
          <w:numId w:val="57"/>
        </w:numPr>
        <w:rPr>
          <w:rFonts w:asciiTheme="minorHAnsi" w:hAnsiTheme="minorHAnsi" w:cstheme="minorHAnsi"/>
          <w:b w:val="0"/>
          <w:bCs w:val="0"/>
          <w:sz w:val="22"/>
          <w:szCs w:val="22"/>
        </w:rPr>
      </w:pPr>
      <w:hyperlink w:anchor="basic_ui_ele_ui5" w:history="1">
        <w:r w:rsidR="00730B3D" w:rsidRPr="00730B3D">
          <w:rPr>
            <w:rStyle w:val="Hyperlink"/>
            <w:rFonts w:asciiTheme="minorHAnsi" w:hAnsiTheme="minorHAnsi" w:cstheme="minorHAnsi"/>
            <w:b w:val="0"/>
            <w:bCs w:val="0"/>
            <w:sz w:val="22"/>
            <w:szCs w:val="22"/>
          </w:rPr>
          <w:t>Basic UI Elements of SAPUI5</w:t>
        </w:r>
      </w:hyperlink>
    </w:p>
    <w:p w14:paraId="030AE5E1" w14:textId="09D5D9C2" w:rsidR="00730B3D" w:rsidRDefault="001F7BE7" w:rsidP="00B80CB8">
      <w:pPr>
        <w:pStyle w:val="Heading1"/>
        <w:numPr>
          <w:ilvl w:val="1"/>
          <w:numId w:val="57"/>
        </w:numPr>
        <w:rPr>
          <w:rFonts w:asciiTheme="minorHAnsi" w:hAnsiTheme="minorHAnsi" w:cstheme="minorHAnsi"/>
          <w:b w:val="0"/>
          <w:bCs w:val="0"/>
          <w:sz w:val="22"/>
          <w:szCs w:val="22"/>
        </w:rPr>
      </w:pPr>
      <w:hyperlink w:anchor="Dyn_change_UI_ele_Property" w:history="1">
        <w:r w:rsidR="00730B3D" w:rsidRPr="004D41C2">
          <w:rPr>
            <w:rStyle w:val="Hyperlink"/>
            <w:rFonts w:asciiTheme="minorHAnsi" w:hAnsiTheme="minorHAnsi" w:cstheme="minorHAnsi"/>
            <w:b w:val="0"/>
            <w:bCs w:val="0"/>
            <w:sz w:val="22"/>
            <w:szCs w:val="22"/>
          </w:rPr>
          <w:t>Dynamically change UI Element Properties </w:t>
        </w:r>
      </w:hyperlink>
    </w:p>
    <w:p w14:paraId="6C0FAB0F" w14:textId="25193BA9" w:rsidR="004D41C2" w:rsidRDefault="001F7BE7" w:rsidP="00B80CB8">
      <w:pPr>
        <w:pStyle w:val="Heading1"/>
        <w:numPr>
          <w:ilvl w:val="1"/>
          <w:numId w:val="57"/>
        </w:numPr>
        <w:rPr>
          <w:rFonts w:asciiTheme="minorHAnsi" w:hAnsiTheme="minorHAnsi" w:cstheme="minorHAnsi"/>
          <w:b w:val="0"/>
          <w:bCs w:val="0"/>
          <w:sz w:val="22"/>
          <w:szCs w:val="22"/>
        </w:rPr>
      </w:pPr>
      <w:hyperlink w:anchor="Layout" w:history="1">
        <w:r w:rsidR="004D41C2" w:rsidRPr="004D41C2">
          <w:rPr>
            <w:rStyle w:val="Hyperlink"/>
            <w:rFonts w:asciiTheme="minorHAnsi" w:hAnsiTheme="minorHAnsi" w:cstheme="minorHAnsi"/>
            <w:b w:val="0"/>
            <w:bCs w:val="0"/>
            <w:sz w:val="22"/>
            <w:szCs w:val="22"/>
          </w:rPr>
          <w:t>Layouts</w:t>
        </w:r>
      </w:hyperlink>
    </w:p>
    <w:p w14:paraId="541288FA" w14:textId="51AF63DA" w:rsidR="004D41C2" w:rsidRDefault="001F7BE7" w:rsidP="00B80CB8">
      <w:pPr>
        <w:pStyle w:val="Heading1"/>
        <w:numPr>
          <w:ilvl w:val="2"/>
          <w:numId w:val="57"/>
        </w:numPr>
        <w:rPr>
          <w:rFonts w:asciiTheme="minorHAnsi" w:hAnsiTheme="minorHAnsi" w:cstheme="minorHAnsi"/>
          <w:b w:val="0"/>
          <w:bCs w:val="0"/>
          <w:sz w:val="22"/>
          <w:szCs w:val="22"/>
        </w:rPr>
      </w:pPr>
      <w:hyperlink w:anchor="types_layout" w:history="1">
        <w:r w:rsidR="004D41C2" w:rsidRPr="004D41C2">
          <w:rPr>
            <w:rStyle w:val="Hyperlink"/>
            <w:rFonts w:asciiTheme="minorHAnsi" w:hAnsiTheme="minorHAnsi" w:cstheme="minorHAnsi"/>
            <w:b w:val="0"/>
            <w:bCs w:val="0"/>
            <w:sz w:val="22"/>
            <w:szCs w:val="22"/>
          </w:rPr>
          <w:t>Types of Layouts</w:t>
        </w:r>
      </w:hyperlink>
    </w:p>
    <w:p w14:paraId="50968241" w14:textId="2C355C2C" w:rsidR="004D41C2" w:rsidRDefault="001F7BE7" w:rsidP="00B80CB8">
      <w:pPr>
        <w:pStyle w:val="Heading1"/>
        <w:numPr>
          <w:ilvl w:val="2"/>
          <w:numId w:val="57"/>
        </w:numPr>
        <w:rPr>
          <w:rFonts w:asciiTheme="minorHAnsi" w:hAnsiTheme="minorHAnsi" w:cstheme="minorHAnsi"/>
          <w:b w:val="0"/>
          <w:bCs w:val="0"/>
          <w:sz w:val="22"/>
          <w:szCs w:val="22"/>
        </w:rPr>
      </w:pPr>
      <w:hyperlink w:anchor="grid_lay" w:history="1">
        <w:r w:rsidR="004D41C2" w:rsidRPr="004D41C2">
          <w:rPr>
            <w:rStyle w:val="Hyperlink"/>
            <w:rFonts w:asciiTheme="minorHAnsi" w:hAnsiTheme="minorHAnsi" w:cstheme="minorHAnsi"/>
            <w:b w:val="0"/>
            <w:bCs w:val="0"/>
            <w:sz w:val="22"/>
            <w:szCs w:val="22"/>
          </w:rPr>
          <w:t>Grid Layout</w:t>
        </w:r>
      </w:hyperlink>
    </w:p>
    <w:p w14:paraId="161DD24A" w14:textId="74498F30" w:rsidR="004D41C2" w:rsidRDefault="001F7BE7" w:rsidP="00B80CB8">
      <w:pPr>
        <w:pStyle w:val="Heading1"/>
        <w:numPr>
          <w:ilvl w:val="2"/>
          <w:numId w:val="57"/>
        </w:numPr>
        <w:rPr>
          <w:rFonts w:asciiTheme="minorHAnsi" w:hAnsiTheme="minorHAnsi" w:cstheme="minorHAnsi"/>
          <w:b w:val="0"/>
          <w:bCs w:val="0"/>
          <w:sz w:val="22"/>
          <w:szCs w:val="22"/>
        </w:rPr>
      </w:pPr>
      <w:hyperlink w:anchor="simpleform" w:history="1">
        <w:r w:rsidR="004D41C2" w:rsidRPr="004D41C2">
          <w:rPr>
            <w:rStyle w:val="Hyperlink"/>
            <w:rFonts w:asciiTheme="minorHAnsi" w:hAnsiTheme="minorHAnsi" w:cstheme="minorHAnsi"/>
            <w:b w:val="0"/>
            <w:bCs w:val="0"/>
            <w:sz w:val="22"/>
            <w:szCs w:val="22"/>
          </w:rPr>
          <w:t>SimpleForm Layout</w:t>
        </w:r>
      </w:hyperlink>
    </w:p>
    <w:p w14:paraId="450717FA" w14:textId="122C778F" w:rsidR="00DA22B1" w:rsidRDefault="001F7BE7" w:rsidP="00B80CB8">
      <w:pPr>
        <w:pStyle w:val="Heading1"/>
        <w:numPr>
          <w:ilvl w:val="2"/>
          <w:numId w:val="57"/>
        </w:numPr>
        <w:rPr>
          <w:rFonts w:asciiTheme="minorHAnsi" w:hAnsiTheme="minorHAnsi" w:cstheme="minorHAnsi"/>
          <w:b w:val="0"/>
          <w:bCs w:val="0"/>
          <w:sz w:val="22"/>
          <w:szCs w:val="22"/>
        </w:rPr>
      </w:pPr>
      <w:hyperlink w:anchor="helper_lay" w:history="1">
        <w:r w:rsidR="00DA22B1" w:rsidRPr="00DA22B1">
          <w:rPr>
            <w:rStyle w:val="Hyperlink"/>
            <w:rFonts w:asciiTheme="minorHAnsi" w:hAnsiTheme="minorHAnsi" w:cstheme="minorHAnsi"/>
            <w:b w:val="0"/>
            <w:bCs w:val="0"/>
            <w:sz w:val="22"/>
            <w:szCs w:val="22"/>
          </w:rPr>
          <w:t>Helper Layouts</w:t>
        </w:r>
      </w:hyperlink>
    </w:p>
    <w:p w14:paraId="4EF36305" w14:textId="6EE00B63" w:rsidR="00DA22B1" w:rsidRDefault="001F7BE7" w:rsidP="00B80CB8">
      <w:pPr>
        <w:pStyle w:val="Heading1"/>
        <w:numPr>
          <w:ilvl w:val="2"/>
          <w:numId w:val="57"/>
        </w:numPr>
        <w:rPr>
          <w:rFonts w:asciiTheme="minorHAnsi" w:hAnsiTheme="minorHAnsi" w:cstheme="minorHAnsi"/>
          <w:b w:val="0"/>
          <w:bCs w:val="0"/>
          <w:sz w:val="22"/>
          <w:szCs w:val="22"/>
        </w:rPr>
      </w:pPr>
      <w:hyperlink w:anchor="validations" w:history="1">
        <w:r w:rsidR="00CB0BDC" w:rsidRPr="00CB0BDC">
          <w:rPr>
            <w:rStyle w:val="Hyperlink"/>
            <w:rFonts w:asciiTheme="minorHAnsi" w:hAnsiTheme="minorHAnsi" w:cstheme="minorHAnsi"/>
            <w:b w:val="0"/>
            <w:bCs w:val="0"/>
            <w:sz w:val="22"/>
            <w:szCs w:val="22"/>
          </w:rPr>
          <w:t>Validations</w:t>
        </w:r>
      </w:hyperlink>
    </w:p>
    <w:p w14:paraId="2421D325" w14:textId="1C03763D" w:rsidR="00CB0BDC" w:rsidRDefault="001F7BE7" w:rsidP="00B80CB8">
      <w:pPr>
        <w:pStyle w:val="Heading1"/>
        <w:numPr>
          <w:ilvl w:val="1"/>
          <w:numId w:val="57"/>
        </w:numPr>
        <w:rPr>
          <w:rFonts w:asciiTheme="minorHAnsi" w:hAnsiTheme="minorHAnsi" w:cstheme="minorHAnsi"/>
          <w:b w:val="0"/>
          <w:bCs w:val="0"/>
          <w:sz w:val="22"/>
          <w:szCs w:val="22"/>
        </w:rPr>
      </w:pPr>
      <w:hyperlink w:anchor="odata_intro" w:history="1">
        <w:r w:rsidR="000D5B08" w:rsidRPr="000D5B08">
          <w:rPr>
            <w:rStyle w:val="Hyperlink"/>
            <w:rFonts w:asciiTheme="minorHAnsi" w:hAnsiTheme="minorHAnsi" w:cstheme="minorHAnsi"/>
            <w:b w:val="0"/>
            <w:bCs w:val="0"/>
            <w:sz w:val="22"/>
            <w:szCs w:val="22"/>
          </w:rPr>
          <w:t>ODATA Introduction</w:t>
        </w:r>
      </w:hyperlink>
    </w:p>
    <w:p w14:paraId="4BDBC06D" w14:textId="2B68B28E" w:rsidR="00CA5D64" w:rsidRDefault="001F7BE7" w:rsidP="00B80CB8">
      <w:pPr>
        <w:pStyle w:val="Heading1"/>
        <w:numPr>
          <w:ilvl w:val="1"/>
          <w:numId w:val="57"/>
        </w:numPr>
        <w:rPr>
          <w:rFonts w:asciiTheme="minorHAnsi" w:hAnsiTheme="minorHAnsi" w:cstheme="minorHAnsi"/>
          <w:b w:val="0"/>
          <w:bCs w:val="0"/>
          <w:sz w:val="22"/>
          <w:szCs w:val="22"/>
        </w:rPr>
      </w:pPr>
      <w:hyperlink w:anchor="odata_runtime_artifacts" w:history="1">
        <w:r w:rsidR="00CA5D64" w:rsidRPr="0059524A">
          <w:rPr>
            <w:rStyle w:val="Hyperlink"/>
            <w:rFonts w:asciiTheme="minorHAnsi" w:hAnsiTheme="minorHAnsi" w:cstheme="minorHAnsi"/>
            <w:b w:val="0"/>
            <w:bCs w:val="0"/>
            <w:sz w:val="22"/>
            <w:szCs w:val="22"/>
          </w:rPr>
          <w:t>ODATA Runtime artifacts</w:t>
        </w:r>
      </w:hyperlink>
    </w:p>
    <w:p w14:paraId="6A96BEC3" w14:textId="5B93FBC6" w:rsidR="0059524A" w:rsidRDefault="001F7BE7" w:rsidP="00B80CB8">
      <w:pPr>
        <w:pStyle w:val="Heading1"/>
        <w:numPr>
          <w:ilvl w:val="1"/>
          <w:numId w:val="57"/>
        </w:numPr>
        <w:rPr>
          <w:rFonts w:asciiTheme="minorHAnsi" w:hAnsiTheme="minorHAnsi" w:cstheme="minorHAnsi"/>
          <w:b w:val="0"/>
          <w:bCs w:val="0"/>
          <w:sz w:val="22"/>
          <w:szCs w:val="22"/>
        </w:rPr>
      </w:pPr>
      <w:hyperlink w:anchor="CRUD_operations" w:history="1">
        <w:r w:rsidR="0059524A" w:rsidRPr="0059524A">
          <w:rPr>
            <w:rStyle w:val="Hyperlink"/>
            <w:rFonts w:asciiTheme="minorHAnsi" w:hAnsiTheme="minorHAnsi" w:cstheme="minorHAnsi"/>
            <w:b w:val="0"/>
            <w:bCs w:val="0"/>
            <w:sz w:val="22"/>
            <w:szCs w:val="22"/>
          </w:rPr>
          <w:t>CRUD Operations</w:t>
        </w:r>
      </w:hyperlink>
    </w:p>
    <w:p w14:paraId="572EB2E5" w14:textId="1AA23BA8" w:rsidR="0059524A" w:rsidRDefault="001F7BE7" w:rsidP="00B80CB8">
      <w:pPr>
        <w:pStyle w:val="Heading1"/>
        <w:numPr>
          <w:ilvl w:val="1"/>
          <w:numId w:val="57"/>
        </w:numPr>
        <w:rPr>
          <w:rStyle w:val="Hyperlink"/>
          <w:rFonts w:asciiTheme="minorHAnsi" w:hAnsiTheme="minorHAnsi" w:cstheme="minorHAnsi"/>
          <w:b w:val="0"/>
          <w:bCs w:val="0"/>
          <w:sz w:val="22"/>
          <w:szCs w:val="22"/>
        </w:rPr>
      </w:pPr>
      <w:hyperlink w:anchor="connecting_odata_to_webide" w:history="1">
        <w:r w:rsidR="00FC58FF" w:rsidRPr="00FC58FF">
          <w:rPr>
            <w:rStyle w:val="Hyperlink"/>
            <w:rFonts w:asciiTheme="minorHAnsi" w:hAnsiTheme="minorHAnsi" w:cstheme="minorHAnsi"/>
            <w:b w:val="0"/>
            <w:bCs w:val="0"/>
            <w:sz w:val="22"/>
            <w:szCs w:val="22"/>
          </w:rPr>
          <w:t>Connecting ODATA service to WEBID</w:t>
        </w:r>
      </w:hyperlink>
    </w:p>
    <w:p w14:paraId="5CD76B3B" w14:textId="77B0AC57" w:rsidR="00FC58FF" w:rsidRDefault="001F7BE7" w:rsidP="00B80CB8">
      <w:pPr>
        <w:pStyle w:val="Heading1"/>
        <w:numPr>
          <w:ilvl w:val="1"/>
          <w:numId w:val="57"/>
        </w:numPr>
        <w:rPr>
          <w:rStyle w:val="Hyperlink"/>
          <w:rFonts w:asciiTheme="minorHAnsi" w:hAnsiTheme="minorHAnsi" w:cstheme="minorHAnsi"/>
          <w:b w:val="0"/>
          <w:bCs w:val="0"/>
          <w:sz w:val="22"/>
          <w:szCs w:val="22"/>
        </w:rPr>
      </w:pPr>
      <w:hyperlink w:anchor="types_of_models" w:history="1">
        <w:r w:rsidR="00FC58FF" w:rsidRPr="00FC58FF">
          <w:rPr>
            <w:rStyle w:val="Hyperlink"/>
            <w:rFonts w:asciiTheme="minorHAnsi" w:hAnsiTheme="minorHAnsi" w:cstheme="minorHAnsi"/>
            <w:b w:val="0"/>
            <w:bCs w:val="0"/>
            <w:sz w:val="22"/>
            <w:szCs w:val="22"/>
          </w:rPr>
          <w:t>Types of Models</w:t>
        </w:r>
      </w:hyperlink>
    </w:p>
    <w:p w14:paraId="4FD08C07" w14:textId="37861430" w:rsidR="00FC58FF" w:rsidRDefault="001F7BE7" w:rsidP="00B80CB8">
      <w:pPr>
        <w:pStyle w:val="Heading1"/>
        <w:numPr>
          <w:ilvl w:val="1"/>
          <w:numId w:val="57"/>
        </w:numPr>
        <w:rPr>
          <w:rStyle w:val="Hyperlink"/>
          <w:rFonts w:asciiTheme="minorHAnsi" w:hAnsiTheme="minorHAnsi" w:cstheme="minorHAnsi"/>
          <w:b w:val="0"/>
          <w:bCs w:val="0"/>
          <w:sz w:val="22"/>
          <w:szCs w:val="22"/>
        </w:rPr>
      </w:pPr>
      <w:hyperlink w:anchor="List_MultiValue_UI_Elements" w:history="1">
        <w:r w:rsidR="00FC58FF" w:rsidRPr="00FC58FF">
          <w:rPr>
            <w:rStyle w:val="Hyperlink"/>
            <w:rFonts w:asciiTheme="minorHAnsi" w:hAnsiTheme="minorHAnsi" w:cstheme="minorHAnsi"/>
            <w:b w:val="0"/>
            <w:bCs w:val="0"/>
            <w:sz w:val="22"/>
            <w:szCs w:val="22"/>
          </w:rPr>
          <w:t>List and MultiValue UI Elements</w:t>
        </w:r>
      </w:hyperlink>
    </w:p>
    <w:p w14:paraId="1655FB57" w14:textId="32433B0D" w:rsidR="00FC58FF" w:rsidRDefault="001F7BE7" w:rsidP="00B80CB8">
      <w:pPr>
        <w:pStyle w:val="Heading1"/>
        <w:numPr>
          <w:ilvl w:val="2"/>
          <w:numId w:val="57"/>
        </w:numPr>
        <w:rPr>
          <w:rStyle w:val="Hyperlink"/>
          <w:rFonts w:asciiTheme="minorHAnsi" w:hAnsiTheme="minorHAnsi" w:cstheme="minorHAnsi"/>
          <w:b w:val="0"/>
          <w:bCs w:val="0"/>
          <w:sz w:val="22"/>
          <w:szCs w:val="22"/>
        </w:rPr>
      </w:pPr>
      <w:hyperlink w:anchor="List_MultiValue_UI_Elements" w:history="1">
        <w:r w:rsidR="00FC58FF" w:rsidRPr="00FC58FF">
          <w:rPr>
            <w:rStyle w:val="Hyperlink"/>
            <w:rFonts w:asciiTheme="minorHAnsi" w:hAnsiTheme="minorHAnsi" w:cstheme="minorHAnsi"/>
            <w:b w:val="0"/>
            <w:bCs w:val="0"/>
            <w:sz w:val="22"/>
            <w:szCs w:val="22"/>
          </w:rPr>
          <w:t>LIST</w:t>
        </w:r>
      </w:hyperlink>
    </w:p>
    <w:p w14:paraId="70714307" w14:textId="10E3F7F7" w:rsidR="00FC58FF" w:rsidRDefault="001F7BE7" w:rsidP="00B80CB8">
      <w:pPr>
        <w:pStyle w:val="Heading1"/>
        <w:numPr>
          <w:ilvl w:val="2"/>
          <w:numId w:val="57"/>
        </w:numPr>
        <w:rPr>
          <w:rStyle w:val="Hyperlink"/>
          <w:rFonts w:asciiTheme="minorHAnsi" w:hAnsiTheme="minorHAnsi" w:cstheme="minorHAnsi"/>
          <w:b w:val="0"/>
          <w:bCs w:val="0"/>
          <w:sz w:val="22"/>
          <w:szCs w:val="22"/>
        </w:rPr>
      </w:pPr>
      <w:hyperlink w:anchor="MultiValue_UI_Elements" w:history="1">
        <w:r w:rsidR="00FC58FF" w:rsidRPr="00FC58FF">
          <w:rPr>
            <w:rStyle w:val="Hyperlink"/>
            <w:rFonts w:asciiTheme="minorHAnsi" w:hAnsiTheme="minorHAnsi" w:cstheme="minorHAnsi"/>
            <w:b w:val="0"/>
            <w:bCs w:val="0"/>
            <w:sz w:val="22"/>
            <w:szCs w:val="22"/>
          </w:rPr>
          <w:t>MultiValue UI Elements</w:t>
        </w:r>
      </w:hyperlink>
    </w:p>
    <w:p w14:paraId="14AC8863" w14:textId="018BD736" w:rsidR="0049661C" w:rsidRDefault="001F7BE7" w:rsidP="00B80CB8">
      <w:pPr>
        <w:pStyle w:val="Heading1"/>
        <w:numPr>
          <w:ilvl w:val="1"/>
          <w:numId w:val="57"/>
        </w:numPr>
        <w:rPr>
          <w:rStyle w:val="Hyperlink"/>
          <w:rFonts w:asciiTheme="minorHAnsi" w:hAnsiTheme="minorHAnsi" w:cstheme="minorHAnsi"/>
          <w:b w:val="0"/>
          <w:bCs w:val="0"/>
          <w:sz w:val="22"/>
          <w:szCs w:val="22"/>
        </w:rPr>
      </w:pPr>
      <w:hyperlink w:anchor="F4_Help_Fragments_dialog" w:history="1">
        <w:r w:rsidR="0049661C" w:rsidRPr="0049661C">
          <w:rPr>
            <w:rStyle w:val="Hyperlink"/>
            <w:rFonts w:asciiTheme="minorHAnsi" w:hAnsiTheme="minorHAnsi" w:cstheme="minorHAnsi"/>
            <w:b w:val="0"/>
            <w:bCs w:val="0"/>
            <w:sz w:val="22"/>
            <w:szCs w:val="22"/>
          </w:rPr>
          <w:t>F4 Help Implementation using fragments and dialogs</w:t>
        </w:r>
      </w:hyperlink>
    </w:p>
    <w:p w14:paraId="6CCBF5E6" w14:textId="23237FF6" w:rsidR="0049661C" w:rsidRDefault="001F7BE7" w:rsidP="00B80CB8">
      <w:pPr>
        <w:pStyle w:val="Heading1"/>
        <w:numPr>
          <w:ilvl w:val="1"/>
          <w:numId w:val="57"/>
        </w:numPr>
        <w:rPr>
          <w:rStyle w:val="Hyperlink"/>
          <w:rFonts w:asciiTheme="minorHAnsi" w:hAnsiTheme="minorHAnsi" w:cstheme="minorHAnsi"/>
          <w:b w:val="0"/>
          <w:bCs w:val="0"/>
          <w:sz w:val="22"/>
          <w:szCs w:val="22"/>
        </w:rPr>
      </w:pPr>
      <w:hyperlink w:anchor="Why_dialog_makes_dependent_View" w:history="1">
        <w:r w:rsidR="0049661C" w:rsidRPr="0049661C">
          <w:rPr>
            <w:rStyle w:val="Hyperlink"/>
            <w:rFonts w:asciiTheme="minorHAnsi" w:hAnsiTheme="minorHAnsi" w:cstheme="minorHAnsi"/>
            <w:b w:val="0"/>
            <w:bCs w:val="0"/>
            <w:sz w:val="22"/>
            <w:szCs w:val="22"/>
          </w:rPr>
          <w:t>Why the dialog makes dependent of View</w:t>
        </w:r>
      </w:hyperlink>
    </w:p>
    <w:p w14:paraId="23F0B844" w14:textId="636C6207" w:rsidR="0049661C" w:rsidRDefault="001F7BE7" w:rsidP="00B80CB8">
      <w:pPr>
        <w:pStyle w:val="Heading1"/>
        <w:numPr>
          <w:ilvl w:val="1"/>
          <w:numId w:val="57"/>
        </w:numPr>
        <w:rPr>
          <w:rStyle w:val="Hyperlink"/>
          <w:rFonts w:asciiTheme="minorHAnsi" w:hAnsiTheme="minorHAnsi" w:cstheme="minorHAnsi"/>
          <w:b w:val="0"/>
          <w:bCs w:val="0"/>
          <w:sz w:val="22"/>
          <w:szCs w:val="22"/>
        </w:rPr>
      </w:pPr>
      <w:hyperlink w:anchor="Applying_Filters_Back_end" w:history="1">
        <w:r w:rsidR="0049661C" w:rsidRPr="0049661C">
          <w:rPr>
            <w:rStyle w:val="Hyperlink"/>
            <w:rFonts w:asciiTheme="minorHAnsi" w:hAnsiTheme="minorHAnsi" w:cstheme="minorHAnsi"/>
            <w:b w:val="0"/>
            <w:bCs w:val="0"/>
            <w:sz w:val="22"/>
            <w:szCs w:val="22"/>
          </w:rPr>
          <w:t>Applying Filters at Back-end</w:t>
        </w:r>
      </w:hyperlink>
    </w:p>
    <w:p w14:paraId="4FF9A22D" w14:textId="60556AAD" w:rsidR="0049661C" w:rsidRDefault="001F7BE7" w:rsidP="00B80CB8">
      <w:pPr>
        <w:pStyle w:val="Heading1"/>
        <w:numPr>
          <w:ilvl w:val="1"/>
          <w:numId w:val="57"/>
        </w:numPr>
        <w:rPr>
          <w:rStyle w:val="Hyperlink"/>
          <w:rFonts w:asciiTheme="minorHAnsi" w:hAnsiTheme="minorHAnsi" w:cstheme="minorHAnsi"/>
          <w:b w:val="0"/>
          <w:bCs w:val="0"/>
          <w:sz w:val="22"/>
          <w:szCs w:val="22"/>
        </w:rPr>
      </w:pPr>
      <w:hyperlink w:anchor="Applying_Filters_Frontend" w:history="1">
        <w:r w:rsidR="0049661C" w:rsidRPr="0049661C">
          <w:rPr>
            <w:rStyle w:val="Hyperlink"/>
            <w:rFonts w:asciiTheme="minorHAnsi" w:hAnsiTheme="minorHAnsi" w:cstheme="minorHAnsi"/>
            <w:b w:val="0"/>
            <w:bCs w:val="0"/>
            <w:sz w:val="22"/>
            <w:szCs w:val="22"/>
          </w:rPr>
          <w:t>Applying Filters from Front end</w:t>
        </w:r>
      </w:hyperlink>
    </w:p>
    <w:p w14:paraId="47EA684E" w14:textId="3CD7DBDB" w:rsidR="0049661C" w:rsidRDefault="001F7BE7" w:rsidP="00B80CB8">
      <w:pPr>
        <w:pStyle w:val="Heading1"/>
        <w:numPr>
          <w:ilvl w:val="1"/>
          <w:numId w:val="57"/>
        </w:numPr>
        <w:rPr>
          <w:rStyle w:val="Hyperlink"/>
          <w:rFonts w:asciiTheme="minorHAnsi" w:hAnsiTheme="minorHAnsi" w:cstheme="minorHAnsi"/>
          <w:b w:val="0"/>
          <w:bCs w:val="0"/>
          <w:sz w:val="22"/>
          <w:szCs w:val="22"/>
        </w:rPr>
      </w:pPr>
      <w:hyperlink w:anchor="Sorting" w:history="1">
        <w:r w:rsidR="00EE6B27" w:rsidRPr="00EE6B27">
          <w:rPr>
            <w:rStyle w:val="Hyperlink"/>
            <w:rFonts w:asciiTheme="minorHAnsi" w:hAnsiTheme="minorHAnsi" w:cstheme="minorHAnsi"/>
            <w:b w:val="0"/>
            <w:bCs w:val="0"/>
            <w:sz w:val="22"/>
            <w:szCs w:val="22"/>
          </w:rPr>
          <w:t>Sorting</w:t>
        </w:r>
      </w:hyperlink>
    </w:p>
    <w:p w14:paraId="401A2F3C" w14:textId="27ACA891" w:rsidR="00EE6B27" w:rsidRDefault="001F7BE7" w:rsidP="00B80CB8">
      <w:pPr>
        <w:pStyle w:val="Heading1"/>
        <w:numPr>
          <w:ilvl w:val="1"/>
          <w:numId w:val="57"/>
        </w:numPr>
        <w:rPr>
          <w:rStyle w:val="Hyperlink"/>
          <w:rFonts w:asciiTheme="minorHAnsi" w:hAnsiTheme="minorHAnsi" w:cstheme="minorHAnsi"/>
          <w:b w:val="0"/>
          <w:bCs w:val="0"/>
          <w:sz w:val="22"/>
          <w:szCs w:val="22"/>
        </w:rPr>
      </w:pPr>
      <w:hyperlink w:anchor="Formatter" w:history="1">
        <w:r w:rsidR="00EE6B27" w:rsidRPr="00EE6B27">
          <w:rPr>
            <w:rStyle w:val="Hyperlink"/>
            <w:rFonts w:asciiTheme="minorHAnsi" w:hAnsiTheme="minorHAnsi" w:cstheme="minorHAnsi"/>
            <w:b w:val="0"/>
            <w:bCs w:val="0"/>
            <w:sz w:val="22"/>
            <w:szCs w:val="22"/>
          </w:rPr>
          <w:t>Formatter</w:t>
        </w:r>
      </w:hyperlink>
    </w:p>
    <w:p w14:paraId="25CB81EB" w14:textId="7B4D9791" w:rsidR="00EE6B27" w:rsidRDefault="001F7BE7" w:rsidP="00B80CB8">
      <w:pPr>
        <w:pStyle w:val="Heading1"/>
        <w:numPr>
          <w:ilvl w:val="1"/>
          <w:numId w:val="57"/>
        </w:numPr>
        <w:rPr>
          <w:rStyle w:val="Hyperlink"/>
          <w:rFonts w:asciiTheme="minorHAnsi" w:hAnsiTheme="minorHAnsi" w:cstheme="minorHAnsi"/>
          <w:b w:val="0"/>
          <w:bCs w:val="0"/>
          <w:sz w:val="22"/>
          <w:szCs w:val="22"/>
        </w:rPr>
      </w:pPr>
      <w:hyperlink w:anchor="ODATA_Read_Operation" w:history="1">
        <w:r w:rsidR="00EE6B27" w:rsidRPr="00EE6B27">
          <w:rPr>
            <w:rStyle w:val="Hyperlink"/>
            <w:rFonts w:asciiTheme="minorHAnsi" w:hAnsiTheme="minorHAnsi" w:cstheme="minorHAnsi"/>
            <w:b w:val="0"/>
            <w:bCs w:val="0"/>
            <w:sz w:val="22"/>
            <w:szCs w:val="22"/>
          </w:rPr>
          <w:t>ODATA Read Operation</w:t>
        </w:r>
      </w:hyperlink>
    </w:p>
    <w:p w14:paraId="66989DCE" w14:textId="5352D70F" w:rsidR="00EE6B27" w:rsidRDefault="001F7BE7" w:rsidP="00B80CB8">
      <w:pPr>
        <w:pStyle w:val="Heading1"/>
        <w:numPr>
          <w:ilvl w:val="1"/>
          <w:numId w:val="57"/>
        </w:numPr>
        <w:rPr>
          <w:rStyle w:val="Hyperlink"/>
          <w:rFonts w:asciiTheme="minorHAnsi" w:hAnsiTheme="minorHAnsi" w:cstheme="minorHAnsi"/>
          <w:b w:val="0"/>
          <w:bCs w:val="0"/>
          <w:sz w:val="22"/>
          <w:szCs w:val="22"/>
        </w:rPr>
      </w:pPr>
      <w:hyperlink w:anchor="Element_Binidng" w:history="1">
        <w:r w:rsidR="00EE6B27" w:rsidRPr="00EE6B27">
          <w:rPr>
            <w:rStyle w:val="Hyperlink"/>
            <w:rFonts w:asciiTheme="minorHAnsi" w:hAnsiTheme="minorHAnsi" w:cstheme="minorHAnsi"/>
            <w:b w:val="0"/>
            <w:bCs w:val="0"/>
            <w:sz w:val="22"/>
            <w:szCs w:val="22"/>
          </w:rPr>
          <w:t>Element Binding</w:t>
        </w:r>
      </w:hyperlink>
    </w:p>
    <w:p w14:paraId="2C114958" w14:textId="38EA5578" w:rsidR="00EE6B27" w:rsidRDefault="001F7BE7" w:rsidP="00B80CB8">
      <w:pPr>
        <w:pStyle w:val="Heading1"/>
        <w:numPr>
          <w:ilvl w:val="1"/>
          <w:numId w:val="57"/>
        </w:numPr>
        <w:rPr>
          <w:rStyle w:val="Hyperlink"/>
          <w:rFonts w:asciiTheme="minorHAnsi" w:hAnsiTheme="minorHAnsi" w:cstheme="minorHAnsi"/>
          <w:b w:val="0"/>
          <w:bCs w:val="0"/>
          <w:sz w:val="22"/>
          <w:szCs w:val="22"/>
        </w:rPr>
      </w:pPr>
      <w:hyperlink w:anchor="Types_Bindings" w:history="1">
        <w:r w:rsidR="00571DBA" w:rsidRPr="00571DBA">
          <w:rPr>
            <w:rStyle w:val="Hyperlink"/>
            <w:rFonts w:asciiTheme="minorHAnsi" w:hAnsiTheme="minorHAnsi" w:cstheme="minorHAnsi"/>
            <w:b w:val="0"/>
            <w:bCs w:val="0"/>
            <w:sz w:val="22"/>
            <w:szCs w:val="22"/>
          </w:rPr>
          <w:t>Type of Bindings</w:t>
        </w:r>
      </w:hyperlink>
    </w:p>
    <w:p w14:paraId="10DDBC6E" w14:textId="52771C25" w:rsidR="00571DBA" w:rsidRDefault="001F7BE7" w:rsidP="00B80CB8">
      <w:pPr>
        <w:pStyle w:val="Heading1"/>
        <w:numPr>
          <w:ilvl w:val="1"/>
          <w:numId w:val="57"/>
        </w:numPr>
        <w:rPr>
          <w:rStyle w:val="Hyperlink"/>
          <w:rFonts w:asciiTheme="minorHAnsi" w:hAnsiTheme="minorHAnsi" w:cstheme="minorHAnsi"/>
          <w:b w:val="0"/>
          <w:bCs w:val="0"/>
          <w:sz w:val="22"/>
          <w:szCs w:val="22"/>
        </w:rPr>
      </w:pPr>
      <w:hyperlink w:anchor="Associations" w:history="1">
        <w:r w:rsidR="00571DBA" w:rsidRPr="00571DBA">
          <w:rPr>
            <w:rStyle w:val="Hyperlink"/>
            <w:rFonts w:asciiTheme="minorHAnsi" w:hAnsiTheme="minorHAnsi" w:cstheme="minorHAnsi"/>
            <w:b w:val="0"/>
            <w:bCs w:val="0"/>
            <w:sz w:val="22"/>
            <w:szCs w:val="22"/>
          </w:rPr>
          <w:t>Associations</w:t>
        </w:r>
      </w:hyperlink>
    </w:p>
    <w:p w14:paraId="3E7FA80F" w14:textId="115FA87B" w:rsidR="00571DBA" w:rsidRDefault="001F7BE7" w:rsidP="00B80CB8">
      <w:pPr>
        <w:pStyle w:val="Heading1"/>
        <w:numPr>
          <w:ilvl w:val="1"/>
          <w:numId w:val="57"/>
        </w:numPr>
        <w:rPr>
          <w:rStyle w:val="Hyperlink"/>
          <w:rFonts w:asciiTheme="minorHAnsi" w:hAnsiTheme="minorHAnsi" w:cstheme="minorHAnsi"/>
          <w:b w:val="0"/>
          <w:bCs w:val="0"/>
          <w:sz w:val="22"/>
          <w:szCs w:val="22"/>
        </w:rPr>
      </w:pPr>
      <w:hyperlink w:anchor="Create_Operation_endtoend" w:history="1">
        <w:r w:rsidR="007F75C6" w:rsidRPr="007F75C6">
          <w:rPr>
            <w:rStyle w:val="Hyperlink"/>
            <w:rFonts w:asciiTheme="minorHAnsi" w:hAnsiTheme="minorHAnsi" w:cstheme="minorHAnsi"/>
            <w:b w:val="0"/>
            <w:bCs w:val="0"/>
            <w:sz w:val="22"/>
            <w:szCs w:val="22"/>
          </w:rPr>
          <w:t>Create Operation end to end</w:t>
        </w:r>
      </w:hyperlink>
    </w:p>
    <w:p w14:paraId="1DCF2956" w14:textId="684450D9" w:rsidR="007F75C6" w:rsidRDefault="001F7BE7" w:rsidP="00B80CB8">
      <w:pPr>
        <w:pStyle w:val="Heading1"/>
        <w:numPr>
          <w:ilvl w:val="1"/>
          <w:numId w:val="57"/>
        </w:numPr>
        <w:rPr>
          <w:rStyle w:val="Hyperlink"/>
          <w:rFonts w:asciiTheme="minorHAnsi" w:hAnsiTheme="minorHAnsi" w:cstheme="minorHAnsi"/>
          <w:b w:val="0"/>
          <w:bCs w:val="0"/>
          <w:sz w:val="22"/>
          <w:szCs w:val="22"/>
        </w:rPr>
      </w:pPr>
      <w:hyperlink w:anchor="Update_Delete_Endtoend" w:history="1">
        <w:r w:rsidR="007F75C6" w:rsidRPr="007F75C6">
          <w:rPr>
            <w:rStyle w:val="Hyperlink"/>
            <w:rFonts w:asciiTheme="minorHAnsi" w:hAnsiTheme="minorHAnsi" w:cstheme="minorHAnsi"/>
            <w:b w:val="0"/>
            <w:bCs w:val="0"/>
            <w:sz w:val="22"/>
            <w:szCs w:val="22"/>
          </w:rPr>
          <w:t>Update Operation End to end</w:t>
        </w:r>
      </w:hyperlink>
    </w:p>
    <w:p w14:paraId="1FDE80E2" w14:textId="3FA1216D" w:rsidR="007F75C6" w:rsidRDefault="001F7BE7" w:rsidP="00B80CB8">
      <w:pPr>
        <w:pStyle w:val="Heading1"/>
        <w:numPr>
          <w:ilvl w:val="1"/>
          <w:numId w:val="57"/>
        </w:numPr>
        <w:rPr>
          <w:rStyle w:val="Hyperlink"/>
          <w:rFonts w:asciiTheme="minorHAnsi" w:hAnsiTheme="minorHAnsi" w:cstheme="minorHAnsi"/>
          <w:b w:val="0"/>
          <w:bCs w:val="0"/>
          <w:sz w:val="22"/>
          <w:szCs w:val="22"/>
        </w:rPr>
      </w:pPr>
      <w:hyperlink w:anchor="DELETE_Operation_End_End" w:history="1">
        <w:r w:rsidR="007F75C6" w:rsidRPr="00223B2D">
          <w:rPr>
            <w:rStyle w:val="Hyperlink"/>
            <w:rFonts w:asciiTheme="minorHAnsi" w:hAnsiTheme="minorHAnsi" w:cstheme="minorHAnsi"/>
            <w:b w:val="0"/>
            <w:bCs w:val="0"/>
            <w:sz w:val="22"/>
            <w:szCs w:val="22"/>
          </w:rPr>
          <w:t>Delete Operation End to End</w:t>
        </w:r>
      </w:hyperlink>
    </w:p>
    <w:p w14:paraId="238C20C0" w14:textId="5CE82A9D" w:rsidR="00223B2D" w:rsidRDefault="001F7BE7" w:rsidP="00B80CB8">
      <w:pPr>
        <w:pStyle w:val="Heading1"/>
        <w:numPr>
          <w:ilvl w:val="1"/>
          <w:numId w:val="57"/>
        </w:numPr>
        <w:rPr>
          <w:rStyle w:val="Hyperlink"/>
          <w:rFonts w:asciiTheme="minorHAnsi" w:hAnsiTheme="minorHAnsi" w:cstheme="minorHAnsi"/>
          <w:b w:val="0"/>
          <w:bCs w:val="0"/>
          <w:sz w:val="22"/>
          <w:szCs w:val="22"/>
        </w:rPr>
      </w:pPr>
      <w:hyperlink w:anchor="Create_Deep_entity_Frontend" w:history="1">
        <w:r w:rsidR="00223B2D" w:rsidRPr="00223B2D">
          <w:rPr>
            <w:rStyle w:val="Hyperlink"/>
            <w:rFonts w:asciiTheme="minorHAnsi" w:hAnsiTheme="minorHAnsi" w:cstheme="minorHAnsi"/>
            <w:b w:val="0"/>
            <w:bCs w:val="0"/>
            <w:sz w:val="22"/>
            <w:szCs w:val="22"/>
          </w:rPr>
          <w:t>Create Deep entity Front-end</w:t>
        </w:r>
      </w:hyperlink>
    </w:p>
    <w:p w14:paraId="51B7B5FB" w14:textId="2C899A08" w:rsidR="007E3185" w:rsidRDefault="001F7BE7" w:rsidP="00B80CB8">
      <w:pPr>
        <w:pStyle w:val="Heading1"/>
        <w:numPr>
          <w:ilvl w:val="1"/>
          <w:numId w:val="57"/>
        </w:numPr>
        <w:rPr>
          <w:rStyle w:val="Hyperlink"/>
          <w:rFonts w:asciiTheme="minorHAnsi" w:hAnsiTheme="minorHAnsi" w:cstheme="minorHAnsi"/>
          <w:b w:val="0"/>
          <w:bCs w:val="0"/>
          <w:sz w:val="22"/>
          <w:szCs w:val="22"/>
        </w:rPr>
      </w:pPr>
      <w:hyperlink w:anchor="Create_Deep_Entity_backend" w:history="1">
        <w:r w:rsidR="007E3185" w:rsidRPr="007E3185">
          <w:rPr>
            <w:rStyle w:val="Hyperlink"/>
            <w:rFonts w:asciiTheme="minorHAnsi" w:hAnsiTheme="minorHAnsi" w:cstheme="minorHAnsi"/>
            <w:b w:val="0"/>
            <w:bCs w:val="0"/>
            <w:sz w:val="22"/>
            <w:szCs w:val="22"/>
          </w:rPr>
          <w:t>Create Deep Entity back-end</w:t>
        </w:r>
      </w:hyperlink>
    </w:p>
    <w:p w14:paraId="35E6ED96" w14:textId="0827CEF4" w:rsidR="007E3185" w:rsidRDefault="001F7BE7" w:rsidP="00B80CB8">
      <w:pPr>
        <w:pStyle w:val="Heading1"/>
        <w:numPr>
          <w:ilvl w:val="1"/>
          <w:numId w:val="57"/>
        </w:numPr>
        <w:rPr>
          <w:rStyle w:val="Hyperlink"/>
          <w:rFonts w:asciiTheme="minorHAnsi" w:hAnsiTheme="minorHAnsi" w:cstheme="minorHAnsi"/>
          <w:b w:val="0"/>
          <w:bCs w:val="0"/>
          <w:sz w:val="22"/>
          <w:szCs w:val="22"/>
        </w:rPr>
      </w:pPr>
      <w:hyperlink w:anchor="File_Upload_Download" w:history="1">
        <w:r w:rsidR="0074297C" w:rsidRPr="0074297C">
          <w:rPr>
            <w:rStyle w:val="Hyperlink"/>
            <w:rFonts w:asciiTheme="minorHAnsi" w:hAnsiTheme="minorHAnsi" w:cstheme="minorHAnsi"/>
            <w:b w:val="0"/>
            <w:bCs w:val="0"/>
            <w:sz w:val="22"/>
            <w:szCs w:val="22"/>
          </w:rPr>
          <w:t>File Up</w:t>
        </w:r>
        <w:r w:rsidR="0074297C" w:rsidRPr="0074297C">
          <w:rPr>
            <w:rStyle w:val="Hyperlink"/>
            <w:rFonts w:asciiTheme="minorHAnsi" w:hAnsiTheme="minorHAnsi" w:cstheme="minorHAnsi"/>
            <w:b w:val="0"/>
            <w:bCs w:val="0"/>
            <w:sz w:val="22"/>
            <w:szCs w:val="22"/>
          </w:rPr>
          <w:t>l</w:t>
        </w:r>
        <w:r w:rsidR="0074297C" w:rsidRPr="0074297C">
          <w:rPr>
            <w:rStyle w:val="Hyperlink"/>
            <w:rFonts w:asciiTheme="minorHAnsi" w:hAnsiTheme="minorHAnsi" w:cstheme="minorHAnsi"/>
            <w:b w:val="0"/>
            <w:bCs w:val="0"/>
            <w:sz w:val="22"/>
            <w:szCs w:val="22"/>
          </w:rPr>
          <w:t>o</w:t>
        </w:r>
        <w:r w:rsidR="0074297C" w:rsidRPr="0074297C">
          <w:rPr>
            <w:rStyle w:val="Hyperlink"/>
            <w:rFonts w:asciiTheme="minorHAnsi" w:hAnsiTheme="minorHAnsi" w:cstheme="minorHAnsi"/>
            <w:b w:val="0"/>
            <w:bCs w:val="0"/>
            <w:sz w:val="22"/>
            <w:szCs w:val="22"/>
          </w:rPr>
          <w:t>a</w:t>
        </w:r>
        <w:r w:rsidR="0074297C" w:rsidRPr="0074297C">
          <w:rPr>
            <w:rStyle w:val="Hyperlink"/>
            <w:rFonts w:asciiTheme="minorHAnsi" w:hAnsiTheme="minorHAnsi" w:cstheme="minorHAnsi"/>
            <w:b w:val="0"/>
            <w:bCs w:val="0"/>
            <w:sz w:val="22"/>
            <w:szCs w:val="22"/>
          </w:rPr>
          <w:t>d</w:t>
        </w:r>
      </w:hyperlink>
    </w:p>
    <w:p w14:paraId="7A3B0E33" w14:textId="220F3DFE" w:rsidR="0074297C" w:rsidRDefault="001F7BE7" w:rsidP="00B80CB8">
      <w:pPr>
        <w:pStyle w:val="Heading1"/>
        <w:numPr>
          <w:ilvl w:val="1"/>
          <w:numId w:val="57"/>
        </w:numPr>
        <w:rPr>
          <w:rStyle w:val="Hyperlink"/>
          <w:rFonts w:asciiTheme="minorHAnsi" w:hAnsiTheme="minorHAnsi" w:cstheme="minorHAnsi"/>
          <w:b w:val="0"/>
          <w:bCs w:val="0"/>
          <w:sz w:val="22"/>
          <w:szCs w:val="22"/>
        </w:rPr>
      </w:pPr>
      <w:hyperlink w:anchor="File_Download" w:history="1">
        <w:r w:rsidR="0074297C" w:rsidRPr="0074297C">
          <w:rPr>
            <w:rStyle w:val="Hyperlink"/>
            <w:rFonts w:asciiTheme="minorHAnsi" w:hAnsiTheme="minorHAnsi" w:cstheme="minorHAnsi"/>
            <w:b w:val="0"/>
            <w:bCs w:val="0"/>
            <w:sz w:val="22"/>
            <w:szCs w:val="22"/>
          </w:rPr>
          <w:t>File Download</w:t>
        </w:r>
      </w:hyperlink>
    </w:p>
    <w:p w14:paraId="3DCA0AA5" w14:textId="52408F6B" w:rsidR="0074297C" w:rsidRDefault="001F7BE7" w:rsidP="00B80CB8">
      <w:pPr>
        <w:pStyle w:val="Heading1"/>
        <w:numPr>
          <w:ilvl w:val="1"/>
          <w:numId w:val="57"/>
        </w:numPr>
        <w:rPr>
          <w:rStyle w:val="Hyperlink"/>
          <w:rFonts w:asciiTheme="minorHAnsi" w:hAnsiTheme="minorHAnsi" w:cstheme="minorHAnsi"/>
          <w:b w:val="0"/>
          <w:bCs w:val="0"/>
          <w:sz w:val="22"/>
          <w:szCs w:val="22"/>
        </w:rPr>
      </w:pPr>
      <w:hyperlink w:anchor="Export_Table_Excel_PDF" w:history="1">
        <w:r w:rsidR="00BA353E" w:rsidRPr="00BA353E">
          <w:rPr>
            <w:rStyle w:val="Hyperlink"/>
            <w:rFonts w:asciiTheme="minorHAnsi" w:hAnsiTheme="minorHAnsi" w:cstheme="minorHAnsi"/>
            <w:b w:val="0"/>
            <w:bCs w:val="0"/>
            <w:sz w:val="22"/>
            <w:szCs w:val="22"/>
          </w:rPr>
          <w:t>Export Table data to Excel</w:t>
        </w:r>
      </w:hyperlink>
    </w:p>
    <w:p w14:paraId="11CAD351" w14:textId="7A95087B" w:rsidR="00BA353E" w:rsidRDefault="00BA353E" w:rsidP="00B80CB8">
      <w:pPr>
        <w:pStyle w:val="Heading1"/>
        <w:numPr>
          <w:ilvl w:val="1"/>
          <w:numId w:val="57"/>
        </w:numPr>
        <w:rPr>
          <w:rStyle w:val="Hyperlink"/>
          <w:rFonts w:asciiTheme="minorHAnsi" w:hAnsiTheme="minorHAnsi" w:cstheme="minorHAnsi"/>
          <w:b w:val="0"/>
          <w:bCs w:val="0"/>
          <w:sz w:val="22"/>
          <w:szCs w:val="22"/>
        </w:rPr>
      </w:pPr>
      <w:r>
        <w:rPr>
          <w:rStyle w:val="Hyperlink"/>
          <w:rFonts w:asciiTheme="minorHAnsi" w:hAnsiTheme="minorHAnsi" w:cstheme="minorHAnsi"/>
          <w:b w:val="0"/>
          <w:bCs w:val="0"/>
          <w:sz w:val="22"/>
          <w:szCs w:val="22"/>
        </w:rPr>
        <w:lastRenderedPageBreak/>
        <w:t>Export Table Data to PDF</w:t>
      </w:r>
    </w:p>
    <w:p w14:paraId="42735B4F" w14:textId="348D3288" w:rsidR="00BA353E" w:rsidRDefault="001F7BE7" w:rsidP="00B80CB8">
      <w:pPr>
        <w:pStyle w:val="Heading1"/>
        <w:numPr>
          <w:ilvl w:val="1"/>
          <w:numId w:val="57"/>
        </w:numPr>
        <w:rPr>
          <w:rStyle w:val="Hyperlink"/>
          <w:rFonts w:asciiTheme="minorHAnsi" w:hAnsiTheme="minorHAnsi" w:cstheme="minorHAnsi"/>
          <w:b w:val="0"/>
          <w:bCs w:val="0"/>
          <w:sz w:val="22"/>
          <w:szCs w:val="22"/>
        </w:rPr>
      </w:pPr>
      <w:hyperlink w:anchor="ApplicationDeploymentToServer" w:history="1">
        <w:r w:rsidR="00BA353E" w:rsidRPr="00BA353E">
          <w:rPr>
            <w:rStyle w:val="Hyperlink"/>
            <w:rFonts w:asciiTheme="minorHAnsi" w:hAnsiTheme="minorHAnsi" w:cstheme="minorHAnsi"/>
            <w:b w:val="0"/>
            <w:bCs w:val="0"/>
            <w:sz w:val="22"/>
            <w:szCs w:val="22"/>
          </w:rPr>
          <w:t>Application Deployment to Server</w:t>
        </w:r>
      </w:hyperlink>
    </w:p>
    <w:p w14:paraId="27D866E5" w14:textId="13FA0A12" w:rsidR="00BA353E" w:rsidRDefault="001F7BE7" w:rsidP="00B80CB8">
      <w:pPr>
        <w:pStyle w:val="Heading1"/>
        <w:numPr>
          <w:ilvl w:val="1"/>
          <w:numId w:val="57"/>
        </w:numPr>
        <w:rPr>
          <w:rStyle w:val="Hyperlink"/>
          <w:rFonts w:asciiTheme="minorHAnsi" w:hAnsiTheme="minorHAnsi" w:cstheme="minorHAnsi"/>
          <w:b w:val="0"/>
          <w:bCs w:val="0"/>
          <w:sz w:val="22"/>
          <w:szCs w:val="22"/>
        </w:rPr>
      </w:pPr>
      <w:hyperlink w:anchor="BatchOperation" w:history="1">
        <w:r w:rsidR="00BA353E" w:rsidRPr="00BA353E">
          <w:rPr>
            <w:rStyle w:val="Hyperlink"/>
            <w:rFonts w:asciiTheme="minorHAnsi" w:hAnsiTheme="minorHAnsi" w:cstheme="minorHAnsi"/>
            <w:b w:val="0"/>
            <w:bCs w:val="0"/>
            <w:sz w:val="22"/>
            <w:szCs w:val="22"/>
          </w:rPr>
          <w:t>Batch Operation using EXCEL file Upload and save into back-end</w:t>
        </w:r>
      </w:hyperlink>
    </w:p>
    <w:p w14:paraId="7A610A1C" w14:textId="59F847A2" w:rsidR="00BA353E" w:rsidRDefault="001F7BE7" w:rsidP="00B80CB8">
      <w:pPr>
        <w:pStyle w:val="Heading1"/>
        <w:numPr>
          <w:ilvl w:val="1"/>
          <w:numId w:val="57"/>
        </w:numPr>
        <w:rPr>
          <w:rStyle w:val="Hyperlink"/>
          <w:rFonts w:asciiTheme="minorHAnsi" w:hAnsiTheme="minorHAnsi" w:cstheme="minorHAnsi"/>
          <w:b w:val="0"/>
          <w:bCs w:val="0"/>
          <w:sz w:val="22"/>
          <w:szCs w:val="22"/>
        </w:rPr>
      </w:pPr>
      <w:hyperlink w:anchor="Charts" w:history="1">
        <w:r w:rsidR="00BA353E" w:rsidRPr="00BA353E">
          <w:rPr>
            <w:rStyle w:val="Hyperlink"/>
            <w:rFonts w:asciiTheme="minorHAnsi" w:hAnsiTheme="minorHAnsi" w:cstheme="minorHAnsi"/>
            <w:b w:val="0"/>
            <w:bCs w:val="0"/>
            <w:sz w:val="22"/>
            <w:szCs w:val="22"/>
          </w:rPr>
          <w:t>Charts</w:t>
        </w:r>
      </w:hyperlink>
    </w:p>
    <w:p w14:paraId="24E0FB34" w14:textId="74353793" w:rsidR="00BA353E" w:rsidRDefault="001F7BE7" w:rsidP="00B80CB8">
      <w:pPr>
        <w:pStyle w:val="Heading1"/>
        <w:numPr>
          <w:ilvl w:val="1"/>
          <w:numId w:val="57"/>
        </w:numPr>
        <w:rPr>
          <w:rStyle w:val="Hyperlink"/>
          <w:rFonts w:asciiTheme="minorHAnsi" w:hAnsiTheme="minorHAnsi" w:cstheme="minorHAnsi"/>
          <w:b w:val="0"/>
          <w:bCs w:val="0"/>
          <w:sz w:val="22"/>
          <w:szCs w:val="22"/>
        </w:rPr>
      </w:pPr>
      <w:hyperlink w:anchor="Popover_charts" w:history="1">
        <w:r w:rsidR="0015193F" w:rsidRPr="0015193F">
          <w:rPr>
            <w:rStyle w:val="Hyperlink"/>
            <w:rFonts w:asciiTheme="minorHAnsi" w:hAnsiTheme="minorHAnsi" w:cstheme="minorHAnsi"/>
            <w:b w:val="0"/>
            <w:bCs w:val="0"/>
            <w:sz w:val="22"/>
            <w:szCs w:val="22"/>
          </w:rPr>
          <w:t>Popover Scenario in Chart</w:t>
        </w:r>
      </w:hyperlink>
    </w:p>
    <w:p w14:paraId="38A1F0FF" w14:textId="07462633" w:rsidR="0015193F" w:rsidRDefault="001F7BE7" w:rsidP="00B80CB8">
      <w:pPr>
        <w:pStyle w:val="Heading1"/>
        <w:numPr>
          <w:ilvl w:val="1"/>
          <w:numId w:val="57"/>
        </w:numPr>
        <w:rPr>
          <w:rStyle w:val="Hyperlink"/>
          <w:rFonts w:asciiTheme="minorHAnsi" w:hAnsiTheme="minorHAnsi" w:cstheme="minorHAnsi"/>
          <w:b w:val="0"/>
          <w:bCs w:val="0"/>
          <w:sz w:val="22"/>
          <w:szCs w:val="22"/>
        </w:rPr>
      </w:pPr>
      <w:hyperlink w:anchor="Internationalization" w:history="1">
        <w:r w:rsidR="0015193F" w:rsidRPr="0015193F">
          <w:rPr>
            <w:rStyle w:val="Hyperlink"/>
            <w:rFonts w:asciiTheme="minorHAnsi" w:hAnsiTheme="minorHAnsi" w:cstheme="minorHAnsi"/>
            <w:b w:val="0"/>
            <w:bCs w:val="0"/>
            <w:sz w:val="22"/>
            <w:szCs w:val="22"/>
          </w:rPr>
          <w:t>Internationalization</w:t>
        </w:r>
      </w:hyperlink>
    </w:p>
    <w:p w14:paraId="0B4AC499" w14:textId="715D575F" w:rsidR="00E33DA6" w:rsidRDefault="001F7BE7" w:rsidP="00B80CB8">
      <w:pPr>
        <w:pStyle w:val="Heading1"/>
        <w:numPr>
          <w:ilvl w:val="1"/>
          <w:numId w:val="57"/>
        </w:numPr>
        <w:rPr>
          <w:rStyle w:val="Hyperlink"/>
          <w:rFonts w:asciiTheme="minorHAnsi" w:hAnsiTheme="minorHAnsi" w:cstheme="minorHAnsi"/>
          <w:b w:val="0"/>
          <w:bCs w:val="0"/>
          <w:sz w:val="22"/>
          <w:szCs w:val="22"/>
        </w:rPr>
      </w:pPr>
      <w:hyperlink w:anchor="uploadSet" w:history="1">
        <w:r w:rsidR="00E33DA6" w:rsidRPr="009F2D1A">
          <w:rPr>
            <w:rStyle w:val="Hyperlink"/>
            <w:rFonts w:asciiTheme="minorHAnsi" w:hAnsiTheme="minorHAnsi" w:cstheme="minorHAnsi"/>
            <w:b w:val="0"/>
            <w:bCs w:val="0"/>
            <w:sz w:val="22"/>
            <w:szCs w:val="22"/>
          </w:rPr>
          <w:t>UploadS</w:t>
        </w:r>
        <w:r w:rsidR="00E33DA6" w:rsidRPr="009F2D1A">
          <w:rPr>
            <w:rStyle w:val="Hyperlink"/>
            <w:rFonts w:asciiTheme="minorHAnsi" w:hAnsiTheme="minorHAnsi" w:cstheme="minorHAnsi"/>
            <w:b w:val="0"/>
            <w:bCs w:val="0"/>
            <w:sz w:val="22"/>
            <w:szCs w:val="22"/>
          </w:rPr>
          <w:t>e</w:t>
        </w:r>
        <w:r w:rsidR="00E33DA6" w:rsidRPr="009F2D1A">
          <w:rPr>
            <w:rStyle w:val="Hyperlink"/>
            <w:rFonts w:asciiTheme="minorHAnsi" w:hAnsiTheme="minorHAnsi" w:cstheme="minorHAnsi"/>
            <w:b w:val="0"/>
            <w:bCs w:val="0"/>
            <w:sz w:val="22"/>
            <w:szCs w:val="22"/>
          </w:rPr>
          <w:t>t</w:t>
        </w:r>
      </w:hyperlink>
    </w:p>
    <w:p w14:paraId="29342F5F" w14:textId="7E7DE190" w:rsidR="0015193F" w:rsidRPr="001D0691" w:rsidRDefault="001F7BE7" w:rsidP="00B80CB8">
      <w:pPr>
        <w:pStyle w:val="Heading1"/>
        <w:numPr>
          <w:ilvl w:val="0"/>
          <w:numId w:val="57"/>
        </w:numPr>
        <w:rPr>
          <w:rStyle w:val="Hyperlink"/>
          <w:rFonts w:asciiTheme="minorHAnsi" w:hAnsiTheme="minorHAnsi" w:cstheme="minorHAnsi"/>
          <w:sz w:val="22"/>
          <w:szCs w:val="22"/>
        </w:rPr>
      </w:pPr>
      <w:hyperlink w:anchor="FIORI" w:history="1">
        <w:r w:rsidR="00C76142" w:rsidRPr="00C76142">
          <w:rPr>
            <w:rStyle w:val="Hyperlink"/>
            <w:rFonts w:asciiTheme="minorHAnsi" w:hAnsiTheme="minorHAnsi" w:cstheme="minorHAnsi"/>
            <w:sz w:val="22"/>
            <w:szCs w:val="22"/>
          </w:rPr>
          <w:t>FIORI</w:t>
        </w:r>
      </w:hyperlink>
    </w:p>
    <w:p w14:paraId="4FEA8E9F" w14:textId="41FF0897" w:rsidR="00C76142" w:rsidRPr="00C76142" w:rsidRDefault="00C76142" w:rsidP="00B80CB8">
      <w:pPr>
        <w:pStyle w:val="Heading1"/>
        <w:numPr>
          <w:ilvl w:val="2"/>
          <w:numId w:val="57"/>
        </w:numPr>
        <w:rPr>
          <w:rStyle w:val="Hyperlink"/>
          <w:rFonts w:asciiTheme="minorHAnsi" w:hAnsiTheme="minorHAnsi" w:cstheme="minorHAnsi"/>
          <w:b w:val="0"/>
          <w:bCs w:val="0"/>
          <w:sz w:val="22"/>
          <w:szCs w:val="22"/>
        </w:rPr>
      </w:pPr>
      <w:r>
        <w:rPr>
          <w:rFonts w:asciiTheme="minorHAnsi" w:hAnsiTheme="minorHAnsi" w:cstheme="minorHAnsi"/>
          <w:b w:val="0"/>
          <w:bCs w:val="0"/>
          <w:color w:val="0563C1" w:themeColor="hyperlink"/>
          <w:sz w:val="22"/>
          <w:szCs w:val="22"/>
          <w:u w:val="single"/>
        </w:rPr>
        <w:fldChar w:fldCharType="begin"/>
      </w:r>
      <w:r>
        <w:rPr>
          <w:rFonts w:asciiTheme="minorHAnsi" w:hAnsiTheme="minorHAnsi" w:cstheme="minorHAnsi"/>
          <w:b w:val="0"/>
          <w:bCs w:val="0"/>
          <w:color w:val="0563C1" w:themeColor="hyperlink"/>
          <w:sz w:val="22"/>
          <w:szCs w:val="22"/>
          <w:u w:val="single"/>
        </w:rPr>
        <w:instrText xml:space="preserve"> HYPERLINK  \l "FIORI_Intro" </w:instrText>
      </w:r>
      <w:r>
        <w:rPr>
          <w:rFonts w:asciiTheme="minorHAnsi" w:hAnsiTheme="minorHAnsi" w:cstheme="minorHAnsi"/>
          <w:b w:val="0"/>
          <w:bCs w:val="0"/>
          <w:color w:val="0563C1" w:themeColor="hyperlink"/>
          <w:sz w:val="22"/>
          <w:szCs w:val="22"/>
          <w:u w:val="single"/>
        </w:rPr>
        <w:fldChar w:fldCharType="separate"/>
      </w:r>
      <w:r w:rsidRPr="00C76142">
        <w:rPr>
          <w:rStyle w:val="Hyperlink"/>
          <w:rFonts w:asciiTheme="minorHAnsi" w:hAnsiTheme="minorHAnsi" w:cstheme="minorHAnsi"/>
          <w:b w:val="0"/>
          <w:bCs w:val="0"/>
          <w:sz w:val="22"/>
          <w:szCs w:val="22"/>
        </w:rPr>
        <w:t>Introduction</w:t>
      </w:r>
    </w:p>
    <w:p w14:paraId="4DFF22E5" w14:textId="1416764D" w:rsidR="00C76142" w:rsidRPr="00C76142" w:rsidRDefault="00C76142" w:rsidP="00B80CB8">
      <w:pPr>
        <w:pStyle w:val="Heading1"/>
        <w:numPr>
          <w:ilvl w:val="2"/>
          <w:numId w:val="57"/>
        </w:numPr>
        <w:rPr>
          <w:rStyle w:val="Hyperlink"/>
          <w:rFonts w:asciiTheme="minorHAnsi" w:hAnsiTheme="minorHAnsi" w:cstheme="minorHAnsi"/>
          <w:b w:val="0"/>
          <w:bCs w:val="0"/>
          <w:sz w:val="22"/>
          <w:szCs w:val="22"/>
        </w:rPr>
      </w:pPr>
      <w:r>
        <w:rPr>
          <w:rFonts w:asciiTheme="minorHAnsi" w:hAnsiTheme="minorHAnsi" w:cstheme="minorHAnsi"/>
          <w:b w:val="0"/>
          <w:bCs w:val="0"/>
          <w:color w:val="0563C1" w:themeColor="hyperlink"/>
          <w:sz w:val="22"/>
          <w:szCs w:val="22"/>
          <w:u w:val="single"/>
        </w:rPr>
        <w:fldChar w:fldCharType="end"/>
      </w:r>
      <w:hyperlink w:anchor="Master_detail" w:history="1">
        <w:r w:rsidR="0015193F" w:rsidRPr="0015193F">
          <w:rPr>
            <w:rStyle w:val="Hyperlink"/>
            <w:rFonts w:asciiTheme="minorHAnsi" w:hAnsiTheme="minorHAnsi" w:cstheme="minorHAnsi"/>
            <w:b w:val="0"/>
            <w:bCs w:val="0"/>
            <w:sz w:val="22"/>
            <w:szCs w:val="22"/>
          </w:rPr>
          <w:t>Master-Detail Application</w:t>
        </w:r>
      </w:hyperlink>
    </w:p>
    <w:p w14:paraId="143FE2DA" w14:textId="214D76CF" w:rsidR="0015193F" w:rsidRDefault="001F7BE7" w:rsidP="00B80CB8">
      <w:pPr>
        <w:pStyle w:val="Heading1"/>
        <w:numPr>
          <w:ilvl w:val="2"/>
          <w:numId w:val="57"/>
        </w:numPr>
        <w:rPr>
          <w:rStyle w:val="Hyperlink"/>
          <w:rFonts w:asciiTheme="minorHAnsi" w:hAnsiTheme="minorHAnsi" w:cstheme="minorHAnsi"/>
          <w:b w:val="0"/>
          <w:bCs w:val="0"/>
          <w:sz w:val="22"/>
          <w:szCs w:val="22"/>
        </w:rPr>
      </w:pPr>
      <w:hyperlink w:anchor="worklist" w:history="1">
        <w:r w:rsidR="00F37CB1" w:rsidRPr="00F37CB1">
          <w:rPr>
            <w:rStyle w:val="Hyperlink"/>
            <w:rFonts w:asciiTheme="minorHAnsi" w:hAnsiTheme="minorHAnsi" w:cstheme="minorHAnsi"/>
            <w:b w:val="0"/>
            <w:bCs w:val="0"/>
            <w:sz w:val="22"/>
            <w:szCs w:val="22"/>
          </w:rPr>
          <w:t>Work List</w:t>
        </w:r>
      </w:hyperlink>
    </w:p>
    <w:p w14:paraId="33D39BC5" w14:textId="277A85B3" w:rsidR="00F37CB1" w:rsidRPr="00F37CB1" w:rsidRDefault="00F37CB1" w:rsidP="00B80CB8">
      <w:pPr>
        <w:pStyle w:val="Heading1"/>
        <w:numPr>
          <w:ilvl w:val="2"/>
          <w:numId w:val="57"/>
        </w:numPr>
        <w:rPr>
          <w:rStyle w:val="Hyperlink"/>
          <w:rFonts w:asciiTheme="minorHAnsi" w:hAnsiTheme="minorHAnsi" w:cstheme="minorHAnsi"/>
          <w:b w:val="0"/>
          <w:bCs w:val="0"/>
          <w:sz w:val="22"/>
          <w:szCs w:val="22"/>
        </w:rPr>
      </w:pPr>
      <w:r>
        <w:rPr>
          <w:rStyle w:val="Hyperlink"/>
          <w:rFonts w:asciiTheme="minorHAnsi" w:hAnsiTheme="minorHAnsi" w:cstheme="minorHAnsi"/>
          <w:b w:val="0"/>
          <w:bCs w:val="0"/>
          <w:sz w:val="22"/>
          <w:szCs w:val="22"/>
        </w:rPr>
        <w:fldChar w:fldCharType="begin"/>
      </w:r>
      <w:r>
        <w:rPr>
          <w:rStyle w:val="Hyperlink"/>
          <w:rFonts w:asciiTheme="minorHAnsi" w:hAnsiTheme="minorHAnsi" w:cstheme="minorHAnsi"/>
          <w:b w:val="0"/>
          <w:bCs w:val="0"/>
          <w:sz w:val="22"/>
          <w:szCs w:val="22"/>
        </w:rPr>
        <w:instrText xml:space="preserve"> HYPERLINK  \l "list_Report_cds" </w:instrText>
      </w:r>
      <w:r>
        <w:rPr>
          <w:rStyle w:val="Hyperlink"/>
          <w:rFonts w:asciiTheme="minorHAnsi" w:hAnsiTheme="minorHAnsi" w:cstheme="minorHAnsi"/>
          <w:b w:val="0"/>
          <w:bCs w:val="0"/>
          <w:sz w:val="22"/>
          <w:szCs w:val="22"/>
        </w:rPr>
        <w:fldChar w:fldCharType="separate"/>
      </w:r>
      <w:r w:rsidRPr="00F37CB1">
        <w:rPr>
          <w:rStyle w:val="Hyperlink"/>
          <w:rFonts w:asciiTheme="minorHAnsi" w:hAnsiTheme="minorHAnsi" w:cstheme="minorHAnsi"/>
          <w:b w:val="0"/>
          <w:bCs w:val="0"/>
          <w:sz w:val="22"/>
          <w:szCs w:val="22"/>
        </w:rPr>
        <w:t>List Report Application with CDS and Annotation Introduction</w:t>
      </w:r>
    </w:p>
    <w:p w14:paraId="01C018E4" w14:textId="65FB7A41" w:rsidR="00F37CB1" w:rsidRDefault="00F37CB1" w:rsidP="00B80CB8">
      <w:pPr>
        <w:pStyle w:val="Heading1"/>
        <w:numPr>
          <w:ilvl w:val="2"/>
          <w:numId w:val="57"/>
        </w:numPr>
        <w:rPr>
          <w:rStyle w:val="Hyperlink"/>
          <w:rFonts w:asciiTheme="minorHAnsi" w:hAnsiTheme="minorHAnsi" w:cstheme="minorHAnsi"/>
          <w:b w:val="0"/>
          <w:bCs w:val="0"/>
          <w:sz w:val="22"/>
          <w:szCs w:val="22"/>
        </w:rPr>
      </w:pPr>
      <w:r>
        <w:rPr>
          <w:rStyle w:val="Hyperlink"/>
          <w:rFonts w:asciiTheme="minorHAnsi" w:hAnsiTheme="minorHAnsi" w:cstheme="minorHAnsi"/>
          <w:b w:val="0"/>
          <w:bCs w:val="0"/>
          <w:sz w:val="22"/>
          <w:szCs w:val="22"/>
        </w:rPr>
        <w:fldChar w:fldCharType="end"/>
      </w:r>
      <w:hyperlink w:anchor="CDS_Annotation" w:history="1">
        <w:r w:rsidRPr="00F37CB1">
          <w:rPr>
            <w:rStyle w:val="Hyperlink"/>
            <w:rFonts w:asciiTheme="minorHAnsi" w:hAnsiTheme="minorHAnsi" w:cstheme="minorHAnsi"/>
            <w:b w:val="0"/>
            <w:bCs w:val="0"/>
            <w:sz w:val="22"/>
            <w:szCs w:val="22"/>
          </w:rPr>
          <w:t>CDS with Annotation</w:t>
        </w:r>
      </w:hyperlink>
    </w:p>
    <w:p w14:paraId="7B8E08D8" w14:textId="6CC8A417" w:rsidR="00F37CB1" w:rsidRDefault="001F7BE7" w:rsidP="00B80CB8">
      <w:pPr>
        <w:pStyle w:val="Heading1"/>
        <w:numPr>
          <w:ilvl w:val="2"/>
          <w:numId w:val="57"/>
        </w:numPr>
        <w:rPr>
          <w:rStyle w:val="Hyperlink"/>
          <w:rFonts w:asciiTheme="minorHAnsi" w:hAnsiTheme="minorHAnsi" w:cstheme="minorHAnsi"/>
          <w:b w:val="0"/>
          <w:bCs w:val="0"/>
          <w:sz w:val="22"/>
          <w:szCs w:val="22"/>
        </w:rPr>
      </w:pPr>
      <w:hyperlink w:anchor="List_Report_Smart_controls" w:history="1">
        <w:r w:rsidR="00F37CB1" w:rsidRPr="00A74A99">
          <w:rPr>
            <w:rStyle w:val="Hyperlink"/>
            <w:rFonts w:asciiTheme="minorHAnsi" w:hAnsiTheme="minorHAnsi" w:cstheme="minorHAnsi"/>
            <w:b w:val="0"/>
            <w:bCs w:val="0"/>
            <w:sz w:val="22"/>
            <w:szCs w:val="22"/>
          </w:rPr>
          <w:t>List Report Application with Smart Controls</w:t>
        </w:r>
      </w:hyperlink>
    </w:p>
    <w:p w14:paraId="684BE67D" w14:textId="0AAA4B79" w:rsidR="004C5B2F" w:rsidRDefault="001F7BE7" w:rsidP="00B80CB8">
      <w:pPr>
        <w:pStyle w:val="Heading1"/>
        <w:numPr>
          <w:ilvl w:val="2"/>
          <w:numId w:val="57"/>
        </w:numPr>
        <w:rPr>
          <w:rStyle w:val="Hyperlink"/>
          <w:rFonts w:asciiTheme="minorHAnsi" w:hAnsiTheme="minorHAnsi" w:cstheme="minorHAnsi"/>
          <w:b w:val="0"/>
          <w:bCs w:val="0"/>
          <w:sz w:val="22"/>
          <w:szCs w:val="22"/>
        </w:rPr>
      </w:pPr>
      <w:hyperlink w:anchor="List_Report_ALP_BAS" w:history="1">
        <w:r w:rsidR="004C5B2F" w:rsidRPr="004C5B2F">
          <w:rPr>
            <w:rStyle w:val="Hyperlink"/>
            <w:rFonts w:asciiTheme="minorHAnsi" w:hAnsiTheme="minorHAnsi" w:cstheme="minorHAnsi"/>
            <w:b w:val="0"/>
            <w:bCs w:val="0"/>
            <w:sz w:val="22"/>
            <w:szCs w:val="22"/>
          </w:rPr>
          <w:t>List Report</w:t>
        </w:r>
      </w:hyperlink>
    </w:p>
    <w:p w14:paraId="421E0632" w14:textId="4EBD823C" w:rsidR="004C5B2F" w:rsidRDefault="001F7BE7" w:rsidP="00B80CB8">
      <w:pPr>
        <w:pStyle w:val="Heading1"/>
        <w:numPr>
          <w:ilvl w:val="2"/>
          <w:numId w:val="57"/>
        </w:numPr>
        <w:rPr>
          <w:rStyle w:val="Hyperlink"/>
          <w:rFonts w:asciiTheme="minorHAnsi" w:hAnsiTheme="minorHAnsi" w:cstheme="minorHAnsi"/>
          <w:b w:val="0"/>
          <w:bCs w:val="0"/>
          <w:sz w:val="22"/>
          <w:szCs w:val="22"/>
        </w:rPr>
      </w:pPr>
      <w:hyperlink w:anchor="alp" w:history="1">
        <w:r w:rsidR="004C5B2F" w:rsidRPr="004C5B2F">
          <w:rPr>
            <w:rStyle w:val="Hyperlink"/>
            <w:rFonts w:asciiTheme="minorHAnsi" w:hAnsiTheme="minorHAnsi" w:cstheme="minorHAnsi"/>
            <w:b w:val="0"/>
            <w:bCs w:val="0"/>
            <w:sz w:val="22"/>
            <w:szCs w:val="22"/>
          </w:rPr>
          <w:t>ALP-Analytical List Page</w:t>
        </w:r>
      </w:hyperlink>
    </w:p>
    <w:p w14:paraId="573A1262" w14:textId="5A9976A8" w:rsidR="004C5B2F" w:rsidRDefault="001F7BE7" w:rsidP="00B80CB8">
      <w:pPr>
        <w:pStyle w:val="Heading1"/>
        <w:numPr>
          <w:ilvl w:val="2"/>
          <w:numId w:val="57"/>
        </w:numPr>
        <w:rPr>
          <w:rStyle w:val="Hyperlink"/>
          <w:rFonts w:asciiTheme="minorHAnsi" w:hAnsiTheme="minorHAnsi" w:cstheme="minorHAnsi"/>
          <w:b w:val="0"/>
          <w:bCs w:val="0"/>
          <w:sz w:val="22"/>
          <w:szCs w:val="22"/>
        </w:rPr>
      </w:pPr>
      <w:hyperlink w:anchor="OVP" w:history="1">
        <w:r w:rsidR="004C5B2F" w:rsidRPr="004C5B2F">
          <w:rPr>
            <w:rStyle w:val="Hyperlink"/>
            <w:rFonts w:asciiTheme="minorHAnsi" w:hAnsiTheme="minorHAnsi" w:cstheme="minorHAnsi"/>
            <w:b w:val="0"/>
            <w:bCs w:val="0"/>
            <w:sz w:val="22"/>
            <w:szCs w:val="22"/>
          </w:rPr>
          <w:t>OVP- Overview Page</w:t>
        </w:r>
      </w:hyperlink>
    </w:p>
    <w:p w14:paraId="4C6A017E" w14:textId="4E993FBA" w:rsidR="004C5B2F" w:rsidRPr="00316022" w:rsidRDefault="001F7BE7" w:rsidP="00B80CB8">
      <w:pPr>
        <w:pStyle w:val="Heading1"/>
        <w:numPr>
          <w:ilvl w:val="2"/>
          <w:numId w:val="57"/>
        </w:numPr>
        <w:rPr>
          <w:rStyle w:val="Hyperlink"/>
          <w:rFonts w:asciiTheme="minorHAnsi" w:hAnsiTheme="minorHAnsi" w:cstheme="minorHAnsi"/>
          <w:b w:val="0"/>
          <w:bCs w:val="0"/>
          <w:sz w:val="22"/>
          <w:szCs w:val="22"/>
        </w:rPr>
      </w:pPr>
      <w:hyperlink w:anchor="Ext_standard_FIORI_Introduction" w:history="1">
        <w:r w:rsidR="004C5B2F" w:rsidRPr="00FA78B0">
          <w:rPr>
            <w:rStyle w:val="Hyperlink"/>
            <w:rFonts w:asciiTheme="minorHAnsi" w:hAnsiTheme="minorHAnsi" w:cstheme="minorHAnsi"/>
            <w:b w:val="0"/>
            <w:bCs w:val="0"/>
            <w:sz w:val="22"/>
            <w:szCs w:val="22"/>
          </w:rPr>
          <w:t>Extending Standard FIORI App Introduction</w:t>
        </w:r>
      </w:hyperlink>
    </w:p>
    <w:p w14:paraId="20E84628" w14:textId="3ED55F33" w:rsidR="00316022" w:rsidRPr="00316022" w:rsidRDefault="001F7BE7" w:rsidP="00B80CB8">
      <w:pPr>
        <w:pStyle w:val="Heading1"/>
        <w:numPr>
          <w:ilvl w:val="2"/>
          <w:numId w:val="57"/>
        </w:numPr>
        <w:rPr>
          <w:rStyle w:val="Hyperlink"/>
          <w:rFonts w:asciiTheme="minorHAnsi" w:hAnsiTheme="minorHAnsi" w:cstheme="minorHAnsi"/>
          <w:sz w:val="22"/>
          <w:szCs w:val="22"/>
        </w:rPr>
      </w:pPr>
      <w:hyperlink w:anchor="standard_FIORI_Conf" w:history="1">
        <w:r w:rsidR="00316022" w:rsidRPr="00316022">
          <w:rPr>
            <w:rStyle w:val="Hyperlink"/>
            <w:rFonts w:asciiTheme="minorHAnsi" w:hAnsiTheme="minorHAnsi" w:cstheme="minorHAnsi"/>
            <w:b w:val="0"/>
            <w:bCs w:val="0"/>
            <w:sz w:val="22"/>
            <w:szCs w:val="22"/>
          </w:rPr>
          <w:t>Standard FIORI Application Configuration</w:t>
        </w:r>
      </w:hyperlink>
    </w:p>
    <w:p w14:paraId="1AB1FAED" w14:textId="4CCF02B4" w:rsidR="00316022" w:rsidRDefault="001F7BE7" w:rsidP="00B80CB8">
      <w:pPr>
        <w:pStyle w:val="Heading1"/>
        <w:numPr>
          <w:ilvl w:val="2"/>
          <w:numId w:val="57"/>
        </w:numPr>
        <w:rPr>
          <w:rStyle w:val="Hyperlink"/>
          <w:rFonts w:asciiTheme="minorHAnsi" w:hAnsiTheme="minorHAnsi" w:cstheme="minorHAnsi"/>
          <w:b w:val="0"/>
          <w:bCs w:val="0"/>
          <w:sz w:val="22"/>
          <w:szCs w:val="22"/>
        </w:rPr>
      </w:pPr>
      <w:hyperlink w:anchor="standard_FIORI_Ext" w:history="1">
        <w:r w:rsidR="00316022" w:rsidRPr="00316022">
          <w:rPr>
            <w:rStyle w:val="Hyperlink"/>
            <w:rFonts w:asciiTheme="minorHAnsi" w:hAnsiTheme="minorHAnsi" w:cstheme="minorHAnsi"/>
            <w:b w:val="0"/>
            <w:bCs w:val="0"/>
            <w:sz w:val="22"/>
            <w:szCs w:val="22"/>
          </w:rPr>
          <w:t>Extension of the Standard FIORI Application</w:t>
        </w:r>
      </w:hyperlink>
    </w:p>
    <w:p w14:paraId="3CA7A2A9" w14:textId="3FB68BB9" w:rsidR="00316022" w:rsidRDefault="001F7BE7" w:rsidP="00B80CB8">
      <w:pPr>
        <w:pStyle w:val="Heading1"/>
        <w:numPr>
          <w:ilvl w:val="2"/>
          <w:numId w:val="57"/>
        </w:numPr>
        <w:rPr>
          <w:rStyle w:val="Hyperlink"/>
          <w:rFonts w:asciiTheme="minorHAnsi" w:hAnsiTheme="minorHAnsi" w:cstheme="minorHAnsi"/>
          <w:b w:val="0"/>
          <w:bCs w:val="0"/>
          <w:sz w:val="22"/>
          <w:szCs w:val="22"/>
        </w:rPr>
      </w:pPr>
      <w:hyperlink w:anchor="standard_ODATA_Ext" w:history="1">
        <w:r w:rsidR="00316022" w:rsidRPr="00316022">
          <w:rPr>
            <w:rStyle w:val="Hyperlink"/>
            <w:rFonts w:asciiTheme="minorHAnsi" w:hAnsiTheme="minorHAnsi" w:cstheme="minorHAnsi"/>
            <w:b w:val="0"/>
            <w:bCs w:val="0"/>
            <w:sz w:val="22"/>
            <w:szCs w:val="22"/>
          </w:rPr>
          <w:t>Extend the standard back end ODATA Service</w:t>
        </w:r>
      </w:hyperlink>
    </w:p>
    <w:p w14:paraId="54CFAF25" w14:textId="1C4CAE1E" w:rsidR="00E83155" w:rsidRPr="00E83155" w:rsidRDefault="001F7BE7" w:rsidP="00B80CB8">
      <w:pPr>
        <w:pStyle w:val="Heading1"/>
        <w:numPr>
          <w:ilvl w:val="2"/>
          <w:numId w:val="57"/>
        </w:numPr>
        <w:rPr>
          <w:rStyle w:val="Hyperlink"/>
          <w:rFonts w:asciiTheme="minorHAnsi" w:hAnsiTheme="minorHAnsi" w:cstheme="minorHAnsi"/>
          <w:sz w:val="22"/>
          <w:szCs w:val="22"/>
        </w:rPr>
      </w:pPr>
      <w:hyperlink w:anchor="standard_Frontend_App_ext" w:history="1">
        <w:r w:rsidR="00E83155" w:rsidRPr="00E83155">
          <w:rPr>
            <w:rStyle w:val="Hyperlink"/>
            <w:rFonts w:asciiTheme="minorHAnsi" w:hAnsiTheme="minorHAnsi" w:cstheme="minorHAnsi"/>
            <w:b w:val="0"/>
            <w:bCs w:val="0"/>
            <w:sz w:val="22"/>
            <w:szCs w:val="22"/>
          </w:rPr>
          <w:t>Front end application Extension</w:t>
        </w:r>
      </w:hyperlink>
    </w:p>
    <w:p w14:paraId="591AFD5D" w14:textId="7C9A9D18" w:rsidR="00316022" w:rsidRDefault="001F7BE7" w:rsidP="00B80CB8">
      <w:pPr>
        <w:pStyle w:val="Heading1"/>
        <w:numPr>
          <w:ilvl w:val="2"/>
          <w:numId w:val="57"/>
        </w:numPr>
        <w:rPr>
          <w:rStyle w:val="Hyperlink"/>
          <w:rFonts w:asciiTheme="minorHAnsi" w:hAnsiTheme="minorHAnsi" w:cstheme="minorHAnsi"/>
          <w:b w:val="0"/>
          <w:bCs w:val="0"/>
          <w:sz w:val="22"/>
          <w:szCs w:val="22"/>
        </w:rPr>
      </w:pPr>
      <w:hyperlink w:anchor="cross_app_nav" w:history="1">
        <w:r w:rsidR="00E83155" w:rsidRPr="00E83155">
          <w:rPr>
            <w:rStyle w:val="Hyperlink"/>
            <w:rFonts w:asciiTheme="minorHAnsi" w:hAnsiTheme="minorHAnsi" w:cstheme="minorHAnsi"/>
            <w:b w:val="0"/>
            <w:bCs w:val="0"/>
            <w:sz w:val="22"/>
            <w:szCs w:val="22"/>
          </w:rPr>
          <w:t>Cross App Navigation</w:t>
        </w:r>
      </w:hyperlink>
    </w:p>
    <w:p w14:paraId="265236AA" w14:textId="77777777" w:rsidR="00E00F9F" w:rsidRDefault="001F7BE7" w:rsidP="00B80CB8">
      <w:pPr>
        <w:pStyle w:val="Heading1"/>
        <w:numPr>
          <w:ilvl w:val="2"/>
          <w:numId w:val="57"/>
        </w:numPr>
        <w:rPr>
          <w:rStyle w:val="Hyperlink"/>
          <w:rFonts w:asciiTheme="minorHAnsi" w:hAnsiTheme="minorHAnsi" w:cstheme="minorHAnsi"/>
          <w:b w:val="0"/>
          <w:bCs w:val="0"/>
          <w:sz w:val="22"/>
          <w:szCs w:val="22"/>
        </w:rPr>
      </w:pPr>
      <w:hyperlink w:anchor="theme_design" w:history="1">
        <w:r w:rsidR="00E83155" w:rsidRPr="00E83155">
          <w:rPr>
            <w:rStyle w:val="Hyperlink"/>
            <w:rFonts w:asciiTheme="minorHAnsi" w:hAnsiTheme="minorHAnsi" w:cstheme="minorHAnsi"/>
            <w:b w:val="0"/>
            <w:bCs w:val="0"/>
            <w:sz w:val="22"/>
            <w:szCs w:val="22"/>
          </w:rPr>
          <w:t>Theme Designer</w:t>
        </w:r>
      </w:hyperlink>
    </w:p>
    <w:p w14:paraId="1E7260E4" w14:textId="4B270E10" w:rsidR="00E83155" w:rsidRDefault="001F7BE7" w:rsidP="00B80CB8">
      <w:pPr>
        <w:pStyle w:val="Heading1"/>
        <w:numPr>
          <w:ilvl w:val="0"/>
          <w:numId w:val="57"/>
        </w:numPr>
        <w:rPr>
          <w:rStyle w:val="Hyperlink"/>
          <w:rFonts w:asciiTheme="minorHAnsi" w:hAnsiTheme="minorHAnsi" w:cstheme="minorHAnsi"/>
          <w:sz w:val="22"/>
          <w:szCs w:val="22"/>
        </w:rPr>
      </w:pPr>
      <w:hyperlink w:anchor="FAQ" w:history="1">
        <w:r w:rsidR="00BB09BD" w:rsidRPr="00A4713F">
          <w:rPr>
            <w:rStyle w:val="Hyperlink"/>
            <w:rFonts w:asciiTheme="minorHAnsi" w:hAnsiTheme="minorHAnsi" w:cstheme="minorHAnsi"/>
            <w:sz w:val="22"/>
            <w:szCs w:val="22"/>
          </w:rPr>
          <w:t>Interview Questions</w:t>
        </w:r>
      </w:hyperlink>
    </w:p>
    <w:p w14:paraId="582E78B0" w14:textId="052D5FCD" w:rsidR="00746274" w:rsidRDefault="001F7BE7" w:rsidP="00B80CB8">
      <w:pPr>
        <w:pStyle w:val="Heading1"/>
        <w:numPr>
          <w:ilvl w:val="0"/>
          <w:numId w:val="57"/>
        </w:numPr>
        <w:rPr>
          <w:rStyle w:val="Hyperlink"/>
          <w:rFonts w:asciiTheme="minorHAnsi" w:hAnsiTheme="minorHAnsi" w:cstheme="minorHAnsi"/>
          <w:sz w:val="22"/>
          <w:szCs w:val="22"/>
        </w:rPr>
      </w:pPr>
      <w:hyperlink w:anchor="UI_ELE_VALUE_CAPTURE" w:history="1">
        <w:r w:rsidR="00D27714" w:rsidRPr="00C85054">
          <w:rPr>
            <w:rStyle w:val="Hyperlink"/>
            <w:rFonts w:asciiTheme="minorHAnsi" w:hAnsiTheme="minorHAnsi" w:cstheme="minorHAnsi"/>
            <w:sz w:val="22"/>
            <w:szCs w:val="22"/>
          </w:rPr>
          <w:t>SAPUI5 UI Elements value capture</w:t>
        </w:r>
      </w:hyperlink>
    </w:p>
    <w:p w14:paraId="38C0F82A" w14:textId="0D4E439C" w:rsidR="00C85054" w:rsidRDefault="001F7BE7" w:rsidP="00B80CB8">
      <w:pPr>
        <w:pStyle w:val="Heading1"/>
        <w:numPr>
          <w:ilvl w:val="0"/>
          <w:numId w:val="57"/>
        </w:numPr>
        <w:rPr>
          <w:rStyle w:val="Hyperlink"/>
          <w:rFonts w:asciiTheme="minorHAnsi" w:hAnsiTheme="minorHAnsi" w:cstheme="minorHAnsi"/>
          <w:sz w:val="22"/>
          <w:szCs w:val="22"/>
        </w:rPr>
      </w:pPr>
      <w:hyperlink w:anchor="css" w:history="1">
        <w:r w:rsidR="00C85054" w:rsidRPr="00C85054">
          <w:rPr>
            <w:rStyle w:val="Hyperlink"/>
            <w:rFonts w:asciiTheme="minorHAnsi" w:hAnsiTheme="minorHAnsi" w:cstheme="minorHAnsi"/>
            <w:sz w:val="22"/>
            <w:szCs w:val="22"/>
          </w:rPr>
          <w:t>Apply Custom CSS</w:t>
        </w:r>
      </w:hyperlink>
    </w:p>
    <w:p w14:paraId="345352CE" w14:textId="7CA46AAA" w:rsidR="007649E3" w:rsidRDefault="001F7BE7" w:rsidP="00B80CB8">
      <w:pPr>
        <w:pStyle w:val="Heading1"/>
        <w:numPr>
          <w:ilvl w:val="0"/>
          <w:numId w:val="57"/>
        </w:numPr>
        <w:rPr>
          <w:rStyle w:val="Hyperlink"/>
          <w:rFonts w:asciiTheme="minorHAnsi" w:hAnsiTheme="minorHAnsi" w:cstheme="minorHAnsi"/>
          <w:sz w:val="22"/>
          <w:szCs w:val="22"/>
        </w:rPr>
      </w:pPr>
      <w:hyperlink w:anchor="yeoman" w:history="1">
        <w:r w:rsidR="007649E3" w:rsidRPr="007649E3">
          <w:rPr>
            <w:rStyle w:val="Hyperlink"/>
            <w:rFonts w:asciiTheme="minorHAnsi" w:hAnsiTheme="minorHAnsi" w:cstheme="minorHAnsi"/>
            <w:sz w:val="22"/>
            <w:szCs w:val="22"/>
          </w:rPr>
          <w:t>Yeoman Generator</w:t>
        </w:r>
      </w:hyperlink>
    </w:p>
    <w:p w14:paraId="33146825" w14:textId="4C743EF3" w:rsidR="00A81585" w:rsidRDefault="001F7BE7" w:rsidP="00B80CB8">
      <w:pPr>
        <w:pStyle w:val="Heading1"/>
        <w:numPr>
          <w:ilvl w:val="0"/>
          <w:numId w:val="57"/>
        </w:numPr>
        <w:rPr>
          <w:rStyle w:val="Hyperlink"/>
          <w:rFonts w:asciiTheme="minorHAnsi" w:hAnsiTheme="minorHAnsi" w:cstheme="minorHAnsi"/>
          <w:sz w:val="22"/>
          <w:szCs w:val="22"/>
        </w:rPr>
      </w:pPr>
      <w:hyperlink w:anchor="odata_points" w:history="1">
        <w:r w:rsidR="00A81585" w:rsidRPr="005153A6">
          <w:rPr>
            <w:rStyle w:val="Hyperlink"/>
            <w:rFonts w:asciiTheme="minorHAnsi" w:hAnsiTheme="minorHAnsi" w:cstheme="minorHAnsi"/>
            <w:sz w:val="22"/>
            <w:szCs w:val="22"/>
          </w:rPr>
          <w:t>ODATA Points</w:t>
        </w:r>
      </w:hyperlink>
    </w:p>
    <w:p w14:paraId="4FC683FD" w14:textId="45B716AE" w:rsidR="00691423" w:rsidRPr="00BB09BD" w:rsidRDefault="001F7BE7" w:rsidP="00B80CB8">
      <w:pPr>
        <w:pStyle w:val="Heading1"/>
        <w:numPr>
          <w:ilvl w:val="0"/>
          <w:numId w:val="57"/>
        </w:numPr>
        <w:rPr>
          <w:rStyle w:val="Hyperlink"/>
          <w:rFonts w:asciiTheme="minorHAnsi" w:hAnsiTheme="minorHAnsi" w:cstheme="minorHAnsi"/>
          <w:sz w:val="22"/>
          <w:szCs w:val="22"/>
        </w:rPr>
      </w:pPr>
      <w:hyperlink w:anchor="deploy_bas" w:history="1">
        <w:r w:rsidR="00691423" w:rsidRPr="00691423">
          <w:rPr>
            <w:rStyle w:val="Hyperlink"/>
            <w:rFonts w:asciiTheme="minorHAnsi" w:hAnsiTheme="minorHAnsi" w:cstheme="minorHAnsi"/>
            <w:sz w:val="22"/>
            <w:szCs w:val="22"/>
          </w:rPr>
          <w:t>Deploy SAPUI5 to server from BAS</w:t>
        </w:r>
      </w:hyperlink>
    </w:p>
    <w:p w14:paraId="5108A958" w14:textId="66AA6EA8" w:rsidR="00607543" w:rsidRDefault="00607543" w:rsidP="00316022">
      <w:pPr>
        <w:jc w:val="both"/>
        <w:rPr>
          <w:rStyle w:val="Hyperlink"/>
          <w:rFonts w:eastAsia="Times New Roman" w:cstheme="minorHAnsi"/>
          <w:kern w:val="36"/>
        </w:rPr>
      </w:pPr>
    </w:p>
    <w:p w14:paraId="1B92B806" w14:textId="77777777" w:rsidR="00316022" w:rsidRPr="000C5965" w:rsidRDefault="00316022" w:rsidP="00FF0BF9">
      <w:pPr>
        <w:ind w:left="2880" w:firstLine="720"/>
        <w:jc w:val="both"/>
        <w:rPr>
          <w:b/>
          <w:bCs/>
          <w:color w:val="FF0000"/>
          <w:u w:val="single"/>
        </w:rPr>
      </w:pPr>
    </w:p>
    <w:p w14:paraId="6FD0271B" w14:textId="77777777" w:rsidR="00607543" w:rsidRPr="000C5965" w:rsidRDefault="00607543" w:rsidP="00FF0BF9">
      <w:pPr>
        <w:ind w:left="2880" w:firstLine="720"/>
        <w:jc w:val="both"/>
        <w:rPr>
          <w:b/>
          <w:bCs/>
          <w:color w:val="FF0000"/>
          <w:u w:val="single"/>
        </w:rPr>
      </w:pPr>
    </w:p>
    <w:p w14:paraId="061298EE" w14:textId="77777777" w:rsidR="00607543" w:rsidRPr="000C5965" w:rsidRDefault="00607543" w:rsidP="00FF0BF9">
      <w:pPr>
        <w:ind w:left="2880" w:firstLine="720"/>
        <w:jc w:val="both"/>
        <w:rPr>
          <w:b/>
          <w:bCs/>
          <w:color w:val="FF0000"/>
          <w:u w:val="single"/>
        </w:rPr>
      </w:pPr>
    </w:p>
    <w:p w14:paraId="10704937" w14:textId="77777777" w:rsidR="00607543" w:rsidRPr="000C5965" w:rsidRDefault="00607543" w:rsidP="00FF0BF9">
      <w:pPr>
        <w:ind w:left="2880" w:firstLine="720"/>
        <w:jc w:val="both"/>
        <w:rPr>
          <w:b/>
          <w:bCs/>
          <w:color w:val="FF0000"/>
          <w:u w:val="single"/>
        </w:rPr>
      </w:pPr>
    </w:p>
    <w:p w14:paraId="55263A4D" w14:textId="5878E3D6" w:rsidR="00607543" w:rsidRPr="000C5965" w:rsidRDefault="00607543" w:rsidP="00FF0BF9">
      <w:pPr>
        <w:ind w:left="2880" w:firstLine="720"/>
        <w:jc w:val="both"/>
        <w:rPr>
          <w:b/>
          <w:bCs/>
          <w:color w:val="FF0000"/>
          <w:u w:val="single"/>
        </w:rPr>
      </w:pPr>
    </w:p>
    <w:p w14:paraId="30C97816" w14:textId="3C10BAAF" w:rsidR="00607543" w:rsidRPr="000C5965" w:rsidRDefault="00607543" w:rsidP="00FF0BF9">
      <w:pPr>
        <w:ind w:left="2880" w:firstLine="720"/>
        <w:jc w:val="both"/>
        <w:rPr>
          <w:b/>
          <w:bCs/>
          <w:color w:val="FF0000"/>
          <w:u w:val="single"/>
        </w:rPr>
      </w:pPr>
    </w:p>
    <w:p w14:paraId="68D6AB7B" w14:textId="6D1CA718" w:rsidR="00607543" w:rsidRPr="000C5965" w:rsidRDefault="00607543" w:rsidP="00FF0BF9">
      <w:pPr>
        <w:ind w:left="2880" w:firstLine="720"/>
        <w:jc w:val="both"/>
        <w:rPr>
          <w:b/>
          <w:bCs/>
          <w:color w:val="FF0000"/>
          <w:u w:val="single"/>
        </w:rPr>
      </w:pPr>
    </w:p>
    <w:p w14:paraId="7F432532" w14:textId="1122C5D7" w:rsidR="00607543" w:rsidRPr="000C5965" w:rsidRDefault="00607543" w:rsidP="00FF0BF9">
      <w:pPr>
        <w:ind w:left="2880" w:firstLine="720"/>
        <w:jc w:val="both"/>
        <w:rPr>
          <w:b/>
          <w:bCs/>
          <w:color w:val="FF0000"/>
          <w:u w:val="single"/>
        </w:rPr>
      </w:pPr>
    </w:p>
    <w:p w14:paraId="7E0C832C" w14:textId="5AD06418" w:rsidR="00607543" w:rsidRPr="000C5965" w:rsidRDefault="00607543" w:rsidP="00FF0BF9">
      <w:pPr>
        <w:ind w:left="2880" w:firstLine="720"/>
        <w:jc w:val="both"/>
        <w:rPr>
          <w:b/>
          <w:bCs/>
          <w:color w:val="FF0000"/>
          <w:u w:val="single"/>
        </w:rPr>
      </w:pPr>
    </w:p>
    <w:p w14:paraId="079CD399" w14:textId="5F5F9B5B" w:rsidR="00607543" w:rsidRDefault="00607543" w:rsidP="00FF0BF9">
      <w:pPr>
        <w:ind w:left="2880" w:firstLine="720"/>
        <w:jc w:val="both"/>
        <w:rPr>
          <w:b/>
          <w:bCs/>
          <w:color w:val="FF0000"/>
          <w:u w:val="single"/>
        </w:rPr>
      </w:pPr>
    </w:p>
    <w:p w14:paraId="71D7CC45" w14:textId="77777777" w:rsidR="00691423" w:rsidRPr="000C5965" w:rsidRDefault="00691423" w:rsidP="00FF0BF9">
      <w:pPr>
        <w:ind w:left="2880" w:firstLine="720"/>
        <w:jc w:val="both"/>
        <w:rPr>
          <w:b/>
          <w:bCs/>
          <w:color w:val="FF0000"/>
          <w:u w:val="single"/>
        </w:rPr>
      </w:pPr>
    </w:p>
    <w:p w14:paraId="547F6F85" w14:textId="1A5C70C6" w:rsidR="005D63E7" w:rsidRPr="00607543" w:rsidRDefault="005D63E7" w:rsidP="00FF0BF9">
      <w:pPr>
        <w:ind w:left="2880" w:firstLine="720"/>
        <w:jc w:val="both"/>
        <w:rPr>
          <w:b/>
          <w:bCs/>
          <w:color w:val="FF0000"/>
          <w:u w:val="single"/>
          <w:lang w:val="fr-FR"/>
        </w:rPr>
      </w:pPr>
      <w:bookmarkStart w:id="0" w:name="GITHUB"/>
      <w:r w:rsidRPr="00607543">
        <w:rPr>
          <w:b/>
          <w:bCs/>
          <w:color w:val="FF0000"/>
          <w:u w:val="single"/>
          <w:lang w:val="fr-FR"/>
        </w:rPr>
        <w:lastRenderedPageBreak/>
        <w:t xml:space="preserve">GIT HUB </w:t>
      </w:r>
      <w:r w:rsidR="00E81E3B" w:rsidRPr="00607543">
        <w:rPr>
          <w:b/>
          <w:bCs/>
          <w:color w:val="FF0000"/>
          <w:u w:val="single"/>
          <w:lang w:val="fr-FR"/>
        </w:rPr>
        <w:t>Commands :</w:t>
      </w:r>
    </w:p>
    <w:bookmarkEnd w:id="0"/>
    <w:p w14:paraId="1765B400" w14:textId="77777777" w:rsidR="008B00C1" w:rsidRDefault="00C91AF9" w:rsidP="00CE363B">
      <w:pPr>
        <w:pStyle w:val="ListParagraph"/>
        <w:numPr>
          <w:ilvl w:val="0"/>
          <w:numId w:val="1"/>
        </w:numPr>
        <w:jc w:val="both"/>
        <w:rPr>
          <w:lang w:val="en-ZA"/>
        </w:rPr>
      </w:pPr>
      <w:r w:rsidRPr="00983958">
        <w:rPr>
          <w:b/>
          <w:bCs/>
          <w:color w:val="FF0000"/>
          <w:lang w:val="en-ZA"/>
        </w:rPr>
        <w:t>git init</w:t>
      </w:r>
      <w:r>
        <w:rPr>
          <w:lang w:val="en-ZA"/>
        </w:rPr>
        <w:tab/>
      </w:r>
      <w:r>
        <w:rPr>
          <w:lang w:val="en-ZA"/>
        </w:rPr>
        <w:tab/>
      </w:r>
      <w:r w:rsidR="002950DA">
        <w:rPr>
          <w:lang w:val="en-ZA"/>
        </w:rPr>
        <w:tab/>
      </w:r>
      <w:r w:rsidR="002950DA">
        <w:rPr>
          <w:lang w:val="en-ZA"/>
        </w:rPr>
        <w:tab/>
      </w:r>
      <w:r w:rsidRPr="002950DA">
        <w:rPr>
          <w:b/>
          <w:bCs/>
          <w:color w:val="FF0000"/>
          <w:lang w:val="en-ZA"/>
        </w:rPr>
        <w:t>-</w:t>
      </w:r>
      <w:r w:rsidRPr="00C91AF9">
        <w:rPr>
          <w:lang w:val="en-ZA"/>
        </w:rPr>
        <w:t xml:space="preserve"> To initialize the local repository</w:t>
      </w:r>
    </w:p>
    <w:p w14:paraId="3D51A61B" w14:textId="19DD575C" w:rsidR="00C91AF9" w:rsidRDefault="00C91AF9" w:rsidP="00CE363B">
      <w:pPr>
        <w:pStyle w:val="ListParagraph"/>
        <w:numPr>
          <w:ilvl w:val="0"/>
          <w:numId w:val="1"/>
        </w:numPr>
        <w:jc w:val="both"/>
        <w:rPr>
          <w:lang w:val="en-ZA"/>
        </w:rPr>
      </w:pPr>
      <w:r w:rsidRPr="00983958">
        <w:rPr>
          <w:b/>
          <w:bCs/>
          <w:color w:val="FF0000"/>
          <w:lang w:val="en-ZA"/>
        </w:rPr>
        <w:t>git add</w:t>
      </w:r>
      <w:r w:rsidR="008A6B72">
        <w:rPr>
          <w:b/>
          <w:bCs/>
          <w:color w:val="FF0000"/>
          <w:lang w:val="en-ZA"/>
        </w:rPr>
        <w:t xml:space="preserve"> </w:t>
      </w:r>
      <w:r w:rsidRPr="00983958">
        <w:rPr>
          <w:b/>
          <w:bCs/>
          <w:color w:val="FF0000"/>
          <w:lang w:val="en-ZA"/>
        </w:rPr>
        <w:t>.</w:t>
      </w:r>
      <w:r w:rsidRPr="00983958">
        <w:rPr>
          <w:color w:val="FF0000"/>
          <w:lang w:val="en-ZA"/>
        </w:rPr>
        <w:t xml:space="preserve"> </w:t>
      </w:r>
      <w:r>
        <w:rPr>
          <w:lang w:val="en-ZA"/>
        </w:rPr>
        <w:tab/>
      </w:r>
      <w:r w:rsidR="002950DA">
        <w:rPr>
          <w:lang w:val="en-ZA"/>
        </w:rPr>
        <w:tab/>
      </w:r>
      <w:r w:rsidR="002950DA">
        <w:rPr>
          <w:lang w:val="en-ZA"/>
        </w:rPr>
        <w:tab/>
      </w:r>
      <w:r w:rsidR="004E7962">
        <w:rPr>
          <w:lang w:val="en-ZA"/>
        </w:rPr>
        <w:tab/>
      </w:r>
      <w:r w:rsidRPr="002950DA">
        <w:rPr>
          <w:b/>
          <w:bCs/>
          <w:color w:val="FF0000"/>
          <w:lang w:val="en-ZA"/>
        </w:rPr>
        <w:t>-</w:t>
      </w:r>
      <w:r>
        <w:rPr>
          <w:lang w:val="en-ZA"/>
        </w:rPr>
        <w:t xml:space="preserve"> To add the </w:t>
      </w:r>
      <w:r w:rsidR="001B1A09">
        <w:rPr>
          <w:lang w:val="en-ZA"/>
        </w:rPr>
        <w:t>all-project</w:t>
      </w:r>
      <w:r>
        <w:rPr>
          <w:lang w:val="en-ZA"/>
        </w:rPr>
        <w:t xml:space="preserve"> files to Local Repository.</w:t>
      </w:r>
    </w:p>
    <w:p w14:paraId="14D1E147" w14:textId="647E3EF8" w:rsidR="001B1A09" w:rsidRDefault="001D18A1" w:rsidP="00CE363B">
      <w:pPr>
        <w:pStyle w:val="ListParagraph"/>
        <w:numPr>
          <w:ilvl w:val="0"/>
          <w:numId w:val="1"/>
        </w:numPr>
        <w:jc w:val="both"/>
        <w:rPr>
          <w:lang w:val="en-ZA"/>
        </w:rPr>
      </w:pPr>
      <w:r>
        <w:rPr>
          <w:b/>
          <w:bCs/>
          <w:color w:val="FF0000"/>
          <w:lang w:val="en-ZA"/>
        </w:rPr>
        <w:t>g</w:t>
      </w:r>
      <w:r w:rsidR="001B1A09">
        <w:rPr>
          <w:b/>
          <w:bCs/>
          <w:color w:val="FF0000"/>
          <w:lang w:val="en-ZA"/>
        </w:rPr>
        <w:t>it add &lt;File Name&gt;</w:t>
      </w:r>
      <w:r w:rsidR="001B1A09">
        <w:rPr>
          <w:b/>
          <w:bCs/>
          <w:color w:val="FF0000"/>
          <w:lang w:val="en-ZA"/>
        </w:rPr>
        <w:tab/>
      </w:r>
      <w:r w:rsidR="001B1A09">
        <w:rPr>
          <w:b/>
          <w:bCs/>
          <w:color w:val="FF0000"/>
          <w:lang w:val="en-ZA"/>
        </w:rPr>
        <w:tab/>
        <w:t>-</w:t>
      </w:r>
      <w:r w:rsidR="001B1A09">
        <w:rPr>
          <w:lang w:val="en-ZA"/>
        </w:rPr>
        <w:t xml:space="preserve"> To add </w:t>
      </w:r>
      <w:r>
        <w:rPr>
          <w:lang w:val="en-ZA"/>
        </w:rPr>
        <w:t xml:space="preserve">a </w:t>
      </w:r>
      <w:r w:rsidR="001B1A09">
        <w:rPr>
          <w:lang w:val="en-ZA"/>
        </w:rPr>
        <w:t>file(Newly added file) to existed local repository.</w:t>
      </w:r>
    </w:p>
    <w:p w14:paraId="58C6977C" w14:textId="20D2EF6D" w:rsidR="00C91AF9" w:rsidRDefault="00C91AF9" w:rsidP="00CE363B">
      <w:pPr>
        <w:pStyle w:val="ListParagraph"/>
        <w:numPr>
          <w:ilvl w:val="0"/>
          <w:numId w:val="1"/>
        </w:numPr>
        <w:jc w:val="both"/>
        <w:rPr>
          <w:lang w:val="en-ZA"/>
        </w:rPr>
      </w:pPr>
      <w:r w:rsidRPr="00983958">
        <w:rPr>
          <w:b/>
          <w:bCs/>
          <w:color w:val="FF0000"/>
          <w:lang w:val="en-ZA"/>
        </w:rPr>
        <w:t>git status</w:t>
      </w:r>
      <w:r>
        <w:rPr>
          <w:lang w:val="en-ZA"/>
        </w:rPr>
        <w:tab/>
      </w:r>
      <w:r w:rsidR="002950DA">
        <w:rPr>
          <w:lang w:val="en-ZA"/>
        </w:rPr>
        <w:tab/>
      </w:r>
      <w:r w:rsidR="002950DA">
        <w:rPr>
          <w:lang w:val="en-ZA"/>
        </w:rPr>
        <w:tab/>
      </w:r>
      <w:r w:rsidR="004E7962">
        <w:rPr>
          <w:lang w:val="en-ZA"/>
        </w:rPr>
        <w:tab/>
      </w:r>
      <w:r w:rsidRPr="002950DA">
        <w:rPr>
          <w:b/>
          <w:bCs/>
          <w:color w:val="FF0000"/>
          <w:lang w:val="en-ZA"/>
        </w:rPr>
        <w:t>-</w:t>
      </w:r>
      <w:r>
        <w:rPr>
          <w:lang w:val="en-ZA"/>
        </w:rPr>
        <w:t xml:space="preserve"> To see what the files are been added into Local repository.</w:t>
      </w:r>
    </w:p>
    <w:p w14:paraId="581E80DC" w14:textId="3039A7B4" w:rsidR="00C91AF9" w:rsidRDefault="002950DA" w:rsidP="00CE363B">
      <w:pPr>
        <w:pStyle w:val="ListParagraph"/>
        <w:numPr>
          <w:ilvl w:val="0"/>
          <w:numId w:val="1"/>
        </w:numPr>
        <w:jc w:val="both"/>
        <w:rPr>
          <w:lang w:val="en-ZA"/>
        </w:rPr>
      </w:pPr>
      <w:r w:rsidRPr="00983958">
        <w:rPr>
          <w:b/>
          <w:bCs/>
          <w:color w:val="FF0000"/>
          <w:lang w:val="en-ZA"/>
        </w:rPr>
        <w:t>git commit -m</w:t>
      </w:r>
      <w:r>
        <w:rPr>
          <w:lang w:val="en-ZA"/>
        </w:rPr>
        <w:tab/>
      </w:r>
      <w:r w:rsidR="00983958">
        <w:rPr>
          <w:lang w:val="en-ZA"/>
        </w:rPr>
        <w:tab/>
      </w:r>
      <w:r w:rsidR="00983958">
        <w:rPr>
          <w:lang w:val="en-ZA"/>
        </w:rPr>
        <w:tab/>
      </w:r>
      <w:r w:rsidRPr="00243D8F">
        <w:rPr>
          <w:b/>
          <w:bCs/>
          <w:color w:val="FF0000"/>
          <w:lang w:val="en-ZA"/>
        </w:rPr>
        <w:t>-</w:t>
      </w:r>
      <w:r>
        <w:rPr>
          <w:lang w:val="en-ZA"/>
        </w:rPr>
        <w:t xml:space="preserve"> To commit the Local repository.</w:t>
      </w:r>
      <w:r w:rsidR="00CC7515">
        <w:rPr>
          <w:lang w:val="en-ZA"/>
        </w:rPr>
        <w:t>(Give some comment in “ &lt;Comm</w:t>
      </w:r>
      <w:r w:rsidR="008D5C89">
        <w:rPr>
          <w:lang w:val="en-ZA"/>
        </w:rPr>
        <w:t>s</w:t>
      </w:r>
      <w:r w:rsidR="00CC7515">
        <w:rPr>
          <w:lang w:val="en-ZA"/>
        </w:rPr>
        <w:t>&gt;”)</w:t>
      </w:r>
    </w:p>
    <w:p w14:paraId="32011264" w14:textId="76A392AB" w:rsidR="002950DA" w:rsidRDefault="002950DA" w:rsidP="00CE363B">
      <w:pPr>
        <w:pStyle w:val="ListParagraph"/>
        <w:numPr>
          <w:ilvl w:val="0"/>
          <w:numId w:val="1"/>
        </w:numPr>
        <w:jc w:val="both"/>
        <w:rPr>
          <w:lang w:val="en-ZA"/>
        </w:rPr>
      </w:pPr>
      <w:r w:rsidRPr="00983958">
        <w:rPr>
          <w:b/>
          <w:bCs/>
          <w:color w:val="FF0000"/>
          <w:lang w:val="en-ZA"/>
        </w:rPr>
        <w:t>git remote add origin &lt;git repository URL&gt;</w:t>
      </w:r>
      <w:r>
        <w:rPr>
          <w:lang w:val="en-ZA"/>
        </w:rPr>
        <w:t xml:space="preserve"> </w:t>
      </w:r>
      <w:r w:rsidRPr="002950DA">
        <w:rPr>
          <w:b/>
          <w:bCs/>
          <w:color w:val="FF0000"/>
          <w:lang w:val="en-ZA"/>
        </w:rPr>
        <w:t>-</w:t>
      </w:r>
      <w:r>
        <w:rPr>
          <w:lang w:val="en-ZA"/>
        </w:rPr>
        <w:t xml:space="preserve"> to set the Origin, to where we are going to push this project. </w:t>
      </w:r>
    </w:p>
    <w:p w14:paraId="7C3E9843" w14:textId="155312F5" w:rsidR="00772563" w:rsidRPr="00F96D9D" w:rsidRDefault="00983958" w:rsidP="00CE363B">
      <w:pPr>
        <w:pStyle w:val="ListParagraph"/>
        <w:numPr>
          <w:ilvl w:val="0"/>
          <w:numId w:val="1"/>
        </w:numPr>
        <w:jc w:val="both"/>
        <w:rPr>
          <w:b/>
          <w:bCs/>
          <w:lang w:val="en-ZA"/>
        </w:rPr>
      </w:pPr>
      <w:r w:rsidRPr="00983958">
        <w:rPr>
          <w:b/>
          <w:bCs/>
          <w:color w:val="FF0000"/>
          <w:lang w:val="en-ZA"/>
        </w:rPr>
        <w:t>git push -u origin master</w:t>
      </w:r>
      <w:r>
        <w:rPr>
          <w:lang w:val="en-ZA"/>
        </w:rPr>
        <w:tab/>
      </w:r>
      <w:r w:rsidR="004E7962">
        <w:rPr>
          <w:lang w:val="en-ZA"/>
        </w:rPr>
        <w:tab/>
      </w:r>
      <w:r w:rsidRPr="00983958">
        <w:rPr>
          <w:b/>
          <w:bCs/>
          <w:color w:val="FF0000"/>
          <w:lang w:val="en-ZA"/>
        </w:rPr>
        <w:t>-</w:t>
      </w:r>
      <w:r>
        <w:rPr>
          <w:b/>
          <w:bCs/>
          <w:color w:val="FF0000"/>
          <w:lang w:val="en-ZA"/>
        </w:rPr>
        <w:t xml:space="preserve"> </w:t>
      </w:r>
      <w:r w:rsidRPr="00983958">
        <w:rPr>
          <w:lang w:val="en-ZA"/>
        </w:rPr>
        <w:t>To push the local repository into remote GIT Repository.</w:t>
      </w:r>
    </w:p>
    <w:p w14:paraId="47CB16BE" w14:textId="0F0B82BD" w:rsidR="00F96D9D" w:rsidRPr="00775232" w:rsidRDefault="00F96D9D" w:rsidP="00CE363B">
      <w:pPr>
        <w:pStyle w:val="ListParagraph"/>
        <w:numPr>
          <w:ilvl w:val="0"/>
          <w:numId w:val="1"/>
        </w:numPr>
        <w:jc w:val="both"/>
        <w:rPr>
          <w:b/>
          <w:bCs/>
          <w:lang w:val="en-ZA"/>
        </w:rPr>
      </w:pPr>
      <w:r>
        <w:rPr>
          <w:b/>
          <w:bCs/>
          <w:color w:val="FF0000"/>
          <w:lang w:val="en-ZA"/>
        </w:rPr>
        <w:t>git remote -</w:t>
      </w:r>
      <w:r w:rsidRPr="00F96D9D">
        <w:rPr>
          <w:b/>
          <w:bCs/>
          <w:color w:val="FF0000"/>
          <w:lang w:val="en-ZA"/>
        </w:rPr>
        <w:t>v</w:t>
      </w:r>
      <w:r w:rsidR="00506382">
        <w:rPr>
          <w:b/>
          <w:bCs/>
          <w:color w:val="FF0000"/>
          <w:lang w:val="en-ZA"/>
        </w:rPr>
        <w:tab/>
      </w:r>
      <w:r w:rsidR="00506382">
        <w:rPr>
          <w:b/>
          <w:bCs/>
          <w:color w:val="FF0000"/>
          <w:lang w:val="en-ZA"/>
        </w:rPr>
        <w:tab/>
      </w:r>
      <w:r w:rsidR="00506382">
        <w:rPr>
          <w:b/>
          <w:bCs/>
          <w:color w:val="FF0000"/>
          <w:lang w:val="en-ZA"/>
        </w:rPr>
        <w:tab/>
        <w:t xml:space="preserve">- </w:t>
      </w:r>
      <w:r w:rsidR="00506382" w:rsidRPr="00506382">
        <w:rPr>
          <w:lang w:val="en-ZA"/>
        </w:rPr>
        <w:t>To get the information of remote git repository, in where we are going to push the local repository.</w:t>
      </w:r>
    </w:p>
    <w:p w14:paraId="76A8AE7D" w14:textId="1DAE53FE" w:rsidR="004E7962" w:rsidRPr="004E7962" w:rsidRDefault="00EC0585" w:rsidP="004E7962">
      <w:pPr>
        <w:pStyle w:val="ListParagraph"/>
        <w:numPr>
          <w:ilvl w:val="0"/>
          <w:numId w:val="1"/>
        </w:numPr>
        <w:jc w:val="both"/>
        <w:rPr>
          <w:b/>
          <w:bCs/>
          <w:color w:val="FF0000"/>
          <w:lang w:val="en-ZA"/>
        </w:rPr>
      </w:pPr>
      <w:r>
        <w:rPr>
          <w:b/>
          <w:bCs/>
          <w:color w:val="FF0000"/>
          <w:lang w:val="en-ZA"/>
        </w:rPr>
        <w:t>git push -f origin master</w:t>
      </w:r>
      <w:r>
        <w:rPr>
          <w:b/>
          <w:bCs/>
          <w:color w:val="FF0000"/>
          <w:lang w:val="en-ZA"/>
        </w:rPr>
        <w:tab/>
      </w:r>
      <w:r w:rsidR="004E7962">
        <w:rPr>
          <w:b/>
          <w:bCs/>
          <w:color w:val="FF0000"/>
          <w:lang w:val="en-ZA"/>
        </w:rPr>
        <w:tab/>
      </w:r>
      <w:r>
        <w:rPr>
          <w:b/>
          <w:bCs/>
          <w:color w:val="FF0000"/>
          <w:lang w:val="en-ZA"/>
        </w:rPr>
        <w:t xml:space="preserve">- </w:t>
      </w:r>
      <w:r w:rsidR="0001479F" w:rsidRPr="00EC0585">
        <w:rPr>
          <w:lang w:val="en-ZA"/>
        </w:rPr>
        <w:t xml:space="preserve">In point </w:t>
      </w:r>
      <w:r w:rsidR="00CC7515">
        <w:rPr>
          <w:lang w:val="en-ZA"/>
        </w:rPr>
        <w:t>7</w:t>
      </w:r>
      <w:r w:rsidR="0001479F" w:rsidRPr="00EC0585">
        <w:rPr>
          <w:lang w:val="en-ZA"/>
        </w:rPr>
        <w:t xml:space="preserve"> if we get the error like if we push the anything into master/Main Branch, we have to pull/Clone it first, then must push.</w:t>
      </w:r>
    </w:p>
    <w:p w14:paraId="5D6EEC2A" w14:textId="428EADA7" w:rsidR="00EC0585" w:rsidRPr="004E7962" w:rsidRDefault="00EC0585" w:rsidP="004E7962">
      <w:pPr>
        <w:pStyle w:val="ListParagraph"/>
        <w:ind w:left="360"/>
        <w:jc w:val="both"/>
        <w:rPr>
          <w:b/>
          <w:bCs/>
          <w:color w:val="FF0000"/>
          <w:lang w:val="en-ZA"/>
        </w:rPr>
      </w:pPr>
      <w:r w:rsidRPr="004E7962">
        <w:rPr>
          <w:lang w:val="en-ZA"/>
        </w:rPr>
        <w:t>But here we are pushing it first time so must change the command to this.</w:t>
      </w:r>
    </w:p>
    <w:p w14:paraId="7CD23C9D" w14:textId="647D670E" w:rsidR="00EC0585" w:rsidRPr="003E704B" w:rsidRDefault="00EC0585" w:rsidP="00CE363B">
      <w:pPr>
        <w:pStyle w:val="ListParagraph"/>
        <w:numPr>
          <w:ilvl w:val="0"/>
          <w:numId w:val="1"/>
        </w:numPr>
        <w:jc w:val="both"/>
        <w:rPr>
          <w:b/>
          <w:bCs/>
          <w:color w:val="FF0000"/>
          <w:lang w:val="en-ZA"/>
        </w:rPr>
      </w:pPr>
      <w:r>
        <w:rPr>
          <w:b/>
          <w:bCs/>
          <w:color w:val="FF0000"/>
          <w:lang w:val="en-ZA"/>
        </w:rPr>
        <w:t>git remote set-url origin &lt;</w:t>
      </w:r>
      <w:r w:rsidRPr="00EC0585">
        <w:rPr>
          <w:b/>
          <w:bCs/>
          <w:color w:val="FF0000"/>
          <w:lang w:val="en-ZA"/>
        </w:rPr>
        <w:t xml:space="preserve"> </w:t>
      </w:r>
      <w:r w:rsidRPr="00983958">
        <w:rPr>
          <w:b/>
          <w:bCs/>
          <w:color w:val="FF0000"/>
          <w:lang w:val="en-ZA"/>
        </w:rPr>
        <w:t>git repository URL</w:t>
      </w:r>
      <w:r>
        <w:rPr>
          <w:b/>
          <w:bCs/>
          <w:color w:val="FF0000"/>
          <w:lang w:val="en-ZA"/>
        </w:rPr>
        <w:t xml:space="preserve"> &gt; - </w:t>
      </w:r>
      <w:r w:rsidRPr="00EC0585">
        <w:rPr>
          <w:lang w:val="en-ZA"/>
        </w:rPr>
        <w:t>If we already add the remote repository</w:t>
      </w:r>
      <w:r w:rsidR="006D4DC8">
        <w:rPr>
          <w:lang w:val="en-ZA"/>
        </w:rPr>
        <w:t xml:space="preserve"> using step 6</w:t>
      </w:r>
      <w:r w:rsidRPr="00EC0585">
        <w:rPr>
          <w:lang w:val="en-ZA"/>
        </w:rPr>
        <w:t xml:space="preserve">, if you changed your thought to change the repository </w:t>
      </w:r>
      <w:r w:rsidR="006D4DC8">
        <w:rPr>
          <w:lang w:val="en-ZA"/>
        </w:rPr>
        <w:t xml:space="preserve">name </w:t>
      </w:r>
      <w:r w:rsidRPr="00EC0585">
        <w:rPr>
          <w:lang w:val="en-ZA"/>
        </w:rPr>
        <w:t xml:space="preserve">to </w:t>
      </w:r>
      <w:r w:rsidR="006D4DC8">
        <w:rPr>
          <w:lang w:val="en-ZA"/>
        </w:rPr>
        <w:t xml:space="preserve">some </w:t>
      </w:r>
      <w:r w:rsidRPr="00EC0585">
        <w:rPr>
          <w:lang w:val="en-ZA"/>
        </w:rPr>
        <w:t>other then we must use this command.</w:t>
      </w:r>
    </w:p>
    <w:p w14:paraId="3EE54B95" w14:textId="094CC3D4" w:rsidR="003E704B" w:rsidRPr="006D27D6" w:rsidRDefault="003E704B" w:rsidP="00CE363B">
      <w:pPr>
        <w:pStyle w:val="ListParagraph"/>
        <w:numPr>
          <w:ilvl w:val="0"/>
          <w:numId w:val="1"/>
        </w:numPr>
        <w:jc w:val="both"/>
        <w:rPr>
          <w:b/>
          <w:bCs/>
          <w:color w:val="FF0000"/>
        </w:rPr>
      </w:pPr>
      <w:r w:rsidRPr="003E704B">
        <w:rPr>
          <w:b/>
          <w:bCs/>
          <w:color w:val="FF0000"/>
        </w:rPr>
        <w:t>git config - -global user.email</w:t>
      </w:r>
      <w:r w:rsidRPr="003E704B">
        <w:rPr>
          <w:b/>
          <w:bCs/>
          <w:color w:val="FF0000"/>
        </w:rPr>
        <w:tab/>
      </w:r>
      <w:r w:rsidRPr="003E704B">
        <w:rPr>
          <w:color w:val="FF0000"/>
        </w:rPr>
        <w:t xml:space="preserve">- </w:t>
      </w:r>
      <w:r w:rsidRPr="003E704B">
        <w:rPr>
          <w:lang w:val="en-ZA"/>
        </w:rPr>
        <w:t>To get the mail id of the initialized git</w:t>
      </w:r>
      <w:r>
        <w:rPr>
          <w:lang w:val="en-ZA"/>
        </w:rPr>
        <w:t xml:space="preserve"> </w:t>
      </w:r>
      <w:r w:rsidRPr="003E704B">
        <w:rPr>
          <w:lang w:val="en-ZA"/>
        </w:rPr>
        <w:t>repository.</w:t>
      </w:r>
    </w:p>
    <w:p w14:paraId="61016106" w14:textId="2B8ED01E" w:rsidR="006D27D6" w:rsidRPr="008A7D6F" w:rsidRDefault="006D27D6" w:rsidP="00CE363B">
      <w:pPr>
        <w:pStyle w:val="ListParagraph"/>
        <w:numPr>
          <w:ilvl w:val="0"/>
          <w:numId w:val="1"/>
        </w:numPr>
        <w:jc w:val="both"/>
        <w:rPr>
          <w:b/>
          <w:bCs/>
          <w:color w:val="FF0000"/>
        </w:rPr>
      </w:pPr>
      <w:r>
        <w:rPr>
          <w:b/>
          <w:bCs/>
          <w:color w:val="FF0000"/>
        </w:rPr>
        <w:t>git config - -global user.name</w:t>
      </w:r>
      <w:r>
        <w:rPr>
          <w:b/>
          <w:bCs/>
          <w:color w:val="FF0000"/>
        </w:rPr>
        <w:tab/>
      </w:r>
      <w:r w:rsidRPr="006D27D6">
        <w:rPr>
          <w:color w:val="FF0000"/>
        </w:rPr>
        <w:t>-</w:t>
      </w:r>
      <w:r>
        <w:rPr>
          <w:b/>
          <w:bCs/>
          <w:color w:val="FF0000"/>
        </w:rPr>
        <w:t xml:space="preserve"> </w:t>
      </w:r>
      <w:r w:rsidRPr="006D27D6">
        <w:t xml:space="preserve">To get the </w:t>
      </w:r>
      <w:r w:rsidR="006F166B">
        <w:t>username</w:t>
      </w:r>
      <w:r w:rsidRPr="006D27D6">
        <w:t xml:space="preserve"> </w:t>
      </w:r>
      <w:r w:rsidR="00824CDC" w:rsidRPr="003E704B">
        <w:rPr>
          <w:lang w:val="en-ZA"/>
        </w:rPr>
        <w:t>of the initialized git</w:t>
      </w:r>
      <w:r w:rsidR="00824CDC">
        <w:rPr>
          <w:lang w:val="en-ZA"/>
        </w:rPr>
        <w:t xml:space="preserve"> </w:t>
      </w:r>
      <w:r w:rsidR="00824CDC" w:rsidRPr="003E704B">
        <w:rPr>
          <w:lang w:val="en-ZA"/>
        </w:rPr>
        <w:t>repository.</w:t>
      </w:r>
    </w:p>
    <w:p w14:paraId="76918190" w14:textId="2AB81254" w:rsidR="008A7D6F" w:rsidRPr="009078E2" w:rsidRDefault="008A7D6F" w:rsidP="00CE363B">
      <w:pPr>
        <w:pStyle w:val="ListParagraph"/>
        <w:numPr>
          <w:ilvl w:val="0"/>
          <w:numId w:val="1"/>
        </w:numPr>
        <w:jc w:val="both"/>
        <w:rPr>
          <w:b/>
          <w:bCs/>
          <w:color w:val="FF0000"/>
        </w:rPr>
      </w:pPr>
      <w:r>
        <w:rPr>
          <w:b/>
          <w:bCs/>
          <w:color w:val="FF0000"/>
        </w:rPr>
        <w:t xml:space="preserve">git config </w:t>
      </w:r>
      <w:r w:rsidR="009778C3">
        <w:rPr>
          <w:b/>
          <w:bCs/>
          <w:color w:val="FF0000"/>
        </w:rPr>
        <w:t xml:space="preserve">- </w:t>
      </w:r>
      <w:r w:rsidR="00C53EE8">
        <w:rPr>
          <w:b/>
          <w:bCs/>
          <w:color w:val="FF0000"/>
        </w:rPr>
        <w:t>-</w:t>
      </w:r>
      <w:r>
        <w:rPr>
          <w:b/>
          <w:bCs/>
          <w:color w:val="FF0000"/>
        </w:rPr>
        <w:t>list</w:t>
      </w:r>
      <w:r>
        <w:rPr>
          <w:b/>
          <w:bCs/>
          <w:color w:val="FF0000"/>
        </w:rPr>
        <w:tab/>
      </w:r>
      <w:r>
        <w:rPr>
          <w:b/>
          <w:bCs/>
          <w:color w:val="FF0000"/>
        </w:rPr>
        <w:tab/>
      </w:r>
      <w:r>
        <w:rPr>
          <w:b/>
          <w:bCs/>
          <w:color w:val="FF0000"/>
        </w:rPr>
        <w:tab/>
        <w:t xml:space="preserve">- </w:t>
      </w:r>
      <w:r w:rsidRPr="000D3EDF">
        <w:t>To get the settings and repository details</w:t>
      </w:r>
      <w:r w:rsidR="000E3674">
        <w:t xml:space="preserve">(Here we can find </w:t>
      </w:r>
      <w:r w:rsidR="00CA2DFB">
        <w:t>username</w:t>
      </w:r>
      <w:r w:rsidR="000E3674">
        <w:t xml:space="preserve"> and user Email Id</w:t>
      </w:r>
      <w:r w:rsidRPr="000D3EDF">
        <w:t>.</w:t>
      </w:r>
    </w:p>
    <w:p w14:paraId="43647829" w14:textId="1229934A" w:rsidR="009078E2" w:rsidRPr="007B087F" w:rsidRDefault="009078E2" w:rsidP="00CE363B">
      <w:pPr>
        <w:pStyle w:val="ListParagraph"/>
        <w:numPr>
          <w:ilvl w:val="0"/>
          <w:numId w:val="1"/>
        </w:numPr>
        <w:jc w:val="both"/>
        <w:rPr>
          <w:b/>
          <w:bCs/>
          <w:color w:val="FF0000"/>
        </w:rPr>
      </w:pPr>
      <w:r>
        <w:rPr>
          <w:b/>
          <w:bCs/>
          <w:color w:val="FF0000"/>
        </w:rPr>
        <w:t xml:space="preserve">git clone - -branch &lt;branchName&gt; </w:t>
      </w:r>
      <w:r w:rsidR="005D5E24">
        <w:rPr>
          <w:b/>
          <w:bCs/>
          <w:color w:val="FF0000"/>
        </w:rPr>
        <w:t xml:space="preserve">&lt;remote repository url&gt; - </w:t>
      </w:r>
      <w:r w:rsidR="005D5E24">
        <w:rPr>
          <w:bCs/>
        </w:rPr>
        <w:t>To clone Specific Branch</w:t>
      </w:r>
      <w:r w:rsidR="00E5531D">
        <w:rPr>
          <w:bCs/>
        </w:rPr>
        <w:t>, instead of branch in above command we can use b. b is alias for branch.</w:t>
      </w:r>
    </w:p>
    <w:p w14:paraId="60043840" w14:textId="20D28BA1" w:rsidR="007B087F" w:rsidRDefault="007B087F" w:rsidP="00CE363B">
      <w:pPr>
        <w:pStyle w:val="ListParagraph"/>
        <w:numPr>
          <w:ilvl w:val="0"/>
          <w:numId w:val="1"/>
        </w:numPr>
        <w:jc w:val="both"/>
      </w:pPr>
      <w:r>
        <w:rPr>
          <w:b/>
          <w:bCs/>
          <w:color w:val="FF0000"/>
        </w:rPr>
        <w:t>git branch &lt;branch_name&gt;</w:t>
      </w:r>
      <w:r w:rsidR="00E54FDD">
        <w:rPr>
          <w:b/>
          <w:bCs/>
          <w:color w:val="FF0000"/>
        </w:rPr>
        <w:tab/>
      </w:r>
      <w:r>
        <w:rPr>
          <w:b/>
          <w:bCs/>
          <w:color w:val="FF0000"/>
        </w:rPr>
        <w:tab/>
      </w:r>
      <w:r w:rsidRPr="009F114F">
        <w:rPr>
          <w:b/>
          <w:bCs/>
          <w:color w:val="FF0000"/>
          <w:lang w:val="en-ZA"/>
        </w:rPr>
        <w:t xml:space="preserve">- </w:t>
      </w:r>
      <w:r w:rsidRPr="007B087F">
        <w:t>To create new branch in local git repository</w:t>
      </w:r>
      <w:r w:rsidR="00477361">
        <w:t>.</w:t>
      </w:r>
    </w:p>
    <w:p w14:paraId="3AF850A4" w14:textId="2F0C9F2C" w:rsidR="00477361" w:rsidRPr="007B087F" w:rsidRDefault="00477361" w:rsidP="00CE363B">
      <w:pPr>
        <w:pStyle w:val="ListParagraph"/>
        <w:numPr>
          <w:ilvl w:val="0"/>
          <w:numId w:val="1"/>
        </w:numPr>
        <w:jc w:val="both"/>
      </w:pPr>
      <w:r>
        <w:rPr>
          <w:b/>
          <w:bCs/>
          <w:color w:val="FF0000"/>
        </w:rPr>
        <w:t>git checkout &lt;</w:t>
      </w:r>
      <w:r w:rsidR="00217BFF">
        <w:rPr>
          <w:b/>
          <w:bCs/>
          <w:color w:val="FF0000"/>
        </w:rPr>
        <w:t xml:space="preserve">new </w:t>
      </w:r>
      <w:r>
        <w:rPr>
          <w:b/>
          <w:bCs/>
          <w:color w:val="FF0000"/>
        </w:rPr>
        <w:t>branch_name&gt;</w:t>
      </w:r>
      <w:r>
        <w:rPr>
          <w:b/>
          <w:bCs/>
          <w:color w:val="FF0000"/>
        </w:rPr>
        <w:tab/>
        <w:t xml:space="preserve">- </w:t>
      </w:r>
      <w:r w:rsidRPr="00217BFF">
        <w:t>To</w:t>
      </w:r>
      <w:r>
        <w:rPr>
          <w:b/>
          <w:bCs/>
          <w:color w:val="FF0000"/>
        </w:rPr>
        <w:t xml:space="preserve"> </w:t>
      </w:r>
      <w:r w:rsidR="00217BFF" w:rsidRPr="00217BFF">
        <w:t>switch to new branch name in local repository.</w:t>
      </w:r>
    </w:p>
    <w:p w14:paraId="3132D888" w14:textId="722C6F20" w:rsidR="006D7AFB" w:rsidRPr="000A37F8" w:rsidRDefault="008249A4" w:rsidP="00CE363B">
      <w:pPr>
        <w:pStyle w:val="ListParagraph"/>
        <w:numPr>
          <w:ilvl w:val="0"/>
          <w:numId w:val="1"/>
        </w:numPr>
        <w:jc w:val="both"/>
        <w:rPr>
          <w:b/>
          <w:bCs/>
          <w:color w:val="FF0000"/>
        </w:rPr>
      </w:pPr>
      <w:r>
        <w:rPr>
          <w:b/>
          <w:bCs/>
          <w:color w:val="FF0000"/>
        </w:rPr>
        <w:t>git pull origin &lt;branch name&gt;</w:t>
      </w:r>
      <w:r>
        <w:rPr>
          <w:b/>
          <w:bCs/>
          <w:color w:val="FF0000"/>
        </w:rPr>
        <w:tab/>
        <w:t>-</w:t>
      </w:r>
      <w:r w:rsidR="00AC5307">
        <w:rPr>
          <w:b/>
          <w:bCs/>
          <w:color w:val="FF0000"/>
        </w:rPr>
        <w:t xml:space="preserve"> </w:t>
      </w:r>
      <w:r w:rsidR="00AC5307" w:rsidRPr="00AC5307">
        <w:t>To bring new changes to existed project from GIT remote.</w:t>
      </w:r>
    </w:p>
    <w:p w14:paraId="2C8094B4" w14:textId="19D48C5F" w:rsidR="000A37F8" w:rsidRPr="000A37F8" w:rsidRDefault="000A37F8" w:rsidP="000A37F8">
      <w:pPr>
        <w:pStyle w:val="ListParagraph"/>
        <w:numPr>
          <w:ilvl w:val="0"/>
          <w:numId w:val="1"/>
        </w:numPr>
        <w:spacing w:line="256" w:lineRule="auto"/>
        <w:jc w:val="both"/>
        <w:rPr>
          <w:bCs/>
        </w:rPr>
      </w:pPr>
      <w:r>
        <w:rPr>
          <w:b/>
          <w:bCs/>
          <w:color w:val="FF0000"/>
        </w:rPr>
        <w:t>git ls-files</w:t>
      </w:r>
      <w:r>
        <w:rPr>
          <w:b/>
          <w:bCs/>
          <w:color w:val="FF0000"/>
        </w:rPr>
        <w:tab/>
      </w:r>
      <w:r>
        <w:rPr>
          <w:b/>
          <w:bCs/>
          <w:color w:val="FF0000"/>
        </w:rPr>
        <w:tab/>
      </w:r>
      <w:r>
        <w:rPr>
          <w:b/>
          <w:bCs/>
          <w:color w:val="FF0000"/>
        </w:rPr>
        <w:tab/>
      </w:r>
      <w:r w:rsidR="00E24BAE">
        <w:rPr>
          <w:b/>
          <w:bCs/>
          <w:color w:val="FF0000"/>
        </w:rPr>
        <w:tab/>
      </w:r>
      <w:r>
        <w:rPr>
          <w:b/>
          <w:bCs/>
          <w:color w:val="FF0000"/>
        </w:rPr>
        <w:t xml:space="preserve">- </w:t>
      </w:r>
      <w:r>
        <w:rPr>
          <w:bCs/>
        </w:rPr>
        <w:t>We can find the total files which are already committed into local repository.</w:t>
      </w:r>
    </w:p>
    <w:p w14:paraId="20C9C2A3" w14:textId="6775A3B7" w:rsidR="005F46A5" w:rsidRPr="00E52635" w:rsidRDefault="00894E31" w:rsidP="00E52635">
      <w:pPr>
        <w:pStyle w:val="ListParagraph"/>
        <w:numPr>
          <w:ilvl w:val="0"/>
          <w:numId w:val="1"/>
        </w:numPr>
        <w:jc w:val="both"/>
        <w:rPr>
          <w:lang w:val="en-ZA"/>
        </w:rPr>
      </w:pPr>
      <w:r>
        <w:rPr>
          <w:b/>
          <w:bCs/>
          <w:color w:val="FF0000"/>
          <w:lang w:val="en-ZA"/>
        </w:rPr>
        <w:t>After Deploy the project from GitHub using clone</w:t>
      </w:r>
      <w:r w:rsidR="005F46A5">
        <w:rPr>
          <w:b/>
          <w:bCs/>
          <w:color w:val="FF0000"/>
          <w:lang w:val="en-ZA"/>
        </w:rPr>
        <w:t xml:space="preserve"> into SAP BAS</w:t>
      </w:r>
      <w:r>
        <w:rPr>
          <w:b/>
          <w:bCs/>
          <w:color w:val="FF0000"/>
          <w:lang w:val="en-ZA"/>
        </w:rPr>
        <w:t>, if any error will come while executing this project like</w:t>
      </w:r>
      <w:r w:rsidR="00B15802">
        <w:rPr>
          <w:b/>
          <w:bCs/>
          <w:color w:val="FF0000"/>
          <w:lang w:val="en-ZA"/>
        </w:rPr>
        <w:tab/>
      </w:r>
      <w:r w:rsidR="00B15802">
        <w:rPr>
          <w:b/>
          <w:bCs/>
          <w:color w:val="FF0000"/>
          <w:lang w:val="en-ZA"/>
        </w:rPr>
        <w:tab/>
      </w:r>
      <w:r>
        <w:rPr>
          <w:b/>
          <w:bCs/>
          <w:color w:val="FF0000"/>
          <w:lang w:val="en-ZA"/>
        </w:rPr>
        <w:t xml:space="preserve">- </w:t>
      </w:r>
      <w:r w:rsidRPr="00DD25D7">
        <w:rPr>
          <w:lang w:val="en-ZA"/>
        </w:rPr>
        <w:t>This is probably not a problem with npm. There is likely additional logging output above</w:t>
      </w:r>
      <w:r w:rsidR="00DD25D7">
        <w:rPr>
          <w:lang w:val="en-ZA"/>
        </w:rPr>
        <w:t>.</w:t>
      </w:r>
      <w:r w:rsidR="00862DBD">
        <w:rPr>
          <w:lang w:val="en-ZA"/>
        </w:rPr>
        <w:t xml:space="preserve"> </w:t>
      </w:r>
      <w:r w:rsidR="005F46A5" w:rsidRPr="00E52635">
        <w:rPr>
          <w:lang w:val="en-ZA"/>
        </w:rPr>
        <w:t>Then we must execute the commands in command pallet of that respective project.</w:t>
      </w:r>
    </w:p>
    <w:p w14:paraId="773CB18A" w14:textId="77777777" w:rsidR="005F46A5" w:rsidRPr="00570899" w:rsidRDefault="005F46A5" w:rsidP="00CE363B">
      <w:pPr>
        <w:pStyle w:val="ListParagraph"/>
        <w:ind w:left="1440" w:firstLine="720"/>
        <w:jc w:val="both"/>
        <w:rPr>
          <w:b/>
          <w:bCs/>
          <w:lang w:val="en-ZA"/>
        </w:rPr>
      </w:pPr>
      <w:r w:rsidRPr="00570899">
        <w:rPr>
          <w:b/>
          <w:bCs/>
          <w:lang w:val="en-ZA"/>
        </w:rPr>
        <w:t>npm cache clean - -force</w:t>
      </w:r>
    </w:p>
    <w:p w14:paraId="34C7DDF7" w14:textId="2FDE5198" w:rsidR="005F46A5" w:rsidRPr="00570899" w:rsidRDefault="005F46A5" w:rsidP="00CE363B">
      <w:pPr>
        <w:pStyle w:val="ListParagraph"/>
        <w:ind w:left="1440" w:firstLine="720"/>
        <w:jc w:val="both"/>
        <w:rPr>
          <w:b/>
          <w:bCs/>
          <w:lang w:val="en-ZA"/>
        </w:rPr>
      </w:pPr>
      <w:r w:rsidRPr="00570899">
        <w:rPr>
          <w:b/>
          <w:bCs/>
          <w:lang w:val="en-ZA"/>
        </w:rPr>
        <w:t>npm install.</w:t>
      </w:r>
    </w:p>
    <w:p w14:paraId="04CB997C" w14:textId="104BEB74" w:rsidR="005F46A5" w:rsidRPr="002352D5" w:rsidRDefault="002352D5" w:rsidP="00CE363B">
      <w:pPr>
        <w:pStyle w:val="ListParagraph"/>
        <w:numPr>
          <w:ilvl w:val="0"/>
          <w:numId w:val="1"/>
        </w:numPr>
        <w:jc w:val="both"/>
        <w:rPr>
          <w:b/>
          <w:bCs/>
          <w:color w:val="FF0000"/>
          <w:lang w:val="en-ZA"/>
        </w:rPr>
      </w:pPr>
      <w:r w:rsidRPr="002352D5">
        <w:rPr>
          <w:b/>
          <w:bCs/>
          <w:color w:val="FF0000"/>
          <w:lang w:val="en-ZA"/>
        </w:rPr>
        <w:t xml:space="preserve">If you have made some changes in </w:t>
      </w:r>
      <w:r w:rsidR="00356E68" w:rsidRPr="002352D5">
        <w:rPr>
          <w:b/>
          <w:bCs/>
          <w:color w:val="FF0000"/>
          <w:lang w:val="en-ZA"/>
        </w:rPr>
        <w:t>project (</w:t>
      </w:r>
      <w:r w:rsidRPr="002352D5">
        <w:rPr>
          <w:b/>
          <w:bCs/>
          <w:color w:val="FF0000"/>
          <w:lang w:val="en-ZA"/>
        </w:rPr>
        <w:t>Which project already existed in the GITHUB) then you must push those changes</w:t>
      </w:r>
      <w:r w:rsidR="001E5FC4">
        <w:rPr>
          <w:b/>
          <w:bCs/>
          <w:color w:val="FF0000"/>
          <w:lang w:val="en-ZA"/>
        </w:rPr>
        <w:t xml:space="preserve"> to GITHUB</w:t>
      </w:r>
      <w:r w:rsidRPr="002352D5">
        <w:rPr>
          <w:b/>
          <w:bCs/>
          <w:color w:val="FF0000"/>
          <w:lang w:val="en-ZA"/>
        </w:rPr>
        <w:t xml:space="preserve"> as below commands.</w:t>
      </w:r>
    </w:p>
    <w:p w14:paraId="44A2FD14" w14:textId="77777777" w:rsidR="00571539" w:rsidRDefault="00B11957" w:rsidP="00571539">
      <w:pPr>
        <w:spacing w:after="0"/>
        <w:ind w:firstLine="360"/>
        <w:jc w:val="both"/>
        <w:rPr>
          <w:lang w:val="en-ZA"/>
        </w:rPr>
      </w:pPr>
      <w:r w:rsidRPr="00571539">
        <w:rPr>
          <w:lang w:val="en-ZA"/>
        </w:rPr>
        <w:t>To f</w:t>
      </w:r>
      <w:r w:rsidR="000E1080" w:rsidRPr="00571539">
        <w:rPr>
          <w:lang w:val="en-ZA"/>
        </w:rPr>
        <w:t>ind the changes</w:t>
      </w:r>
      <w:r w:rsidR="00A56D47" w:rsidRPr="00571539">
        <w:rPr>
          <w:lang w:val="en-ZA"/>
        </w:rPr>
        <w:t xml:space="preserve"> made</w:t>
      </w:r>
      <w:r w:rsidR="000E1080" w:rsidRPr="00571539">
        <w:rPr>
          <w:lang w:val="en-ZA"/>
        </w:rPr>
        <w:t xml:space="preserve"> in which files</w:t>
      </w:r>
      <w:r w:rsidR="000E1080" w:rsidRPr="00571539">
        <w:rPr>
          <w:color w:val="FF0000"/>
          <w:lang w:val="en-ZA"/>
        </w:rPr>
        <w:t xml:space="preserve"> </w:t>
      </w:r>
      <w:r w:rsidR="00262B7F" w:rsidRPr="00571539">
        <w:rPr>
          <w:color w:val="FF0000"/>
          <w:lang w:val="en-ZA"/>
        </w:rPr>
        <w:tab/>
      </w:r>
      <w:r w:rsidR="00262B7F" w:rsidRPr="00571539">
        <w:rPr>
          <w:color w:val="FF0000"/>
          <w:lang w:val="en-ZA"/>
        </w:rPr>
        <w:tab/>
      </w:r>
      <w:r w:rsidR="00E2282C" w:rsidRPr="00571539">
        <w:rPr>
          <w:color w:val="FF0000"/>
          <w:lang w:val="en-ZA"/>
        </w:rPr>
        <w:tab/>
      </w:r>
      <w:r w:rsidR="000E1080" w:rsidRPr="00571539">
        <w:rPr>
          <w:b/>
          <w:bCs/>
          <w:color w:val="FF0000"/>
          <w:lang w:val="en-ZA"/>
        </w:rPr>
        <w:t xml:space="preserve">– </w:t>
      </w:r>
      <w:r w:rsidR="000E1080" w:rsidRPr="00571539">
        <w:rPr>
          <w:b/>
          <w:bCs/>
          <w:lang w:val="en-ZA"/>
        </w:rPr>
        <w:t>git status</w:t>
      </w:r>
    </w:p>
    <w:p w14:paraId="42161DED" w14:textId="3BD3BCB6" w:rsidR="000E1080" w:rsidRPr="00571539" w:rsidRDefault="000E1080" w:rsidP="00571539">
      <w:pPr>
        <w:spacing w:after="0"/>
        <w:ind w:firstLine="360"/>
        <w:jc w:val="both"/>
        <w:rPr>
          <w:lang w:val="en-ZA"/>
        </w:rPr>
      </w:pPr>
      <w:r w:rsidRPr="00571539">
        <w:rPr>
          <w:lang w:val="en-ZA"/>
        </w:rPr>
        <w:t>We must add those files into existed local repository</w:t>
      </w:r>
      <w:r w:rsidR="00E2282C" w:rsidRPr="00571539">
        <w:rPr>
          <w:lang w:val="en-ZA"/>
        </w:rPr>
        <w:tab/>
      </w:r>
      <w:r w:rsidRPr="00571539">
        <w:rPr>
          <w:color w:val="FF0000"/>
          <w:lang w:val="en-ZA"/>
        </w:rPr>
        <w:t>–</w:t>
      </w:r>
      <w:r w:rsidRPr="00571539">
        <w:rPr>
          <w:b/>
          <w:bCs/>
          <w:color w:val="FF0000"/>
          <w:lang w:val="en-ZA"/>
        </w:rPr>
        <w:t xml:space="preserve"> </w:t>
      </w:r>
      <w:r w:rsidRPr="00571539">
        <w:rPr>
          <w:b/>
          <w:bCs/>
          <w:lang w:val="en-ZA"/>
        </w:rPr>
        <w:t>git add &lt;File1&gt; &lt;file2&gt; …….</w:t>
      </w:r>
    </w:p>
    <w:p w14:paraId="464E96BD" w14:textId="33C72997" w:rsidR="00AC4546" w:rsidRPr="00571539" w:rsidRDefault="00AC4546" w:rsidP="00571539">
      <w:pPr>
        <w:spacing w:after="0"/>
        <w:ind w:firstLine="360"/>
        <w:jc w:val="both"/>
        <w:rPr>
          <w:lang w:val="en-ZA"/>
        </w:rPr>
      </w:pPr>
      <w:r w:rsidRPr="00571539">
        <w:rPr>
          <w:lang w:val="en-ZA"/>
        </w:rPr>
        <w:t xml:space="preserve">Then </w:t>
      </w:r>
      <w:r w:rsidR="00D75CE6" w:rsidRPr="00571539">
        <w:rPr>
          <w:lang w:val="en-ZA"/>
        </w:rPr>
        <w:t>must</w:t>
      </w:r>
      <w:r w:rsidRPr="00571539">
        <w:rPr>
          <w:lang w:val="en-ZA"/>
        </w:rPr>
        <w:t xml:space="preserve"> commit the local repository </w:t>
      </w:r>
      <w:r w:rsidR="00262B7F" w:rsidRPr="00571539">
        <w:rPr>
          <w:lang w:val="en-ZA"/>
        </w:rPr>
        <w:tab/>
      </w:r>
      <w:r w:rsidR="00262B7F" w:rsidRPr="00571539">
        <w:rPr>
          <w:lang w:val="en-ZA"/>
        </w:rPr>
        <w:tab/>
      </w:r>
      <w:r w:rsidR="00571539">
        <w:rPr>
          <w:lang w:val="en-ZA"/>
        </w:rPr>
        <w:tab/>
      </w:r>
      <w:r w:rsidRPr="00571539">
        <w:rPr>
          <w:b/>
          <w:bCs/>
          <w:color w:val="FF0000"/>
          <w:lang w:val="en-ZA"/>
        </w:rPr>
        <w:t>–</w:t>
      </w:r>
      <w:r w:rsidRPr="00571539">
        <w:rPr>
          <w:color w:val="FF0000"/>
          <w:lang w:val="en-ZA"/>
        </w:rPr>
        <w:t xml:space="preserve"> </w:t>
      </w:r>
      <w:r w:rsidRPr="00571539">
        <w:rPr>
          <w:b/>
          <w:bCs/>
          <w:lang w:val="en-ZA"/>
        </w:rPr>
        <w:t>git commit -m “&lt;Your-Comments&gt;”</w:t>
      </w:r>
    </w:p>
    <w:p w14:paraId="734B6CA6" w14:textId="34C77899" w:rsidR="003E704B" w:rsidRPr="00571539" w:rsidRDefault="00D75CE6" w:rsidP="00571539">
      <w:pPr>
        <w:spacing w:after="0"/>
        <w:ind w:firstLine="360"/>
        <w:jc w:val="both"/>
        <w:rPr>
          <w:b/>
          <w:bCs/>
          <w:lang w:val="en-ZA"/>
        </w:rPr>
      </w:pPr>
      <w:r w:rsidRPr="00571539">
        <w:rPr>
          <w:lang w:val="en-ZA"/>
        </w:rPr>
        <w:t xml:space="preserve">Then push the changes to Remote GITHUB repository </w:t>
      </w:r>
      <w:r w:rsidR="00E2282C" w:rsidRPr="00571539">
        <w:rPr>
          <w:lang w:val="en-ZA"/>
        </w:rPr>
        <w:tab/>
      </w:r>
      <w:r w:rsidRPr="00571539">
        <w:rPr>
          <w:b/>
          <w:bCs/>
          <w:color w:val="FF0000"/>
          <w:lang w:val="en-ZA"/>
        </w:rPr>
        <w:t>–</w:t>
      </w:r>
      <w:r w:rsidRPr="00571539">
        <w:rPr>
          <w:color w:val="FF0000"/>
          <w:lang w:val="en-ZA"/>
        </w:rPr>
        <w:t xml:space="preserve"> </w:t>
      </w:r>
      <w:r w:rsidRPr="00571539">
        <w:rPr>
          <w:b/>
          <w:bCs/>
          <w:lang w:val="en-ZA"/>
        </w:rPr>
        <w:t>git push -u origin master</w:t>
      </w:r>
    </w:p>
    <w:p w14:paraId="4A1EFE9C" w14:textId="247BCB10" w:rsidR="003E704B" w:rsidRDefault="008D1658" w:rsidP="00CE363B">
      <w:pPr>
        <w:pStyle w:val="ListParagraph"/>
        <w:numPr>
          <w:ilvl w:val="0"/>
          <w:numId w:val="1"/>
        </w:numPr>
        <w:jc w:val="both"/>
        <w:rPr>
          <w:b/>
          <w:bCs/>
          <w:color w:val="FF0000"/>
          <w:lang w:val="en-ZA"/>
        </w:rPr>
      </w:pPr>
      <w:r w:rsidRPr="008D1658">
        <w:rPr>
          <w:b/>
          <w:bCs/>
          <w:color w:val="FF0000"/>
          <w:lang w:val="en-ZA"/>
        </w:rPr>
        <w:t>If we want to pull only files in which changes was happen from GITHUB to SAP BAS</w:t>
      </w:r>
      <w:r w:rsidR="0073338C">
        <w:rPr>
          <w:b/>
          <w:bCs/>
          <w:color w:val="FF0000"/>
          <w:lang w:val="en-ZA"/>
        </w:rPr>
        <w:t xml:space="preserve"> by below command</w:t>
      </w:r>
      <w:r w:rsidRPr="008D1658">
        <w:rPr>
          <w:b/>
          <w:bCs/>
          <w:color w:val="FF0000"/>
          <w:lang w:val="en-ZA"/>
        </w:rPr>
        <w:t>.</w:t>
      </w:r>
    </w:p>
    <w:p w14:paraId="512B931C" w14:textId="19C1A157" w:rsidR="008D1658" w:rsidRDefault="00EB136D" w:rsidP="00862DBD">
      <w:pPr>
        <w:pStyle w:val="ListParagraph"/>
        <w:ind w:left="1440" w:firstLine="720"/>
        <w:jc w:val="both"/>
        <w:rPr>
          <w:b/>
          <w:bCs/>
          <w:lang w:val="en-ZA"/>
        </w:rPr>
      </w:pPr>
      <w:r w:rsidRPr="00EB136D">
        <w:rPr>
          <w:b/>
          <w:bCs/>
          <w:lang w:val="en-ZA"/>
        </w:rPr>
        <w:t>git pull origin master</w:t>
      </w:r>
    </w:p>
    <w:p w14:paraId="34573822" w14:textId="2DAC8F5A" w:rsidR="00F43CE3" w:rsidRDefault="00F43CE3" w:rsidP="00CE363B">
      <w:pPr>
        <w:pStyle w:val="ListParagraph"/>
        <w:numPr>
          <w:ilvl w:val="0"/>
          <w:numId w:val="1"/>
        </w:numPr>
        <w:jc w:val="both"/>
        <w:rPr>
          <w:b/>
          <w:bCs/>
          <w:color w:val="FF0000"/>
          <w:lang w:val="en-ZA"/>
        </w:rPr>
      </w:pPr>
      <w:r w:rsidRPr="00F43CE3">
        <w:rPr>
          <w:b/>
          <w:bCs/>
          <w:color w:val="FF0000"/>
          <w:lang w:val="en-ZA"/>
        </w:rPr>
        <w:t>Process to Push the Project to remote GITHUB Repository from SAP WEBIDE Personnel Edition</w:t>
      </w:r>
      <w:r>
        <w:rPr>
          <w:b/>
          <w:bCs/>
          <w:color w:val="FF0000"/>
          <w:lang w:val="en-ZA"/>
        </w:rPr>
        <w:t>.</w:t>
      </w:r>
    </w:p>
    <w:p w14:paraId="50044736" w14:textId="2B21B5C9" w:rsidR="00F43CE3" w:rsidRPr="00413A23" w:rsidRDefault="00411C65" w:rsidP="006A223F">
      <w:pPr>
        <w:pStyle w:val="ListParagraph"/>
        <w:numPr>
          <w:ilvl w:val="0"/>
          <w:numId w:val="2"/>
        </w:numPr>
        <w:jc w:val="both"/>
        <w:rPr>
          <w:b/>
          <w:bCs/>
          <w:lang w:val="en-ZA"/>
        </w:rPr>
      </w:pPr>
      <w:r w:rsidRPr="00413A23">
        <w:rPr>
          <w:lang w:val="en-ZA"/>
        </w:rPr>
        <w:t xml:space="preserve">Initialize the </w:t>
      </w:r>
      <w:r w:rsidR="00953CF3" w:rsidRPr="00413A23">
        <w:rPr>
          <w:lang w:val="en-ZA"/>
        </w:rPr>
        <w:t>Local Repository</w:t>
      </w:r>
      <w:r w:rsidR="00506795">
        <w:rPr>
          <w:lang w:val="en-ZA"/>
        </w:rPr>
        <w:t xml:space="preserve"> </w:t>
      </w:r>
      <w:r w:rsidR="00506795" w:rsidRPr="00571539">
        <w:rPr>
          <w:b/>
          <w:bCs/>
          <w:color w:val="FF0000"/>
          <w:lang w:val="en-ZA"/>
        </w:rPr>
        <w:t>–</w:t>
      </w:r>
      <w:r w:rsidR="00506795">
        <w:rPr>
          <w:b/>
          <w:bCs/>
          <w:color w:val="FF0000"/>
          <w:lang w:val="en-ZA"/>
        </w:rPr>
        <w:t xml:space="preserve"> </w:t>
      </w:r>
      <w:r w:rsidRPr="00413A23">
        <w:rPr>
          <w:b/>
          <w:bCs/>
          <w:lang w:val="en-ZA"/>
        </w:rPr>
        <w:t xml:space="preserve">First right </w:t>
      </w:r>
      <w:r w:rsidR="00506795" w:rsidRPr="00413A23">
        <w:rPr>
          <w:b/>
          <w:bCs/>
          <w:lang w:val="en-ZA"/>
        </w:rPr>
        <w:t>clicks</w:t>
      </w:r>
      <w:r w:rsidRPr="00413A23">
        <w:rPr>
          <w:b/>
          <w:bCs/>
          <w:lang w:val="en-ZA"/>
        </w:rPr>
        <w:t xml:space="preserve"> on Project</w:t>
      </w:r>
      <w:r w:rsidR="00953CF3" w:rsidRPr="00413A23">
        <w:rPr>
          <w:b/>
          <w:bCs/>
          <w:lang w:val="en-ZA"/>
        </w:rPr>
        <w:t>-&gt;Git-&gt;Initialize Local Repository</w:t>
      </w:r>
      <w:r w:rsidR="00E23124" w:rsidRPr="00413A23">
        <w:rPr>
          <w:b/>
          <w:bCs/>
          <w:lang w:val="en-ZA"/>
        </w:rPr>
        <w:t>.</w:t>
      </w:r>
    </w:p>
    <w:p w14:paraId="31461D1C" w14:textId="464059AA" w:rsidR="00E23124" w:rsidRPr="00413A23" w:rsidRDefault="00E23124" w:rsidP="006A223F">
      <w:pPr>
        <w:pStyle w:val="ListParagraph"/>
        <w:numPr>
          <w:ilvl w:val="0"/>
          <w:numId w:val="2"/>
        </w:numPr>
        <w:jc w:val="both"/>
        <w:rPr>
          <w:b/>
          <w:bCs/>
          <w:lang w:val="en-ZA"/>
        </w:rPr>
      </w:pPr>
      <w:r w:rsidRPr="00413A23">
        <w:rPr>
          <w:lang w:val="en-ZA"/>
        </w:rPr>
        <w:t>Connect Local Git repository in SAP WEBIDE with Remote Repository of GITHUB</w:t>
      </w:r>
      <w:r w:rsidR="00386497">
        <w:rPr>
          <w:lang w:val="en-ZA"/>
        </w:rPr>
        <w:t xml:space="preserve"> </w:t>
      </w:r>
      <w:r w:rsidR="00506795" w:rsidRPr="00571539">
        <w:rPr>
          <w:b/>
          <w:bCs/>
          <w:color w:val="FF0000"/>
          <w:lang w:val="en-ZA"/>
        </w:rPr>
        <w:t>–</w:t>
      </w:r>
      <w:r w:rsidR="003A0DED" w:rsidRPr="00413A23">
        <w:rPr>
          <w:lang w:val="en-ZA"/>
        </w:rPr>
        <w:t xml:space="preserve"> </w:t>
      </w:r>
      <w:r w:rsidRPr="00413A23">
        <w:rPr>
          <w:b/>
          <w:bCs/>
          <w:lang w:val="en-ZA"/>
        </w:rPr>
        <w:t>right click on Project-&gt;Set Remote-&gt;Name=origin &amp; URL= “&lt;Remote Repository URL&gt;”</w:t>
      </w:r>
      <w:r w:rsidR="003A0DED" w:rsidRPr="00413A23">
        <w:rPr>
          <w:b/>
          <w:bCs/>
          <w:lang w:val="en-ZA"/>
        </w:rPr>
        <w:t>-&gt;Press OK -&gt;again Press OK</w:t>
      </w:r>
      <w:r w:rsidR="00E24793" w:rsidRPr="00413A23">
        <w:rPr>
          <w:b/>
          <w:bCs/>
          <w:lang w:val="en-ZA"/>
        </w:rPr>
        <w:t>.</w:t>
      </w:r>
    </w:p>
    <w:p w14:paraId="725D98BF" w14:textId="24113159" w:rsidR="00E24793" w:rsidRPr="00413A23" w:rsidRDefault="00E24793" w:rsidP="006A223F">
      <w:pPr>
        <w:pStyle w:val="ListParagraph"/>
        <w:numPr>
          <w:ilvl w:val="0"/>
          <w:numId w:val="2"/>
        </w:numPr>
        <w:jc w:val="both"/>
        <w:rPr>
          <w:b/>
          <w:bCs/>
          <w:lang w:val="en-ZA"/>
        </w:rPr>
      </w:pPr>
      <w:r w:rsidRPr="00413A23">
        <w:rPr>
          <w:lang w:val="en-ZA"/>
        </w:rPr>
        <w:t xml:space="preserve">We </w:t>
      </w:r>
      <w:r w:rsidR="00DC0115" w:rsidRPr="00413A23">
        <w:rPr>
          <w:lang w:val="en-ZA"/>
        </w:rPr>
        <w:t>must</w:t>
      </w:r>
      <w:r w:rsidRPr="00413A23">
        <w:rPr>
          <w:lang w:val="en-ZA"/>
        </w:rPr>
        <w:t xml:space="preserve"> commit all Project files to Local Repository</w:t>
      </w:r>
      <w:r w:rsidRPr="00413A23">
        <w:rPr>
          <w:b/>
          <w:bCs/>
          <w:lang w:val="en-ZA"/>
        </w:rPr>
        <w:t xml:space="preserve"> </w:t>
      </w:r>
      <w:r w:rsidR="00506795" w:rsidRPr="00571539">
        <w:rPr>
          <w:b/>
          <w:bCs/>
          <w:color w:val="FF0000"/>
          <w:lang w:val="en-ZA"/>
        </w:rPr>
        <w:t>–</w:t>
      </w:r>
      <w:r w:rsidRPr="00413A23">
        <w:rPr>
          <w:b/>
          <w:bCs/>
          <w:lang w:val="en-ZA"/>
        </w:rPr>
        <w:t xml:space="preserve"> </w:t>
      </w:r>
      <w:r w:rsidR="00A87E5C" w:rsidRPr="00413A23">
        <w:rPr>
          <w:b/>
          <w:bCs/>
          <w:lang w:val="en-ZA"/>
        </w:rPr>
        <w:t>from Right side Select Git Pane-&gt; Select Stage All-&gt;Give Comment-&gt;Press on Commit Button.</w:t>
      </w:r>
    </w:p>
    <w:p w14:paraId="5FD7600E" w14:textId="1ED4F412" w:rsidR="00891512" w:rsidRPr="00413A23" w:rsidRDefault="00891512" w:rsidP="006A223F">
      <w:pPr>
        <w:pStyle w:val="ListParagraph"/>
        <w:numPr>
          <w:ilvl w:val="0"/>
          <w:numId w:val="2"/>
        </w:numPr>
        <w:jc w:val="both"/>
        <w:rPr>
          <w:lang w:val="en-ZA"/>
        </w:rPr>
      </w:pPr>
      <w:r w:rsidRPr="00413A23">
        <w:rPr>
          <w:lang w:val="en-ZA"/>
        </w:rPr>
        <w:lastRenderedPageBreak/>
        <w:t>To Synchronize the GITHUB repository with Local Repository</w:t>
      </w:r>
      <w:r w:rsidRPr="00413A23">
        <w:rPr>
          <w:b/>
          <w:bCs/>
          <w:lang w:val="en-ZA"/>
        </w:rPr>
        <w:t xml:space="preserve"> </w:t>
      </w:r>
      <w:r w:rsidR="00277191" w:rsidRPr="00571539">
        <w:rPr>
          <w:b/>
          <w:bCs/>
          <w:color w:val="FF0000"/>
          <w:lang w:val="en-ZA"/>
        </w:rPr>
        <w:t>–</w:t>
      </w:r>
      <w:r w:rsidRPr="00413A23">
        <w:rPr>
          <w:b/>
          <w:bCs/>
          <w:lang w:val="en-ZA"/>
        </w:rPr>
        <w:t xml:space="preserve"> Click on PULL from Git pane.</w:t>
      </w:r>
      <w:r w:rsidRPr="00413A23">
        <w:rPr>
          <w:lang w:val="en-ZA"/>
        </w:rPr>
        <w:t xml:space="preserve"> Once pull action completed, we will notice README.md file in Local </w:t>
      </w:r>
      <w:r w:rsidR="00874A37" w:rsidRPr="00413A23">
        <w:rPr>
          <w:lang w:val="en-ZA"/>
        </w:rPr>
        <w:t>Repository (</w:t>
      </w:r>
      <w:r w:rsidRPr="00413A23">
        <w:rPr>
          <w:lang w:val="en-ZA"/>
        </w:rPr>
        <w:t>which is created in GITHUB Repository).</w:t>
      </w:r>
    </w:p>
    <w:p w14:paraId="79A8A33C" w14:textId="13D86902" w:rsidR="00413A23" w:rsidRDefault="00413A23" w:rsidP="006A223F">
      <w:pPr>
        <w:pStyle w:val="ListParagraph"/>
        <w:numPr>
          <w:ilvl w:val="0"/>
          <w:numId w:val="2"/>
        </w:numPr>
        <w:jc w:val="both"/>
        <w:rPr>
          <w:b/>
          <w:bCs/>
          <w:lang w:val="en-ZA"/>
        </w:rPr>
      </w:pPr>
      <w:r w:rsidRPr="00413A23">
        <w:rPr>
          <w:lang w:val="en-ZA"/>
        </w:rPr>
        <w:t xml:space="preserve">Push our Local changes to Remote GITHUB </w:t>
      </w:r>
      <w:r w:rsidRPr="00413A23">
        <w:rPr>
          <w:b/>
          <w:bCs/>
          <w:color w:val="FF0000"/>
          <w:lang w:val="en-ZA"/>
        </w:rPr>
        <w:t>–</w:t>
      </w:r>
      <w:r w:rsidRPr="00413A23">
        <w:rPr>
          <w:lang w:val="en-ZA"/>
        </w:rPr>
        <w:t xml:space="preserve"> </w:t>
      </w:r>
      <w:r w:rsidRPr="00413A23">
        <w:rPr>
          <w:b/>
          <w:bCs/>
          <w:lang w:val="en-ZA"/>
        </w:rPr>
        <w:t>Press Push in GIT pane-&gt;Remote Branch-&gt;Select Branch and press ok.</w:t>
      </w:r>
    </w:p>
    <w:p w14:paraId="1B1E7A56" w14:textId="18213A38" w:rsidR="00557E14" w:rsidRDefault="00557E14" w:rsidP="00557E14">
      <w:pPr>
        <w:pStyle w:val="ListParagraph"/>
        <w:numPr>
          <w:ilvl w:val="0"/>
          <w:numId w:val="1"/>
        </w:numPr>
        <w:jc w:val="both"/>
        <w:rPr>
          <w:b/>
          <w:bCs/>
          <w:color w:val="FF0000"/>
          <w:lang w:val="en-ZA"/>
        </w:rPr>
      </w:pPr>
      <w:r w:rsidRPr="00557E14">
        <w:rPr>
          <w:b/>
          <w:bCs/>
          <w:color w:val="FF0000"/>
          <w:lang w:val="en-ZA"/>
        </w:rPr>
        <w:t xml:space="preserve">To store the Remote GITHUB </w:t>
      </w:r>
      <w:r w:rsidR="008C49B8" w:rsidRPr="00557E14">
        <w:rPr>
          <w:b/>
          <w:bCs/>
          <w:color w:val="FF0000"/>
          <w:lang w:val="en-ZA"/>
        </w:rPr>
        <w:t>username</w:t>
      </w:r>
      <w:r w:rsidRPr="00557E14">
        <w:rPr>
          <w:b/>
          <w:bCs/>
          <w:color w:val="FF0000"/>
          <w:lang w:val="en-ZA"/>
        </w:rPr>
        <w:t xml:space="preserve"> and password in SAP BAS:</w:t>
      </w:r>
    </w:p>
    <w:p w14:paraId="6F2A422E" w14:textId="77777777" w:rsidR="007A7D6F" w:rsidRDefault="00AF4F7C" w:rsidP="007A7D6F">
      <w:pPr>
        <w:spacing w:after="0"/>
        <w:ind w:firstLine="360"/>
        <w:jc w:val="both"/>
        <w:rPr>
          <w:bCs/>
          <w:lang w:val="en-ZA"/>
        </w:rPr>
      </w:pPr>
      <w:r w:rsidRPr="007A7D6F">
        <w:rPr>
          <w:bCs/>
          <w:lang w:val="en-ZA"/>
        </w:rPr>
        <w:t xml:space="preserve">We just need to create a </w:t>
      </w:r>
      <w:r w:rsidRPr="007A7D6F">
        <w:rPr>
          <w:b/>
          <w:bCs/>
          <w:lang w:val="en-ZA"/>
        </w:rPr>
        <w:t>.netrc</w:t>
      </w:r>
      <w:r w:rsidRPr="007A7D6F">
        <w:rPr>
          <w:bCs/>
          <w:lang w:val="en-ZA"/>
        </w:rPr>
        <w:t xml:space="preserve"> file in $HOME directory and add below syntax.</w:t>
      </w:r>
    </w:p>
    <w:p w14:paraId="1B8B4F24" w14:textId="3FA9C653" w:rsidR="00AF4F7C" w:rsidRPr="007A7D6F" w:rsidRDefault="00AF4F7C" w:rsidP="007A7D6F">
      <w:pPr>
        <w:spacing w:after="0"/>
        <w:ind w:firstLine="360"/>
        <w:jc w:val="both"/>
        <w:rPr>
          <w:bCs/>
          <w:lang w:val="en-ZA"/>
        </w:rPr>
      </w:pPr>
      <w:r w:rsidRPr="007A7D6F">
        <w:rPr>
          <w:bCs/>
          <w:lang w:val="en-ZA"/>
        </w:rPr>
        <w:t xml:space="preserve">In business application studio to open </w:t>
      </w:r>
      <w:r w:rsidRPr="007A7D6F">
        <w:rPr>
          <w:b/>
          <w:bCs/>
          <w:lang w:val="en-ZA"/>
        </w:rPr>
        <w:t>home directory</w:t>
      </w:r>
      <w:r w:rsidRPr="007A7D6F">
        <w:rPr>
          <w:bCs/>
          <w:lang w:val="en-ZA"/>
        </w:rPr>
        <w:t xml:space="preserve"> need to follow below path.</w:t>
      </w:r>
    </w:p>
    <w:p w14:paraId="5C4B2D85" w14:textId="72153E12" w:rsidR="00AF4F7C" w:rsidRPr="007A7D6F" w:rsidRDefault="00AF4F7C" w:rsidP="007A7D6F">
      <w:pPr>
        <w:spacing w:after="0"/>
        <w:ind w:firstLine="360"/>
        <w:jc w:val="both"/>
        <w:rPr>
          <w:bCs/>
          <w:lang w:val="en-ZA"/>
        </w:rPr>
      </w:pPr>
      <w:r w:rsidRPr="007A7D6F">
        <w:rPr>
          <w:bCs/>
          <w:lang w:val="en-ZA"/>
        </w:rPr>
        <w:t>File</w:t>
      </w:r>
      <w:r w:rsidRPr="00AF4F7C">
        <w:rPr>
          <w:lang w:val="en-ZA"/>
        </w:rPr>
        <w:sym w:font="Wingdings" w:char="F0E0"/>
      </w:r>
      <w:r w:rsidRPr="007A7D6F">
        <w:rPr>
          <w:bCs/>
          <w:lang w:val="en-ZA"/>
        </w:rPr>
        <w:t xml:space="preserve"> Open workspace </w:t>
      </w:r>
      <w:r w:rsidRPr="00AF4F7C">
        <w:rPr>
          <w:lang w:val="en-ZA"/>
        </w:rPr>
        <w:sym w:font="Wingdings" w:char="F0E0"/>
      </w:r>
      <w:r w:rsidR="00B37357" w:rsidRPr="007A7D6F">
        <w:rPr>
          <w:bCs/>
          <w:lang w:val="en-ZA"/>
        </w:rPr>
        <w:t>Select USER</w:t>
      </w:r>
      <w:r w:rsidR="006D390F" w:rsidRPr="007A7D6F">
        <w:rPr>
          <w:bCs/>
          <w:lang w:val="en-ZA"/>
        </w:rPr>
        <w:t xml:space="preserve"> and click on Open</w:t>
      </w:r>
      <w:r w:rsidR="000F059B" w:rsidRPr="007A7D6F">
        <w:rPr>
          <w:bCs/>
          <w:lang w:val="en-ZA"/>
        </w:rPr>
        <w:t>.</w:t>
      </w:r>
    </w:p>
    <w:p w14:paraId="1FF76CCA" w14:textId="2D61A7AC" w:rsidR="000F059B" w:rsidRPr="007A7D6F" w:rsidRDefault="000F059B" w:rsidP="007A7D6F">
      <w:pPr>
        <w:spacing w:after="0"/>
        <w:ind w:left="360"/>
        <w:jc w:val="both"/>
        <w:rPr>
          <w:bCs/>
          <w:lang w:val="en-ZA"/>
        </w:rPr>
      </w:pPr>
      <w:r w:rsidRPr="007A7D6F">
        <w:rPr>
          <w:bCs/>
          <w:lang w:val="en-ZA"/>
        </w:rPr>
        <w:t xml:space="preserve">Right click &amp; select create new </w:t>
      </w:r>
      <w:r w:rsidR="008B1082" w:rsidRPr="007A7D6F">
        <w:rPr>
          <w:bCs/>
          <w:lang w:val="en-ZA"/>
        </w:rPr>
        <w:t>file (</w:t>
      </w:r>
      <w:r w:rsidRPr="007A7D6F">
        <w:rPr>
          <w:lang w:val="en-ZA"/>
        </w:rPr>
        <w:t>or</w:t>
      </w:r>
      <w:r w:rsidRPr="007A7D6F">
        <w:rPr>
          <w:bCs/>
          <w:lang w:val="en-ZA"/>
        </w:rPr>
        <w:t xml:space="preserve"> press Alt N from </w:t>
      </w:r>
      <w:r w:rsidR="00304028" w:rsidRPr="007A7D6F">
        <w:rPr>
          <w:bCs/>
          <w:lang w:val="en-ZA"/>
        </w:rPr>
        <w:t>keyboard)</w:t>
      </w:r>
      <w:r w:rsidR="00E23218" w:rsidRPr="007A7D6F">
        <w:rPr>
          <w:bCs/>
          <w:lang w:val="en-ZA"/>
        </w:rPr>
        <w:t> in</w:t>
      </w:r>
      <w:r w:rsidRPr="007A7D6F">
        <w:rPr>
          <w:bCs/>
          <w:lang w:val="en-ZA"/>
        </w:rPr>
        <w:t xml:space="preserve"> root directory</w:t>
      </w:r>
      <w:r w:rsidR="002B2AA9" w:rsidRPr="007A7D6F">
        <w:rPr>
          <w:bCs/>
          <w:lang w:val="en-ZA"/>
        </w:rPr>
        <w:t> USER</w:t>
      </w:r>
      <w:r w:rsidRPr="007A7D6F">
        <w:rPr>
          <w:bCs/>
          <w:lang w:val="en-ZA"/>
        </w:rPr>
        <w:t>. Enter file name as .netrc and add the below code.</w:t>
      </w:r>
    </w:p>
    <w:p w14:paraId="5F8BA5B4" w14:textId="4A595B99" w:rsidR="00AF4F7C" w:rsidRPr="007A7D6F" w:rsidRDefault="00C661F2" w:rsidP="007A7D6F">
      <w:pPr>
        <w:spacing w:after="0"/>
        <w:ind w:firstLine="360"/>
        <w:jc w:val="both"/>
        <w:rPr>
          <w:bCs/>
          <w:lang w:val="en-ZA"/>
        </w:rPr>
      </w:pPr>
      <w:r w:rsidRPr="007A7D6F">
        <w:rPr>
          <w:bCs/>
          <w:lang w:val="en-ZA"/>
        </w:rPr>
        <w:t xml:space="preserve">machine </w:t>
      </w:r>
      <w:r w:rsidR="00304770" w:rsidRPr="007A7D6F">
        <w:rPr>
          <w:bCs/>
          <w:lang w:val="en-ZA"/>
        </w:rPr>
        <w:t>github.com</w:t>
      </w:r>
    </w:p>
    <w:p w14:paraId="611BC915" w14:textId="341F17D9" w:rsidR="00304770" w:rsidRPr="007A7D6F" w:rsidRDefault="00304770" w:rsidP="007A7D6F">
      <w:pPr>
        <w:spacing w:after="0"/>
        <w:ind w:firstLine="360"/>
        <w:jc w:val="both"/>
        <w:rPr>
          <w:bCs/>
          <w:lang w:val="en-ZA"/>
        </w:rPr>
      </w:pPr>
      <w:r w:rsidRPr="007A7D6F">
        <w:rPr>
          <w:bCs/>
          <w:lang w:val="en-ZA"/>
        </w:rPr>
        <w:t>login &lt;Login ID&gt;</w:t>
      </w:r>
      <w:r w:rsidR="00A21279">
        <w:rPr>
          <w:bCs/>
          <w:lang w:val="en-ZA"/>
        </w:rPr>
        <w:t>-s4fiori111</w:t>
      </w:r>
      <w:r w:rsidR="00A21279">
        <w:rPr>
          <w:bCs/>
          <w:lang w:val="en-ZA"/>
        </w:rPr>
        <w:tab/>
      </w:r>
    </w:p>
    <w:p w14:paraId="0B9C0323" w14:textId="25BDF2C3" w:rsidR="00304770" w:rsidRDefault="00304770" w:rsidP="007A7D6F">
      <w:pPr>
        <w:spacing w:after="0"/>
        <w:ind w:firstLine="360"/>
        <w:jc w:val="both"/>
        <w:rPr>
          <w:bCs/>
        </w:rPr>
      </w:pPr>
      <w:r w:rsidRPr="00CF5123">
        <w:rPr>
          <w:bCs/>
        </w:rPr>
        <w:t>password &lt;Password&gt;</w:t>
      </w:r>
    </w:p>
    <w:p w14:paraId="0FFA7F6D" w14:textId="22CAF751" w:rsidR="001D29FE" w:rsidRDefault="001D29FE" w:rsidP="001D29FE">
      <w:pPr>
        <w:pStyle w:val="ListParagraph"/>
        <w:numPr>
          <w:ilvl w:val="0"/>
          <w:numId w:val="1"/>
        </w:numPr>
        <w:jc w:val="both"/>
        <w:rPr>
          <w:b/>
          <w:bCs/>
          <w:color w:val="FF0000"/>
          <w:lang w:val="en-ZA"/>
        </w:rPr>
      </w:pPr>
      <w:r>
        <w:rPr>
          <w:b/>
          <w:bCs/>
          <w:color w:val="FF0000"/>
          <w:lang w:val="en-ZA"/>
        </w:rPr>
        <w:t xml:space="preserve">Push </w:t>
      </w:r>
      <w:r w:rsidRPr="001D29FE">
        <w:rPr>
          <w:b/>
          <w:bCs/>
          <w:color w:val="FF0000"/>
          <w:lang w:val="en-ZA"/>
        </w:rPr>
        <w:t>SAP Web IDE Project</w:t>
      </w:r>
      <w:r w:rsidRPr="001D29FE">
        <w:rPr>
          <w:b/>
          <w:bCs/>
          <w:color w:val="FF0000"/>
          <w:lang w:val="en-ZA"/>
        </w:rPr>
        <w:t xml:space="preserve"> </w:t>
      </w:r>
      <w:r w:rsidRPr="001D29FE">
        <w:rPr>
          <w:b/>
          <w:bCs/>
          <w:color w:val="FF0000"/>
          <w:lang w:val="en-ZA"/>
        </w:rPr>
        <w:t xml:space="preserve">into </w:t>
      </w:r>
      <w:r w:rsidR="00766450">
        <w:rPr>
          <w:b/>
          <w:bCs/>
          <w:color w:val="FF0000"/>
          <w:lang w:val="en-ZA"/>
        </w:rPr>
        <w:t xml:space="preserve">Remote </w:t>
      </w:r>
      <w:r w:rsidRPr="001D29FE">
        <w:rPr>
          <w:b/>
          <w:bCs/>
          <w:color w:val="FF0000"/>
          <w:lang w:val="en-ZA"/>
        </w:rPr>
        <w:t>GitHub</w:t>
      </w:r>
      <w:r>
        <w:rPr>
          <w:b/>
          <w:bCs/>
          <w:color w:val="FF0000"/>
          <w:lang w:val="en-ZA"/>
        </w:rPr>
        <w:t>:</w:t>
      </w:r>
    </w:p>
    <w:p w14:paraId="0AAE2DAA" w14:textId="661361B8" w:rsidR="009C00D8" w:rsidRDefault="009C00D8" w:rsidP="009C00D8">
      <w:pPr>
        <w:pStyle w:val="ListParagraph"/>
        <w:ind w:left="360"/>
        <w:jc w:val="both"/>
        <w:rPr>
          <w:b/>
          <w:bCs/>
          <w:lang w:val="en-ZA"/>
        </w:rPr>
      </w:pPr>
      <w:r w:rsidRPr="009C00D8">
        <w:rPr>
          <w:b/>
          <w:bCs/>
          <w:lang w:val="en-ZA"/>
        </w:rPr>
        <w:t>Steps:</w:t>
      </w:r>
    </w:p>
    <w:p w14:paraId="48A4994D" w14:textId="477EA521" w:rsidR="009C00D8" w:rsidRDefault="009C00D8" w:rsidP="00B80CB8">
      <w:pPr>
        <w:pStyle w:val="ListParagraph"/>
        <w:numPr>
          <w:ilvl w:val="1"/>
          <w:numId w:val="57"/>
        </w:numPr>
        <w:jc w:val="both"/>
        <w:rPr>
          <w:bCs/>
          <w:lang w:val="en-ZA"/>
        </w:rPr>
      </w:pPr>
      <w:r w:rsidRPr="009C00D8">
        <w:rPr>
          <w:bCs/>
          <w:lang w:val="en-ZA"/>
        </w:rPr>
        <w:t>Right-click on your project folder and click </w:t>
      </w:r>
      <w:r w:rsidR="00B035B8">
        <w:rPr>
          <w:b/>
          <w:lang w:val="en-ZA"/>
        </w:rPr>
        <w:t xml:space="preserve">Git </w:t>
      </w:r>
      <w:r w:rsidR="00B035B8" w:rsidRPr="00B035B8">
        <w:rPr>
          <w:b/>
          <w:lang w:val="en-ZA"/>
        </w:rPr>
        <w:sym w:font="Wingdings" w:char="F0E0"/>
      </w:r>
      <w:r w:rsidRPr="009C00D8">
        <w:rPr>
          <w:b/>
          <w:lang w:val="en-ZA"/>
        </w:rPr>
        <w:t xml:space="preserve"> Initialize Local Repository</w:t>
      </w:r>
      <w:r w:rsidRPr="009C00D8">
        <w:rPr>
          <w:bCs/>
          <w:lang w:val="en-ZA"/>
        </w:rPr>
        <w:t>.</w:t>
      </w:r>
    </w:p>
    <w:p w14:paraId="5EDD5EA4" w14:textId="7E639564" w:rsidR="000B440E" w:rsidRDefault="000B440E" w:rsidP="00B80CB8">
      <w:pPr>
        <w:pStyle w:val="ListParagraph"/>
        <w:numPr>
          <w:ilvl w:val="1"/>
          <w:numId w:val="57"/>
        </w:numPr>
        <w:jc w:val="both"/>
        <w:rPr>
          <w:bCs/>
          <w:lang w:val="en-ZA"/>
        </w:rPr>
      </w:pPr>
      <w:r>
        <w:rPr>
          <w:bCs/>
          <w:lang w:val="en-ZA"/>
        </w:rPr>
        <w:t>We need to connect Local Git Repository of SAP WEB IDE with our GIT HUB Repository.</w:t>
      </w:r>
    </w:p>
    <w:p w14:paraId="3A523261" w14:textId="1C0DEC71" w:rsidR="000B440E" w:rsidRDefault="00B035B8" w:rsidP="00B80CB8">
      <w:pPr>
        <w:pStyle w:val="ListParagraph"/>
        <w:numPr>
          <w:ilvl w:val="2"/>
          <w:numId w:val="57"/>
        </w:numPr>
        <w:jc w:val="both"/>
        <w:rPr>
          <w:bCs/>
          <w:lang w:val="en-ZA"/>
        </w:rPr>
      </w:pPr>
      <w:r>
        <w:rPr>
          <w:bCs/>
          <w:lang w:val="en-ZA"/>
        </w:rPr>
        <w:t>Right-click on our project folder and click Git</w:t>
      </w:r>
      <w:r w:rsidRPr="00B035B8">
        <w:rPr>
          <w:bCs/>
          <w:lang w:val="en-ZA"/>
        </w:rPr>
        <w:sym w:font="Wingdings" w:char="F0E0"/>
      </w:r>
      <w:r>
        <w:rPr>
          <w:bCs/>
          <w:lang w:val="en-ZA"/>
        </w:rPr>
        <w:t xml:space="preserve"> Set Remote.</w:t>
      </w:r>
    </w:p>
    <w:p w14:paraId="58ED1348" w14:textId="1A250E4A" w:rsidR="00B035B8" w:rsidRDefault="00B035B8" w:rsidP="00B80CB8">
      <w:pPr>
        <w:pStyle w:val="ListParagraph"/>
        <w:numPr>
          <w:ilvl w:val="2"/>
          <w:numId w:val="57"/>
        </w:numPr>
        <w:jc w:val="both"/>
        <w:rPr>
          <w:bCs/>
          <w:lang w:val="en-ZA"/>
        </w:rPr>
      </w:pPr>
      <w:r>
        <w:rPr>
          <w:bCs/>
          <w:lang w:val="en-ZA"/>
        </w:rPr>
        <w:t>In the configure Git Repository dialog box, enter our GIT HUB Repository URL.</w:t>
      </w:r>
    </w:p>
    <w:p w14:paraId="5A556C35" w14:textId="057AF75A" w:rsidR="00B035B8" w:rsidRDefault="00B035B8" w:rsidP="00B80CB8">
      <w:pPr>
        <w:pStyle w:val="ListParagraph"/>
        <w:numPr>
          <w:ilvl w:val="2"/>
          <w:numId w:val="57"/>
        </w:numPr>
        <w:jc w:val="both"/>
        <w:rPr>
          <w:bCs/>
          <w:lang w:val="en-ZA"/>
        </w:rPr>
      </w:pPr>
      <w:r>
        <w:rPr>
          <w:bCs/>
          <w:lang w:val="en-ZA"/>
        </w:rPr>
        <w:t>Click on OK</w:t>
      </w:r>
      <w:r w:rsidR="002B62B2">
        <w:rPr>
          <w:bCs/>
          <w:lang w:val="en-ZA"/>
        </w:rPr>
        <w:t xml:space="preserve"> - </w:t>
      </w:r>
      <w:r w:rsidR="002B62B2" w:rsidRPr="002B62B2">
        <w:rPr>
          <w:bCs/>
          <w:lang w:val="en-ZA"/>
        </w:rPr>
        <w:t>This automatically executes a fetch from the remote repository, and you can view the branches/commits that will be fetched. Click </w:t>
      </w:r>
      <w:r w:rsidR="002B62B2" w:rsidRPr="002B62B2">
        <w:rPr>
          <w:b/>
          <w:lang w:val="en-ZA"/>
        </w:rPr>
        <w:t>OK</w:t>
      </w:r>
      <w:r w:rsidR="002B62B2" w:rsidRPr="002B62B2">
        <w:rPr>
          <w:bCs/>
          <w:lang w:val="en-ZA"/>
        </w:rPr>
        <w:t>.</w:t>
      </w:r>
    </w:p>
    <w:p w14:paraId="0EB049DA" w14:textId="06C6124E" w:rsidR="00B035B8" w:rsidRDefault="00DE25D0" w:rsidP="00B80CB8">
      <w:pPr>
        <w:pStyle w:val="ListParagraph"/>
        <w:numPr>
          <w:ilvl w:val="1"/>
          <w:numId w:val="57"/>
        </w:numPr>
        <w:jc w:val="both"/>
        <w:rPr>
          <w:bCs/>
          <w:lang w:val="en-ZA"/>
        </w:rPr>
      </w:pPr>
      <w:r>
        <w:rPr>
          <w:bCs/>
          <w:lang w:val="en-ZA"/>
        </w:rPr>
        <w:t>Verify GIT Repository.</w:t>
      </w:r>
    </w:p>
    <w:p w14:paraId="153AAB30" w14:textId="44C63E35" w:rsidR="00DE25D0" w:rsidRDefault="00DE25D0" w:rsidP="007632CA">
      <w:pPr>
        <w:pStyle w:val="ListParagraph"/>
        <w:ind w:left="785"/>
        <w:jc w:val="both"/>
        <w:rPr>
          <w:bCs/>
          <w:lang w:val="en-ZA"/>
        </w:rPr>
      </w:pPr>
      <w:r w:rsidRPr="00DE25D0">
        <w:rPr>
          <w:bCs/>
          <w:lang w:val="en-ZA"/>
        </w:rPr>
        <w:t>Your project is now initialized with a Git repository and linked to the GitHub platform. You can open the Git pane on the right sidebar to verify this.</w:t>
      </w:r>
    </w:p>
    <w:p w14:paraId="2F6C47F2" w14:textId="7F96DBB1" w:rsidR="00B80CB8" w:rsidRDefault="00B80CB8" w:rsidP="007632CA">
      <w:pPr>
        <w:pStyle w:val="ListParagraph"/>
        <w:ind w:left="785"/>
        <w:jc w:val="both"/>
        <w:rPr>
          <w:bCs/>
          <w:lang w:val="en-ZA"/>
        </w:rPr>
      </w:pPr>
      <w:r>
        <w:rPr>
          <w:noProof/>
          <w:lang w:val="en-IN" w:eastAsia="en-IN"/>
        </w:rPr>
        <w:drawing>
          <wp:inline distT="0" distB="0" distL="0" distR="0" wp14:anchorId="59770398" wp14:editId="61B91DFE">
            <wp:extent cx="2667000" cy="3592189"/>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6850" cy="3605456"/>
                    </a:xfrm>
                    <a:prstGeom prst="rect">
                      <a:avLst/>
                    </a:prstGeom>
                  </pic:spPr>
                </pic:pic>
              </a:graphicData>
            </a:graphic>
          </wp:inline>
        </w:drawing>
      </w:r>
    </w:p>
    <w:p w14:paraId="4DF8546C" w14:textId="77777777" w:rsidR="00B80CB8" w:rsidRDefault="007632CA" w:rsidP="00B80CB8">
      <w:pPr>
        <w:pStyle w:val="ListParagraph"/>
        <w:numPr>
          <w:ilvl w:val="1"/>
          <w:numId w:val="57"/>
        </w:numPr>
        <w:jc w:val="both"/>
        <w:rPr>
          <w:bCs/>
          <w:lang w:val="en-ZA"/>
        </w:rPr>
      </w:pPr>
      <w:r w:rsidRPr="007632CA">
        <w:rPr>
          <w:bCs/>
          <w:lang w:val="en-ZA"/>
        </w:rPr>
        <w:t>Stage and commit files</w:t>
      </w:r>
      <w:r w:rsidR="00B80CB8">
        <w:rPr>
          <w:bCs/>
          <w:lang w:val="en-ZA"/>
        </w:rPr>
        <w:t xml:space="preserve">:- </w:t>
      </w:r>
      <w:r w:rsidR="006B773A" w:rsidRPr="00B80CB8">
        <w:rPr>
          <w:bCs/>
          <w:lang w:val="en-ZA"/>
        </w:rPr>
        <w:t>Commit the project files to the local Git repository by doing the following</w:t>
      </w:r>
    </w:p>
    <w:p w14:paraId="0D49EE30" w14:textId="4ACB88BA" w:rsidR="00B80CB8" w:rsidRPr="00B80CB8" w:rsidRDefault="00B80CB8" w:rsidP="00B80CB8">
      <w:pPr>
        <w:pStyle w:val="ListParagraph"/>
        <w:numPr>
          <w:ilvl w:val="2"/>
          <w:numId w:val="57"/>
        </w:numPr>
        <w:jc w:val="both"/>
        <w:rPr>
          <w:bCs/>
          <w:lang w:val="en-ZA"/>
        </w:rPr>
      </w:pPr>
      <w:r w:rsidRPr="00B80CB8">
        <w:rPr>
          <w:bCs/>
          <w:lang w:val="en-ZA"/>
        </w:rPr>
        <w:t>Make sure the files are staged (the Stage checkbox is checked).</w:t>
      </w:r>
    </w:p>
    <w:p w14:paraId="5E8C14B9" w14:textId="78513767" w:rsidR="006E5A10" w:rsidRPr="006E5A10" w:rsidRDefault="006E5A10" w:rsidP="006E5A10">
      <w:pPr>
        <w:pStyle w:val="ListParagraph"/>
        <w:numPr>
          <w:ilvl w:val="2"/>
          <w:numId w:val="57"/>
        </w:numPr>
        <w:shd w:val="clear" w:color="auto" w:fill="FFFFFF"/>
        <w:spacing w:after="300" w:line="360" w:lineRule="atLeast"/>
        <w:rPr>
          <w:bCs/>
          <w:lang w:val="en-ZA"/>
        </w:rPr>
      </w:pPr>
      <w:r w:rsidRPr="006E5A10">
        <w:rPr>
          <w:bCs/>
          <w:lang w:val="en-ZA"/>
        </w:rPr>
        <w:t>Enter a commit message.</w:t>
      </w:r>
    </w:p>
    <w:p w14:paraId="2DDF4970" w14:textId="77777777" w:rsidR="006E5A10" w:rsidRDefault="006E5A10" w:rsidP="006E5A10">
      <w:pPr>
        <w:pStyle w:val="ListParagraph"/>
        <w:numPr>
          <w:ilvl w:val="2"/>
          <w:numId w:val="57"/>
        </w:numPr>
        <w:shd w:val="clear" w:color="auto" w:fill="FFFFFF"/>
        <w:spacing w:after="300" w:line="360" w:lineRule="atLeast"/>
        <w:rPr>
          <w:bCs/>
          <w:lang w:val="en-ZA"/>
        </w:rPr>
      </w:pPr>
      <w:r w:rsidRPr="006E5A10">
        <w:rPr>
          <w:bCs/>
          <w:lang w:val="en-ZA"/>
        </w:rPr>
        <w:t>Click Commit.</w:t>
      </w:r>
    </w:p>
    <w:p w14:paraId="76E2E738" w14:textId="76DCAC22" w:rsidR="004B0314" w:rsidRPr="006E5A10" w:rsidRDefault="004B0314" w:rsidP="004B0314">
      <w:pPr>
        <w:pStyle w:val="ListParagraph"/>
        <w:shd w:val="clear" w:color="auto" w:fill="FFFFFF"/>
        <w:spacing w:after="300" w:line="360" w:lineRule="atLeast"/>
        <w:ind w:left="1172"/>
        <w:rPr>
          <w:bCs/>
          <w:lang w:val="en-ZA"/>
        </w:rPr>
      </w:pPr>
      <w:r>
        <w:rPr>
          <w:noProof/>
          <w:lang w:val="en-IN" w:eastAsia="en-IN"/>
        </w:rPr>
        <w:drawing>
          <wp:inline distT="0" distB="0" distL="0" distR="0" wp14:anchorId="0AC4887E" wp14:editId="0B69DD42">
            <wp:extent cx="3086100" cy="3800374"/>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2672" cy="3808467"/>
                    </a:xfrm>
                    <a:prstGeom prst="rect">
                      <a:avLst/>
                    </a:prstGeom>
                  </pic:spPr>
                </pic:pic>
              </a:graphicData>
            </a:graphic>
          </wp:inline>
        </w:drawing>
      </w:r>
    </w:p>
    <w:p w14:paraId="7539CE7D" w14:textId="2731E3C7" w:rsidR="006B773A" w:rsidRPr="00551298" w:rsidRDefault="004B0314" w:rsidP="001A5DEB">
      <w:pPr>
        <w:pStyle w:val="ListParagraph"/>
        <w:numPr>
          <w:ilvl w:val="1"/>
          <w:numId w:val="57"/>
        </w:numPr>
        <w:jc w:val="both"/>
        <w:rPr>
          <w:bCs/>
          <w:lang w:val="en-ZA"/>
        </w:rPr>
      </w:pPr>
      <w:r w:rsidRPr="00551298">
        <w:rPr>
          <w:bCs/>
          <w:lang w:val="en-ZA"/>
        </w:rPr>
        <w:t>Pull from Remote GIT HUB:</w:t>
      </w:r>
      <w:r w:rsidR="00551298">
        <w:rPr>
          <w:bCs/>
          <w:lang w:val="en-ZA"/>
        </w:rPr>
        <w:t xml:space="preserve"> </w:t>
      </w:r>
      <w:r w:rsidRPr="00551298">
        <w:rPr>
          <w:bCs/>
          <w:lang w:val="en-ZA"/>
        </w:rPr>
        <w:t xml:space="preserve">- </w:t>
      </w:r>
      <w:r w:rsidRPr="00551298">
        <w:rPr>
          <w:bCs/>
          <w:lang w:val="en-ZA"/>
        </w:rPr>
        <w:t>To synchronize the GitHub repository and local repository changes, click </w:t>
      </w:r>
      <w:r w:rsidRPr="00551298">
        <w:rPr>
          <w:b/>
          <w:lang w:val="en-ZA"/>
        </w:rPr>
        <w:t>Pull</w:t>
      </w:r>
      <w:r w:rsidRPr="00551298">
        <w:rPr>
          <w:bCs/>
          <w:lang w:val="en-ZA"/>
        </w:rPr>
        <w:t>. Enter your GitHub credentials.</w:t>
      </w:r>
    </w:p>
    <w:p w14:paraId="3DFE3E9F" w14:textId="340B2298" w:rsidR="007632CA" w:rsidRDefault="00551298" w:rsidP="0027419D">
      <w:pPr>
        <w:pStyle w:val="ListParagraph"/>
        <w:ind w:left="785"/>
        <w:jc w:val="both"/>
        <w:rPr>
          <w:bCs/>
          <w:lang w:val="en-ZA"/>
        </w:rPr>
      </w:pPr>
      <w:r>
        <w:rPr>
          <w:noProof/>
          <w:lang w:val="en-IN" w:eastAsia="en-IN"/>
        </w:rPr>
        <w:drawing>
          <wp:inline distT="0" distB="0" distL="0" distR="0" wp14:anchorId="2A3AED1F" wp14:editId="063741A2">
            <wp:extent cx="2286000" cy="3153383"/>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1843" cy="3161444"/>
                    </a:xfrm>
                    <a:prstGeom prst="rect">
                      <a:avLst/>
                    </a:prstGeom>
                  </pic:spPr>
                </pic:pic>
              </a:graphicData>
            </a:graphic>
          </wp:inline>
        </w:drawing>
      </w:r>
    </w:p>
    <w:p w14:paraId="3FFBFFEB" w14:textId="43D359C5" w:rsidR="00551298" w:rsidRPr="007632CA" w:rsidRDefault="00551298" w:rsidP="00551298">
      <w:pPr>
        <w:pStyle w:val="ListParagraph"/>
        <w:numPr>
          <w:ilvl w:val="1"/>
          <w:numId w:val="57"/>
        </w:numPr>
        <w:jc w:val="both"/>
        <w:rPr>
          <w:bCs/>
          <w:lang w:val="en-ZA"/>
        </w:rPr>
      </w:pPr>
      <w:r>
        <w:rPr>
          <w:bCs/>
          <w:lang w:val="en-ZA"/>
        </w:rPr>
        <w:t xml:space="preserve">View Downloaded README: - </w:t>
      </w:r>
      <w:r w:rsidRPr="00551298">
        <w:rPr>
          <w:bCs/>
          <w:lang w:val="en-ZA"/>
        </w:rPr>
        <w:t>Once the pull is complete, you’ll notice the </w:t>
      </w:r>
      <w:r w:rsidRPr="00551298">
        <w:rPr>
          <w:bCs/>
          <w:color w:val="FF0000"/>
          <w:lang w:val="en-ZA"/>
        </w:rPr>
        <w:t>README.md</w:t>
      </w:r>
      <w:r w:rsidRPr="00551298">
        <w:rPr>
          <w:bCs/>
          <w:color w:val="FF0000"/>
          <w:lang w:val="en-ZA"/>
        </w:rPr>
        <w:t> </w:t>
      </w:r>
      <w:r w:rsidRPr="00551298">
        <w:rPr>
          <w:bCs/>
          <w:lang w:val="en-ZA"/>
        </w:rPr>
        <w:t>file that was created on GitHub is now available in the SAP Web IDE project workspace.</w:t>
      </w:r>
    </w:p>
    <w:p w14:paraId="3C7726D1" w14:textId="17AAB443" w:rsidR="001D3787" w:rsidRDefault="00B45E9B" w:rsidP="0037797A">
      <w:pPr>
        <w:spacing w:after="0"/>
        <w:ind w:firstLine="720"/>
        <w:jc w:val="both"/>
        <w:rPr>
          <w:bCs/>
        </w:rPr>
      </w:pPr>
      <w:r>
        <w:rPr>
          <w:noProof/>
          <w:lang w:val="en-IN" w:eastAsia="en-IN"/>
        </w:rPr>
        <w:drawing>
          <wp:inline distT="0" distB="0" distL="0" distR="0" wp14:anchorId="0DD9BAE6" wp14:editId="7E316F1F">
            <wp:extent cx="4686300" cy="236476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4471" cy="2373937"/>
                    </a:xfrm>
                    <a:prstGeom prst="rect">
                      <a:avLst/>
                    </a:prstGeom>
                  </pic:spPr>
                </pic:pic>
              </a:graphicData>
            </a:graphic>
          </wp:inline>
        </w:drawing>
      </w:r>
    </w:p>
    <w:p w14:paraId="0AD238BF" w14:textId="253D618E" w:rsidR="0037797A" w:rsidRDefault="0037797A" w:rsidP="0037797A">
      <w:pPr>
        <w:pStyle w:val="Heading3"/>
        <w:numPr>
          <w:ilvl w:val="1"/>
          <w:numId w:val="57"/>
        </w:numPr>
        <w:shd w:val="clear" w:color="auto" w:fill="FFFFFF"/>
        <w:spacing w:before="120" w:line="480" w:lineRule="atLeast"/>
        <w:rPr>
          <w:rFonts w:asciiTheme="minorHAnsi" w:hAnsiTheme="minorHAnsi" w:cstheme="minorBidi"/>
          <w:b/>
          <w:color w:val="auto"/>
          <w:lang w:val="en-ZA"/>
        </w:rPr>
      </w:pPr>
      <w:r w:rsidRPr="0037797A">
        <w:rPr>
          <w:rFonts w:asciiTheme="minorHAnsi" w:eastAsiaTheme="minorHAnsi" w:hAnsiTheme="minorHAnsi" w:cstheme="minorBidi"/>
          <w:bCs/>
          <w:color w:val="auto"/>
          <w:sz w:val="22"/>
          <w:szCs w:val="22"/>
          <w:lang w:val="en-ZA"/>
        </w:rPr>
        <w:t>Push your local changes to GitHub</w:t>
      </w:r>
      <w:r>
        <w:rPr>
          <w:rFonts w:asciiTheme="minorHAnsi" w:eastAsiaTheme="minorHAnsi" w:hAnsiTheme="minorHAnsi" w:cstheme="minorBidi"/>
          <w:bCs/>
          <w:color w:val="auto"/>
          <w:sz w:val="22"/>
          <w:szCs w:val="22"/>
          <w:lang w:val="en-ZA"/>
        </w:rPr>
        <w:t xml:space="preserve">: - </w:t>
      </w:r>
      <w:r w:rsidRPr="0037797A">
        <w:rPr>
          <w:rFonts w:asciiTheme="minorHAnsi" w:hAnsiTheme="minorHAnsi" w:cstheme="minorBidi"/>
          <w:bCs/>
          <w:color w:val="auto"/>
          <w:lang w:val="en-ZA"/>
        </w:rPr>
        <w:t>Click </w:t>
      </w:r>
      <w:r w:rsidRPr="0037797A">
        <w:rPr>
          <w:rFonts w:asciiTheme="minorHAnsi" w:hAnsiTheme="minorHAnsi" w:cstheme="minorBidi"/>
          <w:b/>
          <w:color w:val="auto"/>
          <w:lang w:val="en-ZA"/>
        </w:rPr>
        <w:t>Push</w:t>
      </w:r>
      <w:r w:rsidRPr="0037797A">
        <w:rPr>
          <w:rFonts w:asciiTheme="minorHAnsi" w:hAnsiTheme="minorHAnsi" w:cstheme="minorBidi"/>
          <w:bCs/>
          <w:color w:val="auto"/>
          <w:lang w:val="en-ZA"/>
        </w:rPr>
        <w:t> and select </w:t>
      </w:r>
      <w:r w:rsidRPr="0037797A">
        <w:rPr>
          <w:rFonts w:asciiTheme="minorHAnsi" w:hAnsiTheme="minorHAnsi" w:cstheme="minorBidi"/>
          <w:b/>
          <w:color w:val="auto"/>
          <w:lang w:val="en-ZA"/>
        </w:rPr>
        <w:t>Remote Branch</w:t>
      </w:r>
      <w:r w:rsidR="00C91725">
        <w:rPr>
          <w:rFonts w:asciiTheme="minorHAnsi" w:hAnsiTheme="minorHAnsi" w:cstheme="minorBidi"/>
          <w:b/>
          <w:color w:val="auto"/>
          <w:lang w:val="en-ZA"/>
        </w:rPr>
        <w:t>.</w:t>
      </w:r>
    </w:p>
    <w:p w14:paraId="3ED43F41" w14:textId="599BF5FC" w:rsidR="00C91725" w:rsidRDefault="00C91725" w:rsidP="00C91725">
      <w:pPr>
        <w:ind w:firstLine="720"/>
        <w:rPr>
          <w:lang w:val="en-ZA"/>
        </w:rPr>
      </w:pPr>
      <w:r>
        <w:rPr>
          <w:noProof/>
          <w:lang w:val="en-IN" w:eastAsia="en-IN"/>
        </w:rPr>
        <w:drawing>
          <wp:inline distT="0" distB="0" distL="0" distR="0" wp14:anchorId="4F38A248" wp14:editId="628F8AF0">
            <wp:extent cx="2286000" cy="322511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6558" cy="3240009"/>
                    </a:xfrm>
                    <a:prstGeom prst="rect">
                      <a:avLst/>
                    </a:prstGeom>
                  </pic:spPr>
                </pic:pic>
              </a:graphicData>
            </a:graphic>
          </wp:inline>
        </w:drawing>
      </w:r>
    </w:p>
    <w:p w14:paraId="24573F35" w14:textId="1B7C25D3" w:rsidR="00C0541D" w:rsidRPr="00C0541D" w:rsidRDefault="00C0541D" w:rsidP="00C91725">
      <w:pPr>
        <w:ind w:firstLine="720"/>
        <w:rPr>
          <w:bCs/>
          <w:lang w:val="en-ZA"/>
        </w:rPr>
      </w:pPr>
      <w:r w:rsidRPr="00C0541D">
        <w:rPr>
          <w:bCs/>
          <w:lang w:val="en-ZA"/>
        </w:rPr>
        <w:t>Select </w:t>
      </w:r>
      <w:r w:rsidRPr="00C0541D">
        <w:rPr>
          <w:b/>
          <w:lang w:val="en-ZA"/>
        </w:rPr>
        <w:t>origin/master</w:t>
      </w:r>
      <w:r w:rsidRPr="00C0541D">
        <w:rPr>
          <w:bCs/>
          <w:lang w:val="en-ZA"/>
        </w:rPr>
        <w:t> as the remote branch and click </w:t>
      </w:r>
      <w:r w:rsidRPr="00C0541D">
        <w:rPr>
          <w:b/>
          <w:lang w:val="en-ZA"/>
        </w:rPr>
        <w:t>OK</w:t>
      </w:r>
      <w:r w:rsidRPr="00C0541D">
        <w:rPr>
          <w:bCs/>
          <w:lang w:val="en-ZA"/>
        </w:rPr>
        <w:t>.</w:t>
      </w:r>
    </w:p>
    <w:p w14:paraId="54CDB361" w14:textId="32542F07" w:rsidR="001D3787" w:rsidRDefault="005A3014" w:rsidP="001D3787">
      <w:pPr>
        <w:jc w:val="both"/>
        <w:rPr>
          <w:b/>
          <w:bCs/>
        </w:rPr>
      </w:pPr>
      <w:r>
        <w:rPr>
          <w:b/>
          <w:bCs/>
        </w:rPr>
        <w:tab/>
      </w:r>
      <w:r>
        <w:rPr>
          <w:noProof/>
          <w:lang w:val="en-IN" w:eastAsia="en-IN"/>
        </w:rPr>
        <w:drawing>
          <wp:inline distT="0" distB="0" distL="0" distR="0" wp14:anchorId="629CE5D3" wp14:editId="194DAAEC">
            <wp:extent cx="3457575" cy="229531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2686" cy="2311985"/>
                    </a:xfrm>
                    <a:prstGeom prst="rect">
                      <a:avLst/>
                    </a:prstGeom>
                  </pic:spPr>
                </pic:pic>
              </a:graphicData>
            </a:graphic>
          </wp:inline>
        </w:drawing>
      </w:r>
    </w:p>
    <w:p w14:paraId="53A2EAF6" w14:textId="28E24B76" w:rsidR="005A3014" w:rsidRDefault="005A3014" w:rsidP="00DE5950">
      <w:pPr>
        <w:spacing w:after="0"/>
        <w:ind w:firstLine="720"/>
        <w:jc w:val="both"/>
        <w:rPr>
          <w:bCs/>
          <w:lang w:val="en-ZA"/>
        </w:rPr>
      </w:pPr>
      <w:r w:rsidRPr="005A3014">
        <w:rPr>
          <w:bCs/>
          <w:lang w:val="en-ZA"/>
        </w:rPr>
        <w:t>Enter your GitHub credentials and click </w:t>
      </w:r>
      <w:r w:rsidRPr="005A3014">
        <w:rPr>
          <w:b/>
          <w:lang w:val="en-ZA"/>
        </w:rPr>
        <w:t>OK</w:t>
      </w:r>
      <w:r w:rsidRPr="005A3014">
        <w:rPr>
          <w:bCs/>
          <w:lang w:val="en-ZA"/>
        </w:rPr>
        <w:t>.</w:t>
      </w:r>
    </w:p>
    <w:p w14:paraId="26127F89" w14:textId="172CE0B8" w:rsidR="00DE5950" w:rsidRDefault="00DE5950" w:rsidP="00DE5950">
      <w:pPr>
        <w:spacing w:after="0"/>
        <w:ind w:firstLine="720"/>
        <w:jc w:val="both"/>
        <w:rPr>
          <w:bCs/>
          <w:lang w:val="en-ZA"/>
        </w:rPr>
      </w:pPr>
      <w:r w:rsidRPr="00DE5950">
        <w:rPr>
          <w:bCs/>
          <w:lang w:val="en-ZA"/>
        </w:rPr>
        <w:t>Once the push is complete, you will see a notification message on the top-right corner</w:t>
      </w:r>
      <w:r>
        <w:rPr>
          <w:bCs/>
          <w:lang w:val="en-ZA"/>
        </w:rPr>
        <w:t xml:space="preserve"> in GIT Pane</w:t>
      </w:r>
      <w:r w:rsidRPr="00DE5950">
        <w:rPr>
          <w:bCs/>
          <w:lang w:val="en-ZA"/>
        </w:rPr>
        <w:t>.</w:t>
      </w:r>
    </w:p>
    <w:p w14:paraId="763127F3" w14:textId="39119778" w:rsidR="00B568CB" w:rsidRPr="00B568CB" w:rsidRDefault="00B568CB" w:rsidP="00B568CB">
      <w:pPr>
        <w:pStyle w:val="ListParagraph"/>
        <w:numPr>
          <w:ilvl w:val="1"/>
          <w:numId w:val="57"/>
        </w:numPr>
        <w:spacing w:after="0"/>
        <w:jc w:val="both"/>
        <w:rPr>
          <w:bCs/>
          <w:lang w:val="en-ZA"/>
        </w:rPr>
      </w:pPr>
      <w:r>
        <w:rPr>
          <w:bCs/>
          <w:lang w:val="en-ZA"/>
        </w:rPr>
        <w:t xml:space="preserve">Check Published changes: - </w:t>
      </w:r>
      <w:r w:rsidRPr="00B568CB">
        <w:rPr>
          <w:bCs/>
          <w:lang w:val="en-ZA"/>
        </w:rPr>
        <w:t>Go to your organization on GitHub and you will notice that the changes are now published.</w:t>
      </w:r>
    </w:p>
    <w:p w14:paraId="07F8096D" w14:textId="35C2B9DA" w:rsidR="001D3787" w:rsidRDefault="005B3D59" w:rsidP="005B3D59">
      <w:pPr>
        <w:ind w:firstLine="425"/>
        <w:jc w:val="both"/>
        <w:rPr>
          <w:bCs/>
          <w:lang w:val="en-ZA"/>
        </w:rPr>
      </w:pPr>
      <w:r w:rsidRPr="007B0FFB">
        <w:rPr>
          <w:b/>
          <w:bCs/>
          <w:lang w:val="en-ZA"/>
        </w:rPr>
        <w:t>Reference Link:</w:t>
      </w:r>
      <w:r w:rsidR="007B0FFB" w:rsidRPr="007B0FFB">
        <w:rPr>
          <w:b/>
          <w:bCs/>
          <w:lang w:val="en-ZA"/>
        </w:rPr>
        <w:t xml:space="preserve"> </w:t>
      </w:r>
      <w:r w:rsidRPr="007B0FFB">
        <w:rPr>
          <w:b/>
          <w:bCs/>
          <w:lang w:val="en-ZA"/>
        </w:rPr>
        <w:t>-</w:t>
      </w:r>
      <w:r>
        <w:rPr>
          <w:bCs/>
          <w:lang w:val="en-ZA"/>
        </w:rPr>
        <w:t xml:space="preserve"> </w:t>
      </w:r>
      <w:hyperlink r:id="rId14" w:history="1">
        <w:r w:rsidRPr="002C083F">
          <w:rPr>
            <w:rStyle w:val="Hyperlink"/>
            <w:bCs/>
            <w:lang w:val="en-ZA"/>
          </w:rPr>
          <w:t>https://developers.sap.com/tutorials/webide-github-import-project.html</w:t>
        </w:r>
      </w:hyperlink>
    </w:p>
    <w:p w14:paraId="003A48D8" w14:textId="77777777" w:rsidR="005B3D59" w:rsidRDefault="005B3D59" w:rsidP="001D3787">
      <w:pPr>
        <w:jc w:val="both"/>
        <w:rPr>
          <w:bCs/>
          <w:lang w:val="en-ZA"/>
        </w:rPr>
      </w:pPr>
    </w:p>
    <w:p w14:paraId="66D5DC82" w14:textId="77777777" w:rsidR="00B308C7" w:rsidRDefault="00B308C7" w:rsidP="001D3787">
      <w:pPr>
        <w:jc w:val="both"/>
        <w:rPr>
          <w:bCs/>
          <w:lang w:val="en-ZA"/>
        </w:rPr>
      </w:pPr>
    </w:p>
    <w:p w14:paraId="3579585F" w14:textId="77777777" w:rsidR="00B308C7" w:rsidRDefault="00B308C7" w:rsidP="001D3787">
      <w:pPr>
        <w:jc w:val="both"/>
        <w:rPr>
          <w:bCs/>
          <w:lang w:val="en-ZA"/>
        </w:rPr>
      </w:pPr>
    </w:p>
    <w:p w14:paraId="0B3FF2A1" w14:textId="77777777" w:rsidR="00B308C7" w:rsidRDefault="00B308C7" w:rsidP="001D3787">
      <w:pPr>
        <w:jc w:val="both"/>
        <w:rPr>
          <w:bCs/>
          <w:lang w:val="en-ZA"/>
        </w:rPr>
      </w:pPr>
    </w:p>
    <w:p w14:paraId="2F4BD438" w14:textId="77777777" w:rsidR="00B308C7" w:rsidRDefault="00B308C7" w:rsidP="001D3787">
      <w:pPr>
        <w:jc w:val="both"/>
        <w:rPr>
          <w:bCs/>
          <w:lang w:val="en-ZA"/>
        </w:rPr>
      </w:pPr>
    </w:p>
    <w:p w14:paraId="0B1937FF" w14:textId="77777777" w:rsidR="00B308C7" w:rsidRDefault="00B308C7" w:rsidP="001D3787">
      <w:pPr>
        <w:jc w:val="both"/>
        <w:rPr>
          <w:bCs/>
          <w:lang w:val="en-ZA"/>
        </w:rPr>
      </w:pPr>
    </w:p>
    <w:p w14:paraId="6185E855" w14:textId="77777777" w:rsidR="00B308C7" w:rsidRDefault="00B308C7" w:rsidP="001D3787">
      <w:pPr>
        <w:jc w:val="both"/>
        <w:rPr>
          <w:bCs/>
          <w:lang w:val="en-ZA"/>
        </w:rPr>
      </w:pPr>
    </w:p>
    <w:p w14:paraId="692EF5A5" w14:textId="77777777" w:rsidR="00B308C7" w:rsidRDefault="00B308C7" w:rsidP="001D3787">
      <w:pPr>
        <w:jc w:val="both"/>
        <w:rPr>
          <w:bCs/>
          <w:lang w:val="en-ZA"/>
        </w:rPr>
      </w:pPr>
    </w:p>
    <w:p w14:paraId="4992A2F1" w14:textId="77777777" w:rsidR="00B308C7" w:rsidRDefault="00B308C7" w:rsidP="001D3787">
      <w:pPr>
        <w:jc w:val="both"/>
        <w:rPr>
          <w:bCs/>
          <w:lang w:val="en-ZA"/>
        </w:rPr>
      </w:pPr>
    </w:p>
    <w:p w14:paraId="1981D5E3" w14:textId="77777777" w:rsidR="00B308C7" w:rsidRDefault="00B308C7" w:rsidP="001D3787">
      <w:pPr>
        <w:jc w:val="both"/>
        <w:rPr>
          <w:bCs/>
          <w:lang w:val="en-ZA"/>
        </w:rPr>
      </w:pPr>
    </w:p>
    <w:p w14:paraId="24F7333E" w14:textId="77777777" w:rsidR="00B308C7" w:rsidRDefault="00B308C7" w:rsidP="001D3787">
      <w:pPr>
        <w:jc w:val="both"/>
        <w:rPr>
          <w:bCs/>
          <w:lang w:val="en-ZA"/>
        </w:rPr>
      </w:pPr>
    </w:p>
    <w:p w14:paraId="3A7599D4" w14:textId="77777777" w:rsidR="00B308C7" w:rsidRPr="00B568CB" w:rsidRDefault="00B308C7" w:rsidP="001D3787">
      <w:pPr>
        <w:jc w:val="both"/>
        <w:rPr>
          <w:bCs/>
          <w:lang w:val="en-ZA"/>
        </w:rPr>
      </w:pPr>
    </w:p>
    <w:p w14:paraId="5E415EF3" w14:textId="0CE46C5E" w:rsidR="001D3787" w:rsidRPr="00CF5123" w:rsidRDefault="001D3787" w:rsidP="001D3787">
      <w:pPr>
        <w:jc w:val="both"/>
        <w:rPr>
          <w:b/>
          <w:bCs/>
        </w:rPr>
      </w:pPr>
    </w:p>
    <w:p w14:paraId="321E0EB1" w14:textId="46266D26" w:rsidR="001D3787" w:rsidRPr="00CF5123" w:rsidRDefault="001D3787" w:rsidP="001D3787">
      <w:pPr>
        <w:jc w:val="both"/>
        <w:rPr>
          <w:b/>
          <w:bCs/>
        </w:rPr>
      </w:pPr>
    </w:p>
    <w:p w14:paraId="4B362445" w14:textId="771A4042" w:rsidR="001D3787" w:rsidRPr="00CF5123" w:rsidRDefault="001D3787" w:rsidP="001D3787">
      <w:pPr>
        <w:jc w:val="both"/>
        <w:rPr>
          <w:b/>
          <w:bCs/>
        </w:rPr>
      </w:pPr>
    </w:p>
    <w:p w14:paraId="452011F9" w14:textId="7A5E49CE" w:rsidR="001D3787" w:rsidRPr="00CF5123" w:rsidRDefault="001D3787" w:rsidP="001D3787">
      <w:pPr>
        <w:jc w:val="both"/>
        <w:rPr>
          <w:b/>
          <w:bCs/>
        </w:rPr>
      </w:pPr>
    </w:p>
    <w:p w14:paraId="0E426790" w14:textId="248BBF61" w:rsidR="001D3787" w:rsidRPr="00CF5123" w:rsidRDefault="001D3787" w:rsidP="001D3787">
      <w:pPr>
        <w:jc w:val="both"/>
        <w:rPr>
          <w:b/>
          <w:bCs/>
        </w:rPr>
      </w:pPr>
    </w:p>
    <w:p w14:paraId="2039AB55" w14:textId="5F6E8D1B" w:rsidR="001D3787" w:rsidRPr="00CF5123" w:rsidRDefault="001D3787" w:rsidP="001D3787">
      <w:pPr>
        <w:jc w:val="both"/>
        <w:rPr>
          <w:b/>
          <w:bCs/>
        </w:rPr>
      </w:pPr>
    </w:p>
    <w:p w14:paraId="2F282B9D" w14:textId="331DE19B" w:rsidR="001D3787" w:rsidRPr="00CF5123" w:rsidRDefault="001D3787" w:rsidP="001D3787">
      <w:pPr>
        <w:jc w:val="both"/>
        <w:rPr>
          <w:b/>
          <w:bCs/>
        </w:rPr>
      </w:pPr>
    </w:p>
    <w:p w14:paraId="6CA9BB9B" w14:textId="395F83D1" w:rsidR="001D3787" w:rsidRPr="00CF5123" w:rsidRDefault="001D3787" w:rsidP="001D3787">
      <w:pPr>
        <w:jc w:val="both"/>
        <w:rPr>
          <w:b/>
          <w:bCs/>
        </w:rPr>
      </w:pPr>
    </w:p>
    <w:p w14:paraId="2050B32F" w14:textId="075D8A10" w:rsidR="00323B5A" w:rsidRDefault="00323B5A" w:rsidP="001D3787">
      <w:pPr>
        <w:jc w:val="both"/>
        <w:rPr>
          <w:b/>
          <w:bCs/>
        </w:rPr>
      </w:pPr>
    </w:p>
    <w:p w14:paraId="2A862AA8" w14:textId="781F3443" w:rsidR="00DE550C" w:rsidRDefault="00DE550C" w:rsidP="001D3787">
      <w:pPr>
        <w:jc w:val="both"/>
        <w:rPr>
          <w:b/>
          <w:bCs/>
        </w:rPr>
      </w:pPr>
    </w:p>
    <w:p w14:paraId="6024E83F" w14:textId="02EEA71C" w:rsidR="00DE550C" w:rsidRDefault="00DE550C" w:rsidP="001D3787">
      <w:pPr>
        <w:jc w:val="both"/>
        <w:rPr>
          <w:b/>
          <w:bCs/>
        </w:rPr>
      </w:pPr>
    </w:p>
    <w:p w14:paraId="188D9811" w14:textId="0B0F952E" w:rsidR="00DE550C" w:rsidRDefault="00DE550C" w:rsidP="001D3787">
      <w:pPr>
        <w:jc w:val="both"/>
        <w:rPr>
          <w:b/>
          <w:bCs/>
        </w:rPr>
      </w:pPr>
    </w:p>
    <w:p w14:paraId="6FDAB763" w14:textId="34BA3B37" w:rsidR="00DE550C" w:rsidRDefault="00DE550C" w:rsidP="001D3787">
      <w:pPr>
        <w:jc w:val="both"/>
        <w:rPr>
          <w:b/>
          <w:bCs/>
        </w:rPr>
      </w:pPr>
    </w:p>
    <w:p w14:paraId="677E7655" w14:textId="77777777" w:rsidR="00DE550C" w:rsidRPr="00CF5123" w:rsidRDefault="00DE550C" w:rsidP="001D3787">
      <w:pPr>
        <w:jc w:val="both"/>
        <w:rPr>
          <w:b/>
          <w:bCs/>
        </w:rPr>
      </w:pPr>
    </w:p>
    <w:p w14:paraId="600E2381" w14:textId="28579EA9" w:rsidR="00323B5A" w:rsidRPr="00CF5123" w:rsidRDefault="00323B5A" w:rsidP="001D3787">
      <w:pPr>
        <w:jc w:val="both"/>
        <w:rPr>
          <w:b/>
          <w:bCs/>
        </w:rPr>
      </w:pPr>
    </w:p>
    <w:p w14:paraId="73048681" w14:textId="710DFF58" w:rsidR="006B6644" w:rsidRPr="00D643B3" w:rsidRDefault="006B6644" w:rsidP="00807D53">
      <w:pPr>
        <w:pStyle w:val="ListParagraph"/>
        <w:ind w:left="2880" w:firstLine="720"/>
        <w:jc w:val="both"/>
        <w:rPr>
          <w:b/>
          <w:bCs/>
          <w:color w:val="FF0000"/>
          <w:u w:val="single"/>
          <w:lang w:val="fr-FR"/>
        </w:rPr>
      </w:pPr>
      <w:bookmarkStart w:id="1" w:name="WEBIDE"/>
      <w:r w:rsidRPr="00D643B3">
        <w:rPr>
          <w:b/>
          <w:bCs/>
          <w:color w:val="FF0000"/>
          <w:u w:val="single"/>
          <w:lang w:val="fr-FR"/>
        </w:rPr>
        <w:lastRenderedPageBreak/>
        <w:t>Local SAP WEBIDE</w:t>
      </w:r>
      <w:r w:rsidR="00383E8F" w:rsidRPr="00D643B3">
        <w:rPr>
          <w:b/>
          <w:bCs/>
          <w:color w:val="FF0000"/>
          <w:u w:val="single"/>
          <w:lang w:val="fr-FR"/>
        </w:rPr>
        <w:t>/</w:t>
      </w:r>
      <w:r w:rsidR="00F96584" w:rsidRPr="00D643B3">
        <w:rPr>
          <w:b/>
          <w:bCs/>
          <w:color w:val="FF0000"/>
          <w:u w:val="single"/>
          <w:lang w:val="fr-FR"/>
        </w:rPr>
        <w:t>BAS Installation</w:t>
      </w:r>
      <w:r w:rsidR="00225969" w:rsidRPr="00D643B3">
        <w:rPr>
          <w:b/>
          <w:bCs/>
          <w:color w:val="FF0000"/>
          <w:u w:val="single"/>
          <w:lang w:val="fr-FR"/>
        </w:rPr>
        <w:t>-</w:t>
      </w:r>
      <w:r w:rsidR="00E22255" w:rsidRPr="00D643B3">
        <w:rPr>
          <w:b/>
          <w:bCs/>
          <w:color w:val="FF0000"/>
          <w:u w:val="single"/>
          <w:lang w:val="fr-FR"/>
        </w:rPr>
        <w:t>2</w:t>
      </w:r>
      <w:bookmarkEnd w:id="1"/>
    </w:p>
    <w:p w14:paraId="0FA8E65F" w14:textId="2ADE7987" w:rsidR="006B6644" w:rsidRDefault="006B6644" w:rsidP="00B80CB8">
      <w:pPr>
        <w:pStyle w:val="ListParagraph"/>
        <w:numPr>
          <w:ilvl w:val="0"/>
          <w:numId w:val="18"/>
        </w:numPr>
        <w:jc w:val="both"/>
        <w:rPr>
          <w:lang w:val="en-ZA"/>
        </w:rPr>
      </w:pPr>
      <w:r w:rsidRPr="00E929D6">
        <w:rPr>
          <w:lang w:val="en-ZA"/>
        </w:rPr>
        <w:t>Installation is two parts which are</w:t>
      </w:r>
    </w:p>
    <w:p w14:paraId="1C5174E2" w14:textId="77777777" w:rsidR="005A4678" w:rsidRDefault="00B76903" w:rsidP="005A4678">
      <w:pPr>
        <w:ind w:firstLine="360"/>
        <w:jc w:val="both"/>
        <w:rPr>
          <w:b/>
          <w:bCs/>
          <w:u w:val="single"/>
          <w:lang w:val="en-ZA"/>
        </w:rPr>
      </w:pPr>
      <w:r w:rsidRPr="00EB5A19">
        <w:rPr>
          <w:b/>
          <w:bCs/>
          <w:u w:val="single"/>
          <w:lang w:val="en-ZA"/>
        </w:rPr>
        <w:t>Front end Installation:</w:t>
      </w:r>
    </w:p>
    <w:p w14:paraId="08971F54" w14:textId="09F87948" w:rsidR="00B76903" w:rsidRPr="005A4678" w:rsidRDefault="00B76903" w:rsidP="005A4678">
      <w:pPr>
        <w:ind w:firstLine="360"/>
        <w:jc w:val="both"/>
        <w:rPr>
          <w:b/>
          <w:bCs/>
          <w:u w:val="single"/>
          <w:lang w:val="en-ZA"/>
        </w:rPr>
      </w:pPr>
      <w:r w:rsidRPr="005A4678">
        <w:rPr>
          <w:lang w:val="en-ZA"/>
        </w:rPr>
        <w:t xml:space="preserve">Front end design tools are either SAP WEBIDE or SAP </w:t>
      </w:r>
      <w:r w:rsidR="00EE0340" w:rsidRPr="005A4678">
        <w:rPr>
          <w:lang w:val="en-ZA"/>
        </w:rPr>
        <w:t>BAS (</w:t>
      </w:r>
      <w:r w:rsidRPr="005A4678">
        <w:rPr>
          <w:lang w:val="en-ZA"/>
        </w:rPr>
        <w:t>Business application studio)</w:t>
      </w:r>
    </w:p>
    <w:p w14:paraId="289984E7" w14:textId="77777777" w:rsidR="00B76903" w:rsidRDefault="00B76903" w:rsidP="00B76903">
      <w:pPr>
        <w:pStyle w:val="ListParagraph"/>
        <w:jc w:val="both"/>
        <w:rPr>
          <w:b/>
          <w:bCs/>
          <w:lang w:val="en-ZA"/>
        </w:rPr>
      </w:pPr>
      <w:r w:rsidRPr="00F233C9">
        <w:rPr>
          <w:b/>
          <w:bCs/>
          <w:lang w:val="en-ZA"/>
        </w:rPr>
        <w:t>Steps</w:t>
      </w:r>
      <w:r>
        <w:rPr>
          <w:b/>
          <w:bCs/>
          <w:lang w:val="en-ZA"/>
        </w:rPr>
        <w:t xml:space="preserve"> to Local SAP WEBIDE</w:t>
      </w:r>
      <w:r w:rsidRPr="00F233C9">
        <w:rPr>
          <w:b/>
          <w:bCs/>
          <w:lang w:val="en-ZA"/>
        </w:rPr>
        <w:t>:</w:t>
      </w:r>
    </w:p>
    <w:p w14:paraId="248C4BEA" w14:textId="442C09E7" w:rsidR="00B76903" w:rsidRDefault="00B76903" w:rsidP="00B80CB8">
      <w:pPr>
        <w:pStyle w:val="ListParagraph"/>
        <w:numPr>
          <w:ilvl w:val="0"/>
          <w:numId w:val="16"/>
        </w:numPr>
        <w:jc w:val="both"/>
        <w:rPr>
          <w:lang w:val="en-ZA"/>
        </w:rPr>
      </w:pPr>
      <w:r w:rsidRPr="00F233C9">
        <w:rPr>
          <w:lang w:val="en-ZA"/>
        </w:rPr>
        <w:t xml:space="preserve">Install java 1.8 only: when it is installed two fodders will created in our C drive which are </w:t>
      </w:r>
      <w:r w:rsidR="00EE0340" w:rsidRPr="00F233C9">
        <w:rPr>
          <w:lang w:val="en-ZA"/>
        </w:rPr>
        <w:t>jdk (</w:t>
      </w:r>
      <w:r w:rsidRPr="00F233C9">
        <w:rPr>
          <w:lang w:val="en-ZA"/>
        </w:rPr>
        <w:t xml:space="preserve">java Development </w:t>
      </w:r>
      <w:r w:rsidR="00EC50D0" w:rsidRPr="00F233C9">
        <w:rPr>
          <w:lang w:val="en-ZA"/>
        </w:rPr>
        <w:t>kit) and</w:t>
      </w:r>
      <w:r w:rsidRPr="00F233C9">
        <w:rPr>
          <w:lang w:val="en-ZA"/>
        </w:rPr>
        <w:t xml:space="preserve"> jre(Java Run time Environment).</w:t>
      </w:r>
      <w:r>
        <w:rPr>
          <w:lang w:val="en-ZA"/>
        </w:rPr>
        <w:t xml:space="preserve"> The path is C-&gt;program files-&gt;Java-&gt;jdk and jre.</w:t>
      </w:r>
    </w:p>
    <w:p w14:paraId="32847BF8" w14:textId="77777777" w:rsidR="007233DD" w:rsidRDefault="00B76903" w:rsidP="00B80CB8">
      <w:pPr>
        <w:pStyle w:val="ListParagraph"/>
        <w:numPr>
          <w:ilvl w:val="0"/>
          <w:numId w:val="16"/>
        </w:numPr>
        <w:jc w:val="both"/>
        <w:rPr>
          <w:lang w:val="en-ZA"/>
        </w:rPr>
      </w:pPr>
      <w:r w:rsidRPr="0094749D">
        <w:rPr>
          <w:lang w:val="en-ZA"/>
        </w:rPr>
        <w:t>Set the Java path in Environment variables like</w:t>
      </w:r>
    </w:p>
    <w:p w14:paraId="2E913A50" w14:textId="77777777" w:rsidR="007233DD" w:rsidRDefault="00B76903" w:rsidP="007233DD">
      <w:pPr>
        <w:pStyle w:val="ListParagraph"/>
        <w:ind w:left="785"/>
        <w:jc w:val="both"/>
        <w:rPr>
          <w:lang w:val="en-ZA"/>
        </w:rPr>
      </w:pPr>
      <w:r w:rsidRPr="007233DD">
        <w:rPr>
          <w:lang w:val="en-ZA"/>
        </w:rPr>
        <w:t>First, we need to copy the path from jdk file as C-&gt;program Files-&gt;Java-&gt;jdk1.8.0_231-&gt;bin. Then need to paste this path in Environment variables as below.</w:t>
      </w:r>
    </w:p>
    <w:p w14:paraId="304FC037" w14:textId="46405F34" w:rsidR="00B76903" w:rsidRPr="007233DD" w:rsidRDefault="00B76903" w:rsidP="007233DD">
      <w:pPr>
        <w:pStyle w:val="ListParagraph"/>
        <w:ind w:left="785"/>
        <w:jc w:val="both"/>
        <w:rPr>
          <w:lang w:val="en-ZA"/>
        </w:rPr>
      </w:pPr>
      <w:r w:rsidRPr="007233DD">
        <w:rPr>
          <w:lang w:val="en-ZA"/>
        </w:rPr>
        <w:t>Right click on This PC-&gt;properties-&gt;advanced system settings-&gt;Advanced-&gt;Environmental variables-&gt; under system variables -&gt;path-&gt;click on Edit-&gt;again click on Edit-&gt;paste above path and click on OK,OK,OK.</w:t>
      </w:r>
    </w:p>
    <w:p w14:paraId="51F37512" w14:textId="77777777" w:rsidR="00ED1B81" w:rsidRDefault="00B76903" w:rsidP="00B80CB8">
      <w:pPr>
        <w:pStyle w:val="ListParagraph"/>
        <w:numPr>
          <w:ilvl w:val="0"/>
          <w:numId w:val="16"/>
        </w:numPr>
        <w:jc w:val="both"/>
        <w:rPr>
          <w:lang w:val="en-ZA"/>
        </w:rPr>
      </w:pPr>
      <w:r w:rsidRPr="0094749D">
        <w:rPr>
          <w:lang w:val="en-ZA"/>
        </w:rPr>
        <w:t>We can install SAP WEBIDE it is a cloud-based tool. In real-time our client will take the licence for SAP WEBIDE there is no tool to install it is a URL when we click on URL it will automatically open in Cloud itself means in browser. This SAP WEBIDE licence is 45000/month.</w:t>
      </w:r>
    </w:p>
    <w:p w14:paraId="7323EDA7" w14:textId="77777777" w:rsidR="00967269" w:rsidRDefault="00B76903" w:rsidP="00967269">
      <w:pPr>
        <w:pStyle w:val="ListParagraph"/>
        <w:ind w:left="785"/>
        <w:jc w:val="both"/>
        <w:rPr>
          <w:lang w:val="en-ZA"/>
        </w:rPr>
      </w:pPr>
      <w:r w:rsidRPr="00ED1B81">
        <w:rPr>
          <w:lang w:val="en-ZA"/>
        </w:rPr>
        <w:t xml:space="preserve">SAP has provided installable SAP WEBIDE in local machine for practice purpose which is called </w:t>
      </w:r>
      <w:r w:rsidRPr="00ED1B81">
        <w:rPr>
          <w:b/>
          <w:bCs/>
          <w:lang w:val="en-ZA"/>
        </w:rPr>
        <w:t>local WEBIDE</w:t>
      </w:r>
      <w:r w:rsidRPr="00ED1B81">
        <w:rPr>
          <w:lang w:val="en-ZA"/>
        </w:rPr>
        <w:t>.</w:t>
      </w:r>
    </w:p>
    <w:p w14:paraId="136E2CA0" w14:textId="52BB366E" w:rsidR="00B76903" w:rsidRPr="00967269" w:rsidRDefault="00B76903" w:rsidP="00967269">
      <w:pPr>
        <w:pStyle w:val="ListParagraph"/>
        <w:ind w:left="785"/>
        <w:jc w:val="both"/>
        <w:rPr>
          <w:lang w:val="en-ZA"/>
        </w:rPr>
      </w:pPr>
      <w:r w:rsidRPr="00967269">
        <w:rPr>
          <w:lang w:val="en-ZA"/>
        </w:rPr>
        <w:t>Need to download the SAP WEBIDE ZIP folder. We need 7 ZIP software to extract it.</w:t>
      </w:r>
    </w:p>
    <w:p w14:paraId="04B2ADE0" w14:textId="1EFE89D3" w:rsidR="00B76903" w:rsidRDefault="00B76903" w:rsidP="00B80CB8">
      <w:pPr>
        <w:pStyle w:val="ListParagraph"/>
        <w:numPr>
          <w:ilvl w:val="0"/>
          <w:numId w:val="16"/>
        </w:numPr>
        <w:jc w:val="both"/>
        <w:rPr>
          <w:lang w:val="en-ZA"/>
        </w:rPr>
      </w:pPr>
      <w:r>
        <w:rPr>
          <w:lang w:val="en-ZA"/>
        </w:rPr>
        <w:t xml:space="preserve">Once it extracted double click on this folder, we can find the eclipse </w:t>
      </w:r>
      <w:r w:rsidR="00F2212A">
        <w:rPr>
          <w:lang w:val="en-ZA"/>
        </w:rPr>
        <w:t>folder (</w:t>
      </w:r>
      <w:r>
        <w:rPr>
          <w:lang w:val="en-ZA"/>
        </w:rPr>
        <w:t>SAP developed WEBIDE based on eclipse much better than eclipse), double click on this eclipse folder we will find the Orion double click on it and minimize the command prompt file.</w:t>
      </w:r>
    </w:p>
    <w:p w14:paraId="440EA32E" w14:textId="77777777" w:rsidR="00D73D2B" w:rsidRDefault="00B76903" w:rsidP="00B80CB8">
      <w:pPr>
        <w:pStyle w:val="ListParagraph"/>
        <w:numPr>
          <w:ilvl w:val="0"/>
          <w:numId w:val="16"/>
        </w:numPr>
        <w:jc w:val="both"/>
        <w:rPr>
          <w:lang w:val="en-ZA"/>
        </w:rPr>
      </w:pPr>
      <w:r>
        <w:rPr>
          <w:lang w:val="en-ZA"/>
        </w:rPr>
        <w:t>After all, above steps we need to open below URL in browser.</w:t>
      </w:r>
    </w:p>
    <w:p w14:paraId="20B99F3F" w14:textId="77777777" w:rsidR="00D73D2B" w:rsidRDefault="001F7BE7" w:rsidP="00D73D2B">
      <w:pPr>
        <w:pStyle w:val="ListParagraph"/>
        <w:ind w:left="785"/>
        <w:jc w:val="both"/>
        <w:rPr>
          <w:lang w:val="en-ZA"/>
        </w:rPr>
      </w:pPr>
      <w:hyperlink r:id="rId15" w:history="1">
        <w:r w:rsidR="00D73D2B" w:rsidRPr="00A94A38">
          <w:rPr>
            <w:rStyle w:val="Hyperlink"/>
            <w:lang w:val="en-ZA"/>
          </w:rPr>
          <w:t>http://localhost:8080/webide/index.html</w:t>
        </w:r>
      </w:hyperlink>
    </w:p>
    <w:p w14:paraId="7393F61F" w14:textId="77777777" w:rsidR="00D73D2B" w:rsidRDefault="00F2212A" w:rsidP="00D73D2B">
      <w:pPr>
        <w:pStyle w:val="ListParagraph"/>
        <w:ind w:left="785"/>
        <w:jc w:val="both"/>
        <w:rPr>
          <w:lang w:val="en-ZA"/>
        </w:rPr>
      </w:pPr>
      <w:r w:rsidRPr="00D73D2B">
        <w:rPr>
          <w:lang w:val="en-ZA"/>
        </w:rPr>
        <w:t>This</w:t>
      </w:r>
      <w:r w:rsidR="00B76903" w:rsidRPr="00D73D2B">
        <w:rPr>
          <w:lang w:val="en-ZA"/>
        </w:rPr>
        <w:t xml:space="preserve"> SAPWEBIDE running from local machine host 8080.</w:t>
      </w:r>
    </w:p>
    <w:p w14:paraId="427DAF75" w14:textId="342F0B67" w:rsidR="00B76903" w:rsidRDefault="00B76903" w:rsidP="00D73D2B">
      <w:pPr>
        <w:pStyle w:val="ListParagraph"/>
        <w:ind w:left="785"/>
        <w:jc w:val="both"/>
        <w:rPr>
          <w:lang w:val="en-ZA"/>
        </w:rPr>
      </w:pPr>
      <w:r w:rsidRPr="00D73D2B">
        <w:rPr>
          <w:b/>
          <w:bCs/>
          <w:lang w:val="en-ZA"/>
        </w:rPr>
        <w:t>Note:</w:t>
      </w:r>
      <w:r w:rsidRPr="00D73D2B">
        <w:rPr>
          <w:lang w:val="en-ZA"/>
        </w:rPr>
        <w:t xml:space="preserve"> Don’t forget the password, if forget delete the extracted WEBIDE folder and re extract and do as above.</w:t>
      </w:r>
    </w:p>
    <w:p w14:paraId="0BD531A2" w14:textId="77777777" w:rsidR="00F54F73" w:rsidRPr="00D73D2B" w:rsidRDefault="00F54F73" w:rsidP="00D73D2B">
      <w:pPr>
        <w:pStyle w:val="ListParagraph"/>
        <w:ind w:left="785"/>
        <w:jc w:val="both"/>
        <w:rPr>
          <w:lang w:val="en-ZA"/>
        </w:rPr>
      </w:pPr>
    </w:p>
    <w:p w14:paraId="675AF782" w14:textId="0357C46D" w:rsidR="00B87F2A" w:rsidRPr="00543838" w:rsidRDefault="00E911F7" w:rsidP="00543838">
      <w:pPr>
        <w:pStyle w:val="ListParagraph"/>
        <w:jc w:val="both"/>
        <w:rPr>
          <w:b/>
          <w:bCs/>
          <w:lang w:val="en-ZA"/>
        </w:rPr>
      </w:pPr>
      <w:r w:rsidRPr="00543838">
        <w:rPr>
          <w:b/>
          <w:bCs/>
          <w:lang w:val="en-ZA"/>
        </w:rPr>
        <w:t xml:space="preserve">Steps to </w:t>
      </w:r>
      <w:r w:rsidR="00B87F2A" w:rsidRPr="00543838">
        <w:rPr>
          <w:b/>
          <w:bCs/>
          <w:lang w:val="en-ZA"/>
        </w:rPr>
        <w:t>Business Application studio:</w:t>
      </w:r>
    </w:p>
    <w:p w14:paraId="346E3CF7" w14:textId="64C25F91" w:rsidR="00244231" w:rsidRDefault="00244231" w:rsidP="00D04BE4">
      <w:pPr>
        <w:pStyle w:val="ListParagraph"/>
        <w:jc w:val="both"/>
        <w:rPr>
          <w:lang w:val="en-ZA"/>
        </w:rPr>
      </w:pPr>
      <w:r w:rsidRPr="00244231">
        <w:rPr>
          <w:lang w:val="en-ZA"/>
        </w:rPr>
        <w:t>NO Installation required.</w:t>
      </w:r>
    </w:p>
    <w:p w14:paraId="085520DF" w14:textId="01915151" w:rsidR="00D04BE4" w:rsidRDefault="00D04BE4" w:rsidP="00D04BE4">
      <w:pPr>
        <w:pStyle w:val="ListParagraph"/>
        <w:jc w:val="both"/>
        <w:rPr>
          <w:b/>
          <w:bCs/>
          <w:lang w:val="en-ZA"/>
        </w:rPr>
      </w:pPr>
      <w:r>
        <w:rPr>
          <w:lang w:val="en-ZA"/>
        </w:rPr>
        <w:t xml:space="preserve">We must open an account in </w:t>
      </w:r>
      <w:r w:rsidRPr="00D04BE4">
        <w:rPr>
          <w:b/>
          <w:bCs/>
          <w:lang w:val="en-ZA"/>
        </w:rPr>
        <w:t>SAP Business Technology Platform</w:t>
      </w:r>
      <w:r w:rsidR="004B0727">
        <w:rPr>
          <w:b/>
          <w:bCs/>
          <w:lang w:val="en-ZA"/>
        </w:rPr>
        <w:t>.</w:t>
      </w:r>
    </w:p>
    <w:p w14:paraId="0FD91738" w14:textId="6AA81222" w:rsidR="00D04BE4" w:rsidRDefault="001F7BE7" w:rsidP="00D04BE4">
      <w:pPr>
        <w:pStyle w:val="ListParagraph"/>
        <w:jc w:val="both"/>
      </w:pPr>
      <w:hyperlink r:id="rId16" w:anchor="/home/welcome" w:history="1">
        <w:r w:rsidR="00D7772D" w:rsidRPr="00D7772D">
          <w:rPr>
            <w:rStyle w:val="Hyperlink"/>
          </w:rPr>
          <w:t>http://account.hana.ondemand.com/#/home/welcome</w:t>
        </w:r>
      </w:hyperlink>
      <w:r w:rsidR="00D7772D" w:rsidRPr="00D7772D">
        <w:t xml:space="preserve"> click o</w:t>
      </w:r>
      <w:r w:rsidR="00D7772D">
        <w:t>n sign in with SCN account.</w:t>
      </w:r>
    </w:p>
    <w:p w14:paraId="4E25F8A3" w14:textId="77777777" w:rsidR="00C0390C" w:rsidRDefault="001F7BE7" w:rsidP="00C0390C">
      <w:pPr>
        <w:pStyle w:val="ListParagraph"/>
        <w:jc w:val="both"/>
      </w:pPr>
      <w:hyperlink r:id="rId17" w:history="1">
        <w:r w:rsidR="00BF3D50" w:rsidRPr="007B73FF">
          <w:rPr>
            <w:rStyle w:val="Hyperlink"/>
          </w:rPr>
          <w:t>https://hanatrail.ondemad.com</w:t>
        </w:r>
      </w:hyperlink>
      <w:r w:rsidR="001050A0">
        <w:t xml:space="preserve"> </w:t>
      </w:r>
    </w:p>
    <w:p w14:paraId="07B38118" w14:textId="7CBBDD4E" w:rsidR="00B76903" w:rsidRPr="00C0390C" w:rsidRDefault="00B76903" w:rsidP="00C0390C">
      <w:pPr>
        <w:ind w:firstLine="360"/>
        <w:jc w:val="both"/>
      </w:pPr>
      <w:r w:rsidRPr="00C0390C">
        <w:rPr>
          <w:b/>
          <w:bCs/>
          <w:u w:val="single"/>
          <w:lang w:val="en-ZA"/>
        </w:rPr>
        <w:t xml:space="preserve">Backend </w:t>
      </w:r>
      <w:r w:rsidR="003F4F25" w:rsidRPr="00C0390C">
        <w:rPr>
          <w:b/>
          <w:bCs/>
          <w:u w:val="single"/>
          <w:lang w:val="en-ZA"/>
        </w:rPr>
        <w:t>Installation:</w:t>
      </w:r>
    </w:p>
    <w:p w14:paraId="0C6C1DA9" w14:textId="2AFC392F" w:rsidR="00B76903" w:rsidRDefault="00B76903" w:rsidP="00B80CB8">
      <w:pPr>
        <w:pStyle w:val="ListParagraph"/>
        <w:numPr>
          <w:ilvl w:val="0"/>
          <w:numId w:val="17"/>
        </w:numPr>
        <w:jc w:val="both"/>
      </w:pPr>
      <w:r w:rsidRPr="00A0745D">
        <w:t xml:space="preserve">SAP GUI </w:t>
      </w:r>
      <w:r w:rsidR="007D091A" w:rsidRPr="00A0745D">
        <w:t>750 while</w:t>
      </w:r>
      <w:r w:rsidRPr="00A0745D">
        <w:t xml:space="preserve"> installing t</w:t>
      </w:r>
      <w:r>
        <w:t>his Microsoft .net framework installation may require.</w:t>
      </w:r>
    </w:p>
    <w:p w14:paraId="2ABA88C1" w14:textId="2B2E4D5C" w:rsidR="00B76903" w:rsidRDefault="00B76903" w:rsidP="00B80CB8">
      <w:pPr>
        <w:pStyle w:val="ListParagraph"/>
        <w:numPr>
          <w:ilvl w:val="0"/>
          <w:numId w:val="17"/>
        </w:numPr>
        <w:jc w:val="both"/>
      </w:pPr>
      <w:r>
        <w:t>Add our server in SAP Logon.</w:t>
      </w:r>
    </w:p>
    <w:p w14:paraId="1F02009E" w14:textId="0F652FD2" w:rsidR="00B76903" w:rsidRDefault="00100D50" w:rsidP="00B80CB8">
      <w:pPr>
        <w:pStyle w:val="ListParagraph"/>
        <w:numPr>
          <w:ilvl w:val="0"/>
          <w:numId w:val="18"/>
        </w:numPr>
        <w:jc w:val="both"/>
        <w:rPr>
          <w:lang w:val="en-ZA"/>
        </w:rPr>
      </w:pPr>
      <w:r>
        <w:rPr>
          <w:lang w:val="en-ZA"/>
        </w:rPr>
        <w:t xml:space="preserve">SAP UI5 Applications we </w:t>
      </w:r>
      <w:r w:rsidR="000E704F">
        <w:rPr>
          <w:lang w:val="en-ZA"/>
        </w:rPr>
        <w:t xml:space="preserve">can </w:t>
      </w:r>
      <w:r>
        <w:rPr>
          <w:lang w:val="en-ZA"/>
        </w:rPr>
        <w:t>develop using SAPWEBIDE and SAP BAS</w:t>
      </w:r>
      <w:r w:rsidR="001867F9">
        <w:rPr>
          <w:lang w:val="en-ZA"/>
        </w:rPr>
        <w:t xml:space="preserve"> tools</w:t>
      </w:r>
      <w:r>
        <w:rPr>
          <w:lang w:val="en-ZA"/>
        </w:rPr>
        <w:t>,</w:t>
      </w:r>
      <w:r w:rsidR="001867F9">
        <w:rPr>
          <w:lang w:val="en-ZA"/>
        </w:rPr>
        <w:t xml:space="preserve"> then</w:t>
      </w:r>
      <w:r>
        <w:rPr>
          <w:lang w:val="en-ZA"/>
        </w:rPr>
        <w:t xml:space="preserve"> what are the differences between them.</w:t>
      </w:r>
    </w:p>
    <w:tbl>
      <w:tblPr>
        <w:tblStyle w:val="TableGrid"/>
        <w:tblW w:w="5000" w:type="pct"/>
        <w:tblInd w:w="-5" w:type="dxa"/>
        <w:tblLook w:val="04A0" w:firstRow="1" w:lastRow="0" w:firstColumn="1" w:lastColumn="0" w:noHBand="0" w:noVBand="1"/>
      </w:tblPr>
      <w:tblGrid>
        <w:gridCol w:w="4995"/>
        <w:gridCol w:w="4967"/>
      </w:tblGrid>
      <w:tr w:rsidR="00595754" w14:paraId="2ACF6BE9" w14:textId="77777777" w:rsidTr="000D6657">
        <w:tc>
          <w:tcPr>
            <w:tcW w:w="2507" w:type="pct"/>
          </w:tcPr>
          <w:p w14:paraId="20618AF2" w14:textId="5DF7AB1F" w:rsidR="00595754" w:rsidRPr="00595754" w:rsidRDefault="00595754" w:rsidP="00100D50">
            <w:pPr>
              <w:pStyle w:val="ListParagraph"/>
              <w:ind w:left="0"/>
              <w:jc w:val="both"/>
              <w:rPr>
                <w:b/>
                <w:bCs/>
                <w:lang w:val="en-ZA"/>
              </w:rPr>
            </w:pPr>
            <w:r>
              <w:rPr>
                <w:b/>
                <w:bCs/>
                <w:lang w:val="en-ZA"/>
              </w:rPr>
              <w:t xml:space="preserve">                             </w:t>
            </w:r>
            <w:r w:rsidRPr="00595754">
              <w:rPr>
                <w:b/>
                <w:bCs/>
                <w:lang w:val="en-ZA"/>
              </w:rPr>
              <w:t>SAP WEBIDE</w:t>
            </w:r>
          </w:p>
        </w:tc>
        <w:tc>
          <w:tcPr>
            <w:tcW w:w="2493" w:type="pct"/>
          </w:tcPr>
          <w:p w14:paraId="591C394F" w14:textId="5417FD16" w:rsidR="00595754" w:rsidRPr="00595754" w:rsidRDefault="00595754" w:rsidP="00100D50">
            <w:pPr>
              <w:pStyle w:val="ListParagraph"/>
              <w:ind w:left="0"/>
              <w:jc w:val="both"/>
              <w:rPr>
                <w:b/>
                <w:bCs/>
                <w:lang w:val="en-ZA"/>
              </w:rPr>
            </w:pPr>
            <w:r>
              <w:rPr>
                <w:b/>
                <w:bCs/>
                <w:lang w:val="en-ZA"/>
              </w:rPr>
              <w:t xml:space="preserve">                                   </w:t>
            </w:r>
            <w:r w:rsidRPr="00595754">
              <w:rPr>
                <w:b/>
                <w:bCs/>
                <w:lang w:val="en-ZA"/>
              </w:rPr>
              <w:t>SAPBAS</w:t>
            </w:r>
          </w:p>
        </w:tc>
      </w:tr>
      <w:tr w:rsidR="00595754" w14:paraId="5E0E88C9" w14:textId="77777777" w:rsidTr="000D6657">
        <w:tc>
          <w:tcPr>
            <w:tcW w:w="2507" w:type="pct"/>
          </w:tcPr>
          <w:p w14:paraId="56A1C068" w14:textId="5CF98368" w:rsidR="00595754" w:rsidRPr="009D1925" w:rsidRDefault="009D1925" w:rsidP="00100D50">
            <w:pPr>
              <w:pStyle w:val="ListParagraph"/>
              <w:ind w:left="0"/>
              <w:jc w:val="both"/>
              <w:rPr>
                <w:lang w:val="en-ZA"/>
              </w:rPr>
            </w:pPr>
            <w:r w:rsidRPr="009D1925">
              <w:rPr>
                <w:lang w:val="en-ZA"/>
              </w:rPr>
              <w:t>If client is having different backend systems in his own client environment, then WEBIDE is best choice</w:t>
            </w:r>
            <w:r w:rsidR="00530B87">
              <w:rPr>
                <w:lang w:val="en-ZA"/>
              </w:rPr>
              <w:t>.</w:t>
            </w:r>
          </w:p>
        </w:tc>
        <w:tc>
          <w:tcPr>
            <w:tcW w:w="2493" w:type="pct"/>
          </w:tcPr>
          <w:p w14:paraId="165F38B1" w14:textId="50550FD8" w:rsidR="00595754" w:rsidRPr="00CE5A5A" w:rsidRDefault="00CE5A5A" w:rsidP="00100D50">
            <w:pPr>
              <w:pStyle w:val="ListParagraph"/>
              <w:ind w:left="0"/>
              <w:jc w:val="both"/>
              <w:rPr>
                <w:lang w:val="en-ZA"/>
              </w:rPr>
            </w:pPr>
            <w:r w:rsidRPr="00CE5A5A">
              <w:rPr>
                <w:lang w:val="en-ZA"/>
              </w:rPr>
              <w:t>If client has most of the systems present in cloud</w:t>
            </w:r>
            <w:r w:rsidR="0012603D">
              <w:rPr>
                <w:lang w:val="en-ZA"/>
              </w:rPr>
              <w:t>,</w:t>
            </w:r>
            <w:r w:rsidR="00022253">
              <w:rPr>
                <w:lang w:val="en-ZA"/>
              </w:rPr>
              <w:t xml:space="preserve"> to develop </w:t>
            </w:r>
            <w:r w:rsidR="000859CC">
              <w:rPr>
                <w:lang w:val="en-ZA"/>
              </w:rPr>
              <w:t>an</w:t>
            </w:r>
            <w:r w:rsidR="00022253">
              <w:rPr>
                <w:lang w:val="en-ZA"/>
              </w:rPr>
              <w:t xml:space="preserve"> application need to pull the data from cloud database then BAS is best choice.</w:t>
            </w:r>
            <w:r w:rsidR="000859CC">
              <w:rPr>
                <w:lang w:val="en-ZA"/>
              </w:rPr>
              <w:t xml:space="preserve"> Cannot develop the application using WEBIDE.</w:t>
            </w:r>
          </w:p>
        </w:tc>
      </w:tr>
      <w:tr w:rsidR="00545D47" w14:paraId="5E7B19A4" w14:textId="77777777" w:rsidTr="000D6657">
        <w:tc>
          <w:tcPr>
            <w:tcW w:w="2507" w:type="pct"/>
          </w:tcPr>
          <w:p w14:paraId="6CD74497" w14:textId="31A77A15" w:rsidR="00545D47" w:rsidRPr="009D1925" w:rsidRDefault="00545D47" w:rsidP="00100D50">
            <w:pPr>
              <w:pStyle w:val="ListParagraph"/>
              <w:ind w:left="0"/>
              <w:jc w:val="both"/>
              <w:rPr>
                <w:lang w:val="en-ZA"/>
              </w:rPr>
            </w:pPr>
            <w:r>
              <w:rPr>
                <w:lang w:val="en-ZA"/>
              </w:rPr>
              <w:t>Introduced in year 2014</w:t>
            </w:r>
          </w:p>
        </w:tc>
        <w:tc>
          <w:tcPr>
            <w:tcW w:w="2493" w:type="pct"/>
          </w:tcPr>
          <w:p w14:paraId="196F50CA" w14:textId="2C2E96E7" w:rsidR="00545D47" w:rsidRPr="00CE5A5A" w:rsidRDefault="00545D47" w:rsidP="00100D50">
            <w:pPr>
              <w:pStyle w:val="ListParagraph"/>
              <w:ind w:left="0"/>
              <w:jc w:val="both"/>
              <w:rPr>
                <w:lang w:val="en-ZA"/>
              </w:rPr>
            </w:pPr>
            <w:r>
              <w:rPr>
                <w:lang w:val="en-ZA"/>
              </w:rPr>
              <w:t>Introduced in year 2019</w:t>
            </w:r>
          </w:p>
        </w:tc>
      </w:tr>
    </w:tbl>
    <w:p w14:paraId="5D86FBA1" w14:textId="07EF9868" w:rsidR="008E637A" w:rsidRDefault="008E637A" w:rsidP="00B80CB8">
      <w:pPr>
        <w:pStyle w:val="ListParagraph"/>
        <w:numPr>
          <w:ilvl w:val="0"/>
          <w:numId w:val="18"/>
        </w:numPr>
        <w:jc w:val="both"/>
        <w:rPr>
          <w:lang w:val="en-ZA"/>
        </w:rPr>
      </w:pPr>
      <w:r>
        <w:rPr>
          <w:lang w:val="en-ZA"/>
        </w:rPr>
        <w:t>Configure the Back-end system into SAP Business application studio.</w:t>
      </w:r>
    </w:p>
    <w:p w14:paraId="0DB6889A" w14:textId="77777777" w:rsidR="001D6BD1" w:rsidRDefault="001D6BD1" w:rsidP="001D6BD1">
      <w:pPr>
        <w:pStyle w:val="ListParagraph"/>
        <w:ind w:left="360"/>
        <w:jc w:val="both"/>
        <w:rPr>
          <w:lang w:val="en-ZA"/>
        </w:rPr>
      </w:pPr>
    </w:p>
    <w:p w14:paraId="36D94518" w14:textId="5FCC4D16" w:rsidR="00E822B0" w:rsidRDefault="00F271DF" w:rsidP="00E822B0">
      <w:pPr>
        <w:pStyle w:val="ListParagraph"/>
        <w:jc w:val="both"/>
        <w:rPr>
          <w:lang w:val="en-ZA"/>
        </w:rPr>
      </w:pPr>
      <w:r>
        <w:rPr>
          <w:noProof/>
          <w:lang w:val="en-IN" w:eastAsia="en-IN"/>
        </w:rPr>
        <w:drawing>
          <wp:inline distT="0" distB="0" distL="0" distR="0" wp14:anchorId="3BB63CE1" wp14:editId="05D318FD">
            <wp:extent cx="5943600" cy="32600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0090"/>
                    </a:xfrm>
                    <a:prstGeom prst="rect">
                      <a:avLst/>
                    </a:prstGeom>
                  </pic:spPr>
                </pic:pic>
              </a:graphicData>
            </a:graphic>
          </wp:inline>
        </w:drawing>
      </w:r>
    </w:p>
    <w:p w14:paraId="668EC053" w14:textId="3D1127DC" w:rsidR="008E637A" w:rsidRDefault="008E637A" w:rsidP="008E637A">
      <w:pPr>
        <w:pStyle w:val="ListParagraph"/>
        <w:jc w:val="both"/>
        <w:rPr>
          <w:lang w:val="en-ZA"/>
        </w:rPr>
      </w:pPr>
    </w:p>
    <w:p w14:paraId="5632F0FF" w14:textId="7B544AD0" w:rsidR="002B5F00" w:rsidRDefault="002B5F00" w:rsidP="008E637A">
      <w:pPr>
        <w:pStyle w:val="ListParagraph"/>
        <w:jc w:val="both"/>
        <w:rPr>
          <w:lang w:val="en-ZA"/>
        </w:rPr>
      </w:pPr>
    </w:p>
    <w:p w14:paraId="6BC70825" w14:textId="4D905393" w:rsidR="002B5F00" w:rsidRDefault="002B5F00" w:rsidP="008E637A">
      <w:pPr>
        <w:pStyle w:val="ListParagraph"/>
        <w:jc w:val="both"/>
        <w:rPr>
          <w:lang w:val="en-ZA"/>
        </w:rPr>
      </w:pPr>
    </w:p>
    <w:p w14:paraId="34E30A0A" w14:textId="77777777" w:rsidR="002B5F00" w:rsidRPr="008E637A" w:rsidRDefault="002B5F00" w:rsidP="008E637A">
      <w:pPr>
        <w:pStyle w:val="ListParagraph"/>
        <w:jc w:val="both"/>
        <w:rPr>
          <w:lang w:val="en-ZA"/>
        </w:rPr>
      </w:pPr>
    </w:p>
    <w:p w14:paraId="2177AB0E" w14:textId="06E9F814" w:rsidR="005958B3" w:rsidRDefault="005958B3" w:rsidP="00100D50">
      <w:pPr>
        <w:pStyle w:val="ListParagraph"/>
        <w:jc w:val="both"/>
        <w:rPr>
          <w:lang w:val="en-ZA"/>
        </w:rPr>
      </w:pPr>
    </w:p>
    <w:p w14:paraId="58DECF63" w14:textId="76C6E4AD" w:rsidR="005958B3" w:rsidRDefault="005958B3" w:rsidP="00100D50">
      <w:pPr>
        <w:pStyle w:val="ListParagraph"/>
        <w:jc w:val="both"/>
        <w:rPr>
          <w:lang w:val="en-ZA"/>
        </w:rPr>
      </w:pPr>
    </w:p>
    <w:p w14:paraId="473FA746" w14:textId="70010DF4" w:rsidR="005958B3" w:rsidRDefault="005958B3" w:rsidP="00100D50">
      <w:pPr>
        <w:pStyle w:val="ListParagraph"/>
        <w:jc w:val="both"/>
        <w:rPr>
          <w:lang w:val="en-ZA"/>
        </w:rPr>
      </w:pPr>
    </w:p>
    <w:p w14:paraId="73814E90" w14:textId="42AFCD25" w:rsidR="005958B3" w:rsidRDefault="005958B3" w:rsidP="00100D50">
      <w:pPr>
        <w:pStyle w:val="ListParagraph"/>
        <w:jc w:val="both"/>
        <w:rPr>
          <w:lang w:val="en-ZA"/>
        </w:rPr>
      </w:pPr>
    </w:p>
    <w:p w14:paraId="6D5DCE65" w14:textId="42C3DD3F" w:rsidR="005958B3" w:rsidRDefault="005958B3" w:rsidP="00100D50">
      <w:pPr>
        <w:pStyle w:val="ListParagraph"/>
        <w:jc w:val="both"/>
        <w:rPr>
          <w:lang w:val="en-ZA"/>
        </w:rPr>
      </w:pPr>
    </w:p>
    <w:p w14:paraId="6F0B8ABB" w14:textId="28D627C3" w:rsidR="005958B3" w:rsidRDefault="005958B3" w:rsidP="00100D50">
      <w:pPr>
        <w:pStyle w:val="ListParagraph"/>
        <w:jc w:val="both"/>
        <w:rPr>
          <w:lang w:val="en-ZA"/>
        </w:rPr>
      </w:pPr>
    </w:p>
    <w:p w14:paraId="3AC0392F" w14:textId="7B5E95A4" w:rsidR="005958B3" w:rsidRDefault="005958B3" w:rsidP="00100D50">
      <w:pPr>
        <w:pStyle w:val="ListParagraph"/>
        <w:jc w:val="both"/>
        <w:rPr>
          <w:lang w:val="en-ZA"/>
        </w:rPr>
      </w:pPr>
    </w:p>
    <w:p w14:paraId="769F9F0C" w14:textId="64A593E8" w:rsidR="005958B3" w:rsidRDefault="005958B3" w:rsidP="00100D50">
      <w:pPr>
        <w:pStyle w:val="ListParagraph"/>
        <w:jc w:val="both"/>
        <w:rPr>
          <w:lang w:val="en-ZA"/>
        </w:rPr>
      </w:pPr>
    </w:p>
    <w:p w14:paraId="3F28118F" w14:textId="7F367276" w:rsidR="005958B3" w:rsidRDefault="005958B3" w:rsidP="00100D50">
      <w:pPr>
        <w:pStyle w:val="ListParagraph"/>
        <w:jc w:val="both"/>
        <w:rPr>
          <w:lang w:val="en-ZA"/>
        </w:rPr>
      </w:pPr>
    </w:p>
    <w:p w14:paraId="66D21F10" w14:textId="25FE8EF1" w:rsidR="005958B3" w:rsidRDefault="005958B3" w:rsidP="00100D50">
      <w:pPr>
        <w:pStyle w:val="ListParagraph"/>
        <w:jc w:val="both"/>
        <w:rPr>
          <w:lang w:val="en-ZA"/>
        </w:rPr>
      </w:pPr>
    </w:p>
    <w:p w14:paraId="31BE7D22" w14:textId="73D34310" w:rsidR="005958B3" w:rsidRDefault="005958B3" w:rsidP="00100D50">
      <w:pPr>
        <w:pStyle w:val="ListParagraph"/>
        <w:jc w:val="both"/>
        <w:rPr>
          <w:lang w:val="en-ZA"/>
        </w:rPr>
      </w:pPr>
    </w:p>
    <w:p w14:paraId="0AC0A21E" w14:textId="1B18228E" w:rsidR="005958B3" w:rsidRDefault="005958B3" w:rsidP="00100D50">
      <w:pPr>
        <w:pStyle w:val="ListParagraph"/>
        <w:jc w:val="both"/>
        <w:rPr>
          <w:lang w:val="en-ZA"/>
        </w:rPr>
      </w:pPr>
    </w:p>
    <w:p w14:paraId="07F26A45" w14:textId="35EE237B" w:rsidR="005958B3" w:rsidRDefault="005958B3" w:rsidP="00100D50">
      <w:pPr>
        <w:pStyle w:val="ListParagraph"/>
        <w:jc w:val="both"/>
        <w:rPr>
          <w:lang w:val="en-ZA"/>
        </w:rPr>
      </w:pPr>
    </w:p>
    <w:p w14:paraId="0BD3EBBF" w14:textId="5C07AB7E" w:rsidR="00323B5A" w:rsidRDefault="00323B5A" w:rsidP="00100D50">
      <w:pPr>
        <w:pStyle w:val="ListParagraph"/>
        <w:jc w:val="both"/>
        <w:rPr>
          <w:lang w:val="en-ZA"/>
        </w:rPr>
      </w:pPr>
    </w:p>
    <w:p w14:paraId="2D4AE7F3" w14:textId="2DB133B0" w:rsidR="00323B5A" w:rsidRDefault="00323B5A" w:rsidP="00100D50">
      <w:pPr>
        <w:pStyle w:val="ListParagraph"/>
        <w:jc w:val="both"/>
        <w:rPr>
          <w:lang w:val="en-ZA"/>
        </w:rPr>
      </w:pPr>
    </w:p>
    <w:p w14:paraId="0218BBAF" w14:textId="09E4ECC3" w:rsidR="00323B5A" w:rsidRDefault="00323B5A" w:rsidP="00100D50">
      <w:pPr>
        <w:pStyle w:val="ListParagraph"/>
        <w:jc w:val="both"/>
        <w:rPr>
          <w:lang w:val="en-ZA"/>
        </w:rPr>
      </w:pPr>
    </w:p>
    <w:p w14:paraId="2E5BB38F" w14:textId="2FCAA75D" w:rsidR="00323B5A" w:rsidRDefault="00323B5A" w:rsidP="00100D50">
      <w:pPr>
        <w:pStyle w:val="ListParagraph"/>
        <w:jc w:val="both"/>
        <w:rPr>
          <w:lang w:val="en-ZA"/>
        </w:rPr>
      </w:pPr>
    </w:p>
    <w:p w14:paraId="0C835575" w14:textId="77777777" w:rsidR="005D4250" w:rsidRDefault="005D4250" w:rsidP="00100D50">
      <w:pPr>
        <w:pStyle w:val="ListParagraph"/>
        <w:jc w:val="both"/>
        <w:rPr>
          <w:lang w:val="en-ZA"/>
        </w:rPr>
      </w:pPr>
    </w:p>
    <w:p w14:paraId="3132A965" w14:textId="0E9D62BD" w:rsidR="00323B5A" w:rsidRDefault="00323B5A" w:rsidP="00100D50">
      <w:pPr>
        <w:pStyle w:val="ListParagraph"/>
        <w:jc w:val="both"/>
        <w:rPr>
          <w:lang w:val="en-ZA"/>
        </w:rPr>
      </w:pPr>
    </w:p>
    <w:p w14:paraId="46E19F3D" w14:textId="58A6B1F0" w:rsidR="000742A9" w:rsidRDefault="000742A9" w:rsidP="00100D50">
      <w:pPr>
        <w:pStyle w:val="ListParagraph"/>
        <w:jc w:val="both"/>
        <w:rPr>
          <w:lang w:val="en-ZA"/>
        </w:rPr>
      </w:pPr>
    </w:p>
    <w:p w14:paraId="0E0528AB" w14:textId="77777777" w:rsidR="000742A9" w:rsidRDefault="000742A9" w:rsidP="00100D50">
      <w:pPr>
        <w:pStyle w:val="ListParagraph"/>
        <w:jc w:val="both"/>
        <w:rPr>
          <w:lang w:val="en-ZA"/>
        </w:rPr>
      </w:pPr>
    </w:p>
    <w:p w14:paraId="38A2F2A3" w14:textId="77777777" w:rsidR="00323B5A" w:rsidRDefault="00323B5A" w:rsidP="00100D50">
      <w:pPr>
        <w:pStyle w:val="ListParagraph"/>
        <w:jc w:val="both"/>
        <w:rPr>
          <w:lang w:val="en-ZA"/>
        </w:rPr>
      </w:pPr>
    </w:p>
    <w:p w14:paraId="13497D7F" w14:textId="7F00C32E" w:rsidR="00BB7FA5" w:rsidRPr="00BB7FA5" w:rsidRDefault="00BB7FA5" w:rsidP="00BB7FA5">
      <w:pPr>
        <w:rPr>
          <w:b/>
          <w:color w:val="FF0000"/>
          <w:u w:val="single"/>
        </w:rPr>
      </w:pPr>
      <w:r>
        <w:rPr>
          <w:b/>
          <w:color w:val="FF0000"/>
        </w:rPr>
        <w:tab/>
      </w:r>
      <w:r>
        <w:rPr>
          <w:b/>
          <w:color w:val="FF0000"/>
        </w:rPr>
        <w:tab/>
      </w:r>
      <w:r>
        <w:rPr>
          <w:b/>
          <w:color w:val="FF0000"/>
        </w:rPr>
        <w:tab/>
      </w:r>
      <w:r>
        <w:rPr>
          <w:b/>
          <w:color w:val="FF0000"/>
        </w:rPr>
        <w:tab/>
      </w:r>
      <w:r>
        <w:rPr>
          <w:b/>
          <w:color w:val="FF0000"/>
        </w:rPr>
        <w:tab/>
      </w:r>
      <w:bookmarkStart w:id="2" w:name="Launchpad"/>
      <w:r w:rsidRPr="00BB7FA5">
        <w:rPr>
          <w:b/>
          <w:color w:val="FF0000"/>
          <w:u w:val="single"/>
        </w:rPr>
        <w:t>FIORI Launchpad</w:t>
      </w:r>
      <w:bookmarkEnd w:id="2"/>
    </w:p>
    <w:p w14:paraId="3AC34518" w14:textId="5D89F928" w:rsidR="003546A9" w:rsidRPr="004E5D8A" w:rsidRDefault="0050399F" w:rsidP="00B80CB8">
      <w:pPr>
        <w:pStyle w:val="ListParagraph"/>
        <w:numPr>
          <w:ilvl w:val="0"/>
          <w:numId w:val="29"/>
        </w:numPr>
        <w:rPr>
          <w:b/>
          <w:color w:val="FF0000"/>
        </w:rPr>
      </w:pPr>
      <w:r w:rsidRPr="004E5D8A">
        <w:rPr>
          <w:b/>
          <w:color w:val="FF0000"/>
        </w:rPr>
        <w:t xml:space="preserve"> </w:t>
      </w:r>
      <w:r w:rsidR="003546A9" w:rsidRPr="004E5D8A">
        <w:rPr>
          <w:b/>
          <w:color w:val="FF0000"/>
        </w:rPr>
        <w:t>Customize the FIORI Logon Page</w:t>
      </w:r>
      <w:r w:rsidR="00BB7FA5" w:rsidRPr="004E5D8A">
        <w:rPr>
          <w:b/>
          <w:color w:val="FF0000"/>
        </w:rPr>
        <w:t>:</w:t>
      </w:r>
    </w:p>
    <w:p w14:paraId="703E855A" w14:textId="7256E07B" w:rsidR="003546A9" w:rsidRDefault="00704868" w:rsidP="00625D26">
      <w:pPr>
        <w:spacing w:after="0"/>
        <w:ind w:left="360"/>
      </w:pPr>
      <w:r>
        <w:t>First,</w:t>
      </w:r>
      <w:r w:rsidR="003546A9">
        <w:t xml:space="preserve"> we need to upload/Import the MIME Objects MIME Repository under below Path and as per below steps.</w:t>
      </w:r>
    </w:p>
    <w:p w14:paraId="298ED385" w14:textId="77777777" w:rsidR="003546A9" w:rsidRPr="005F4781" w:rsidRDefault="003546A9" w:rsidP="00625D26">
      <w:pPr>
        <w:spacing w:after="0"/>
        <w:ind w:firstLine="360"/>
        <w:rPr>
          <w:b/>
          <w:u w:val="single"/>
        </w:rPr>
      </w:pPr>
      <w:r w:rsidRPr="005F4781">
        <w:rPr>
          <w:b/>
          <w:u w:val="single"/>
        </w:rPr>
        <w:t>Steps:</w:t>
      </w:r>
    </w:p>
    <w:p w14:paraId="675558AD" w14:textId="77777777" w:rsidR="003546A9" w:rsidRDefault="003546A9" w:rsidP="00B80CB8">
      <w:pPr>
        <w:pStyle w:val="ListParagraph"/>
        <w:numPr>
          <w:ilvl w:val="0"/>
          <w:numId w:val="21"/>
        </w:numPr>
        <w:spacing w:line="256" w:lineRule="auto"/>
      </w:pPr>
      <w:r>
        <w:t xml:space="preserve">Goto </w:t>
      </w:r>
      <w:r>
        <w:rPr>
          <w:b/>
        </w:rPr>
        <w:t>SE80</w:t>
      </w:r>
      <w:r>
        <w:t xml:space="preserve"> </w:t>
      </w:r>
      <w:r>
        <w:sym w:font="Wingdings" w:char="F0E0"/>
      </w:r>
      <w:r>
        <w:t xml:space="preserve"> Open MIME Repository </w:t>
      </w:r>
      <w:r>
        <w:sym w:font="Wingdings" w:char="F0E0"/>
      </w:r>
      <w:r>
        <w:t xml:space="preserve"> SAP </w:t>
      </w:r>
      <w:r>
        <w:sym w:font="Wingdings" w:char="F0E0"/>
      </w:r>
      <w:r>
        <w:t xml:space="preserve"> Public </w:t>
      </w:r>
      <w:r>
        <w:sym w:font="Wingdings" w:char="F0E0"/>
      </w:r>
      <w:r>
        <w:t xml:space="preserve"> BC </w:t>
      </w:r>
      <w:r>
        <w:sym w:font="Wingdings" w:char="F0E0"/>
      </w:r>
      <w:r>
        <w:t xml:space="preserve"> UI2 </w:t>
      </w:r>
      <w:r>
        <w:sym w:font="Wingdings" w:char="F0E0"/>
      </w:r>
      <w:r>
        <w:t xml:space="preserve"> logon </w:t>
      </w:r>
      <w:r>
        <w:sym w:font="Wingdings" w:char="F0E0"/>
      </w:r>
      <w:r>
        <w:t xml:space="preserve"> img, here we need to download the existed images and upload our own images into same folder.</w:t>
      </w:r>
    </w:p>
    <w:p w14:paraId="5037CA00" w14:textId="77777777" w:rsidR="003546A9" w:rsidRDefault="003546A9" w:rsidP="00B80CB8">
      <w:pPr>
        <w:pStyle w:val="ListParagraph"/>
        <w:numPr>
          <w:ilvl w:val="0"/>
          <w:numId w:val="21"/>
        </w:numPr>
        <w:spacing w:line="256" w:lineRule="auto"/>
        <w:rPr>
          <w:b/>
        </w:rPr>
      </w:pPr>
      <w:r>
        <w:t>Goto SE24 and copy the standard class /</w:t>
      </w:r>
      <w:r>
        <w:rPr>
          <w:b/>
        </w:rPr>
        <w:t xml:space="preserve">UI2/CL_SRA_LOGIN </w:t>
      </w:r>
      <w:r>
        <w:t>and create one custom class.</w:t>
      </w:r>
    </w:p>
    <w:p w14:paraId="074D4416" w14:textId="77777777" w:rsidR="003546A9" w:rsidRDefault="003546A9" w:rsidP="00B80CB8">
      <w:pPr>
        <w:pStyle w:val="ListParagraph"/>
        <w:numPr>
          <w:ilvl w:val="0"/>
          <w:numId w:val="21"/>
        </w:numPr>
        <w:spacing w:line="256" w:lineRule="auto"/>
        <w:rPr>
          <w:b/>
        </w:rPr>
      </w:pPr>
      <w:r>
        <w:t>Goto</w:t>
      </w:r>
      <w:r>
        <w:rPr>
          <w:b/>
        </w:rPr>
        <w:t xml:space="preserve"> INIT_DEFAULT_PROPERTIES </w:t>
      </w:r>
      <w:r>
        <w:t>method</w:t>
      </w:r>
      <w:r>
        <w:rPr>
          <w:b/>
        </w:rPr>
        <w:t xml:space="preserve"> </w:t>
      </w:r>
      <w:r>
        <w:t>in created custom class and double click on method to change the existing logic.</w:t>
      </w:r>
    </w:p>
    <w:p w14:paraId="3A39AA8D" w14:textId="77777777" w:rsidR="003546A9" w:rsidRDefault="003546A9" w:rsidP="00B80CB8">
      <w:pPr>
        <w:pStyle w:val="ListParagraph"/>
        <w:numPr>
          <w:ilvl w:val="0"/>
          <w:numId w:val="21"/>
        </w:numPr>
        <w:spacing w:line="256" w:lineRule="auto"/>
        <w:rPr>
          <w:b/>
        </w:rPr>
      </w:pPr>
      <w:r>
        <w:t>Here multiple lines of code related to background image, logo... etc. Here we need to change the path to which we are interest to change.</w:t>
      </w:r>
    </w:p>
    <w:p w14:paraId="5150C3A8" w14:textId="77777777" w:rsidR="003546A9" w:rsidRDefault="003546A9" w:rsidP="003546A9">
      <w:pPr>
        <w:pStyle w:val="ListParagraph"/>
      </w:pPr>
      <w:r>
        <w:t>After changes has been done, need to activate the entire class.</w:t>
      </w:r>
    </w:p>
    <w:p w14:paraId="226ED51B" w14:textId="23900665" w:rsidR="003546A9" w:rsidRDefault="003546A9" w:rsidP="00B80CB8">
      <w:pPr>
        <w:pStyle w:val="ListParagraph"/>
        <w:numPr>
          <w:ilvl w:val="0"/>
          <w:numId w:val="21"/>
        </w:numPr>
        <w:spacing w:line="256" w:lineRule="auto"/>
      </w:pPr>
      <w:r>
        <w:t xml:space="preserve">Goto </w:t>
      </w:r>
      <w:r>
        <w:rPr>
          <w:b/>
        </w:rPr>
        <w:t>SICF</w:t>
      </w:r>
      <w:r>
        <w:t xml:space="preserve"> Tcode and open the path default host </w:t>
      </w:r>
      <w:r>
        <w:sym w:font="Wingdings" w:char="F0E0"/>
      </w:r>
      <w:r>
        <w:t xml:space="preserve"> sap </w:t>
      </w:r>
      <w:r>
        <w:sym w:font="Wingdings" w:char="F0E0"/>
      </w:r>
      <w:r>
        <w:t xml:space="preserve">  bc </w:t>
      </w:r>
      <w:r>
        <w:sym w:font="Wingdings" w:char="F0E0"/>
      </w:r>
      <w:r>
        <w:t xml:space="preserve"> ui5_ui5 </w:t>
      </w:r>
      <w:r>
        <w:sym w:font="Wingdings" w:char="F0E0"/>
      </w:r>
      <w:r>
        <w:t xml:space="preserve"> ui2 </w:t>
      </w:r>
      <w:r>
        <w:sym w:font="Wingdings" w:char="F0E0"/>
      </w:r>
      <w:r>
        <w:t xml:space="preserve"> ushell, double click on this ushell press on edit button and goto </w:t>
      </w:r>
      <w:r>
        <w:rPr>
          <w:b/>
        </w:rPr>
        <w:t>error pages tab</w:t>
      </w:r>
      <w:r>
        <w:t xml:space="preserve"> click on </w:t>
      </w:r>
      <w:r>
        <w:rPr>
          <w:b/>
        </w:rPr>
        <w:t xml:space="preserve">configuration button, </w:t>
      </w:r>
      <w:r>
        <w:t xml:space="preserve">select the </w:t>
      </w:r>
      <w:r>
        <w:rPr>
          <w:b/>
        </w:rPr>
        <w:t>define service-specific settings</w:t>
      </w:r>
      <w:r>
        <w:t xml:space="preserve"> radio button, select custom implementation button on right side and replace the existed standard class with our created custom class.</w:t>
      </w:r>
    </w:p>
    <w:p w14:paraId="681DABB4" w14:textId="77777777" w:rsidR="00AB727D" w:rsidRDefault="00AB727D" w:rsidP="00AB727D">
      <w:pPr>
        <w:pStyle w:val="ListParagraph"/>
        <w:spacing w:line="256" w:lineRule="auto"/>
      </w:pPr>
    </w:p>
    <w:p w14:paraId="6D935021" w14:textId="77777777" w:rsidR="005B3D31" w:rsidRDefault="005B3D31" w:rsidP="00B80CB8">
      <w:pPr>
        <w:pStyle w:val="ListParagraph"/>
        <w:numPr>
          <w:ilvl w:val="0"/>
          <w:numId w:val="29"/>
        </w:numPr>
        <w:rPr>
          <w:b/>
          <w:color w:val="FF0000"/>
        </w:rPr>
      </w:pPr>
      <w:r w:rsidRPr="005B3D31">
        <w:rPr>
          <w:b/>
          <w:color w:val="FF0000"/>
        </w:rPr>
        <w:t>Customize the SAP FIORI Launchpad using the Theme Designer:</w:t>
      </w:r>
    </w:p>
    <w:p w14:paraId="2260B728" w14:textId="7D5FFDBC" w:rsidR="000C21DC" w:rsidRDefault="000C21DC" w:rsidP="000C21DC">
      <w:pPr>
        <w:ind w:left="300"/>
        <w:jc w:val="both"/>
      </w:pPr>
      <w:r w:rsidRPr="00296C49">
        <w:t xml:space="preserve">Theme designer is a </w:t>
      </w:r>
      <w:r w:rsidR="00794A05" w:rsidRPr="00296C49">
        <w:t>browser-based</w:t>
      </w:r>
      <w:r w:rsidRPr="00296C49">
        <w:t xml:space="preserve"> tool with</w:t>
      </w:r>
      <w:r>
        <w:rPr>
          <w:color w:val="FF0000"/>
        </w:rPr>
        <w:t xml:space="preserve"> </w:t>
      </w:r>
      <w:r w:rsidRPr="00296C49">
        <w:t xml:space="preserve">a </w:t>
      </w:r>
      <w:r w:rsidRPr="00296C49">
        <w:rPr>
          <w:b/>
        </w:rPr>
        <w:t>WYSIWYG designer</w:t>
      </w:r>
      <w:r>
        <w:rPr>
          <w:b/>
        </w:rPr>
        <w:t xml:space="preserve">, </w:t>
      </w:r>
      <w:r>
        <w:t xml:space="preserve">therefore any change that you make can be viewed immediately in the browser. This tool </w:t>
      </w:r>
      <w:r w:rsidRPr="00F403C8">
        <w:t>allows you to develop your themes by modifying one of the theme templates provided by SAP</w:t>
      </w:r>
      <w:r>
        <w:t xml:space="preserve"> with our corporate identity, colors and company logo.</w:t>
      </w:r>
    </w:p>
    <w:p w14:paraId="735F3CBD" w14:textId="77777777" w:rsidR="000C21DC" w:rsidRDefault="000C21DC" w:rsidP="000C21DC">
      <w:pPr>
        <w:ind w:firstLine="300"/>
        <w:jc w:val="both"/>
      </w:pPr>
      <w:r>
        <w:t>The below figure shows the SAP FIORI Launchpad architecture with the UI Theme Designer.</w:t>
      </w:r>
    </w:p>
    <w:p w14:paraId="27AA1C3E" w14:textId="77777777" w:rsidR="000C21DC" w:rsidRDefault="000C21DC" w:rsidP="000C21DC">
      <w:pPr>
        <w:ind w:left="1080" w:firstLine="360"/>
        <w:jc w:val="both"/>
      </w:pPr>
      <w:r>
        <w:rPr>
          <w:noProof/>
          <w:lang w:val="en-IN" w:eastAsia="en-IN"/>
        </w:rPr>
        <w:drawing>
          <wp:inline distT="0" distB="0" distL="0" distR="0" wp14:anchorId="244F78E8" wp14:editId="17DE17DA">
            <wp:extent cx="3409950" cy="2171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9950" cy="2171700"/>
                    </a:xfrm>
                    <a:prstGeom prst="rect">
                      <a:avLst/>
                    </a:prstGeom>
                  </pic:spPr>
                </pic:pic>
              </a:graphicData>
            </a:graphic>
          </wp:inline>
        </w:drawing>
      </w:r>
      <w:r>
        <w:tab/>
      </w:r>
    </w:p>
    <w:p w14:paraId="440A3A7C" w14:textId="77777777" w:rsidR="000C21DC" w:rsidRDefault="000C21DC" w:rsidP="00A00DA1">
      <w:pPr>
        <w:ind w:left="300"/>
        <w:jc w:val="both"/>
      </w:pPr>
      <w:r>
        <w:t xml:space="preserve">The top layer shows the UI theme designer built on SAPUI5.The UI theme Repository on the ABAP frontend server contains standard themes and custom themes. The theme designer generates </w:t>
      </w:r>
      <w:r w:rsidRPr="00A00DA1">
        <w:t>LESS files, CSS Files and images</w:t>
      </w:r>
      <w:r>
        <w:t xml:space="preserve"> which are saved into the repository. These files are received from HTTP calls. The application is loaded with CSS files from a chosen theme.</w:t>
      </w:r>
    </w:p>
    <w:p w14:paraId="57727738" w14:textId="77777777" w:rsidR="000C21DC" w:rsidRDefault="000C21DC" w:rsidP="00304ACB">
      <w:pPr>
        <w:ind w:firstLine="300"/>
        <w:jc w:val="both"/>
      </w:pPr>
      <w:r>
        <w:t xml:space="preserve">The </w:t>
      </w:r>
      <w:r w:rsidRPr="00833619">
        <w:rPr>
          <w:b/>
        </w:rPr>
        <w:t>transaction codes</w:t>
      </w:r>
      <w:r>
        <w:t xml:space="preserve"> will be used while working with SAP UI theme designer.</w:t>
      </w:r>
    </w:p>
    <w:p w14:paraId="5D5486D1" w14:textId="00754670" w:rsidR="000C21DC" w:rsidRDefault="000C21DC" w:rsidP="00B80CB8">
      <w:pPr>
        <w:pStyle w:val="ListParagraph"/>
        <w:numPr>
          <w:ilvl w:val="0"/>
          <w:numId w:val="31"/>
        </w:numPr>
        <w:jc w:val="both"/>
      </w:pPr>
      <w:r w:rsidRPr="00431DC2">
        <w:rPr>
          <w:b/>
        </w:rPr>
        <w:t>UI5/THEME_DESIGNER</w:t>
      </w:r>
      <w:r>
        <w:t xml:space="preserve"> </w:t>
      </w:r>
      <w:r w:rsidR="00C8197A">
        <w:tab/>
      </w:r>
      <w:r w:rsidRPr="00431DC2">
        <w:rPr>
          <w:b/>
          <w:color w:val="FF0000"/>
        </w:rPr>
        <w:t>–</w:t>
      </w:r>
      <w:r>
        <w:t xml:space="preserve"> This is used to create, edit, copy, delete and rebuild/upgrade the theme.</w:t>
      </w:r>
    </w:p>
    <w:p w14:paraId="0EC4FA36" w14:textId="400C4C9A" w:rsidR="000C21DC" w:rsidRPr="00573CA6" w:rsidRDefault="000C21DC" w:rsidP="00B80CB8">
      <w:pPr>
        <w:pStyle w:val="ListParagraph"/>
        <w:numPr>
          <w:ilvl w:val="0"/>
          <w:numId w:val="31"/>
        </w:numPr>
        <w:jc w:val="both"/>
      </w:pPr>
      <w:r>
        <w:rPr>
          <w:b/>
        </w:rPr>
        <w:t>UI5/THEME_TOOL</w:t>
      </w:r>
      <w:r w:rsidR="00C8197A">
        <w:rPr>
          <w:b/>
        </w:rPr>
        <w:tab/>
      </w:r>
      <w:r w:rsidR="00C8197A">
        <w:rPr>
          <w:b/>
        </w:rPr>
        <w:tab/>
      </w:r>
      <w:r w:rsidRPr="00573CA6">
        <w:rPr>
          <w:b/>
          <w:color w:val="FF0000"/>
        </w:rPr>
        <w:t xml:space="preserve"> –</w:t>
      </w:r>
      <w:r w:rsidRPr="00573CA6">
        <w:rPr>
          <w:color w:val="FF0000"/>
        </w:rPr>
        <w:t xml:space="preserve"> </w:t>
      </w:r>
      <w:r w:rsidRPr="00573CA6">
        <w:t xml:space="preserve">This is used to delete, export, import, and transport and to </w:t>
      </w:r>
      <w:r w:rsidR="00BA0A60" w:rsidRPr="00573CA6">
        <w:t>analyze</w:t>
      </w:r>
      <w:r w:rsidRPr="00573CA6">
        <w:t xml:space="preserve"> theme content.</w:t>
      </w:r>
    </w:p>
    <w:p w14:paraId="35BFADE1" w14:textId="77777777" w:rsidR="000C21DC" w:rsidRPr="00304ACB" w:rsidRDefault="000C21DC" w:rsidP="00304ACB">
      <w:pPr>
        <w:ind w:left="300"/>
        <w:jc w:val="both"/>
        <w:rPr>
          <w:b/>
        </w:rPr>
      </w:pPr>
      <w:r w:rsidRPr="00C635C9">
        <w:rPr>
          <w:b/>
          <w:u w:val="single"/>
        </w:rPr>
        <w:t>Create custom theme</w:t>
      </w:r>
      <w:r w:rsidRPr="00304ACB">
        <w:rPr>
          <w:b/>
        </w:rPr>
        <w:t>:</w:t>
      </w:r>
      <w:r w:rsidRPr="00304ACB">
        <w:rPr>
          <w:b/>
        </w:rPr>
        <w:tab/>
      </w:r>
    </w:p>
    <w:p w14:paraId="157E566D" w14:textId="77777777" w:rsidR="000C21DC" w:rsidRDefault="000C21DC" w:rsidP="00021CB3">
      <w:pPr>
        <w:spacing w:after="0"/>
        <w:ind w:firstLine="300"/>
        <w:jc w:val="both"/>
      </w:pPr>
      <w:r w:rsidRPr="004C6469">
        <w:t>How to cr</w:t>
      </w:r>
      <w:r>
        <w:t>eate a new theme for SAP FIORI Launchpad and how to apply it to the default template.</w:t>
      </w:r>
    </w:p>
    <w:p w14:paraId="2AC6443A" w14:textId="77777777" w:rsidR="000C21DC" w:rsidRDefault="000C21DC" w:rsidP="00021CB3">
      <w:pPr>
        <w:spacing w:after="0"/>
        <w:ind w:firstLine="300"/>
        <w:jc w:val="both"/>
        <w:rPr>
          <w:b/>
        </w:rPr>
      </w:pPr>
      <w:r w:rsidRPr="00147543">
        <w:rPr>
          <w:b/>
        </w:rPr>
        <w:t>Steps:</w:t>
      </w:r>
      <w:r>
        <w:rPr>
          <w:b/>
        </w:rPr>
        <w:tab/>
      </w:r>
    </w:p>
    <w:p w14:paraId="13343A7E" w14:textId="77777777" w:rsidR="000C21DC" w:rsidRDefault="000C21DC" w:rsidP="00B80CB8">
      <w:pPr>
        <w:pStyle w:val="ListParagraph"/>
        <w:numPr>
          <w:ilvl w:val="0"/>
          <w:numId w:val="31"/>
        </w:numPr>
        <w:jc w:val="both"/>
      </w:pPr>
      <w:r w:rsidRPr="00851D63">
        <w:t>Log in to your ABAP frontend server.</w:t>
      </w:r>
    </w:p>
    <w:p w14:paraId="55B4A9F2" w14:textId="77777777" w:rsidR="000C21DC" w:rsidRDefault="000C21DC" w:rsidP="00B80CB8">
      <w:pPr>
        <w:pStyle w:val="ListParagraph"/>
        <w:numPr>
          <w:ilvl w:val="0"/>
          <w:numId w:val="31"/>
        </w:numPr>
        <w:jc w:val="both"/>
      </w:pPr>
      <w:r w:rsidRPr="000A1338">
        <w:t xml:space="preserve">Run Transaction </w:t>
      </w:r>
      <w:r w:rsidRPr="00851D63">
        <w:rPr>
          <w:b/>
        </w:rPr>
        <w:t>UI5/THEME_DESIGNER</w:t>
      </w:r>
      <w:r w:rsidRPr="000A1338">
        <w:t xml:space="preserve"> to open the UI Theme Designer.</w:t>
      </w:r>
    </w:p>
    <w:p w14:paraId="0EE88F45" w14:textId="77777777" w:rsidR="000C21DC" w:rsidRDefault="000C21DC" w:rsidP="00B80CB8">
      <w:pPr>
        <w:pStyle w:val="ListParagraph"/>
        <w:numPr>
          <w:ilvl w:val="0"/>
          <w:numId w:val="31"/>
        </w:numPr>
        <w:jc w:val="both"/>
      </w:pPr>
      <w:r>
        <w:t>Select a standard theme click on open (Note: you can create a custom theme by modifying the SAP provided theme).</w:t>
      </w:r>
    </w:p>
    <w:p w14:paraId="0ACD0231" w14:textId="7C464F88" w:rsidR="000C21DC" w:rsidRDefault="000C21DC" w:rsidP="00B80CB8">
      <w:pPr>
        <w:pStyle w:val="ListParagraph"/>
        <w:numPr>
          <w:ilvl w:val="0"/>
          <w:numId w:val="31"/>
        </w:numPr>
        <w:jc w:val="both"/>
      </w:pPr>
      <w:r>
        <w:t xml:space="preserve">Enter the </w:t>
      </w:r>
      <w:r w:rsidRPr="00851D63">
        <w:rPr>
          <w:b/>
        </w:rPr>
        <w:t xml:space="preserve">Link to Application, </w:t>
      </w:r>
      <w:r w:rsidRPr="00DD7623">
        <w:t>here we want to change the theme of SAP FIORI Launchpad</w:t>
      </w:r>
      <w:r>
        <w:t xml:space="preserve">, so enter the FIORI Launchpad URL. Provide the application name is </w:t>
      </w:r>
      <w:r w:rsidR="007C548C">
        <w:t>optional</w:t>
      </w:r>
      <w:r>
        <w:t>.</w:t>
      </w:r>
    </w:p>
    <w:p w14:paraId="75D9C726" w14:textId="77777777" w:rsidR="000C21DC" w:rsidRPr="00DD7623" w:rsidRDefault="000C21DC" w:rsidP="000C21DC">
      <w:pPr>
        <w:pStyle w:val="ListParagraph"/>
        <w:shd w:val="clear" w:color="auto" w:fill="FFFFFF"/>
        <w:spacing w:after="0" w:line="240" w:lineRule="auto"/>
        <w:ind w:left="1080"/>
        <w:jc w:val="both"/>
      </w:pPr>
    </w:p>
    <w:p w14:paraId="3EB9E33B" w14:textId="77777777" w:rsidR="000C21DC" w:rsidRDefault="000C21DC" w:rsidP="000C21DC">
      <w:pPr>
        <w:ind w:firstLine="360"/>
        <w:jc w:val="both"/>
      </w:pPr>
      <w:r w:rsidRPr="00BC7754">
        <w:t xml:space="preserve">The UI </w:t>
      </w:r>
      <w:r w:rsidRPr="008C3167">
        <w:rPr>
          <w:b/>
        </w:rPr>
        <w:t>Theme designer provides various options</w:t>
      </w:r>
      <w:r w:rsidRPr="00BC7754">
        <w:t xml:space="preserve"> based on designer skill.</w:t>
      </w:r>
    </w:p>
    <w:p w14:paraId="7C4F33F5" w14:textId="77777777" w:rsidR="000C21DC" w:rsidRPr="0054449A" w:rsidRDefault="000C21DC" w:rsidP="00B80CB8">
      <w:pPr>
        <w:pStyle w:val="ListParagraph"/>
        <w:numPr>
          <w:ilvl w:val="0"/>
          <w:numId w:val="30"/>
        </w:numPr>
        <w:jc w:val="both"/>
        <w:rPr>
          <w:b/>
        </w:rPr>
      </w:pPr>
      <w:r w:rsidRPr="0054449A">
        <w:rPr>
          <w:b/>
        </w:rPr>
        <w:t>Quick Theming:</w:t>
      </w:r>
    </w:p>
    <w:p w14:paraId="058942EE" w14:textId="77777777" w:rsidR="000C21DC" w:rsidRDefault="000C21DC" w:rsidP="000C21DC">
      <w:pPr>
        <w:ind w:left="360"/>
        <w:jc w:val="both"/>
      </w:pPr>
      <w:r>
        <w:t>Using quick theming we can change the background colors, fonts and images. The following steps how to do this for our custom theme.</w:t>
      </w:r>
    </w:p>
    <w:p w14:paraId="7DD960ED" w14:textId="215EDE74" w:rsidR="000C21DC" w:rsidRDefault="00F07F3D" w:rsidP="00B80CB8">
      <w:pPr>
        <w:pStyle w:val="ListParagraph"/>
        <w:numPr>
          <w:ilvl w:val="0"/>
          <w:numId w:val="32"/>
        </w:numPr>
        <w:jc w:val="both"/>
      </w:pPr>
      <w:r>
        <w:t>First,</w:t>
      </w:r>
      <w:r w:rsidR="000C21DC">
        <w:t xml:space="preserve"> we will add a custom background image and logo, upload the images by click the button next to the menu.</w:t>
      </w:r>
    </w:p>
    <w:p w14:paraId="17685458" w14:textId="020D96CA" w:rsidR="000C21DC" w:rsidRDefault="000C21DC" w:rsidP="00B80CB8">
      <w:pPr>
        <w:pStyle w:val="ListParagraph"/>
        <w:numPr>
          <w:ilvl w:val="0"/>
          <w:numId w:val="32"/>
        </w:numPr>
        <w:jc w:val="both"/>
      </w:pPr>
      <w:r>
        <w:t xml:space="preserve">After uploading the background image and icon, the quick theming tool will replace the SAP standard images. </w:t>
      </w:r>
      <w:r w:rsidR="00F07F3D">
        <w:t>Similarly,</w:t>
      </w:r>
      <w:r>
        <w:t xml:space="preserve"> we can change the colors, font and etc.</w:t>
      </w:r>
    </w:p>
    <w:p w14:paraId="18786B58" w14:textId="77777777" w:rsidR="000C21DC" w:rsidRPr="005F7ECC" w:rsidRDefault="000C21DC" w:rsidP="00B80CB8">
      <w:pPr>
        <w:pStyle w:val="ListParagraph"/>
        <w:numPr>
          <w:ilvl w:val="0"/>
          <w:numId w:val="30"/>
        </w:numPr>
        <w:jc w:val="both"/>
      </w:pPr>
      <w:r w:rsidRPr="008B2116">
        <w:rPr>
          <w:b/>
        </w:rPr>
        <w:t>Expert theming</w:t>
      </w:r>
      <w:r>
        <w:t>( not for productive use, subject to change)</w:t>
      </w:r>
      <w:r w:rsidRPr="008B2116">
        <w:rPr>
          <w:b/>
        </w:rPr>
        <w:t>:</w:t>
      </w:r>
    </w:p>
    <w:p w14:paraId="5EBACB5C" w14:textId="77777777" w:rsidR="000C21DC" w:rsidRDefault="000C21DC" w:rsidP="000C21DC">
      <w:pPr>
        <w:ind w:left="360"/>
        <w:jc w:val="both"/>
      </w:pPr>
      <w:r>
        <w:t xml:space="preserve">To use this tool, select Expert option and enter </w:t>
      </w:r>
      <w:r w:rsidRPr="00CA0682">
        <w:rPr>
          <w:b/>
        </w:rPr>
        <w:t>“tileiconcolor”</w:t>
      </w:r>
      <w:r>
        <w:rPr>
          <w:b/>
        </w:rPr>
        <w:t xml:space="preserve"> </w:t>
      </w:r>
      <w:r w:rsidRPr="002269F6">
        <w:t>in the search box to filter the objects.</w:t>
      </w:r>
      <w:r>
        <w:tab/>
      </w:r>
    </w:p>
    <w:p w14:paraId="3F1871B2" w14:textId="77777777" w:rsidR="000C21DC" w:rsidRDefault="000C21DC" w:rsidP="000C21DC">
      <w:pPr>
        <w:ind w:left="360"/>
        <w:jc w:val="both"/>
      </w:pPr>
      <w:r w:rsidRPr="006620A9">
        <w:t>You can change the color</w:t>
      </w:r>
      <w:r>
        <w:t>s</w:t>
      </w:r>
      <w:r w:rsidRPr="006620A9">
        <w:t xml:space="preserve"> for the </w:t>
      </w:r>
      <w:r w:rsidRPr="006620A9">
        <w:rPr>
          <w:b/>
        </w:rPr>
        <w:t>sapUshellTileColor</w:t>
      </w:r>
      <w:r w:rsidRPr="006620A9">
        <w:t xml:space="preserve"> field, and that will change the color</w:t>
      </w:r>
      <w:r>
        <w:t>s</w:t>
      </w:r>
      <w:r w:rsidRPr="006620A9">
        <w:t xml:space="preserve"> of the icons in the tile. Your output should reflect all the changes you’ve made until now, and you can toggle between the Original and Preview mode.</w:t>
      </w:r>
    </w:p>
    <w:p w14:paraId="27CE9B5F" w14:textId="77777777" w:rsidR="000C21DC" w:rsidRDefault="000C21DC" w:rsidP="00B80CB8">
      <w:pPr>
        <w:pStyle w:val="ListParagraph"/>
        <w:numPr>
          <w:ilvl w:val="0"/>
          <w:numId w:val="30"/>
        </w:numPr>
        <w:jc w:val="both"/>
      </w:pPr>
      <w:r w:rsidRPr="008B2116">
        <w:rPr>
          <w:b/>
        </w:rPr>
        <w:t>Color pallete</w:t>
      </w:r>
      <w:r>
        <w:t xml:space="preserve"> ( not for productive case: subject to change)</w:t>
      </w:r>
      <w:r w:rsidRPr="008B2116">
        <w:rPr>
          <w:b/>
        </w:rPr>
        <w:t>:</w:t>
      </w:r>
    </w:p>
    <w:p w14:paraId="3C2B5FF5" w14:textId="77777777" w:rsidR="000C21DC" w:rsidRDefault="000C21DC" w:rsidP="00B80CB8">
      <w:pPr>
        <w:pStyle w:val="ListParagraph"/>
        <w:numPr>
          <w:ilvl w:val="0"/>
          <w:numId w:val="30"/>
        </w:numPr>
        <w:jc w:val="both"/>
      </w:pPr>
      <w:r>
        <w:t>Manual LESS or CSS editing.</w:t>
      </w:r>
    </w:p>
    <w:p w14:paraId="2F108F51" w14:textId="77777777" w:rsidR="005E0FFD" w:rsidRDefault="000C21DC" w:rsidP="005E0FFD">
      <w:pPr>
        <w:ind w:firstLine="360"/>
        <w:jc w:val="both"/>
        <w:rPr>
          <w:b/>
        </w:rPr>
      </w:pPr>
      <w:r>
        <w:rPr>
          <w:b/>
        </w:rPr>
        <w:t>Sav</w:t>
      </w:r>
      <w:r w:rsidRPr="00A870C2">
        <w:rPr>
          <w:b/>
        </w:rPr>
        <w:t>e and Build:</w:t>
      </w:r>
    </w:p>
    <w:p w14:paraId="7A12CA68" w14:textId="38444B7B" w:rsidR="000C21DC" w:rsidRDefault="000C21DC" w:rsidP="005E0FFD">
      <w:pPr>
        <w:ind w:firstLine="360"/>
        <w:jc w:val="both"/>
      </w:pPr>
      <w:r w:rsidRPr="006A11A1">
        <w:t xml:space="preserve">The next step is to save and publish the changes to the ABAP frontend server. Follow these </w:t>
      </w:r>
      <w:r w:rsidRPr="006A11A1">
        <w:rPr>
          <w:b/>
        </w:rPr>
        <w:t>steps:</w:t>
      </w:r>
    </w:p>
    <w:p w14:paraId="3DEBF7C2" w14:textId="77777777" w:rsidR="000C21DC" w:rsidRPr="006A11A1" w:rsidRDefault="000C21DC" w:rsidP="00B80CB8">
      <w:pPr>
        <w:pStyle w:val="ListParagraph"/>
        <w:numPr>
          <w:ilvl w:val="0"/>
          <w:numId w:val="33"/>
        </w:numPr>
        <w:shd w:val="clear" w:color="auto" w:fill="FFFFFF"/>
        <w:spacing w:before="100" w:beforeAutospacing="1" w:after="100" w:afterAutospacing="1" w:line="240" w:lineRule="auto"/>
      </w:pPr>
      <w:r w:rsidRPr="006A11A1">
        <w:t>Click on Theme &gt; Save &amp; Build.</w:t>
      </w:r>
    </w:p>
    <w:p w14:paraId="208CB09C" w14:textId="77777777" w:rsidR="000C21DC" w:rsidRPr="006A11A1" w:rsidRDefault="000C21DC" w:rsidP="00B80CB8">
      <w:pPr>
        <w:numPr>
          <w:ilvl w:val="0"/>
          <w:numId w:val="33"/>
        </w:numPr>
        <w:shd w:val="clear" w:color="auto" w:fill="FFFFFF"/>
        <w:spacing w:after="0" w:line="240" w:lineRule="auto"/>
      </w:pPr>
      <w:r w:rsidRPr="006A11A1">
        <w:t>Enter the Theme ID and the Title, and then click OK.</w:t>
      </w:r>
    </w:p>
    <w:p w14:paraId="105502EB" w14:textId="2CEE9C1A" w:rsidR="000C21DC" w:rsidRDefault="000C21DC" w:rsidP="00B80CB8">
      <w:pPr>
        <w:numPr>
          <w:ilvl w:val="0"/>
          <w:numId w:val="33"/>
        </w:numPr>
        <w:shd w:val="clear" w:color="auto" w:fill="FFFFFF"/>
        <w:spacing w:after="0" w:line="240" w:lineRule="auto"/>
      </w:pPr>
      <w:r w:rsidRPr="006A11A1">
        <w:t>After the custom theme is saved and built, you should see a confirmation message. Click OK.</w:t>
      </w:r>
    </w:p>
    <w:p w14:paraId="58E75195" w14:textId="77777777" w:rsidR="00914673" w:rsidRPr="00914673" w:rsidRDefault="00914673" w:rsidP="00914673">
      <w:pPr>
        <w:shd w:val="clear" w:color="auto" w:fill="FFFFFF"/>
        <w:spacing w:after="0" w:line="240" w:lineRule="auto"/>
        <w:ind w:left="720"/>
      </w:pPr>
    </w:p>
    <w:p w14:paraId="285DA154" w14:textId="77777777" w:rsidR="000C21DC" w:rsidRDefault="000C21DC" w:rsidP="000C21DC">
      <w:pPr>
        <w:ind w:left="360"/>
        <w:jc w:val="both"/>
        <w:rPr>
          <w:b/>
        </w:rPr>
      </w:pPr>
      <w:r w:rsidRPr="00847D37">
        <w:rPr>
          <w:b/>
          <w:u w:val="single"/>
        </w:rPr>
        <w:t>Test the Custom Theme</w:t>
      </w:r>
      <w:r>
        <w:rPr>
          <w:b/>
        </w:rPr>
        <w:t xml:space="preserve">: </w:t>
      </w:r>
      <w:r>
        <w:t>we</w:t>
      </w:r>
      <w:r w:rsidRPr="00D46E20">
        <w:t xml:space="preserve">’ve successfully created a custom theme and then uploaded to the ABAP frontend server. Next, </w:t>
      </w:r>
      <w:r>
        <w:t>we</w:t>
      </w:r>
      <w:r w:rsidRPr="00D46E20">
        <w:t xml:space="preserve">’ll have to test the custom theme by following these </w:t>
      </w:r>
      <w:r w:rsidRPr="00D46E20">
        <w:rPr>
          <w:b/>
        </w:rPr>
        <w:t>steps:</w:t>
      </w:r>
    </w:p>
    <w:p w14:paraId="2B02D095" w14:textId="0679B39A" w:rsidR="000C21DC" w:rsidRPr="00A52C28" w:rsidRDefault="000C21DC" w:rsidP="00B80CB8">
      <w:pPr>
        <w:numPr>
          <w:ilvl w:val="0"/>
          <w:numId w:val="34"/>
        </w:numPr>
        <w:shd w:val="clear" w:color="auto" w:fill="FFFFFF"/>
        <w:spacing w:after="0" w:line="240" w:lineRule="auto"/>
      </w:pPr>
      <w:r w:rsidRPr="00A52C28">
        <w:t xml:space="preserve">Log in to the ABAP frontend </w:t>
      </w:r>
      <w:r w:rsidR="009B6E48" w:rsidRPr="00A52C28">
        <w:t>se</w:t>
      </w:r>
      <w:r w:rsidR="009B6E48">
        <w:t>r</w:t>
      </w:r>
      <w:r w:rsidR="009B6E48" w:rsidRPr="00A52C28">
        <w:t>ver and</w:t>
      </w:r>
      <w:r w:rsidRPr="00A52C28">
        <w:t xml:space="preserve"> run Transaction</w:t>
      </w:r>
      <w:r w:rsidRPr="00A52C28">
        <w:rPr>
          <w:b/>
        </w:rPr>
        <w:t xml:space="preserve"> UI5/THEME_TOOL.</w:t>
      </w:r>
    </w:p>
    <w:p w14:paraId="2608BF65" w14:textId="77777777" w:rsidR="000C21DC" w:rsidRPr="00A52C28" w:rsidRDefault="000C21DC" w:rsidP="00B80CB8">
      <w:pPr>
        <w:numPr>
          <w:ilvl w:val="0"/>
          <w:numId w:val="34"/>
        </w:numPr>
        <w:shd w:val="clear" w:color="auto" w:fill="FFFFFF"/>
        <w:spacing w:after="0" w:line="240" w:lineRule="auto"/>
      </w:pPr>
      <w:r w:rsidRPr="00A52C28">
        <w:t>Scroll down or search for your custom theme.</w:t>
      </w:r>
    </w:p>
    <w:p w14:paraId="38A3424F" w14:textId="77777777" w:rsidR="000C21DC" w:rsidRDefault="000C21DC" w:rsidP="00B80CB8">
      <w:pPr>
        <w:numPr>
          <w:ilvl w:val="0"/>
          <w:numId w:val="34"/>
        </w:numPr>
        <w:shd w:val="clear" w:color="auto" w:fill="FFFFFF"/>
        <w:spacing w:after="0" w:line="240" w:lineRule="auto"/>
      </w:pPr>
      <w:r w:rsidRPr="00A52C28">
        <w:t>Double-click on Info.</w:t>
      </w:r>
    </w:p>
    <w:p w14:paraId="6A33A883" w14:textId="77777777" w:rsidR="000C21DC" w:rsidRPr="00014AA6" w:rsidRDefault="000C21DC" w:rsidP="00B80CB8">
      <w:pPr>
        <w:numPr>
          <w:ilvl w:val="0"/>
          <w:numId w:val="34"/>
        </w:numPr>
        <w:shd w:val="clear" w:color="auto" w:fill="FFFFFF"/>
        <w:spacing w:after="0" w:line="240" w:lineRule="auto"/>
      </w:pPr>
      <w:r w:rsidRPr="00014AA6">
        <w:t>Copy the URL and paste it at the end of the SAP Fiori Launchpad URL with an “&amp;” before the URL. Now, let’s test the theme by running the URL. You should now see the new custom theme applied to your SAP Fiori Launchpad: https://&lt;host&gt;.&lt;domain&gt;:&lt;port&gt;/sap/bc/ui5_ui5/ui2/ushell/shells/abap/Fiorilaunchpad.</w:t>
      </w:r>
      <w:r w:rsidRPr="00014AA6">
        <w:br/>
        <w:t>html?sap-theme=CorporateTheme@http://&lt;host&gt;.&lt;domain&gt;:50000/</w:t>
      </w:r>
      <w:r w:rsidRPr="00014AA6">
        <w:br/>
        <w:t>sap/public/bc/themes/~client-120/~cache-2VCj7NrjFnVx-uDZ8vm6HqrJVPsI</w:t>
      </w:r>
    </w:p>
    <w:p w14:paraId="5AD4A54C" w14:textId="77777777" w:rsidR="000C21DC" w:rsidRPr="00014AA6" w:rsidRDefault="000C21DC" w:rsidP="00B80CB8">
      <w:pPr>
        <w:numPr>
          <w:ilvl w:val="0"/>
          <w:numId w:val="34"/>
        </w:numPr>
        <w:shd w:val="clear" w:color="auto" w:fill="FFFFFF"/>
        <w:spacing w:after="0" w:line="240" w:lineRule="auto"/>
      </w:pPr>
      <w:r w:rsidRPr="00014AA6">
        <w:t xml:space="preserve">The next step is to overwrite the standard theme with the custom theme, which you created in the previous steps. Run Transaction </w:t>
      </w:r>
      <w:r w:rsidRPr="00014AA6">
        <w:rPr>
          <w:b/>
        </w:rPr>
        <w:t>/UI2/NWBC_CFG_SAP.</w:t>
      </w:r>
    </w:p>
    <w:p w14:paraId="2AD62A2E" w14:textId="77777777" w:rsidR="000C21DC" w:rsidRPr="00AA1F20" w:rsidRDefault="000C21DC" w:rsidP="00B80CB8">
      <w:pPr>
        <w:numPr>
          <w:ilvl w:val="0"/>
          <w:numId w:val="34"/>
        </w:numPr>
        <w:shd w:val="clear" w:color="auto" w:fill="FFFFFF"/>
        <w:spacing w:after="0" w:line="240" w:lineRule="auto"/>
      </w:pPr>
      <w:r w:rsidRPr="00AA1F20">
        <w:t>Set the SAP_FLP parameter value to the custom theme which you created previously.</w:t>
      </w:r>
    </w:p>
    <w:p w14:paraId="751CEAD1" w14:textId="77777777" w:rsidR="000C21DC" w:rsidRDefault="000C21DC" w:rsidP="00B80CB8">
      <w:pPr>
        <w:numPr>
          <w:ilvl w:val="0"/>
          <w:numId w:val="34"/>
        </w:numPr>
        <w:shd w:val="clear" w:color="auto" w:fill="FFFFFF"/>
        <w:spacing w:after="0" w:line="240" w:lineRule="auto"/>
      </w:pPr>
      <w:r w:rsidRPr="00190495">
        <w:t>You should now see SAP Fiori Launchpad with the new theme.</w:t>
      </w:r>
    </w:p>
    <w:p w14:paraId="71695865" w14:textId="77777777" w:rsidR="000C21DC" w:rsidRPr="00A52C28" w:rsidRDefault="000C21DC" w:rsidP="000C21DC">
      <w:pPr>
        <w:shd w:val="clear" w:color="auto" w:fill="FFFFFF"/>
        <w:spacing w:after="0" w:line="240" w:lineRule="auto"/>
        <w:ind w:left="720"/>
      </w:pPr>
    </w:p>
    <w:p w14:paraId="71712049" w14:textId="77777777" w:rsidR="000C21DC" w:rsidRDefault="000C21DC" w:rsidP="00B80CB8">
      <w:pPr>
        <w:pStyle w:val="ListParagraph"/>
        <w:numPr>
          <w:ilvl w:val="0"/>
          <w:numId w:val="29"/>
        </w:numPr>
        <w:rPr>
          <w:b/>
          <w:color w:val="FF0000"/>
        </w:rPr>
      </w:pPr>
      <w:r w:rsidRPr="00BF3E79">
        <w:rPr>
          <w:b/>
          <w:color w:val="FF0000"/>
        </w:rPr>
        <w:t>Adding background images to Fiori tiles</w:t>
      </w:r>
      <w:r>
        <w:rPr>
          <w:b/>
          <w:color w:val="FF0000"/>
        </w:rPr>
        <w:t>:</w:t>
      </w:r>
    </w:p>
    <w:p w14:paraId="1BF08BA1" w14:textId="77777777" w:rsidR="000C21DC" w:rsidRDefault="000C21DC" w:rsidP="00304ACB">
      <w:pPr>
        <w:ind w:firstLine="300"/>
        <w:jc w:val="both"/>
      </w:pPr>
      <w:r w:rsidRPr="009D2647">
        <w:rPr>
          <w:b/>
        </w:rPr>
        <w:t>Steps</w:t>
      </w:r>
      <w:r w:rsidRPr="009D2647">
        <w:t xml:space="preserve"> to add an image to FIORI tile as a background image.</w:t>
      </w:r>
    </w:p>
    <w:p w14:paraId="762963BF" w14:textId="77777777" w:rsidR="000C21DC" w:rsidRDefault="000C21DC" w:rsidP="00B80CB8">
      <w:pPr>
        <w:pStyle w:val="ListParagraph"/>
        <w:numPr>
          <w:ilvl w:val="0"/>
          <w:numId w:val="35"/>
        </w:numPr>
        <w:jc w:val="both"/>
      </w:pPr>
      <w:r w:rsidRPr="00C76BCA">
        <w:t>Go to transaction </w:t>
      </w:r>
      <w:r w:rsidRPr="00C76BCA">
        <w:rPr>
          <w:b/>
          <w:bCs/>
        </w:rPr>
        <w:t>/UI5/THEME_DESIGNER </w:t>
      </w:r>
      <w:r w:rsidRPr="00C76BCA">
        <w:t xml:space="preserve">in </w:t>
      </w:r>
      <w:r>
        <w:t>our</w:t>
      </w:r>
      <w:r w:rsidRPr="00C76BCA">
        <w:t xml:space="preserve"> gateway server. This will open up the UI5 theme designer in </w:t>
      </w:r>
      <w:r>
        <w:t>our</w:t>
      </w:r>
      <w:r w:rsidRPr="00C76BCA">
        <w:t xml:space="preserve"> browser.</w:t>
      </w:r>
    </w:p>
    <w:p w14:paraId="2CE4826F" w14:textId="77777777" w:rsidR="000C21DC" w:rsidRDefault="000C21DC" w:rsidP="00B80CB8">
      <w:pPr>
        <w:pStyle w:val="ListParagraph"/>
        <w:numPr>
          <w:ilvl w:val="0"/>
          <w:numId w:val="35"/>
        </w:numPr>
        <w:jc w:val="both"/>
      </w:pPr>
      <w:r w:rsidRPr="00C76BCA">
        <w:t xml:space="preserve">Now select any one standard theme and choose </w:t>
      </w:r>
      <w:r w:rsidRPr="00C04A0C">
        <w:rPr>
          <w:b/>
        </w:rPr>
        <w:t>“Open”.</w:t>
      </w:r>
      <w:r w:rsidRPr="00C76BCA">
        <w:t xml:space="preserve"> This would create a base theme of the chosen std. theme upon which you can make your changes</w:t>
      </w:r>
      <w:r>
        <w:t>.</w:t>
      </w:r>
    </w:p>
    <w:p w14:paraId="556CB377" w14:textId="77777777" w:rsidR="000C21DC" w:rsidRDefault="000C21DC" w:rsidP="00B80CB8">
      <w:pPr>
        <w:pStyle w:val="ListParagraph"/>
        <w:numPr>
          <w:ilvl w:val="0"/>
          <w:numId w:val="35"/>
        </w:numPr>
        <w:jc w:val="both"/>
      </w:pPr>
      <w:r w:rsidRPr="00DE5F05">
        <w:t>In the next screen you can give your Launchpad link and a name in this page and click add.</w:t>
      </w:r>
    </w:p>
    <w:p w14:paraId="462DBF96" w14:textId="3FA7F5BF" w:rsidR="000C21DC" w:rsidRDefault="000C21DC" w:rsidP="00B80CB8">
      <w:pPr>
        <w:pStyle w:val="ListParagraph"/>
        <w:numPr>
          <w:ilvl w:val="0"/>
          <w:numId w:val="35"/>
        </w:numPr>
        <w:jc w:val="both"/>
      </w:pPr>
      <w:r w:rsidRPr="00410976">
        <w:t xml:space="preserve">Now you will have different option to customize this theme by choosing different options in the </w:t>
      </w:r>
      <w:r w:rsidR="00CE4BCD" w:rsidRPr="00410976">
        <w:t>right-side</w:t>
      </w:r>
      <w:r w:rsidRPr="00410976">
        <w:t xml:space="preserve"> panel. For our requirement, we are going to assign different backgrounds to Track Shipment and Track Sales order App.</w:t>
      </w:r>
    </w:p>
    <w:p w14:paraId="641BB1C9" w14:textId="77777777" w:rsidR="000C21DC" w:rsidRDefault="000C21DC" w:rsidP="00B80CB8">
      <w:pPr>
        <w:pStyle w:val="ListParagraph"/>
        <w:numPr>
          <w:ilvl w:val="0"/>
          <w:numId w:val="35"/>
        </w:numPr>
        <w:jc w:val="both"/>
      </w:pPr>
      <w:r w:rsidRPr="00CE4B3B">
        <w:t>Now to know the specific internal ID which differentiates each Fiori app, right click on your application and choose inspect element</w:t>
      </w:r>
      <w:r>
        <w:t>. (In FIORI Launchpad).</w:t>
      </w:r>
    </w:p>
    <w:p w14:paraId="15805320" w14:textId="77777777" w:rsidR="000C21DC" w:rsidRDefault="000C21DC" w:rsidP="00B80CB8">
      <w:pPr>
        <w:pStyle w:val="ListParagraph"/>
        <w:numPr>
          <w:ilvl w:val="0"/>
          <w:numId w:val="35"/>
        </w:numPr>
        <w:jc w:val="both"/>
      </w:pPr>
      <w:r w:rsidRPr="005868EF">
        <w:t>Here the highlighted CSS attribute </w:t>
      </w:r>
      <w:r w:rsidRPr="005868EF">
        <w:rPr>
          <w:b/>
          <w:bCs/>
        </w:rPr>
        <w:t>&lt;data-targeturl=”#SalesOrder-track”&gt;</w:t>
      </w:r>
      <w:r w:rsidRPr="005868EF">
        <w:t> can be considered as unique per application. Here </w:t>
      </w:r>
      <w:r w:rsidRPr="005868EF">
        <w:rPr>
          <w:b/>
          <w:bCs/>
        </w:rPr>
        <w:t>“data-targeturl” </w:t>
      </w:r>
      <w:r w:rsidRPr="005868EF">
        <w:t>is the parameter and </w:t>
      </w:r>
      <w:r w:rsidRPr="005868EF">
        <w:rPr>
          <w:b/>
          <w:bCs/>
        </w:rPr>
        <w:t>“#SalesOrder-track” </w:t>
      </w:r>
      <w:r w:rsidRPr="005868EF">
        <w:t>is its value.</w:t>
      </w:r>
    </w:p>
    <w:p w14:paraId="7701A3B3" w14:textId="77777777" w:rsidR="000C21DC" w:rsidRDefault="000C21DC" w:rsidP="000C21DC">
      <w:pPr>
        <w:pStyle w:val="ListParagraph"/>
        <w:jc w:val="both"/>
      </w:pPr>
      <w:r>
        <w:rPr>
          <w:noProof/>
          <w:lang w:val="en-IN" w:eastAsia="en-IN"/>
        </w:rPr>
        <w:drawing>
          <wp:inline distT="0" distB="0" distL="0" distR="0" wp14:anchorId="3E45C92E" wp14:editId="1643D263">
            <wp:extent cx="5731510" cy="2133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33600"/>
                    </a:xfrm>
                    <a:prstGeom prst="rect">
                      <a:avLst/>
                    </a:prstGeom>
                  </pic:spPr>
                </pic:pic>
              </a:graphicData>
            </a:graphic>
          </wp:inline>
        </w:drawing>
      </w:r>
    </w:p>
    <w:p w14:paraId="14F20942" w14:textId="39987DAD" w:rsidR="000C21DC" w:rsidRPr="003971C3" w:rsidRDefault="000C21DC" w:rsidP="00B80CB8">
      <w:pPr>
        <w:pStyle w:val="ListParagraph"/>
        <w:numPr>
          <w:ilvl w:val="0"/>
          <w:numId w:val="35"/>
        </w:numPr>
        <w:jc w:val="both"/>
      </w:pPr>
      <w:r w:rsidRPr="003971C3">
        <w:t xml:space="preserve">After fetching the unique parameter, use it in your CSS to assign the image for that </w:t>
      </w:r>
      <w:r w:rsidR="00A93EEA" w:rsidRPr="003971C3">
        <w:t>tile</w:t>
      </w:r>
      <w:r w:rsidRPr="003971C3">
        <w:t xml:space="preserve"> using below sample css code</w:t>
      </w:r>
    </w:p>
    <w:p w14:paraId="2459ECF0" w14:textId="77777777" w:rsidR="000C21DC" w:rsidRPr="003971C3" w:rsidRDefault="000C21DC" w:rsidP="000C21DC">
      <w:pPr>
        <w:pStyle w:val="ListParagraph"/>
        <w:jc w:val="both"/>
      </w:pPr>
      <w:r w:rsidRPr="003971C3">
        <w:rPr>
          <w:i/>
          <w:iCs/>
        </w:rPr>
        <w:t>[data-targeturl = “#SalesOrder-track”]{</w:t>
      </w:r>
    </w:p>
    <w:p w14:paraId="28E3835D" w14:textId="77777777" w:rsidR="000C21DC" w:rsidRPr="003971C3" w:rsidRDefault="000C21DC" w:rsidP="000C21DC">
      <w:pPr>
        <w:pStyle w:val="ListParagraph"/>
        <w:jc w:val="both"/>
      </w:pPr>
      <w:r w:rsidRPr="003971C3">
        <w:rPr>
          <w:i/>
          <w:iCs/>
        </w:rPr>
        <w:t>                background-image: url (“&lt;image page&gt;”);</w:t>
      </w:r>
    </w:p>
    <w:p w14:paraId="3B3347E6" w14:textId="77777777" w:rsidR="000C21DC" w:rsidRDefault="000C21DC" w:rsidP="000C21DC">
      <w:pPr>
        <w:pStyle w:val="ListParagraph"/>
        <w:jc w:val="both"/>
        <w:rPr>
          <w:i/>
          <w:iCs/>
        </w:rPr>
      </w:pPr>
      <w:r w:rsidRPr="003971C3">
        <w:rPr>
          <w:i/>
          <w:iCs/>
        </w:rPr>
        <w:t>                background-repeat: no-repeat;</w:t>
      </w:r>
    </w:p>
    <w:p w14:paraId="395A167A" w14:textId="77777777" w:rsidR="000C21DC" w:rsidRDefault="000C21DC" w:rsidP="000C21DC">
      <w:pPr>
        <w:pStyle w:val="ListParagraph"/>
        <w:jc w:val="both"/>
      </w:pPr>
      <w:r w:rsidRPr="003971C3">
        <w:t xml:space="preserve">               </w:t>
      </w:r>
      <w:r>
        <w:t xml:space="preserve"> </w:t>
      </w:r>
      <w:r w:rsidRPr="003971C3">
        <w:t>background-position: center;</w:t>
      </w:r>
    </w:p>
    <w:p w14:paraId="501D0A94" w14:textId="77777777" w:rsidR="000C21DC" w:rsidRDefault="000C21DC" w:rsidP="000C21DC">
      <w:pPr>
        <w:pStyle w:val="ListParagraph"/>
        <w:ind w:firstLine="720"/>
        <w:jc w:val="both"/>
        <w:rPr>
          <w:i/>
          <w:iCs/>
        </w:rPr>
      </w:pPr>
      <w:r>
        <w:rPr>
          <w:i/>
          <w:iCs/>
        </w:rPr>
        <w:t> </w:t>
      </w:r>
      <w:r w:rsidRPr="003971C3">
        <w:rPr>
          <w:i/>
          <w:iCs/>
        </w:rPr>
        <w:t>background-size: 200px 200px;</w:t>
      </w:r>
    </w:p>
    <w:p w14:paraId="052BBBD1" w14:textId="77777777" w:rsidR="000C21DC" w:rsidRPr="00A807EF" w:rsidRDefault="000C21DC" w:rsidP="00A807EF">
      <w:pPr>
        <w:ind w:firstLine="300"/>
        <w:jc w:val="both"/>
        <w:rPr>
          <w:bCs/>
        </w:rPr>
      </w:pPr>
      <w:r w:rsidRPr="00A807EF">
        <w:rPr>
          <w:bCs/>
        </w:rPr>
        <w:t>Once entered the above CSS, you can see the image got updated.</w:t>
      </w:r>
    </w:p>
    <w:p w14:paraId="79D0F18D" w14:textId="77777777" w:rsidR="000C21DC" w:rsidRDefault="000C21DC" w:rsidP="00B80CB8">
      <w:pPr>
        <w:pStyle w:val="ListParagraph"/>
        <w:numPr>
          <w:ilvl w:val="0"/>
          <w:numId w:val="35"/>
        </w:numPr>
        <w:jc w:val="both"/>
      </w:pPr>
      <w:r w:rsidRPr="00B0657F">
        <w:t>Save and Build</w:t>
      </w:r>
      <w:r>
        <w:t>.</w:t>
      </w:r>
    </w:p>
    <w:p w14:paraId="5FCFAA01" w14:textId="77777777" w:rsidR="000C21DC" w:rsidRPr="008277DD" w:rsidRDefault="000C21DC" w:rsidP="00B80CB8">
      <w:pPr>
        <w:pStyle w:val="ListParagraph"/>
        <w:numPr>
          <w:ilvl w:val="0"/>
          <w:numId w:val="35"/>
        </w:numPr>
        <w:jc w:val="both"/>
      </w:pPr>
      <w:r w:rsidRPr="008277DD">
        <w:t xml:space="preserve">Adding the theme to Launchpad can be achieved using transaction </w:t>
      </w:r>
      <w:r w:rsidRPr="009E2648">
        <w:rPr>
          <w:b/>
        </w:rPr>
        <w:t>/n/UI2/NWBC_CFG_CUST.</w:t>
      </w:r>
    </w:p>
    <w:p w14:paraId="3CB9C4E6" w14:textId="2E9F5A93" w:rsidR="000C21DC" w:rsidRDefault="000C21DC" w:rsidP="000C21DC">
      <w:pPr>
        <w:pStyle w:val="ListParagraph"/>
        <w:jc w:val="both"/>
      </w:pPr>
      <w:r w:rsidRPr="008277DD">
        <w:t>Here create a</w:t>
      </w:r>
      <w:r w:rsidR="00AA57B3">
        <w:t>nd</w:t>
      </w:r>
      <w:r w:rsidRPr="008277DD">
        <w:t xml:space="preserve"> enter as below and save.</w:t>
      </w:r>
    </w:p>
    <w:p w14:paraId="3DC391E8" w14:textId="77777777" w:rsidR="000C21DC" w:rsidRDefault="000C21DC" w:rsidP="000C21DC">
      <w:pPr>
        <w:pStyle w:val="ListParagraph"/>
        <w:jc w:val="both"/>
      </w:pPr>
      <w:r>
        <w:rPr>
          <w:noProof/>
          <w:lang w:val="en-IN" w:eastAsia="en-IN"/>
        </w:rPr>
        <w:drawing>
          <wp:inline distT="0" distB="0" distL="0" distR="0" wp14:anchorId="42EAF04A" wp14:editId="4A1115EF">
            <wp:extent cx="5731510" cy="20231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23110"/>
                    </a:xfrm>
                    <a:prstGeom prst="rect">
                      <a:avLst/>
                    </a:prstGeom>
                  </pic:spPr>
                </pic:pic>
              </a:graphicData>
            </a:graphic>
          </wp:inline>
        </w:drawing>
      </w:r>
    </w:p>
    <w:p w14:paraId="12C14FC5" w14:textId="7E654AA1" w:rsidR="000C21DC" w:rsidRDefault="000C21DC" w:rsidP="00B80CB8">
      <w:pPr>
        <w:pStyle w:val="ListParagraph"/>
        <w:numPr>
          <w:ilvl w:val="0"/>
          <w:numId w:val="35"/>
        </w:numPr>
        <w:jc w:val="both"/>
      </w:pPr>
      <w:r w:rsidRPr="00F952E6">
        <w:t>Now the Launchpad runs on the updated theme</w:t>
      </w:r>
      <w:r>
        <w:t>.</w:t>
      </w:r>
    </w:p>
    <w:p w14:paraId="4943E7A5" w14:textId="4D983CD5" w:rsidR="00A807EF" w:rsidRPr="00A807EF" w:rsidRDefault="00A807EF" w:rsidP="00B80CB8">
      <w:pPr>
        <w:pStyle w:val="ListParagraph"/>
        <w:numPr>
          <w:ilvl w:val="0"/>
          <w:numId w:val="29"/>
        </w:numPr>
        <w:rPr>
          <w:b/>
          <w:color w:val="FF0000"/>
        </w:rPr>
      </w:pPr>
      <w:r w:rsidRPr="00A807EF">
        <w:rPr>
          <w:b/>
          <w:color w:val="FF0000"/>
        </w:rPr>
        <w:t>URL for Launchpad:</w:t>
      </w:r>
    </w:p>
    <w:p w14:paraId="4C545059" w14:textId="0B5D1FC4" w:rsidR="008065FC" w:rsidRDefault="008065FC" w:rsidP="008065FC">
      <w:pPr>
        <w:ind w:left="360"/>
        <w:jc w:val="both"/>
        <w:rPr>
          <w:b/>
          <w:bCs/>
        </w:rPr>
      </w:pPr>
      <w:r w:rsidRPr="008065FC">
        <w:rPr>
          <w:b/>
          <w:bCs/>
        </w:rPr>
        <w:t>Launchpad for Designer- Admin</w:t>
      </w:r>
    </w:p>
    <w:p w14:paraId="0E9853F5" w14:textId="10F34F2B" w:rsidR="00241FFE" w:rsidRDefault="001F7BE7" w:rsidP="007F3FDA">
      <w:pPr>
        <w:spacing w:after="0"/>
        <w:ind w:left="360"/>
        <w:jc w:val="both"/>
        <w:rPr>
          <w:b/>
          <w:bCs/>
        </w:rPr>
      </w:pPr>
      <w:hyperlink r:id="rId22" w:history="1">
        <w:r w:rsidR="005A78D0" w:rsidRPr="00644AD9">
          <w:rPr>
            <w:rStyle w:val="Hyperlink"/>
            <w:b/>
            <w:bCs/>
          </w:rPr>
          <w:t>http://124.123.42.25:9222/sap/bc/ui5_ui5/sap/arsrvc_upb_admn/main.html?scope=CONF&amp;sap-client=100&amp;sap-language=EN</w:t>
        </w:r>
      </w:hyperlink>
    </w:p>
    <w:p w14:paraId="438D7240" w14:textId="685B69FA" w:rsidR="005A78D0" w:rsidRDefault="005F709A" w:rsidP="007F3FDA">
      <w:pPr>
        <w:spacing w:after="0"/>
        <w:ind w:left="360"/>
        <w:jc w:val="both"/>
        <w:rPr>
          <w:b/>
          <w:bCs/>
        </w:rPr>
      </w:pPr>
      <w:r>
        <w:rPr>
          <w:b/>
          <w:bCs/>
        </w:rPr>
        <w:tab/>
      </w:r>
      <w:r>
        <w:rPr>
          <w:b/>
          <w:bCs/>
        </w:rPr>
        <w:tab/>
      </w:r>
      <w:r>
        <w:rPr>
          <w:b/>
          <w:bCs/>
        </w:rPr>
        <w:tab/>
      </w:r>
      <w:r>
        <w:rPr>
          <w:b/>
          <w:bCs/>
        </w:rPr>
        <w:tab/>
      </w:r>
      <w:r>
        <w:rPr>
          <w:b/>
          <w:bCs/>
        </w:rPr>
        <w:tab/>
        <w:t>OR</w:t>
      </w:r>
    </w:p>
    <w:p w14:paraId="15FD9282" w14:textId="13E6E13E" w:rsidR="005F709A" w:rsidRDefault="005F709A" w:rsidP="007F3FDA">
      <w:pPr>
        <w:spacing w:after="0"/>
        <w:ind w:left="360"/>
        <w:jc w:val="both"/>
      </w:pPr>
      <w:r>
        <w:rPr>
          <w:b/>
          <w:bCs/>
        </w:rPr>
        <w:t>Tcode</w:t>
      </w:r>
      <w:r>
        <w:rPr>
          <w:b/>
          <w:bCs/>
        </w:rPr>
        <w:tab/>
      </w:r>
      <w:r w:rsidRPr="00706257">
        <w:rPr>
          <w:color w:val="FF0000"/>
        </w:rPr>
        <w:t>-</w:t>
      </w:r>
      <w:r>
        <w:t xml:space="preserve"> /UI2/FLPD_CONF</w:t>
      </w:r>
    </w:p>
    <w:p w14:paraId="1B5BB648" w14:textId="77777777" w:rsidR="007F3FDA" w:rsidRPr="005F709A" w:rsidRDefault="007F3FDA" w:rsidP="007F3FDA">
      <w:pPr>
        <w:spacing w:after="0"/>
        <w:ind w:left="360"/>
        <w:jc w:val="both"/>
      </w:pPr>
    </w:p>
    <w:p w14:paraId="474F6420" w14:textId="684FD38D" w:rsidR="008065FC" w:rsidRPr="008065FC" w:rsidRDefault="008065FC" w:rsidP="008065FC">
      <w:pPr>
        <w:ind w:left="360"/>
        <w:jc w:val="both"/>
        <w:rPr>
          <w:b/>
          <w:bCs/>
        </w:rPr>
      </w:pPr>
      <w:r w:rsidRPr="008065FC">
        <w:rPr>
          <w:b/>
          <w:bCs/>
        </w:rPr>
        <w:t>Launchpad for Users – to Access the Applications.</w:t>
      </w:r>
    </w:p>
    <w:p w14:paraId="1D1DEDEB" w14:textId="7377B56A" w:rsidR="000C21DC" w:rsidRDefault="001F7BE7" w:rsidP="008065FC">
      <w:pPr>
        <w:ind w:firstLine="360"/>
        <w:jc w:val="both"/>
      </w:pPr>
      <w:hyperlink r:id="rId23" w:anchor="Shell-home" w:history="1">
        <w:r w:rsidR="008065FC" w:rsidRPr="000B265E">
          <w:rPr>
            <w:rStyle w:val="Hyperlink"/>
          </w:rPr>
          <w:t>http://124.123.42.25:9222/sap/bc/ui5_ui5/ui2/ushell/shells/abap/FioriLaunchpad.html#Shell-home</w:t>
        </w:r>
      </w:hyperlink>
    </w:p>
    <w:p w14:paraId="79F779E1" w14:textId="4EB99FAF" w:rsidR="008065FC" w:rsidRPr="00835759" w:rsidRDefault="00137FFA" w:rsidP="008065FC">
      <w:pPr>
        <w:ind w:firstLine="360"/>
        <w:jc w:val="both"/>
        <w:rPr>
          <w:b/>
          <w:bCs/>
        </w:rPr>
      </w:pPr>
      <w:r w:rsidRPr="00835759">
        <w:rPr>
          <w:b/>
          <w:bCs/>
        </w:rPr>
        <w:t>To test the UI5 application from SICF Tcode.</w:t>
      </w:r>
    </w:p>
    <w:p w14:paraId="422FDCB5" w14:textId="4E66FA46" w:rsidR="00137FFA" w:rsidRDefault="001F7BE7" w:rsidP="00137FFA">
      <w:pPr>
        <w:ind w:left="360"/>
        <w:jc w:val="both"/>
      </w:pPr>
      <w:hyperlink r:id="rId24" w:anchor="/productsSet/PRD001" w:history="1">
        <w:r w:rsidR="00137FFA" w:rsidRPr="000B265E">
          <w:rPr>
            <w:rStyle w:val="Hyperlink"/>
          </w:rPr>
          <w:t>http://124.123.42.25:9222/sap/bc/ui5_ui5/sap/zz1_r9_mstrdtl/index.html?sap-client=100#/productsSet/PRD001</w:t>
        </w:r>
      </w:hyperlink>
    </w:p>
    <w:p w14:paraId="12302EAE" w14:textId="409E3374" w:rsidR="00137FFA" w:rsidRDefault="00137FFA" w:rsidP="00137FFA">
      <w:pPr>
        <w:ind w:left="360"/>
        <w:jc w:val="both"/>
      </w:pPr>
    </w:p>
    <w:p w14:paraId="1028BD4A" w14:textId="77777777" w:rsidR="00A020DC" w:rsidRPr="00B0657F" w:rsidRDefault="00A020DC" w:rsidP="00137FFA">
      <w:pPr>
        <w:ind w:left="360"/>
        <w:jc w:val="both"/>
      </w:pPr>
    </w:p>
    <w:p w14:paraId="203D1070" w14:textId="77777777" w:rsidR="000C21DC" w:rsidRPr="00B0657F" w:rsidRDefault="000C21DC" w:rsidP="000C21DC">
      <w:pPr>
        <w:jc w:val="both"/>
        <w:rPr>
          <w:b/>
        </w:rPr>
      </w:pPr>
    </w:p>
    <w:p w14:paraId="61AC57C7" w14:textId="77777777" w:rsidR="000C21DC" w:rsidRPr="009D2647" w:rsidRDefault="000C21DC" w:rsidP="000C21DC">
      <w:pPr>
        <w:jc w:val="both"/>
      </w:pPr>
    </w:p>
    <w:p w14:paraId="2BB044E3" w14:textId="77777777" w:rsidR="000C21DC" w:rsidRPr="00D46E20" w:rsidRDefault="000C21DC" w:rsidP="000C21DC">
      <w:pPr>
        <w:jc w:val="both"/>
      </w:pPr>
    </w:p>
    <w:p w14:paraId="3A118EC3" w14:textId="7D2A26EF" w:rsidR="000C21DC" w:rsidRDefault="000C21DC" w:rsidP="000C21DC">
      <w:pPr>
        <w:ind w:left="300"/>
        <w:rPr>
          <w:b/>
          <w:color w:val="FF0000"/>
        </w:rPr>
      </w:pPr>
    </w:p>
    <w:p w14:paraId="63C6A823" w14:textId="7A4CD4D5" w:rsidR="00046041" w:rsidRDefault="00046041" w:rsidP="00046041">
      <w:pPr>
        <w:jc w:val="both"/>
        <w:rPr>
          <w:b/>
          <w:bCs/>
          <w:color w:val="FF0000"/>
          <w:u w:val="single"/>
        </w:rPr>
      </w:pPr>
    </w:p>
    <w:p w14:paraId="708DF892" w14:textId="1185E95C" w:rsidR="001D1F8C" w:rsidRDefault="001D1F8C" w:rsidP="00046041">
      <w:pPr>
        <w:jc w:val="both"/>
        <w:rPr>
          <w:b/>
          <w:bCs/>
          <w:color w:val="FF0000"/>
          <w:u w:val="single"/>
        </w:rPr>
      </w:pPr>
    </w:p>
    <w:p w14:paraId="59562CB0" w14:textId="59FD339A" w:rsidR="001D1F8C" w:rsidRDefault="001D1F8C" w:rsidP="00046041">
      <w:pPr>
        <w:jc w:val="both"/>
        <w:rPr>
          <w:b/>
          <w:bCs/>
          <w:color w:val="FF0000"/>
          <w:u w:val="single"/>
        </w:rPr>
      </w:pPr>
    </w:p>
    <w:p w14:paraId="61B188B7" w14:textId="72D6B24A" w:rsidR="001D1F8C" w:rsidRDefault="001D1F8C" w:rsidP="00046041">
      <w:pPr>
        <w:jc w:val="both"/>
        <w:rPr>
          <w:b/>
          <w:bCs/>
          <w:color w:val="FF0000"/>
          <w:u w:val="single"/>
        </w:rPr>
      </w:pPr>
    </w:p>
    <w:p w14:paraId="3182AA9C" w14:textId="7CD7E189" w:rsidR="001D1F8C" w:rsidRDefault="001D1F8C" w:rsidP="00046041">
      <w:pPr>
        <w:jc w:val="both"/>
        <w:rPr>
          <w:b/>
          <w:bCs/>
          <w:color w:val="FF0000"/>
          <w:u w:val="single"/>
        </w:rPr>
      </w:pPr>
    </w:p>
    <w:p w14:paraId="00F42DD3" w14:textId="328E9E3E" w:rsidR="001D1F8C" w:rsidRDefault="001D1F8C" w:rsidP="00046041">
      <w:pPr>
        <w:jc w:val="both"/>
        <w:rPr>
          <w:b/>
          <w:bCs/>
          <w:color w:val="FF0000"/>
          <w:u w:val="single"/>
        </w:rPr>
      </w:pPr>
    </w:p>
    <w:p w14:paraId="245978E8" w14:textId="17802D18" w:rsidR="001D1F8C" w:rsidRDefault="001D1F8C" w:rsidP="00046041">
      <w:pPr>
        <w:jc w:val="both"/>
        <w:rPr>
          <w:b/>
          <w:bCs/>
          <w:color w:val="FF0000"/>
          <w:u w:val="single"/>
        </w:rPr>
      </w:pPr>
    </w:p>
    <w:p w14:paraId="57ECDC20" w14:textId="61F17D15" w:rsidR="00F43CE3" w:rsidRDefault="00823803" w:rsidP="001B3D67">
      <w:pPr>
        <w:ind w:left="3600" w:firstLine="720"/>
        <w:jc w:val="both"/>
        <w:rPr>
          <w:b/>
          <w:bCs/>
          <w:color w:val="FF0000"/>
          <w:u w:val="single"/>
          <w:lang w:val="en-ZA"/>
        </w:rPr>
      </w:pPr>
      <w:bookmarkStart w:id="3" w:name="SAPUI5"/>
      <w:r>
        <w:rPr>
          <w:b/>
          <w:bCs/>
          <w:color w:val="FF0000"/>
          <w:u w:val="single"/>
          <w:lang w:val="en-ZA"/>
        </w:rPr>
        <w:t>SAPUI5</w:t>
      </w:r>
      <w:bookmarkEnd w:id="3"/>
      <w:r>
        <w:rPr>
          <w:b/>
          <w:bCs/>
          <w:color w:val="FF0000"/>
          <w:u w:val="single"/>
          <w:lang w:val="en-ZA"/>
        </w:rPr>
        <w:t xml:space="preserve"> </w:t>
      </w:r>
    </w:p>
    <w:p w14:paraId="03BE6398" w14:textId="6B624932" w:rsidR="004A51E2" w:rsidRPr="00A84E64" w:rsidRDefault="004A51E2" w:rsidP="006A223F">
      <w:pPr>
        <w:pStyle w:val="ListParagraph"/>
        <w:numPr>
          <w:ilvl w:val="0"/>
          <w:numId w:val="3"/>
        </w:numPr>
        <w:jc w:val="both"/>
        <w:rPr>
          <w:b/>
          <w:bCs/>
          <w:color w:val="FF0000"/>
          <w:lang w:val="en-ZA"/>
        </w:rPr>
      </w:pPr>
      <w:bookmarkStart w:id="4" w:name="whatisSAPUI5"/>
      <w:r w:rsidRPr="00A84E64">
        <w:rPr>
          <w:b/>
          <w:bCs/>
          <w:color w:val="FF0000"/>
          <w:lang w:val="en-ZA"/>
        </w:rPr>
        <w:t>What is SAPUI5?</w:t>
      </w:r>
      <w:r w:rsidR="00962E14">
        <w:rPr>
          <w:b/>
          <w:bCs/>
          <w:color w:val="FF0000"/>
          <w:lang w:val="en-ZA"/>
        </w:rPr>
        <w:t>-</w:t>
      </w:r>
      <w:r w:rsidR="009E4AE3">
        <w:rPr>
          <w:b/>
          <w:bCs/>
          <w:color w:val="FF0000"/>
          <w:lang w:val="en-ZA"/>
        </w:rPr>
        <w:t>1</w:t>
      </w:r>
    </w:p>
    <w:bookmarkEnd w:id="4"/>
    <w:p w14:paraId="18FC9C4C" w14:textId="77777777" w:rsidR="00E33ED3" w:rsidRDefault="004A51E2" w:rsidP="009B6F29">
      <w:pPr>
        <w:spacing w:after="0"/>
        <w:ind w:left="360"/>
        <w:jc w:val="both"/>
        <w:rPr>
          <w:lang w:val="en-ZA"/>
        </w:rPr>
      </w:pPr>
      <w:r w:rsidRPr="00E33ED3">
        <w:rPr>
          <w:lang w:val="en-ZA"/>
        </w:rPr>
        <w:t xml:space="preserve">SAP UI5 is latest technology to develop </w:t>
      </w:r>
      <w:r w:rsidR="00A72DD1" w:rsidRPr="00E33ED3">
        <w:rPr>
          <w:lang w:val="en-ZA"/>
        </w:rPr>
        <w:t xml:space="preserve">responsive </w:t>
      </w:r>
      <w:r w:rsidR="00D96B03" w:rsidRPr="00E33ED3">
        <w:rPr>
          <w:lang w:val="en-ZA"/>
        </w:rPr>
        <w:t>web-based</w:t>
      </w:r>
      <w:r w:rsidRPr="00E33ED3">
        <w:rPr>
          <w:lang w:val="en-ZA"/>
        </w:rPr>
        <w:t xml:space="preserve"> business applications in SAP</w:t>
      </w:r>
      <w:r w:rsidR="00A72DD1" w:rsidRPr="00E33ED3">
        <w:rPr>
          <w:lang w:val="en-ZA"/>
        </w:rPr>
        <w:t xml:space="preserve"> based on MVC </w:t>
      </w:r>
      <w:r w:rsidR="001C5099" w:rsidRPr="00E33ED3">
        <w:rPr>
          <w:lang w:val="en-ZA"/>
        </w:rPr>
        <w:t>architecture</w:t>
      </w:r>
      <w:r w:rsidRPr="00E33ED3">
        <w:rPr>
          <w:lang w:val="en-ZA"/>
        </w:rPr>
        <w:t xml:space="preserve">, the speciality of SAPUI5 is responsive behaviour means applications can run in desktop, </w:t>
      </w:r>
      <w:r w:rsidR="00354B1B" w:rsidRPr="00E33ED3">
        <w:rPr>
          <w:lang w:val="en-ZA"/>
        </w:rPr>
        <w:t>mobiles,</w:t>
      </w:r>
      <w:r w:rsidRPr="00E33ED3">
        <w:rPr>
          <w:lang w:val="en-ZA"/>
        </w:rPr>
        <w:t xml:space="preserve"> and tablets </w:t>
      </w:r>
      <w:r w:rsidR="00D96B03" w:rsidRPr="00E33ED3">
        <w:rPr>
          <w:lang w:val="en-ZA"/>
        </w:rPr>
        <w:t>without any separate development for any device.</w:t>
      </w:r>
    </w:p>
    <w:p w14:paraId="214735D3" w14:textId="2402C2EC" w:rsidR="00E67E74" w:rsidRPr="00E33ED3" w:rsidRDefault="00E67E74" w:rsidP="009B6F29">
      <w:pPr>
        <w:spacing w:after="0"/>
        <w:ind w:left="360"/>
        <w:jc w:val="both"/>
        <w:rPr>
          <w:lang w:val="en-ZA"/>
        </w:rPr>
      </w:pPr>
      <w:r w:rsidRPr="00E33ED3">
        <w:rPr>
          <w:lang w:val="en-ZA"/>
        </w:rPr>
        <w:t>SAP UI5 introduced in the Year 2013.</w:t>
      </w:r>
    </w:p>
    <w:p w14:paraId="0EC55A9F" w14:textId="45458D08" w:rsidR="00354B1B" w:rsidRDefault="00354B1B" w:rsidP="006A223F">
      <w:pPr>
        <w:pStyle w:val="ListParagraph"/>
        <w:numPr>
          <w:ilvl w:val="0"/>
          <w:numId w:val="3"/>
        </w:numPr>
        <w:jc w:val="both"/>
        <w:rPr>
          <w:lang w:val="en-ZA"/>
        </w:rPr>
      </w:pPr>
      <w:bookmarkStart w:id="5" w:name="BeforeSAPUI5"/>
      <w:r w:rsidRPr="00532F3D">
        <w:rPr>
          <w:b/>
          <w:bCs/>
          <w:color w:val="FF0000"/>
          <w:lang w:val="en-ZA"/>
        </w:rPr>
        <w:t>Before SAPUI5 there are three technologies</w:t>
      </w:r>
      <w:r w:rsidRPr="00532F3D">
        <w:rPr>
          <w:color w:val="FF0000"/>
          <w:lang w:val="en-ZA"/>
        </w:rPr>
        <w:t xml:space="preserve"> </w:t>
      </w:r>
      <w:bookmarkEnd w:id="5"/>
      <w:r>
        <w:rPr>
          <w:lang w:val="en-ZA"/>
        </w:rPr>
        <w:t xml:space="preserve">used </w:t>
      </w:r>
      <w:r w:rsidR="00550F4F">
        <w:rPr>
          <w:lang w:val="en-ZA"/>
        </w:rPr>
        <w:t>to web-based business applications are</w:t>
      </w:r>
    </w:p>
    <w:p w14:paraId="1EB38C94" w14:textId="1202C663" w:rsidR="00550F4F" w:rsidRDefault="00550F4F" w:rsidP="00B80CB8">
      <w:pPr>
        <w:pStyle w:val="ListParagraph"/>
        <w:numPr>
          <w:ilvl w:val="0"/>
          <w:numId w:val="11"/>
        </w:numPr>
        <w:jc w:val="both"/>
        <w:rPr>
          <w:lang w:val="en-ZA"/>
        </w:rPr>
      </w:pPr>
      <w:r>
        <w:rPr>
          <w:lang w:val="en-ZA"/>
        </w:rPr>
        <w:t>BSP</w:t>
      </w:r>
    </w:p>
    <w:p w14:paraId="0F817845" w14:textId="0F9409D0" w:rsidR="00550F4F" w:rsidRDefault="00550F4F" w:rsidP="00B80CB8">
      <w:pPr>
        <w:pStyle w:val="ListParagraph"/>
        <w:numPr>
          <w:ilvl w:val="0"/>
          <w:numId w:val="11"/>
        </w:numPr>
        <w:jc w:val="both"/>
        <w:rPr>
          <w:lang w:val="en-ZA"/>
        </w:rPr>
      </w:pPr>
      <w:r>
        <w:rPr>
          <w:lang w:val="en-ZA"/>
        </w:rPr>
        <w:t>WebDynpro JAVA</w:t>
      </w:r>
    </w:p>
    <w:p w14:paraId="3D492756" w14:textId="7EFBE853" w:rsidR="00550F4F" w:rsidRDefault="00550F4F" w:rsidP="00B80CB8">
      <w:pPr>
        <w:pStyle w:val="ListParagraph"/>
        <w:numPr>
          <w:ilvl w:val="0"/>
          <w:numId w:val="11"/>
        </w:numPr>
        <w:jc w:val="both"/>
        <w:rPr>
          <w:lang w:val="en-ZA"/>
        </w:rPr>
      </w:pPr>
      <w:r>
        <w:rPr>
          <w:lang w:val="en-ZA"/>
        </w:rPr>
        <w:t>webDynpro ABAP</w:t>
      </w:r>
    </w:p>
    <w:p w14:paraId="210CBFED" w14:textId="27DF4520" w:rsidR="003E1E8F" w:rsidRDefault="003E1E8F" w:rsidP="00E64C1E">
      <w:pPr>
        <w:ind w:firstLine="425"/>
        <w:jc w:val="both"/>
        <w:rPr>
          <w:lang w:val="en-ZA"/>
        </w:rPr>
      </w:pPr>
      <w:r w:rsidRPr="00FD13CA">
        <w:rPr>
          <w:b/>
          <w:bCs/>
          <w:lang w:val="en-ZA"/>
        </w:rPr>
        <w:t>The disadvantages of above-mentioned technologies</w:t>
      </w:r>
      <w:r>
        <w:rPr>
          <w:lang w:val="en-ZA"/>
        </w:rPr>
        <w:t xml:space="preserve"> compared with SAPUI5</w:t>
      </w:r>
    </w:p>
    <w:p w14:paraId="374FD39D" w14:textId="42F95FA3" w:rsidR="003E1E8F" w:rsidRDefault="00A74717" w:rsidP="00B80CB8">
      <w:pPr>
        <w:pStyle w:val="ListParagraph"/>
        <w:numPr>
          <w:ilvl w:val="0"/>
          <w:numId w:val="12"/>
        </w:numPr>
        <w:jc w:val="both"/>
        <w:rPr>
          <w:lang w:val="en-ZA"/>
        </w:rPr>
      </w:pPr>
      <w:r w:rsidRPr="00A74717">
        <w:rPr>
          <w:lang w:val="en-ZA"/>
        </w:rPr>
        <w:t>Very slow in response</w:t>
      </w:r>
      <w:r w:rsidR="00090916">
        <w:rPr>
          <w:lang w:val="en-ZA"/>
        </w:rPr>
        <w:t>.</w:t>
      </w:r>
      <w:r w:rsidR="008A3CDD">
        <w:rPr>
          <w:lang w:val="en-ZA"/>
        </w:rPr>
        <w:t xml:space="preserve"> Because they are </w:t>
      </w:r>
      <w:r w:rsidR="00FD13CA">
        <w:rPr>
          <w:lang w:val="en-ZA"/>
        </w:rPr>
        <w:t>server-side</w:t>
      </w:r>
      <w:r w:rsidR="008A3CDD">
        <w:rPr>
          <w:lang w:val="en-ZA"/>
        </w:rPr>
        <w:t xml:space="preserve"> applications, for </w:t>
      </w:r>
      <w:r w:rsidR="00693B61">
        <w:rPr>
          <w:lang w:val="en-ZA"/>
        </w:rPr>
        <w:t>each</w:t>
      </w:r>
      <w:r w:rsidR="008A3CDD">
        <w:rPr>
          <w:lang w:val="en-ZA"/>
        </w:rPr>
        <w:t xml:space="preserve"> action they hit the server.</w:t>
      </w:r>
    </w:p>
    <w:p w14:paraId="5F59771B" w14:textId="05AED38C" w:rsidR="00A74717" w:rsidRDefault="00A74717" w:rsidP="00B80CB8">
      <w:pPr>
        <w:pStyle w:val="ListParagraph"/>
        <w:numPr>
          <w:ilvl w:val="0"/>
          <w:numId w:val="12"/>
        </w:numPr>
        <w:jc w:val="both"/>
        <w:rPr>
          <w:lang w:val="en-ZA"/>
        </w:rPr>
      </w:pPr>
      <w:r>
        <w:rPr>
          <w:lang w:val="en-ZA"/>
        </w:rPr>
        <w:t>Supports only for Desktop</w:t>
      </w:r>
      <w:r w:rsidR="00090916">
        <w:rPr>
          <w:lang w:val="en-ZA"/>
        </w:rPr>
        <w:t>.</w:t>
      </w:r>
    </w:p>
    <w:p w14:paraId="03720A3A" w14:textId="415B35C9" w:rsidR="00A74717" w:rsidRDefault="00A74717" w:rsidP="00B80CB8">
      <w:pPr>
        <w:pStyle w:val="ListParagraph"/>
        <w:numPr>
          <w:ilvl w:val="0"/>
          <w:numId w:val="12"/>
        </w:numPr>
        <w:jc w:val="both"/>
        <w:rPr>
          <w:lang w:val="en-ZA"/>
        </w:rPr>
      </w:pPr>
      <w:r>
        <w:rPr>
          <w:lang w:val="en-ZA"/>
        </w:rPr>
        <w:t>Very poor look and feel</w:t>
      </w:r>
      <w:r w:rsidR="00090916">
        <w:rPr>
          <w:lang w:val="en-ZA"/>
        </w:rPr>
        <w:t>, only white, blue colors are possible.</w:t>
      </w:r>
    </w:p>
    <w:p w14:paraId="632B3669" w14:textId="4202FB48" w:rsidR="00693B61" w:rsidRPr="00A84E64" w:rsidRDefault="001F16FF" w:rsidP="006A223F">
      <w:pPr>
        <w:pStyle w:val="ListParagraph"/>
        <w:numPr>
          <w:ilvl w:val="0"/>
          <w:numId w:val="3"/>
        </w:numPr>
        <w:jc w:val="both"/>
        <w:rPr>
          <w:b/>
          <w:bCs/>
          <w:color w:val="FF0000"/>
          <w:lang w:val="en-ZA"/>
        </w:rPr>
      </w:pPr>
      <w:bookmarkStart w:id="6" w:name="ADVofSAPUI5"/>
      <w:r w:rsidRPr="00A84E64">
        <w:rPr>
          <w:b/>
          <w:bCs/>
          <w:color w:val="FF0000"/>
          <w:lang w:val="en-ZA"/>
        </w:rPr>
        <w:t>Advantages of SAPUI5?</w:t>
      </w:r>
    </w:p>
    <w:bookmarkEnd w:id="6"/>
    <w:p w14:paraId="076EE1E9" w14:textId="330B7256" w:rsidR="009E1A33" w:rsidRDefault="009E1A33" w:rsidP="00B80CB8">
      <w:pPr>
        <w:pStyle w:val="ListParagraph"/>
        <w:numPr>
          <w:ilvl w:val="0"/>
          <w:numId w:val="13"/>
        </w:numPr>
        <w:jc w:val="both"/>
        <w:rPr>
          <w:lang w:val="en-ZA"/>
        </w:rPr>
      </w:pPr>
      <w:r w:rsidRPr="009E1A33">
        <w:rPr>
          <w:lang w:val="en-ZA"/>
        </w:rPr>
        <w:t>Vary fast in performance.</w:t>
      </w:r>
      <w:r w:rsidR="0011413F">
        <w:rPr>
          <w:lang w:val="en-ZA"/>
        </w:rPr>
        <w:t xml:space="preserve"> Because it is a </w:t>
      </w:r>
      <w:r w:rsidR="00FD06EA">
        <w:rPr>
          <w:lang w:val="en-ZA"/>
        </w:rPr>
        <w:t>client-side</w:t>
      </w:r>
      <w:r w:rsidR="0011413F">
        <w:rPr>
          <w:lang w:val="en-ZA"/>
        </w:rPr>
        <w:t xml:space="preserve"> </w:t>
      </w:r>
      <w:r w:rsidR="00C03532">
        <w:rPr>
          <w:lang w:val="en-ZA"/>
        </w:rPr>
        <w:t>technology means except crud operations all other operations like navigation</w:t>
      </w:r>
      <w:r w:rsidR="002F26DA">
        <w:rPr>
          <w:lang w:val="en-ZA"/>
        </w:rPr>
        <w:t>s,</w:t>
      </w:r>
      <w:r w:rsidR="00C03532">
        <w:rPr>
          <w:lang w:val="en-ZA"/>
        </w:rPr>
        <w:t xml:space="preserve"> user actions will execute in browser itself.</w:t>
      </w:r>
    </w:p>
    <w:p w14:paraId="5E7110CD" w14:textId="35BE133E" w:rsidR="009E1A33" w:rsidRDefault="009E1A33" w:rsidP="00B80CB8">
      <w:pPr>
        <w:pStyle w:val="ListParagraph"/>
        <w:numPr>
          <w:ilvl w:val="0"/>
          <w:numId w:val="13"/>
        </w:numPr>
        <w:jc w:val="both"/>
        <w:rPr>
          <w:lang w:val="en-ZA"/>
        </w:rPr>
      </w:pPr>
      <w:r>
        <w:rPr>
          <w:lang w:val="en-ZA"/>
        </w:rPr>
        <w:t>Supports all devices (desktop, mobiles, and tablets)</w:t>
      </w:r>
    </w:p>
    <w:p w14:paraId="57F514A7" w14:textId="046DCBB1" w:rsidR="009E1A33" w:rsidRDefault="009E1A33" w:rsidP="00B80CB8">
      <w:pPr>
        <w:pStyle w:val="ListParagraph"/>
        <w:numPr>
          <w:ilvl w:val="0"/>
          <w:numId w:val="13"/>
        </w:numPr>
        <w:jc w:val="both"/>
        <w:rPr>
          <w:lang w:val="en-ZA"/>
        </w:rPr>
      </w:pPr>
      <w:r>
        <w:rPr>
          <w:lang w:val="en-ZA"/>
        </w:rPr>
        <w:t>Very rich look and feel.</w:t>
      </w:r>
    </w:p>
    <w:p w14:paraId="032BEF6A" w14:textId="03B438B2" w:rsidR="009E1A33" w:rsidRDefault="009E1A33" w:rsidP="00B80CB8">
      <w:pPr>
        <w:pStyle w:val="ListParagraph"/>
        <w:numPr>
          <w:ilvl w:val="0"/>
          <w:numId w:val="13"/>
        </w:numPr>
        <w:jc w:val="both"/>
        <w:rPr>
          <w:lang w:val="en-ZA"/>
        </w:rPr>
      </w:pPr>
      <w:r>
        <w:rPr>
          <w:lang w:val="en-ZA"/>
        </w:rPr>
        <w:t>Any colors are possible, you can make your application colorfull.</w:t>
      </w:r>
    </w:p>
    <w:p w14:paraId="33EFC3D4" w14:textId="311A386F" w:rsidR="00E373E9" w:rsidRPr="00A84E64" w:rsidRDefault="00E373E9" w:rsidP="006A223F">
      <w:pPr>
        <w:pStyle w:val="ListParagraph"/>
        <w:numPr>
          <w:ilvl w:val="0"/>
          <w:numId w:val="3"/>
        </w:numPr>
        <w:jc w:val="both"/>
        <w:rPr>
          <w:b/>
          <w:bCs/>
          <w:color w:val="FF0000"/>
          <w:lang w:val="en-ZA"/>
        </w:rPr>
      </w:pPr>
      <w:bookmarkStart w:id="7" w:name="MVC_Architecture"/>
      <w:r w:rsidRPr="00A84E64">
        <w:rPr>
          <w:b/>
          <w:bCs/>
          <w:color w:val="FF0000"/>
          <w:lang w:val="en-ZA"/>
        </w:rPr>
        <w:t>MVC Architecture:</w:t>
      </w:r>
    </w:p>
    <w:bookmarkEnd w:id="7"/>
    <w:p w14:paraId="55F3B90A" w14:textId="62D25495" w:rsidR="001C5099" w:rsidRPr="00814E77" w:rsidRDefault="00B7529B" w:rsidP="00814E77">
      <w:pPr>
        <w:ind w:left="360"/>
        <w:jc w:val="both"/>
        <w:rPr>
          <w:lang w:val="en-ZA"/>
        </w:rPr>
      </w:pPr>
      <w:r w:rsidRPr="00814E77">
        <w:rPr>
          <w:lang w:val="en-ZA"/>
        </w:rPr>
        <w:t>MVC stands for Model, View and Controller</w:t>
      </w:r>
      <w:r w:rsidR="00F66EC9" w:rsidRPr="00814E77">
        <w:rPr>
          <w:lang w:val="en-ZA"/>
        </w:rPr>
        <w:t>, this architecture specifies SAPUI5 application into three significant layers as</w:t>
      </w:r>
    </w:p>
    <w:p w14:paraId="3A03B168" w14:textId="5277542A" w:rsidR="00F66EC9" w:rsidRDefault="00F66EC9" w:rsidP="00B80CB8">
      <w:pPr>
        <w:pStyle w:val="ListParagraph"/>
        <w:numPr>
          <w:ilvl w:val="0"/>
          <w:numId w:val="14"/>
        </w:numPr>
        <w:jc w:val="both"/>
        <w:rPr>
          <w:b/>
          <w:bCs/>
          <w:lang w:val="en-ZA"/>
        </w:rPr>
      </w:pPr>
      <w:r w:rsidRPr="00F66EC9">
        <w:rPr>
          <w:b/>
          <w:bCs/>
          <w:lang w:val="en-ZA"/>
        </w:rPr>
        <w:t xml:space="preserve">View </w:t>
      </w:r>
      <w:r>
        <w:rPr>
          <w:b/>
          <w:bCs/>
          <w:lang w:val="en-ZA"/>
        </w:rPr>
        <w:tab/>
      </w:r>
      <w:r w:rsidR="00A61DE4">
        <w:rPr>
          <w:b/>
          <w:bCs/>
          <w:lang w:val="en-ZA"/>
        </w:rPr>
        <w:tab/>
      </w:r>
      <w:r w:rsidRPr="00F66EC9">
        <w:rPr>
          <w:b/>
          <w:bCs/>
          <w:lang w:val="en-ZA"/>
        </w:rPr>
        <w:t>:</w:t>
      </w:r>
      <w:r>
        <w:rPr>
          <w:b/>
          <w:bCs/>
          <w:lang w:val="en-ZA"/>
        </w:rPr>
        <w:t xml:space="preserve"> </w:t>
      </w:r>
      <w:r w:rsidRPr="00F66EC9">
        <w:rPr>
          <w:lang w:val="en-ZA"/>
        </w:rPr>
        <w:t>Code for Screen Design</w:t>
      </w:r>
    </w:p>
    <w:p w14:paraId="6D30C701" w14:textId="77777777" w:rsidR="00814E77" w:rsidRPr="00814E77" w:rsidRDefault="00F66EC9" w:rsidP="00B80CB8">
      <w:pPr>
        <w:pStyle w:val="ListParagraph"/>
        <w:numPr>
          <w:ilvl w:val="0"/>
          <w:numId w:val="14"/>
        </w:numPr>
        <w:jc w:val="both"/>
        <w:rPr>
          <w:b/>
          <w:bCs/>
          <w:lang w:val="en-ZA"/>
        </w:rPr>
      </w:pPr>
      <w:r>
        <w:rPr>
          <w:b/>
          <w:bCs/>
          <w:lang w:val="en-ZA"/>
        </w:rPr>
        <w:t xml:space="preserve">Controller </w:t>
      </w:r>
      <w:r>
        <w:rPr>
          <w:b/>
          <w:bCs/>
          <w:lang w:val="en-ZA"/>
        </w:rPr>
        <w:tab/>
        <w:t xml:space="preserve">: </w:t>
      </w:r>
      <w:r w:rsidR="00431EED">
        <w:rPr>
          <w:lang w:val="en-ZA"/>
        </w:rPr>
        <w:t>C</w:t>
      </w:r>
      <w:r w:rsidRPr="00F66EC9">
        <w:rPr>
          <w:lang w:val="en-ZA"/>
        </w:rPr>
        <w:t xml:space="preserve">ode for </w:t>
      </w:r>
      <w:r w:rsidR="00431EED">
        <w:rPr>
          <w:lang w:val="en-ZA"/>
        </w:rPr>
        <w:t xml:space="preserve">handling </w:t>
      </w:r>
      <w:r w:rsidRPr="00F66EC9">
        <w:rPr>
          <w:lang w:val="en-ZA"/>
        </w:rPr>
        <w:t>user actions, calling crud operations and validations.</w:t>
      </w:r>
    </w:p>
    <w:p w14:paraId="39CA3F95" w14:textId="70F8C789" w:rsidR="00B4245E" w:rsidRPr="00814E77" w:rsidRDefault="00B613F7" w:rsidP="00814E77">
      <w:pPr>
        <w:pStyle w:val="ListParagraph"/>
        <w:ind w:left="785"/>
        <w:jc w:val="both"/>
        <w:rPr>
          <w:b/>
          <w:bCs/>
          <w:lang w:val="en-ZA"/>
        </w:rPr>
      </w:pPr>
      <w:r w:rsidRPr="00814E77">
        <w:rPr>
          <w:lang w:val="en-ZA"/>
        </w:rPr>
        <w:t>Each view will have its own controller</w:t>
      </w:r>
      <w:r w:rsidR="009C1EA0" w:rsidRPr="00814E77">
        <w:rPr>
          <w:lang w:val="en-ZA"/>
        </w:rPr>
        <w:t xml:space="preserve"> with same names. By this application maintenance is easy.</w:t>
      </w:r>
      <w:r w:rsidR="00814E77">
        <w:rPr>
          <w:lang w:val="en-ZA"/>
        </w:rPr>
        <w:t xml:space="preserve"> </w:t>
      </w:r>
      <w:r w:rsidR="00B4245E" w:rsidRPr="00814E77">
        <w:rPr>
          <w:lang w:val="en-ZA"/>
        </w:rPr>
        <w:t>All the Controllers are java script files.</w:t>
      </w:r>
    </w:p>
    <w:p w14:paraId="3F73C81C" w14:textId="77777777" w:rsidR="00E1404F" w:rsidRDefault="00BA7FAD" w:rsidP="00B80CB8">
      <w:pPr>
        <w:pStyle w:val="ListParagraph"/>
        <w:numPr>
          <w:ilvl w:val="0"/>
          <w:numId w:val="15"/>
        </w:numPr>
        <w:jc w:val="both"/>
        <w:rPr>
          <w:lang w:val="en-ZA"/>
        </w:rPr>
      </w:pPr>
      <w:r w:rsidRPr="006B3C52">
        <w:rPr>
          <w:b/>
          <w:bCs/>
          <w:lang w:val="en-ZA"/>
        </w:rPr>
        <w:t>Model</w:t>
      </w:r>
      <w:r>
        <w:rPr>
          <w:lang w:val="en-ZA"/>
        </w:rPr>
        <w:tab/>
      </w:r>
      <w:r>
        <w:rPr>
          <w:lang w:val="en-ZA"/>
        </w:rPr>
        <w:tab/>
        <w:t>: Deals with data and data manipulations.</w:t>
      </w:r>
    </w:p>
    <w:p w14:paraId="1E9D8EA4" w14:textId="77777777" w:rsidR="00E1404F" w:rsidRDefault="00CF27D3" w:rsidP="00E1404F">
      <w:pPr>
        <w:pStyle w:val="ListParagraph"/>
        <w:ind w:left="785"/>
        <w:jc w:val="both"/>
        <w:rPr>
          <w:lang w:val="en-ZA"/>
        </w:rPr>
      </w:pPr>
      <w:r w:rsidRPr="00E1404F">
        <w:rPr>
          <w:lang w:val="en-ZA"/>
        </w:rPr>
        <w:t xml:space="preserve">Front end </w:t>
      </w:r>
      <w:r w:rsidR="00B550B8" w:rsidRPr="00E1404F">
        <w:rPr>
          <w:lang w:val="en-ZA"/>
        </w:rPr>
        <w:t xml:space="preserve">SAPUI5 </w:t>
      </w:r>
      <w:r w:rsidR="00AC0CD3" w:rsidRPr="00E1404F">
        <w:rPr>
          <w:lang w:val="en-ZA"/>
        </w:rPr>
        <w:t xml:space="preserve">application </w:t>
      </w:r>
      <w:r w:rsidR="00B550B8" w:rsidRPr="00E1404F">
        <w:rPr>
          <w:lang w:val="en-ZA"/>
        </w:rPr>
        <w:t xml:space="preserve">is the combination of XML and Java Script based </w:t>
      </w:r>
      <w:r w:rsidR="00AC0CD3" w:rsidRPr="00E1404F">
        <w:rPr>
          <w:lang w:val="en-ZA"/>
        </w:rPr>
        <w:t>framework</w:t>
      </w:r>
      <w:r w:rsidR="00B550B8" w:rsidRPr="00E1404F">
        <w:rPr>
          <w:lang w:val="en-ZA"/>
        </w:rPr>
        <w:t xml:space="preserve"> which does not understand </w:t>
      </w:r>
      <w:r w:rsidR="00AC0CD3" w:rsidRPr="00E1404F">
        <w:rPr>
          <w:lang w:val="en-ZA"/>
        </w:rPr>
        <w:t xml:space="preserve">ABAP based </w:t>
      </w:r>
      <w:r w:rsidR="00B550B8" w:rsidRPr="00E1404F">
        <w:rPr>
          <w:lang w:val="en-ZA"/>
        </w:rPr>
        <w:t>back-end system</w:t>
      </w:r>
      <w:r w:rsidR="00AC0CD3" w:rsidRPr="00E1404F">
        <w:rPr>
          <w:lang w:val="en-ZA"/>
        </w:rPr>
        <w:t xml:space="preserve"> either ECC/HANA. The mediator SAP Gateway system</w:t>
      </w:r>
      <w:r w:rsidR="006E1E7F" w:rsidRPr="00E1404F">
        <w:rPr>
          <w:lang w:val="en-ZA"/>
        </w:rPr>
        <w:t xml:space="preserve">, this gateway system will do the entire backend business </w:t>
      </w:r>
      <w:r w:rsidR="009D3BA6" w:rsidRPr="00E1404F">
        <w:rPr>
          <w:lang w:val="en-ZA"/>
        </w:rPr>
        <w:t>logic (</w:t>
      </w:r>
      <w:r w:rsidR="006E1E7F" w:rsidRPr="00E1404F">
        <w:rPr>
          <w:lang w:val="en-ZA"/>
        </w:rPr>
        <w:t>CRUD operation logic) will be exposed as ODATA Service.</w:t>
      </w:r>
    </w:p>
    <w:p w14:paraId="3267D6CD" w14:textId="661A6B91" w:rsidR="00F25D4D" w:rsidRPr="00E1404F" w:rsidRDefault="00F25D4D" w:rsidP="00E1404F">
      <w:pPr>
        <w:pStyle w:val="ListParagraph"/>
        <w:ind w:left="785"/>
        <w:jc w:val="both"/>
        <w:rPr>
          <w:lang w:val="en-ZA"/>
        </w:rPr>
      </w:pPr>
      <w:r w:rsidRPr="00E1404F">
        <w:rPr>
          <w:lang w:val="en-ZA"/>
        </w:rPr>
        <w:t>ODATA is a universal open data protocol which is accessed by any frontend technology. Through which communication is possible between frontend and backend.</w:t>
      </w:r>
    </w:p>
    <w:p w14:paraId="0C9F2227" w14:textId="77777777" w:rsidR="00A0616F" w:rsidRDefault="001F2A6C" w:rsidP="00A0616F">
      <w:pPr>
        <w:pStyle w:val="ListParagraph"/>
        <w:numPr>
          <w:ilvl w:val="0"/>
          <w:numId w:val="3"/>
        </w:numPr>
        <w:jc w:val="both"/>
        <w:rPr>
          <w:b/>
          <w:bCs/>
          <w:color w:val="FF0000"/>
          <w:lang w:val="en-ZA"/>
        </w:rPr>
      </w:pPr>
      <w:bookmarkStart w:id="8" w:name="Diffe_Between_UI5FIORI"/>
      <w:r w:rsidRPr="001F2A6C">
        <w:rPr>
          <w:b/>
          <w:bCs/>
          <w:color w:val="FF0000"/>
          <w:lang w:val="en-ZA"/>
        </w:rPr>
        <w:t>Difference between SAPUI5 and FIORI?</w:t>
      </w:r>
    </w:p>
    <w:bookmarkEnd w:id="8"/>
    <w:p w14:paraId="7A7CF64E" w14:textId="77777777" w:rsidR="00A0616F" w:rsidRDefault="00CF587C" w:rsidP="00A0616F">
      <w:pPr>
        <w:pStyle w:val="ListParagraph"/>
        <w:ind w:left="360"/>
        <w:jc w:val="both"/>
        <w:rPr>
          <w:lang w:val="en-ZA"/>
        </w:rPr>
      </w:pPr>
      <w:r w:rsidRPr="00A0616F">
        <w:rPr>
          <w:lang w:val="en-ZA"/>
        </w:rPr>
        <w:t>SAPUI5 is the framework technology given by SAP, using this SAPUI5 technology there are two words famous which are.</w:t>
      </w:r>
    </w:p>
    <w:p w14:paraId="2548C0B9" w14:textId="77777777" w:rsidR="00A0616F" w:rsidRDefault="00CF587C" w:rsidP="00A0616F">
      <w:pPr>
        <w:pStyle w:val="ListParagraph"/>
        <w:ind w:left="360"/>
        <w:jc w:val="both"/>
        <w:rPr>
          <w:lang w:val="en-ZA"/>
        </w:rPr>
      </w:pPr>
      <w:r w:rsidRPr="00A0616F">
        <w:rPr>
          <w:lang w:val="en-ZA"/>
        </w:rPr>
        <w:t>SAPUI5 application and SAP FIORI</w:t>
      </w:r>
    </w:p>
    <w:p w14:paraId="54BC1386" w14:textId="68872FFC" w:rsidR="00D278A3" w:rsidRPr="00A0616F" w:rsidRDefault="00D278A3" w:rsidP="00A0616F">
      <w:pPr>
        <w:pStyle w:val="ListParagraph"/>
        <w:ind w:left="360"/>
        <w:jc w:val="both"/>
        <w:rPr>
          <w:b/>
          <w:bCs/>
          <w:color w:val="FF0000"/>
          <w:lang w:val="en-ZA"/>
        </w:rPr>
      </w:pPr>
      <w:r w:rsidRPr="00A0616F">
        <w:rPr>
          <w:b/>
          <w:bCs/>
          <w:lang w:val="en-ZA"/>
        </w:rPr>
        <w:t>SAPUI5</w:t>
      </w:r>
      <w:r w:rsidRPr="00A0616F">
        <w:rPr>
          <w:lang w:val="en-ZA"/>
        </w:rPr>
        <w:t xml:space="preserve"> is the purely custom development by technical person by UI5 framework.</w:t>
      </w:r>
    </w:p>
    <w:p w14:paraId="4CB19F8D" w14:textId="77777777" w:rsidR="00E85C94" w:rsidRDefault="00D278A3" w:rsidP="00E85C94">
      <w:pPr>
        <w:ind w:left="360"/>
        <w:jc w:val="both"/>
        <w:rPr>
          <w:lang w:val="en-ZA"/>
        </w:rPr>
      </w:pPr>
      <w:r w:rsidRPr="00E85C94">
        <w:rPr>
          <w:b/>
          <w:bCs/>
          <w:lang w:val="en-ZA"/>
        </w:rPr>
        <w:t>SAP FIORI</w:t>
      </w:r>
      <w:r w:rsidRPr="00E85C94">
        <w:rPr>
          <w:lang w:val="en-ZA"/>
        </w:rPr>
        <w:t xml:space="preserve"> is based on the common business scenarios SAP developed some applications those are called FIORI Application</w:t>
      </w:r>
      <w:r w:rsidR="007672A2" w:rsidRPr="00E85C94">
        <w:rPr>
          <w:lang w:val="en-ZA"/>
        </w:rPr>
        <w:t>s</w:t>
      </w:r>
      <w:r w:rsidRPr="00E85C94">
        <w:rPr>
          <w:lang w:val="en-ZA"/>
        </w:rPr>
        <w:t xml:space="preserve">, even FIORI </w:t>
      </w:r>
      <w:r w:rsidR="007672A2" w:rsidRPr="00E85C94">
        <w:rPr>
          <w:lang w:val="en-ZA"/>
        </w:rPr>
        <w:t xml:space="preserve">applications </w:t>
      </w:r>
      <w:r w:rsidRPr="00E85C94">
        <w:rPr>
          <w:lang w:val="en-ZA"/>
        </w:rPr>
        <w:t>also developed using SAPUI5 framework.</w:t>
      </w:r>
    </w:p>
    <w:p w14:paraId="3C586295" w14:textId="12186399" w:rsidR="00CF587C" w:rsidRPr="00E85C94" w:rsidRDefault="00CF587C" w:rsidP="00E85C94">
      <w:pPr>
        <w:ind w:left="360"/>
        <w:jc w:val="both"/>
        <w:rPr>
          <w:lang w:val="en-ZA"/>
        </w:rPr>
      </w:pPr>
      <w:r w:rsidRPr="00E85C94">
        <w:rPr>
          <w:lang w:val="en-ZA"/>
        </w:rPr>
        <w:t>Note: SAP FIORI is not a technology.</w:t>
      </w:r>
    </w:p>
    <w:p w14:paraId="48356338" w14:textId="4437C002" w:rsidR="008615F8" w:rsidRPr="00E85C94" w:rsidRDefault="008615F8" w:rsidP="00E85C94">
      <w:pPr>
        <w:ind w:firstLine="360"/>
        <w:jc w:val="both"/>
        <w:rPr>
          <w:b/>
          <w:bCs/>
          <w:lang w:val="en-ZA"/>
        </w:rPr>
      </w:pPr>
      <w:r w:rsidRPr="00E85C94">
        <w:rPr>
          <w:b/>
          <w:bCs/>
          <w:lang w:val="en-ZA"/>
        </w:rPr>
        <w:t>SAP FIORI has again sub parts which are</w:t>
      </w:r>
    </w:p>
    <w:p w14:paraId="29CDDE2D" w14:textId="358022CC" w:rsidR="008615F8" w:rsidRDefault="008615F8" w:rsidP="00B80CB8">
      <w:pPr>
        <w:pStyle w:val="ListParagraph"/>
        <w:numPr>
          <w:ilvl w:val="0"/>
          <w:numId w:val="15"/>
        </w:numPr>
        <w:jc w:val="both"/>
        <w:rPr>
          <w:lang w:val="en-ZA"/>
        </w:rPr>
      </w:pPr>
      <w:r w:rsidRPr="00472B57">
        <w:rPr>
          <w:b/>
          <w:bCs/>
          <w:lang w:val="en-ZA"/>
        </w:rPr>
        <w:t>Standard FIORI apps</w:t>
      </w:r>
      <w:r>
        <w:rPr>
          <w:lang w:val="en-ZA"/>
        </w:rPr>
        <w:t xml:space="preserve">, we can extend these apps based </w:t>
      </w:r>
      <w:r w:rsidR="00311646">
        <w:rPr>
          <w:lang w:val="en-ZA"/>
        </w:rPr>
        <w:t>on customer</w:t>
      </w:r>
      <w:r>
        <w:rPr>
          <w:lang w:val="en-ZA"/>
        </w:rPr>
        <w:t xml:space="preserve"> requirement.</w:t>
      </w:r>
    </w:p>
    <w:p w14:paraId="14D3C03C" w14:textId="66F5206F" w:rsidR="00197D25" w:rsidRDefault="00197D25" w:rsidP="00B80CB8">
      <w:pPr>
        <w:pStyle w:val="ListParagraph"/>
        <w:numPr>
          <w:ilvl w:val="0"/>
          <w:numId w:val="15"/>
        </w:numPr>
        <w:jc w:val="both"/>
        <w:rPr>
          <w:lang w:val="en-ZA"/>
        </w:rPr>
      </w:pPr>
      <w:r w:rsidRPr="00472B57">
        <w:rPr>
          <w:b/>
          <w:bCs/>
          <w:lang w:val="en-ZA"/>
        </w:rPr>
        <w:t xml:space="preserve">FIORI </w:t>
      </w:r>
      <w:r w:rsidR="007D5399" w:rsidRPr="00472B57">
        <w:rPr>
          <w:b/>
          <w:bCs/>
          <w:lang w:val="en-ZA"/>
        </w:rPr>
        <w:t>template-based</w:t>
      </w:r>
      <w:r w:rsidRPr="00472B57">
        <w:rPr>
          <w:b/>
          <w:bCs/>
          <w:lang w:val="en-ZA"/>
        </w:rPr>
        <w:t xml:space="preserve"> applications:</w:t>
      </w:r>
      <w:r>
        <w:rPr>
          <w:lang w:val="en-ZA"/>
        </w:rPr>
        <w:t xml:space="preserve"> instead of </w:t>
      </w:r>
      <w:r w:rsidR="00472B57">
        <w:rPr>
          <w:lang w:val="en-ZA"/>
        </w:rPr>
        <w:t>creating</w:t>
      </w:r>
      <w:r>
        <w:rPr>
          <w:lang w:val="en-ZA"/>
        </w:rPr>
        <w:t xml:space="preserve"> an application from scratch SAP has given some templates, if we use those to create the applications 90-95% of code will generate automatically remai</w:t>
      </w:r>
      <w:r w:rsidR="00311646">
        <w:rPr>
          <w:lang w:val="en-ZA"/>
        </w:rPr>
        <w:t>ning we need to</w:t>
      </w:r>
      <w:r>
        <w:rPr>
          <w:lang w:val="en-ZA"/>
        </w:rPr>
        <w:t xml:space="preserve"> </w:t>
      </w:r>
      <w:r w:rsidR="00A20C39">
        <w:rPr>
          <w:lang w:val="en-ZA"/>
        </w:rPr>
        <w:t>write</w:t>
      </w:r>
      <w:r w:rsidR="00DA41D9">
        <w:rPr>
          <w:lang w:val="en-ZA"/>
        </w:rPr>
        <w:t>.</w:t>
      </w:r>
    </w:p>
    <w:p w14:paraId="2B8598B7" w14:textId="3E4D8F36" w:rsidR="007D5399" w:rsidRDefault="007D5399" w:rsidP="00B80CB8">
      <w:pPr>
        <w:pStyle w:val="ListParagraph"/>
        <w:numPr>
          <w:ilvl w:val="0"/>
          <w:numId w:val="15"/>
        </w:numPr>
        <w:jc w:val="both"/>
        <w:rPr>
          <w:lang w:val="en-ZA"/>
        </w:rPr>
      </w:pPr>
      <w:r w:rsidRPr="00472B57">
        <w:rPr>
          <w:b/>
          <w:bCs/>
          <w:lang w:val="en-ZA"/>
        </w:rPr>
        <w:t>FIORI Element based Applications</w:t>
      </w:r>
      <w:r>
        <w:rPr>
          <w:lang w:val="en-ZA"/>
        </w:rPr>
        <w:t>: which are based on smart control and CDS with Annotations</w:t>
      </w:r>
      <w:r w:rsidR="001B73F4">
        <w:rPr>
          <w:lang w:val="en-ZA"/>
        </w:rPr>
        <w:t>.</w:t>
      </w:r>
    </w:p>
    <w:p w14:paraId="7DA2C12D" w14:textId="77777777" w:rsidR="00757DFB" w:rsidRDefault="00B1767F" w:rsidP="00B80CB8">
      <w:pPr>
        <w:pStyle w:val="ListParagraph"/>
        <w:numPr>
          <w:ilvl w:val="0"/>
          <w:numId w:val="15"/>
        </w:numPr>
        <w:jc w:val="both"/>
        <w:rPr>
          <w:lang w:val="en-ZA"/>
        </w:rPr>
      </w:pPr>
      <w:r>
        <w:rPr>
          <w:b/>
          <w:bCs/>
          <w:lang w:val="en-ZA"/>
        </w:rPr>
        <w:t>FIORI Launchpad</w:t>
      </w:r>
      <w:r w:rsidRPr="00B1767F">
        <w:rPr>
          <w:lang w:val="en-ZA"/>
        </w:rPr>
        <w:t>:</w:t>
      </w:r>
      <w:r w:rsidR="001E76FB">
        <w:rPr>
          <w:lang w:val="en-ZA"/>
        </w:rPr>
        <w:t xml:space="preserve"> is a single point of end user login </w:t>
      </w:r>
      <w:r w:rsidR="0061729A">
        <w:rPr>
          <w:lang w:val="en-ZA"/>
        </w:rPr>
        <w:t>to access the FIORI applications.</w:t>
      </w:r>
    </w:p>
    <w:p w14:paraId="0686EBEF" w14:textId="6D9EBC17" w:rsidR="003C5FBE" w:rsidRPr="00757DFB" w:rsidRDefault="003C5FBE" w:rsidP="00757DFB">
      <w:pPr>
        <w:pStyle w:val="ListParagraph"/>
        <w:ind w:left="785"/>
        <w:jc w:val="both"/>
        <w:rPr>
          <w:lang w:val="en-ZA"/>
        </w:rPr>
      </w:pPr>
      <w:r w:rsidRPr="00757DFB">
        <w:rPr>
          <w:lang w:val="en-ZA"/>
        </w:rPr>
        <w:t>Why this FIORI Launchpad</w:t>
      </w:r>
      <w:r w:rsidR="00FE7148" w:rsidRPr="00757DFB">
        <w:rPr>
          <w:lang w:val="en-ZA"/>
        </w:rPr>
        <w:t xml:space="preserve"> is for access the different multiple applications by single login.</w:t>
      </w:r>
      <w:r w:rsidRPr="00757DFB">
        <w:rPr>
          <w:lang w:val="en-ZA"/>
        </w:rPr>
        <w:t xml:space="preserve"> </w:t>
      </w:r>
    </w:p>
    <w:p w14:paraId="5151DCD6" w14:textId="32A32EDB" w:rsidR="00305B89" w:rsidRDefault="002F7D61" w:rsidP="006A223F">
      <w:pPr>
        <w:pStyle w:val="ListParagraph"/>
        <w:numPr>
          <w:ilvl w:val="0"/>
          <w:numId w:val="3"/>
        </w:numPr>
        <w:jc w:val="both"/>
        <w:rPr>
          <w:b/>
          <w:bCs/>
          <w:color w:val="FF0000"/>
          <w:lang w:val="en-ZA"/>
        </w:rPr>
      </w:pPr>
      <w:bookmarkStart w:id="9" w:name="structure_SAPUI5_Application"/>
      <w:r w:rsidRPr="002F7D61">
        <w:rPr>
          <w:b/>
          <w:bCs/>
          <w:color w:val="FF0000"/>
          <w:lang w:val="en-ZA"/>
        </w:rPr>
        <w:t>Structure of SAPUI5</w:t>
      </w:r>
      <w:r w:rsidR="002307A9">
        <w:rPr>
          <w:b/>
          <w:bCs/>
          <w:color w:val="FF0000"/>
          <w:lang w:val="en-ZA"/>
        </w:rPr>
        <w:t xml:space="preserve"> Application</w:t>
      </w:r>
      <w:r w:rsidRPr="002F7D61">
        <w:rPr>
          <w:b/>
          <w:bCs/>
          <w:color w:val="FF0000"/>
          <w:lang w:val="en-ZA"/>
        </w:rPr>
        <w:t>:</w:t>
      </w:r>
      <w:r w:rsidR="0059018B">
        <w:rPr>
          <w:b/>
          <w:bCs/>
          <w:color w:val="FF0000"/>
          <w:lang w:val="en-ZA"/>
        </w:rPr>
        <w:t xml:space="preserve"> -</w:t>
      </w:r>
      <w:r w:rsidR="00735542">
        <w:rPr>
          <w:b/>
          <w:bCs/>
          <w:color w:val="FF0000"/>
          <w:lang w:val="en-ZA"/>
        </w:rPr>
        <w:t>3</w:t>
      </w:r>
    </w:p>
    <w:bookmarkEnd w:id="9"/>
    <w:p w14:paraId="317A1B2E" w14:textId="6AF7F63B" w:rsidR="00601C10" w:rsidRPr="008054EF" w:rsidRDefault="00601C10" w:rsidP="008054EF">
      <w:pPr>
        <w:ind w:firstLine="360"/>
        <w:jc w:val="both"/>
        <w:rPr>
          <w:b/>
          <w:bCs/>
          <w:color w:val="FF0000"/>
          <w:lang w:val="en-ZA"/>
        </w:rPr>
      </w:pPr>
      <w:r>
        <w:rPr>
          <w:noProof/>
          <w:lang w:val="en-IN" w:eastAsia="en-IN"/>
        </w:rPr>
        <w:drawing>
          <wp:inline distT="0" distB="0" distL="0" distR="0" wp14:anchorId="19C0CE93" wp14:editId="39DDD99F">
            <wp:extent cx="6297320" cy="223837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1500" cy="2246970"/>
                    </a:xfrm>
                    <a:prstGeom prst="rect">
                      <a:avLst/>
                    </a:prstGeom>
                  </pic:spPr>
                </pic:pic>
              </a:graphicData>
            </a:graphic>
          </wp:inline>
        </w:drawing>
      </w:r>
    </w:p>
    <w:p w14:paraId="242D3BA0" w14:textId="7A9B4664" w:rsidR="00961D20" w:rsidRDefault="002307A9" w:rsidP="00B80CB8">
      <w:pPr>
        <w:pStyle w:val="ListParagraph"/>
        <w:numPr>
          <w:ilvl w:val="0"/>
          <w:numId w:val="19"/>
        </w:numPr>
        <w:jc w:val="both"/>
        <w:rPr>
          <w:lang w:val="en-ZA"/>
        </w:rPr>
      </w:pPr>
      <w:r w:rsidRPr="002307A9">
        <w:rPr>
          <w:lang w:val="en-ZA"/>
        </w:rPr>
        <w:t>When we create a project in WEBIDE/BAS we will get below default structure of project.</w:t>
      </w:r>
    </w:p>
    <w:p w14:paraId="0B2D26D0" w14:textId="77777777" w:rsidR="00B3745D" w:rsidRDefault="00DF4C52" w:rsidP="00B80CB8">
      <w:pPr>
        <w:pStyle w:val="ListParagraph"/>
        <w:numPr>
          <w:ilvl w:val="0"/>
          <w:numId w:val="19"/>
        </w:numPr>
        <w:jc w:val="both"/>
        <w:rPr>
          <w:lang w:val="en-ZA"/>
        </w:rPr>
      </w:pPr>
      <w:r>
        <w:rPr>
          <w:lang w:val="en-ZA"/>
        </w:rPr>
        <w:t xml:space="preserve">After completion of project creation, we have to deploy this project to Gateway system, in deployment process folders under webapp folder will deploy, reaming two files </w:t>
      </w:r>
      <w:r w:rsidRPr="00DF4C52">
        <w:rPr>
          <w:b/>
          <w:bCs/>
          <w:lang w:val="en-ZA"/>
        </w:rPr>
        <w:t>neo-app.json</w:t>
      </w:r>
      <w:r>
        <w:rPr>
          <w:lang w:val="en-ZA"/>
        </w:rPr>
        <w:t xml:space="preserve"> and</w:t>
      </w:r>
      <w:r w:rsidR="000E270F">
        <w:rPr>
          <w:lang w:val="en-ZA"/>
        </w:rPr>
        <w:t xml:space="preserve"> </w:t>
      </w:r>
      <w:r w:rsidR="000E270F" w:rsidRPr="008C0905">
        <w:rPr>
          <w:b/>
          <w:bCs/>
          <w:lang w:val="en-ZA"/>
        </w:rPr>
        <w:t>project.json</w:t>
      </w:r>
      <w:r w:rsidR="008C0905">
        <w:rPr>
          <w:b/>
          <w:bCs/>
          <w:lang w:val="en-ZA"/>
        </w:rPr>
        <w:t xml:space="preserve"> </w:t>
      </w:r>
      <w:r w:rsidR="008C0905" w:rsidRPr="008C0905">
        <w:rPr>
          <w:lang w:val="en-ZA"/>
        </w:rPr>
        <w:t>not deployed because they are nothing to do with deployment</w:t>
      </w:r>
      <w:r w:rsidR="008C0905">
        <w:rPr>
          <w:lang w:val="en-ZA"/>
        </w:rPr>
        <w:t>, they are special type of files for WEBIDE</w:t>
      </w:r>
      <w:r w:rsidR="009156A5">
        <w:rPr>
          <w:lang w:val="en-ZA"/>
        </w:rPr>
        <w:t>. Developers should not touch the project.json file, which stores the project related information.</w:t>
      </w:r>
    </w:p>
    <w:p w14:paraId="6F585B7C" w14:textId="71C41A2D" w:rsidR="009156A5" w:rsidRPr="00B3745D" w:rsidRDefault="009156A5" w:rsidP="00B3745D">
      <w:pPr>
        <w:pStyle w:val="ListParagraph"/>
        <w:ind w:left="785"/>
        <w:jc w:val="both"/>
        <w:rPr>
          <w:lang w:val="en-ZA"/>
        </w:rPr>
      </w:pPr>
      <w:r w:rsidRPr="00B3745D">
        <w:rPr>
          <w:lang w:val="en-ZA"/>
        </w:rPr>
        <w:t>neo-</w:t>
      </w:r>
      <w:r w:rsidR="00C618B8" w:rsidRPr="00B3745D">
        <w:rPr>
          <w:lang w:val="en-ZA"/>
        </w:rPr>
        <w:t>app.json</w:t>
      </w:r>
      <w:r w:rsidRPr="00B3745D">
        <w:rPr>
          <w:lang w:val="en-ZA"/>
        </w:rPr>
        <w:t xml:space="preserve"> is automatically through wizard configured something to connect Gateway system.</w:t>
      </w:r>
    </w:p>
    <w:p w14:paraId="691CA0F3" w14:textId="77777777" w:rsidR="00CB4CCE" w:rsidRDefault="00292B41" w:rsidP="00B80CB8">
      <w:pPr>
        <w:pStyle w:val="ListParagraph"/>
        <w:numPr>
          <w:ilvl w:val="0"/>
          <w:numId w:val="19"/>
        </w:numPr>
        <w:jc w:val="both"/>
        <w:rPr>
          <w:lang w:val="en-ZA"/>
        </w:rPr>
      </w:pPr>
      <w:r w:rsidRPr="008E5B13">
        <w:rPr>
          <w:b/>
          <w:bCs/>
          <w:lang w:val="en-ZA"/>
        </w:rPr>
        <w:t xml:space="preserve">SAP </w:t>
      </w:r>
      <w:r w:rsidR="00B55F48" w:rsidRPr="008E5B13">
        <w:rPr>
          <w:b/>
          <w:bCs/>
          <w:lang w:val="en-ZA"/>
        </w:rPr>
        <w:t>recommends</w:t>
      </w:r>
      <w:r w:rsidRPr="008E5B13">
        <w:rPr>
          <w:b/>
          <w:bCs/>
          <w:lang w:val="en-ZA"/>
        </w:rPr>
        <w:t xml:space="preserve"> as empty as possible in style.css </w:t>
      </w:r>
      <w:r w:rsidR="000B6115" w:rsidRPr="008E5B13">
        <w:rPr>
          <w:b/>
          <w:bCs/>
          <w:lang w:val="en-ZA"/>
        </w:rPr>
        <w:t>file</w:t>
      </w:r>
      <w:r w:rsidR="000B6115">
        <w:rPr>
          <w:lang w:val="en-ZA"/>
        </w:rPr>
        <w:t xml:space="preserve"> because</w:t>
      </w:r>
      <w:r w:rsidR="00762019">
        <w:rPr>
          <w:lang w:val="en-ZA"/>
        </w:rPr>
        <w:t xml:space="preserve"> we </w:t>
      </w:r>
      <w:r w:rsidR="000B6115">
        <w:rPr>
          <w:lang w:val="en-ZA"/>
        </w:rPr>
        <w:t>cannot</w:t>
      </w:r>
      <w:r w:rsidR="00762019">
        <w:rPr>
          <w:lang w:val="en-ZA"/>
        </w:rPr>
        <w:t xml:space="preserve"> apply any custom CSS to standard FIORI applications</w:t>
      </w:r>
      <w:r w:rsidR="000B6115">
        <w:rPr>
          <w:lang w:val="en-ZA"/>
        </w:rPr>
        <w:t xml:space="preserve">. </w:t>
      </w:r>
      <w:r w:rsidR="001A62E1">
        <w:rPr>
          <w:lang w:val="en-ZA"/>
        </w:rPr>
        <w:t xml:space="preserve">So, if we have applied custom CSS to custom app when we </w:t>
      </w:r>
      <w:r w:rsidR="00FF45D9">
        <w:rPr>
          <w:lang w:val="en-ZA"/>
        </w:rPr>
        <w:t>come</w:t>
      </w:r>
      <w:r w:rsidR="001A62E1">
        <w:rPr>
          <w:lang w:val="en-ZA"/>
        </w:rPr>
        <w:t xml:space="preserve"> to FIORI Launchpad user experience custom app is full of </w:t>
      </w:r>
      <w:r w:rsidR="00CB578D">
        <w:rPr>
          <w:lang w:val="en-ZA"/>
        </w:rPr>
        <w:t>colors,</w:t>
      </w:r>
      <w:r w:rsidR="001A62E1">
        <w:rPr>
          <w:lang w:val="en-ZA"/>
        </w:rPr>
        <w:t xml:space="preserve"> but standard app is not much. </w:t>
      </w:r>
      <w:r w:rsidR="00CB578D">
        <w:rPr>
          <w:lang w:val="en-ZA"/>
        </w:rPr>
        <w:t xml:space="preserve">Here the uniformity is missing so SAP Recommends don’t apply colors in CSS you can use css for other purpose not for colors. </w:t>
      </w:r>
    </w:p>
    <w:p w14:paraId="09E63872" w14:textId="4689FCD3" w:rsidR="0093320E" w:rsidRPr="00CB4CCE" w:rsidRDefault="0093320E" w:rsidP="00CB4CCE">
      <w:pPr>
        <w:pStyle w:val="ListParagraph"/>
        <w:ind w:left="785"/>
        <w:jc w:val="both"/>
        <w:rPr>
          <w:lang w:val="en-ZA"/>
        </w:rPr>
      </w:pPr>
      <w:r w:rsidRPr="00CB4CCE">
        <w:rPr>
          <w:lang w:val="en-ZA"/>
        </w:rPr>
        <w:t xml:space="preserve">If we want to make them colorfull sap has provided theme designer at FIORI Launchpad by this </w:t>
      </w:r>
      <w:r w:rsidR="00BB1E4B" w:rsidRPr="00CB4CCE">
        <w:rPr>
          <w:lang w:val="en-ZA"/>
        </w:rPr>
        <w:t>each</w:t>
      </w:r>
      <w:r w:rsidRPr="00CB4CCE">
        <w:rPr>
          <w:lang w:val="en-ZA"/>
        </w:rPr>
        <w:t xml:space="preserve"> app and </w:t>
      </w:r>
      <w:r w:rsidR="001D1F8C" w:rsidRPr="00CB4CCE">
        <w:rPr>
          <w:lang w:val="en-ZA"/>
        </w:rPr>
        <w:t>tiles,</w:t>
      </w:r>
      <w:r w:rsidRPr="00CB4CCE">
        <w:rPr>
          <w:lang w:val="en-ZA"/>
        </w:rPr>
        <w:t xml:space="preserve"> feel same user experience.</w:t>
      </w:r>
    </w:p>
    <w:p w14:paraId="228E14B0" w14:textId="7813CFBA" w:rsidR="00BB1E4B" w:rsidRDefault="00552B9A" w:rsidP="0093320E">
      <w:pPr>
        <w:pStyle w:val="ListParagraph"/>
        <w:ind w:left="1080"/>
        <w:jc w:val="both"/>
        <w:rPr>
          <w:lang w:val="en-ZA"/>
        </w:rPr>
      </w:pPr>
      <w:r>
        <w:rPr>
          <w:lang w:val="en-ZA"/>
        </w:rPr>
        <w:t>Settings-&gt;appearance</w:t>
      </w:r>
      <w:r w:rsidR="005C5CE4">
        <w:rPr>
          <w:lang w:val="en-ZA"/>
        </w:rPr>
        <w:t>.</w:t>
      </w:r>
    </w:p>
    <w:p w14:paraId="660DBFA4" w14:textId="77777777" w:rsidR="00DD7CBD" w:rsidRDefault="00B02C35" w:rsidP="00B80CB8">
      <w:pPr>
        <w:pStyle w:val="ListParagraph"/>
        <w:numPr>
          <w:ilvl w:val="0"/>
          <w:numId w:val="19"/>
        </w:numPr>
        <w:jc w:val="both"/>
        <w:rPr>
          <w:lang w:val="en-ZA"/>
        </w:rPr>
      </w:pPr>
      <w:r>
        <w:rPr>
          <w:lang w:val="en-ZA"/>
        </w:rPr>
        <w:t>I18n</w:t>
      </w:r>
      <w:r w:rsidR="005C5CE4">
        <w:rPr>
          <w:lang w:val="en-ZA"/>
        </w:rPr>
        <w:t xml:space="preserve"> stands for internationalisation, which means supporting our application </w:t>
      </w:r>
      <w:r w:rsidR="00184436">
        <w:rPr>
          <w:lang w:val="en-ZA"/>
        </w:rPr>
        <w:t>in multiple</w:t>
      </w:r>
      <w:r w:rsidR="005C5CE4">
        <w:rPr>
          <w:lang w:val="en-ZA"/>
        </w:rPr>
        <w:t xml:space="preserve"> </w:t>
      </w:r>
      <w:r w:rsidR="00BA66A3">
        <w:rPr>
          <w:lang w:val="en-ZA"/>
        </w:rPr>
        <w:t>languages</w:t>
      </w:r>
      <w:r w:rsidR="005C5CE4">
        <w:rPr>
          <w:lang w:val="en-ZA"/>
        </w:rPr>
        <w:t>.</w:t>
      </w:r>
      <w:r w:rsidR="0086547A">
        <w:rPr>
          <w:lang w:val="en-ZA"/>
        </w:rPr>
        <w:t xml:space="preserve"> Based on the selected language while login.</w:t>
      </w:r>
    </w:p>
    <w:p w14:paraId="6189EA94" w14:textId="52356919" w:rsidR="00ED3953" w:rsidRPr="00DD7CBD" w:rsidRDefault="00ED3953" w:rsidP="00DD7CBD">
      <w:pPr>
        <w:pStyle w:val="ListParagraph"/>
        <w:ind w:left="785"/>
        <w:jc w:val="both"/>
        <w:rPr>
          <w:lang w:val="en-ZA"/>
        </w:rPr>
      </w:pPr>
      <w:r w:rsidRPr="00DD7CBD">
        <w:rPr>
          <w:lang w:val="en-ZA"/>
        </w:rPr>
        <w:t xml:space="preserve">For each language contains one i18n file under I18n folder with name prefix as </w:t>
      </w:r>
      <w:r w:rsidRPr="00DD7CBD">
        <w:rPr>
          <w:b/>
          <w:bCs/>
          <w:lang w:val="en-ZA"/>
        </w:rPr>
        <w:t>i18n_&lt;language code&gt;.properties</w:t>
      </w:r>
      <w:r w:rsidR="0066547B" w:rsidRPr="00DD7CBD">
        <w:rPr>
          <w:lang w:val="en-ZA"/>
        </w:rPr>
        <w:t>, the default i18n.properties file is for English.</w:t>
      </w:r>
    </w:p>
    <w:p w14:paraId="5F20324D" w14:textId="35C3DBC1" w:rsidR="0095276E" w:rsidRPr="0095276E" w:rsidRDefault="0095276E" w:rsidP="00B80CB8">
      <w:pPr>
        <w:pStyle w:val="ListParagraph"/>
        <w:numPr>
          <w:ilvl w:val="0"/>
          <w:numId w:val="19"/>
        </w:numPr>
        <w:jc w:val="both"/>
        <w:rPr>
          <w:lang w:val="en-ZA"/>
        </w:rPr>
      </w:pPr>
      <w:r>
        <w:rPr>
          <w:lang w:val="en-ZA"/>
        </w:rPr>
        <w:t>Component.js is the global controller, any view and any controller can use this component.js.</w:t>
      </w:r>
    </w:p>
    <w:p w14:paraId="7237AA94" w14:textId="77777777" w:rsidR="00F233C9" w:rsidRPr="00A0745D" w:rsidRDefault="00F233C9" w:rsidP="00F233C9">
      <w:pPr>
        <w:pStyle w:val="ListParagraph"/>
        <w:jc w:val="both"/>
        <w:rPr>
          <w:b/>
          <w:bCs/>
          <w:color w:val="FF0000"/>
        </w:rPr>
      </w:pPr>
    </w:p>
    <w:p w14:paraId="6E2B081B" w14:textId="403B46E4" w:rsidR="00221237" w:rsidRPr="00561193" w:rsidRDefault="001B236F" w:rsidP="006A223F">
      <w:pPr>
        <w:pStyle w:val="ListParagraph"/>
        <w:numPr>
          <w:ilvl w:val="0"/>
          <w:numId w:val="3"/>
        </w:numPr>
        <w:jc w:val="both"/>
        <w:rPr>
          <w:lang w:val="en-ZA"/>
        </w:rPr>
      </w:pPr>
      <w:bookmarkStart w:id="10" w:name="Initial_flow_of_Execution"/>
      <w:r w:rsidRPr="001B236F">
        <w:rPr>
          <w:b/>
          <w:bCs/>
          <w:color w:val="FF0000"/>
          <w:lang w:val="en-ZA"/>
        </w:rPr>
        <w:t>Initial Flow of Execution: -4</w:t>
      </w:r>
      <w:bookmarkEnd w:id="10"/>
    </w:p>
    <w:p w14:paraId="3D1B754B" w14:textId="37A87B18" w:rsidR="00290097" w:rsidRDefault="00561193" w:rsidP="00B80CB8">
      <w:pPr>
        <w:pStyle w:val="ListParagraph"/>
        <w:numPr>
          <w:ilvl w:val="0"/>
          <w:numId w:val="20"/>
        </w:numPr>
        <w:jc w:val="both"/>
        <w:rPr>
          <w:lang w:val="en-ZA"/>
        </w:rPr>
      </w:pPr>
      <w:r w:rsidRPr="00561193">
        <w:rPr>
          <w:lang w:val="en-ZA"/>
        </w:rPr>
        <w:t>Which means</w:t>
      </w:r>
      <w:r w:rsidR="00DF07FC">
        <w:rPr>
          <w:lang w:val="en-ZA"/>
        </w:rPr>
        <w:t>,</w:t>
      </w:r>
      <w:r w:rsidRPr="00561193">
        <w:rPr>
          <w:lang w:val="en-ZA"/>
        </w:rPr>
        <w:t xml:space="preserve"> from starting file index.html to execution of output, in between what are the files will be getting loaded and what is the sequence of file loading and what those files contains.</w:t>
      </w:r>
    </w:p>
    <w:p w14:paraId="55E2446F" w14:textId="2218A1A3" w:rsidR="00B5062B" w:rsidRDefault="00687194" w:rsidP="00B80CB8">
      <w:pPr>
        <w:pStyle w:val="ListParagraph"/>
        <w:numPr>
          <w:ilvl w:val="0"/>
          <w:numId w:val="20"/>
        </w:numPr>
        <w:jc w:val="both"/>
        <w:rPr>
          <w:lang w:val="en-ZA"/>
        </w:rPr>
      </w:pPr>
      <w:r>
        <w:rPr>
          <w:lang w:val="en-ZA"/>
        </w:rPr>
        <w:t xml:space="preserve">The </w:t>
      </w:r>
      <w:r w:rsidRPr="00EB0F43">
        <w:rPr>
          <w:b/>
          <w:bCs/>
          <w:lang w:val="en-ZA"/>
        </w:rPr>
        <w:t>execution of flow</w:t>
      </w:r>
      <w:r>
        <w:rPr>
          <w:lang w:val="en-ZA"/>
        </w:rPr>
        <w:t xml:space="preserve"> is as below.</w:t>
      </w:r>
    </w:p>
    <w:p w14:paraId="2B725FA8" w14:textId="77777777" w:rsidR="009027FF" w:rsidRDefault="0089550B" w:rsidP="007B32AC">
      <w:pPr>
        <w:spacing w:after="0"/>
        <w:ind w:left="720"/>
        <w:jc w:val="both"/>
        <w:rPr>
          <w:lang w:val="en-ZA"/>
        </w:rPr>
      </w:pPr>
      <w:r w:rsidRPr="009027FF">
        <w:rPr>
          <w:lang w:val="en-ZA"/>
        </w:rPr>
        <w:t xml:space="preserve">Index.html(here first SAPUI5 runtime (sapUI5 bootstrap) will execute </w:t>
      </w:r>
      <w:r w:rsidRPr="0089550B">
        <w:rPr>
          <w:lang w:val="en-ZA"/>
        </w:rPr>
        <w:sym w:font="Wingdings" w:char="F0E0"/>
      </w:r>
      <w:r w:rsidRPr="009027FF">
        <w:rPr>
          <w:lang w:val="en-ZA"/>
        </w:rPr>
        <w:t xml:space="preserve"> component.js </w:t>
      </w:r>
      <w:r w:rsidRPr="0089550B">
        <w:rPr>
          <w:lang w:val="en-ZA"/>
        </w:rPr>
        <w:sym w:font="Wingdings" w:char="F0E0"/>
      </w:r>
      <w:r w:rsidR="0021091B" w:rsidRPr="009027FF">
        <w:rPr>
          <w:lang w:val="en-ZA"/>
        </w:rPr>
        <w:t xml:space="preserve"> </w:t>
      </w:r>
      <w:r w:rsidRPr="009027FF">
        <w:rPr>
          <w:lang w:val="en-ZA"/>
        </w:rPr>
        <w:t>manifest.json</w:t>
      </w:r>
      <w:r w:rsidR="00773DC5" w:rsidRPr="009027FF">
        <w:rPr>
          <w:lang w:val="en-ZA"/>
        </w:rPr>
        <w:t>(in manifest</w:t>
      </w:r>
      <w:r w:rsidR="000E22B0" w:rsidRPr="009027FF">
        <w:rPr>
          <w:lang w:val="en-ZA"/>
        </w:rPr>
        <w:t>.</w:t>
      </w:r>
      <w:r w:rsidR="00773DC5" w:rsidRPr="009027FF">
        <w:rPr>
          <w:lang w:val="en-ZA"/>
        </w:rPr>
        <w:t xml:space="preserve">json it will execute the root view) </w:t>
      </w:r>
      <w:r w:rsidR="00773DC5" w:rsidRPr="00773DC5">
        <w:rPr>
          <w:lang w:val="en-ZA"/>
        </w:rPr>
        <w:sym w:font="Wingdings" w:char="F0E0"/>
      </w:r>
      <w:r w:rsidR="0021091B" w:rsidRPr="009027FF">
        <w:rPr>
          <w:lang w:val="en-ZA"/>
        </w:rPr>
        <w:t xml:space="preserve"> view1.view.xml </w:t>
      </w:r>
      <w:r w:rsidR="0021091B" w:rsidRPr="0021091B">
        <w:rPr>
          <w:lang w:val="en-ZA"/>
        </w:rPr>
        <w:sym w:font="Wingdings" w:char="F0E0"/>
      </w:r>
      <w:r w:rsidR="0021091B" w:rsidRPr="009027FF">
        <w:rPr>
          <w:lang w:val="en-ZA"/>
        </w:rPr>
        <w:t xml:space="preserve"> view1.controller.js </w:t>
      </w:r>
      <w:r w:rsidR="0021091B" w:rsidRPr="0021091B">
        <w:rPr>
          <w:lang w:val="en-ZA"/>
        </w:rPr>
        <w:sym w:font="Wingdings" w:char="F0E0"/>
      </w:r>
      <w:r w:rsidR="0021091B" w:rsidRPr="009027FF">
        <w:rPr>
          <w:lang w:val="en-ZA"/>
        </w:rPr>
        <w:t xml:space="preserve"> output.</w:t>
      </w:r>
    </w:p>
    <w:p w14:paraId="0F51D3E6" w14:textId="5DCC8BAB" w:rsidR="00687194" w:rsidRPr="009027FF" w:rsidRDefault="003B67B1" w:rsidP="007B32AC">
      <w:pPr>
        <w:spacing w:after="0"/>
        <w:ind w:left="425" w:firstLine="295"/>
        <w:jc w:val="both"/>
        <w:rPr>
          <w:lang w:val="en-ZA"/>
        </w:rPr>
      </w:pPr>
      <w:r w:rsidRPr="009027FF">
        <w:rPr>
          <w:lang w:val="en-ZA"/>
        </w:rPr>
        <w:t xml:space="preserve">Inside Index.html we don’t write </w:t>
      </w:r>
      <w:r w:rsidR="00690684" w:rsidRPr="009027FF">
        <w:rPr>
          <w:lang w:val="en-ZA"/>
        </w:rPr>
        <w:t xml:space="preserve">any </w:t>
      </w:r>
      <w:r w:rsidRPr="009027FF">
        <w:rPr>
          <w:lang w:val="en-ZA"/>
        </w:rPr>
        <w:t>code.</w:t>
      </w:r>
    </w:p>
    <w:p w14:paraId="43ECE61F" w14:textId="438C9030" w:rsidR="00C8722D" w:rsidRDefault="00C8722D" w:rsidP="00B80CB8">
      <w:pPr>
        <w:pStyle w:val="ListParagraph"/>
        <w:numPr>
          <w:ilvl w:val="0"/>
          <w:numId w:val="20"/>
        </w:numPr>
        <w:jc w:val="both"/>
        <w:rPr>
          <w:lang w:val="en-ZA"/>
        </w:rPr>
      </w:pPr>
      <w:bookmarkStart w:id="11" w:name="type_of_themes"/>
      <w:r w:rsidRPr="0015553B">
        <w:rPr>
          <w:b/>
          <w:bCs/>
          <w:lang w:val="en-ZA"/>
        </w:rPr>
        <w:t>Types of themes</w:t>
      </w:r>
      <w:r>
        <w:rPr>
          <w:lang w:val="en-ZA"/>
        </w:rPr>
        <w:t xml:space="preserve"> </w:t>
      </w:r>
      <w:bookmarkEnd w:id="11"/>
      <w:r w:rsidRPr="00C8722D">
        <w:rPr>
          <w:lang w:val="en-ZA"/>
        </w:rPr>
        <w:sym w:font="Wingdings" w:char="F0E0"/>
      </w:r>
      <w:r w:rsidR="0052157B">
        <w:rPr>
          <w:lang w:val="en-ZA"/>
        </w:rPr>
        <w:tab/>
      </w:r>
      <w:r>
        <w:rPr>
          <w:lang w:val="en-ZA"/>
        </w:rPr>
        <w:t xml:space="preserve"> sap_bluecrystal</w:t>
      </w:r>
    </w:p>
    <w:p w14:paraId="3A90A6E5" w14:textId="37D81329" w:rsidR="00C8722D" w:rsidRDefault="00C8722D" w:rsidP="00290097">
      <w:pPr>
        <w:pStyle w:val="ListParagraph"/>
        <w:jc w:val="both"/>
        <w:rPr>
          <w:lang w:val="en-ZA"/>
        </w:rPr>
      </w:pPr>
      <w:r>
        <w:rPr>
          <w:lang w:val="en-ZA"/>
        </w:rPr>
        <w:tab/>
      </w:r>
      <w:r>
        <w:rPr>
          <w:lang w:val="en-ZA"/>
        </w:rPr>
        <w:tab/>
      </w:r>
      <w:r>
        <w:rPr>
          <w:lang w:val="en-ZA"/>
        </w:rPr>
        <w:tab/>
      </w:r>
      <w:r w:rsidR="007B76B5">
        <w:rPr>
          <w:lang w:val="en-ZA"/>
        </w:rPr>
        <w:t>s</w:t>
      </w:r>
      <w:r>
        <w:rPr>
          <w:lang w:val="en-ZA"/>
        </w:rPr>
        <w:t>ap_hcb</w:t>
      </w:r>
    </w:p>
    <w:p w14:paraId="282FA2D4" w14:textId="4BE4AC53" w:rsidR="00C8722D" w:rsidRDefault="00C8722D" w:rsidP="00290097">
      <w:pPr>
        <w:pStyle w:val="ListParagraph"/>
        <w:jc w:val="both"/>
        <w:rPr>
          <w:lang w:val="en-ZA"/>
        </w:rPr>
      </w:pPr>
      <w:r>
        <w:rPr>
          <w:lang w:val="en-ZA"/>
        </w:rPr>
        <w:tab/>
      </w:r>
      <w:r>
        <w:rPr>
          <w:lang w:val="en-ZA"/>
        </w:rPr>
        <w:tab/>
      </w:r>
      <w:r>
        <w:rPr>
          <w:lang w:val="en-ZA"/>
        </w:rPr>
        <w:tab/>
      </w:r>
      <w:r w:rsidR="007B76B5">
        <w:rPr>
          <w:lang w:val="en-ZA"/>
        </w:rPr>
        <w:t>s</w:t>
      </w:r>
      <w:r>
        <w:rPr>
          <w:lang w:val="en-ZA"/>
        </w:rPr>
        <w:t>ap_belize</w:t>
      </w:r>
    </w:p>
    <w:p w14:paraId="31254ACD" w14:textId="3B1E8C96" w:rsidR="00C8722D" w:rsidRDefault="00C8722D" w:rsidP="00290097">
      <w:pPr>
        <w:pStyle w:val="ListParagraph"/>
        <w:jc w:val="both"/>
        <w:rPr>
          <w:lang w:val="en-ZA"/>
        </w:rPr>
      </w:pPr>
      <w:r>
        <w:rPr>
          <w:lang w:val="en-ZA"/>
        </w:rPr>
        <w:tab/>
      </w:r>
      <w:r>
        <w:rPr>
          <w:lang w:val="en-ZA"/>
        </w:rPr>
        <w:tab/>
      </w:r>
      <w:r>
        <w:rPr>
          <w:lang w:val="en-ZA"/>
        </w:rPr>
        <w:tab/>
      </w:r>
      <w:r w:rsidR="0026698E">
        <w:rPr>
          <w:lang w:val="en-ZA"/>
        </w:rPr>
        <w:t>sap_belize_plus</w:t>
      </w:r>
    </w:p>
    <w:p w14:paraId="0DC4629D" w14:textId="51A9832E" w:rsidR="00C8722D" w:rsidRDefault="00C8722D" w:rsidP="00290097">
      <w:pPr>
        <w:pStyle w:val="ListParagraph"/>
        <w:jc w:val="both"/>
        <w:rPr>
          <w:lang w:val="en-ZA"/>
        </w:rPr>
      </w:pPr>
      <w:r>
        <w:rPr>
          <w:lang w:val="en-ZA"/>
        </w:rPr>
        <w:tab/>
      </w:r>
      <w:r>
        <w:rPr>
          <w:lang w:val="en-ZA"/>
        </w:rPr>
        <w:tab/>
      </w:r>
      <w:r>
        <w:rPr>
          <w:lang w:val="en-ZA"/>
        </w:rPr>
        <w:tab/>
      </w:r>
      <w:r w:rsidR="007B76B5">
        <w:rPr>
          <w:lang w:val="en-ZA"/>
        </w:rPr>
        <w:t>s</w:t>
      </w:r>
      <w:r>
        <w:rPr>
          <w:lang w:val="en-ZA"/>
        </w:rPr>
        <w:t>ap_fiori</w:t>
      </w:r>
      <w:r w:rsidR="004E52E8">
        <w:rPr>
          <w:lang w:val="en-ZA"/>
        </w:rPr>
        <w:t>_</w:t>
      </w:r>
      <w:r>
        <w:rPr>
          <w:lang w:val="en-ZA"/>
        </w:rPr>
        <w:t>3</w:t>
      </w:r>
    </w:p>
    <w:p w14:paraId="4EE7CF5A" w14:textId="6F1A4D88" w:rsidR="00C8722D" w:rsidRDefault="00C8722D" w:rsidP="00290097">
      <w:pPr>
        <w:pStyle w:val="ListParagraph"/>
        <w:jc w:val="both"/>
        <w:rPr>
          <w:lang w:val="en-ZA"/>
        </w:rPr>
      </w:pPr>
      <w:r>
        <w:rPr>
          <w:lang w:val="en-ZA"/>
        </w:rPr>
        <w:tab/>
      </w:r>
      <w:r>
        <w:rPr>
          <w:lang w:val="en-ZA"/>
        </w:rPr>
        <w:tab/>
      </w:r>
      <w:r>
        <w:rPr>
          <w:lang w:val="en-ZA"/>
        </w:rPr>
        <w:tab/>
      </w:r>
      <w:r w:rsidR="007B76B5">
        <w:rPr>
          <w:lang w:val="en-ZA"/>
        </w:rPr>
        <w:t>s</w:t>
      </w:r>
      <w:r>
        <w:rPr>
          <w:lang w:val="en-ZA"/>
        </w:rPr>
        <w:t>ap_fiori</w:t>
      </w:r>
      <w:r w:rsidR="004E52E8">
        <w:rPr>
          <w:lang w:val="en-ZA"/>
        </w:rPr>
        <w:t>_</w:t>
      </w:r>
      <w:r>
        <w:rPr>
          <w:lang w:val="en-ZA"/>
        </w:rPr>
        <w:t>3_dark</w:t>
      </w:r>
    </w:p>
    <w:p w14:paraId="5E296108" w14:textId="5AA938AB" w:rsidR="00460C58" w:rsidRDefault="00460C58" w:rsidP="00B80CB8">
      <w:pPr>
        <w:pStyle w:val="ListParagraph"/>
        <w:numPr>
          <w:ilvl w:val="0"/>
          <w:numId w:val="20"/>
        </w:numPr>
        <w:jc w:val="both"/>
        <w:rPr>
          <w:lang w:val="en-ZA"/>
        </w:rPr>
      </w:pPr>
      <w:r>
        <w:rPr>
          <w:lang w:val="en-ZA"/>
        </w:rPr>
        <w:t xml:space="preserve">In any java script </w:t>
      </w:r>
      <w:r w:rsidR="003F13F1">
        <w:rPr>
          <w:lang w:val="en-ZA"/>
        </w:rPr>
        <w:t>file,</w:t>
      </w:r>
      <w:r>
        <w:rPr>
          <w:lang w:val="en-ZA"/>
        </w:rPr>
        <w:t xml:space="preserve"> we can find </w:t>
      </w:r>
      <w:r w:rsidRPr="00C36049">
        <w:rPr>
          <w:b/>
          <w:bCs/>
          <w:lang w:val="en-ZA"/>
        </w:rPr>
        <w:t>“use strict”</w:t>
      </w:r>
      <w:r>
        <w:rPr>
          <w:lang w:val="en-ZA"/>
        </w:rPr>
        <w:t xml:space="preserve"> which means that java script file run in strict mode so that all possible errors we can see in console area.</w:t>
      </w:r>
    </w:p>
    <w:p w14:paraId="28EFDFF9" w14:textId="1740B5E4" w:rsidR="00801B56" w:rsidRDefault="00801B56" w:rsidP="00B80CB8">
      <w:pPr>
        <w:pStyle w:val="ListParagraph"/>
        <w:numPr>
          <w:ilvl w:val="0"/>
          <w:numId w:val="20"/>
        </w:numPr>
        <w:jc w:val="both"/>
        <w:rPr>
          <w:lang w:val="en-ZA"/>
        </w:rPr>
      </w:pPr>
      <w:r>
        <w:rPr>
          <w:noProof/>
        </w:rPr>
        <w:t>In every Java script file we will following the scoffolding template as below</w:t>
      </w:r>
      <w:r w:rsidR="00CA6127">
        <w:rPr>
          <w:noProof/>
        </w:rPr>
        <w:t xml:space="preserve">, </w:t>
      </w:r>
      <w:r w:rsidR="00CA6127">
        <w:rPr>
          <w:lang w:val="en-ZA"/>
        </w:rPr>
        <w:t>here</w:t>
      </w:r>
      <w:r>
        <w:rPr>
          <w:lang w:val="en-ZA"/>
        </w:rPr>
        <w:t xml:space="preserve"> </w:t>
      </w:r>
      <w:r w:rsidRPr="00801B56">
        <w:rPr>
          <w:b/>
          <w:bCs/>
          <w:lang w:val="en-ZA"/>
        </w:rPr>
        <w:t>.extend</w:t>
      </w:r>
      <w:r>
        <w:rPr>
          <w:lang w:val="en-ZA"/>
        </w:rPr>
        <w:t xml:space="preserve"> means the Controller features extend to View1 controller.</w:t>
      </w:r>
    </w:p>
    <w:p w14:paraId="008985A3" w14:textId="6F625E80" w:rsidR="00801B56" w:rsidRDefault="00801B56" w:rsidP="00801B56">
      <w:pPr>
        <w:pStyle w:val="ListParagraph"/>
        <w:ind w:left="1080"/>
        <w:jc w:val="both"/>
        <w:rPr>
          <w:lang w:val="en-ZA"/>
        </w:rPr>
      </w:pPr>
      <w:r>
        <w:rPr>
          <w:noProof/>
          <w:lang w:val="en-IN" w:eastAsia="en-IN"/>
        </w:rPr>
        <w:drawing>
          <wp:inline distT="0" distB="0" distL="0" distR="0" wp14:anchorId="2A749712" wp14:editId="55D461FB">
            <wp:extent cx="5276850" cy="148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850" cy="1485900"/>
                    </a:xfrm>
                    <a:prstGeom prst="rect">
                      <a:avLst/>
                    </a:prstGeom>
                  </pic:spPr>
                </pic:pic>
              </a:graphicData>
            </a:graphic>
          </wp:inline>
        </w:drawing>
      </w:r>
    </w:p>
    <w:p w14:paraId="13842A75" w14:textId="5844B076" w:rsidR="00803FFB" w:rsidRDefault="005731DE" w:rsidP="00B80CB8">
      <w:pPr>
        <w:pStyle w:val="ListParagraph"/>
        <w:numPr>
          <w:ilvl w:val="0"/>
          <w:numId w:val="20"/>
        </w:numPr>
        <w:jc w:val="both"/>
        <w:rPr>
          <w:lang w:val="en-ZA"/>
        </w:rPr>
      </w:pPr>
      <w:r>
        <w:rPr>
          <w:lang w:val="en-ZA"/>
        </w:rPr>
        <w:t xml:space="preserve">In </w:t>
      </w:r>
      <w:r w:rsidRPr="002A1CEF">
        <w:rPr>
          <w:b/>
          <w:bCs/>
          <w:lang w:val="en-ZA"/>
        </w:rPr>
        <w:t>component.js</w:t>
      </w:r>
      <w:r>
        <w:rPr>
          <w:lang w:val="en-ZA"/>
        </w:rPr>
        <w:t xml:space="preserve"> file we load the meta data, initially we use to maintain the all-configuration</w:t>
      </w:r>
      <w:r w:rsidR="007B4A67">
        <w:rPr>
          <w:lang w:val="en-ZA"/>
        </w:rPr>
        <w:t xml:space="preserve"> related to</w:t>
      </w:r>
      <w:r>
        <w:rPr>
          <w:lang w:val="en-ZA"/>
        </w:rPr>
        <w:t xml:space="preserve"> metadata in component.js, in the year 2015 SAP has modularize th</w:t>
      </w:r>
      <w:r w:rsidR="001A645F">
        <w:rPr>
          <w:lang w:val="en-ZA"/>
        </w:rPr>
        <w:t>is</w:t>
      </w:r>
      <w:r>
        <w:rPr>
          <w:lang w:val="en-ZA"/>
        </w:rPr>
        <w:t xml:space="preserve"> configuration code into configuration file called </w:t>
      </w:r>
      <w:r w:rsidRPr="005731DE">
        <w:rPr>
          <w:b/>
          <w:bCs/>
          <w:lang w:val="en-ZA"/>
        </w:rPr>
        <w:t>manifest.json</w:t>
      </w:r>
      <w:r>
        <w:rPr>
          <w:lang w:val="en-ZA"/>
        </w:rPr>
        <w:t>.</w:t>
      </w:r>
    </w:p>
    <w:p w14:paraId="677AA3CA" w14:textId="342BE886" w:rsidR="009144E2" w:rsidRPr="00803FFB" w:rsidRDefault="00814BB0" w:rsidP="00803FFB">
      <w:pPr>
        <w:pStyle w:val="ListParagraph"/>
        <w:ind w:left="785"/>
        <w:jc w:val="both"/>
        <w:rPr>
          <w:lang w:val="en-ZA"/>
        </w:rPr>
      </w:pPr>
      <w:r w:rsidRPr="00803FFB">
        <w:rPr>
          <w:lang w:val="en-ZA"/>
        </w:rPr>
        <w:t>m</w:t>
      </w:r>
      <w:r w:rsidR="009144E2" w:rsidRPr="00803FFB">
        <w:rPr>
          <w:lang w:val="en-ZA"/>
        </w:rPr>
        <w:t>anifest.json is called configuration file having three sections.</w:t>
      </w:r>
    </w:p>
    <w:p w14:paraId="675F26E8" w14:textId="77777777" w:rsidR="008B7ED9" w:rsidRDefault="009144E2" w:rsidP="00B80CB8">
      <w:pPr>
        <w:pStyle w:val="ListParagraph"/>
        <w:numPr>
          <w:ilvl w:val="0"/>
          <w:numId w:val="22"/>
        </w:numPr>
        <w:jc w:val="both"/>
        <w:rPr>
          <w:lang w:val="en-ZA"/>
        </w:rPr>
      </w:pPr>
      <w:r w:rsidRPr="00075D55">
        <w:rPr>
          <w:b/>
          <w:bCs/>
          <w:lang w:val="en-ZA"/>
        </w:rPr>
        <w:t>Sap.pp</w:t>
      </w:r>
      <w:r w:rsidR="00C87AD8">
        <w:rPr>
          <w:b/>
          <w:bCs/>
          <w:lang w:val="en-ZA"/>
        </w:rPr>
        <w:tab/>
      </w:r>
      <w:r w:rsidR="00FB2059">
        <w:rPr>
          <w:lang w:val="en-ZA"/>
        </w:rPr>
        <w:t xml:space="preserve"> </w:t>
      </w:r>
      <w:r w:rsidR="00FB2059" w:rsidRPr="00810FC7">
        <w:rPr>
          <w:b/>
          <w:bCs/>
          <w:color w:val="FF0000"/>
          <w:lang w:val="en-ZA"/>
        </w:rPr>
        <w:t>–</w:t>
      </w:r>
      <w:r w:rsidR="00FB2059">
        <w:rPr>
          <w:lang w:val="en-ZA"/>
        </w:rPr>
        <w:t xml:space="preserve"> Application related configuration.</w:t>
      </w:r>
    </w:p>
    <w:p w14:paraId="459886F1" w14:textId="546CA768" w:rsidR="0044211B" w:rsidRPr="008B7ED9" w:rsidRDefault="002F4621" w:rsidP="008B7ED9">
      <w:pPr>
        <w:pStyle w:val="ListParagraph"/>
        <w:ind w:left="1210"/>
        <w:jc w:val="both"/>
        <w:rPr>
          <w:lang w:val="en-ZA"/>
        </w:rPr>
      </w:pPr>
      <w:r w:rsidRPr="008B7ED9">
        <w:rPr>
          <w:b/>
          <w:bCs/>
          <w:lang w:val="en-ZA"/>
        </w:rPr>
        <w:t xml:space="preserve">Id: </w:t>
      </w:r>
      <w:r w:rsidR="00CC12E2" w:rsidRPr="008B7ED9">
        <w:rPr>
          <w:lang w:val="en-ZA"/>
        </w:rPr>
        <w:t>Every</w:t>
      </w:r>
      <w:r w:rsidR="00CC12E2" w:rsidRPr="008B7ED9">
        <w:rPr>
          <w:b/>
          <w:bCs/>
          <w:lang w:val="en-ZA"/>
        </w:rPr>
        <w:t xml:space="preserve"> </w:t>
      </w:r>
      <w:r w:rsidR="00CC12E2" w:rsidRPr="008B7ED9">
        <w:rPr>
          <w:lang w:val="en-ZA"/>
        </w:rPr>
        <w:t>application contains a</w:t>
      </w:r>
      <w:r w:rsidRPr="008B7ED9">
        <w:rPr>
          <w:lang w:val="en-ZA"/>
        </w:rPr>
        <w:t xml:space="preserve"> unique application </w:t>
      </w:r>
      <w:r w:rsidR="00B45C3B" w:rsidRPr="008B7ED9">
        <w:rPr>
          <w:lang w:val="en-ZA"/>
        </w:rPr>
        <w:t>ID;</w:t>
      </w:r>
      <w:r w:rsidR="00AC08E2" w:rsidRPr="008B7ED9">
        <w:rPr>
          <w:lang w:val="en-ZA"/>
        </w:rPr>
        <w:t xml:space="preserve"> this ID is helpful during </w:t>
      </w:r>
      <w:r w:rsidR="000700C6" w:rsidRPr="008B7ED9">
        <w:rPr>
          <w:lang w:val="en-ZA"/>
        </w:rPr>
        <w:t xml:space="preserve">the </w:t>
      </w:r>
      <w:r w:rsidR="00AC08E2" w:rsidRPr="008B7ED9">
        <w:rPr>
          <w:lang w:val="en-ZA"/>
        </w:rPr>
        <w:t xml:space="preserve">deployment and </w:t>
      </w:r>
      <w:r w:rsidR="007F3E05" w:rsidRPr="008B7ED9">
        <w:rPr>
          <w:lang w:val="en-ZA"/>
        </w:rPr>
        <w:t xml:space="preserve">configuring </w:t>
      </w:r>
      <w:r w:rsidR="000700C6" w:rsidRPr="008B7ED9">
        <w:rPr>
          <w:lang w:val="en-ZA"/>
        </w:rPr>
        <w:t>your application as a title in launchpad.</w:t>
      </w:r>
    </w:p>
    <w:p w14:paraId="2496F9F4" w14:textId="1BF50060" w:rsidR="009144E2" w:rsidRDefault="009144E2" w:rsidP="00B80CB8">
      <w:pPr>
        <w:pStyle w:val="ListParagraph"/>
        <w:numPr>
          <w:ilvl w:val="0"/>
          <w:numId w:val="22"/>
        </w:numPr>
        <w:jc w:val="both"/>
        <w:rPr>
          <w:lang w:val="en-ZA"/>
        </w:rPr>
      </w:pPr>
      <w:r w:rsidRPr="00075D55">
        <w:rPr>
          <w:b/>
          <w:bCs/>
          <w:lang w:val="en-ZA"/>
        </w:rPr>
        <w:t>Sap.ui</w:t>
      </w:r>
      <w:r w:rsidR="00FB2059">
        <w:rPr>
          <w:lang w:val="en-ZA"/>
        </w:rPr>
        <w:t xml:space="preserve"> </w:t>
      </w:r>
      <w:r w:rsidR="00C87AD8">
        <w:rPr>
          <w:lang w:val="en-ZA"/>
        </w:rPr>
        <w:tab/>
      </w:r>
      <w:r w:rsidR="00FB2059" w:rsidRPr="00810FC7">
        <w:rPr>
          <w:b/>
          <w:bCs/>
          <w:color w:val="FF0000"/>
          <w:lang w:val="en-ZA"/>
        </w:rPr>
        <w:t>–</w:t>
      </w:r>
      <w:r w:rsidR="00FB2059">
        <w:rPr>
          <w:lang w:val="en-ZA"/>
        </w:rPr>
        <w:t xml:space="preserve"> UI Related configuration.</w:t>
      </w:r>
    </w:p>
    <w:p w14:paraId="45F5F9AF" w14:textId="438F7830" w:rsidR="008736BC" w:rsidRPr="008736BC" w:rsidRDefault="009144E2" w:rsidP="00B80CB8">
      <w:pPr>
        <w:pStyle w:val="ListParagraph"/>
        <w:numPr>
          <w:ilvl w:val="0"/>
          <w:numId w:val="22"/>
        </w:numPr>
        <w:jc w:val="both"/>
        <w:rPr>
          <w:lang w:val="en-ZA"/>
        </w:rPr>
      </w:pPr>
      <w:r w:rsidRPr="008736BC">
        <w:rPr>
          <w:b/>
          <w:bCs/>
          <w:lang w:val="en-ZA"/>
        </w:rPr>
        <w:t>Sap.ui5</w:t>
      </w:r>
      <w:r w:rsidR="00FB2059" w:rsidRPr="008736BC">
        <w:rPr>
          <w:lang w:val="en-ZA"/>
        </w:rPr>
        <w:t xml:space="preserve"> </w:t>
      </w:r>
      <w:r w:rsidR="00C87AD8">
        <w:rPr>
          <w:lang w:val="en-ZA"/>
        </w:rPr>
        <w:tab/>
      </w:r>
      <w:r w:rsidR="00FB2059" w:rsidRPr="00810FC7">
        <w:rPr>
          <w:b/>
          <w:bCs/>
          <w:color w:val="FF0000"/>
          <w:lang w:val="en-ZA"/>
        </w:rPr>
        <w:t>–</w:t>
      </w:r>
      <w:r w:rsidR="00FB2059">
        <w:t xml:space="preserve"> UI5 related application configuration</w:t>
      </w:r>
      <w:r w:rsidR="00B45C3B">
        <w:t>.</w:t>
      </w:r>
    </w:p>
    <w:p w14:paraId="2E247EB4" w14:textId="16822A1F" w:rsidR="00C8722D" w:rsidRPr="008736BC" w:rsidRDefault="00FB7613" w:rsidP="00B80CB8">
      <w:pPr>
        <w:pStyle w:val="ListParagraph"/>
        <w:numPr>
          <w:ilvl w:val="0"/>
          <w:numId w:val="22"/>
        </w:numPr>
        <w:jc w:val="both"/>
        <w:rPr>
          <w:lang w:val="en-ZA"/>
        </w:rPr>
      </w:pPr>
      <w:r w:rsidRPr="008736BC">
        <w:rPr>
          <w:b/>
          <w:bCs/>
          <w:lang w:val="en-ZA"/>
        </w:rPr>
        <w:t>rootView</w:t>
      </w:r>
      <w:r w:rsidRPr="008736BC">
        <w:rPr>
          <w:lang w:val="en-ZA"/>
        </w:rPr>
        <w:t xml:space="preserve">: In </w:t>
      </w:r>
      <w:r w:rsidR="008D43FE" w:rsidRPr="008736BC">
        <w:rPr>
          <w:lang w:val="en-ZA"/>
        </w:rPr>
        <w:t>root View</w:t>
      </w:r>
      <w:r w:rsidRPr="008736BC">
        <w:rPr>
          <w:lang w:val="en-ZA"/>
        </w:rPr>
        <w:t xml:space="preserve"> configuration very </w:t>
      </w:r>
      <w:r w:rsidR="00072BAF" w:rsidRPr="008736BC">
        <w:rPr>
          <w:lang w:val="en-ZA"/>
        </w:rPr>
        <w:t>first,</w:t>
      </w:r>
      <w:r w:rsidRPr="008736BC">
        <w:rPr>
          <w:lang w:val="en-ZA"/>
        </w:rPr>
        <w:t xml:space="preserve"> which view will load in browser.</w:t>
      </w:r>
    </w:p>
    <w:p w14:paraId="1C70FBB5" w14:textId="54C6798E" w:rsidR="00124EE8" w:rsidRDefault="002F6A45" w:rsidP="006A223F">
      <w:pPr>
        <w:pStyle w:val="ListParagraph"/>
        <w:numPr>
          <w:ilvl w:val="0"/>
          <w:numId w:val="3"/>
        </w:numPr>
        <w:jc w:val="both"/>
        <w:rPr>
          <w:b/>
          <w:bCs/>
          <w:color w:val="FF0000"/>
          <w:lang w:val="en-ZA"/>
        </w:rPr>
      </w:pPr>
      <w:bookmarkStart w:id="12" w:name="Complete_of_flow_execution"/>
      <w:r>
        <w:rPr>
          <w:b/>
          <w:bCs/>
          <w:color w:val="FF0000"/>
          <w:lang w:val="en-ZA"/>
        </w:rPr>
        <w:t>Complete Flow of Execution:</w:t>
      </w:r>
      <w:r w:rsidR="00881FBD">
        <w:rPr>
          <w:b/>
          <w:bCs/>
          <w:color w:val="FF0000"/>
          <w:lang w:val="en-ZA"/>
        </w:rPr>
        <w:t>-</w:t>
      </w:r>
      <w:r w:rsidR="004D492D">
        <w:rPr>
          <w:b/>
          <w:bCs/>
          <w:color w:val="FF0000"/>
          <w:lang w:val="en-ZA"/>
        </w:rPr>
        <w:t>5/</w:t>
      </w:r>
      <w:r w:rsidR="00B7756F">
        <w:rPr>
          <w:b/>
          <w:bCs/>
          <w:color w:val="FF0000"/>
          <w:lang w:val="en-ZA"/>
        </w:rPr>
        <w:t>6</w:t>
      </w:r>
    </w:p>
    <w:bookmarkEnd w:id="12"/>
    <w:p w14:paraId="2A08A559" w14:textId="77777777" w:rsidR="00124EE8" w:rsidRPr="00124EE8" w:rsidRDefault="00225BB5" w:rsidP="00B80CB8">
      <w:pPr>
        <w:pStyle w:val="ListParagraph"/>
        <w:numPr>
          <w:ilvl w:val="3"/>
          <w:numId w:val="21"/>
        </w:numPr>
        <w:jc w:val="both"/>
        <w:rPr>
          <w:b/>
          <w:bCs/>
          <w:color w:val="FF0000"/>
          <w:lang w:val="en-ZA"/>
        </w:rPr>
      </w:pPr>
      <w:r w:rsidRPr="00124EE8">
        <w:rPr>
          <w:lang w:val="en-ZA"/>
        </w:rPr>
        <w:t>Initial flow of execution is all about the related to one View, but in real time we have multiple views and with navigation.</w:t>
      </w:r>
    </w:p>
    <w:p w14:paraId="4389F479" w14:textId="63680EB2" w:rsidR="001954F2" w:rsidRPr="00124EE8" w:rsidRDefault="001954F2" w:rsidP="00B80CB8">
      <w:pPr>
        <w:pStyle w:val="ListParagraph"/>
        <w:numPr>
          <w:ilvl w:val="3"/>
          <w:numId w:val="21"/>
        </w:numPr>
        <w:jc w:val="both"/>
        <w:rPr>
          <w:b/>
          <w:bCs/>
          <w:color w:val="FF0000"/>
          <w:lang w:val="en-ZA"/>
        </w:rPr>
      </w:pPr>
      <w:r w:rsidRPr="00124EE8">
        <w:rPr>
          <w:lang w:val="en-ZA"/>
        </w:rPr>
        <w:t>SAP has recommended to implement complete flow of execution as per the views as we want.</w:t>
      </w:r>
    </w:p>
    <w:p w14:paraId="677945E6" w14:textId="438CFC27" w:rsidR="00124EE8" w:rsidRPr="00451653" w:rsidRDefault="00A2234E" w:rsidP="00451653">
      <w:pPr>
        <w:ind w:left="720"/>
        <w:jc w:val="both"/>
        <w:rPr>
          <w:lang w:val="en-ZA"/>
        </w:rPr>
      </w:pPr>
      <w:r w:rsidRPr="00451653">
        <w:rPr>
          <w:lang w:val="en-ZA"/>
        </w:rPr>
        <w:t>To</w:t>
      </w:r>
      <w:r w:rsidR="001954F2" w:rsidRPr="00451653">
        <w:rPr>
          <w:lang w:val="en-ZA"/>
        </w:rPr>
        <w:t xml:space="preserve"> navigation between multiple </w:t>
      </w:r>
      <w:r w:rsidR="00E97C33" w:rsidRPr="00451653">
        <w:rPr>
          <w:lang w:val="en-ZA"/>
        </w:rPr>
        <w:t>views,</w:t>
      </w:r>
      <w:r w:rsidR="005037D3" w:rsidRPr="00451653">
        <w:rPr>
          <w:lang w:val="en-ZA"/>
        </w:rPr>
        <w:t xml:space="preserve"> </w:t>
      </w:r>
      <w:r w:rsidR="001954F2" w:rsidRPr="00451653">
        <w:rPr>
          <w:lang w:val="en-ZA"/>
        </w:rPr>
        <w:t xml:space="preserve">we need complete flow of execution </w:t>
      </w:r>
      <w:r w:rsidR="00817560" w:rsidRPr="00451653">
        <w:rPr>
          <w:lang w:val="en-ZA"/>
        </w:rPr>
        <w:t>whereas</w:t>
      </w:r>
      <w:r w:rsidR="001954F2" w:rsidRPr="00451653">
        <w:rPr>
          <w:lang w:val="en-ZA"/>
        </w:rPr>
        <w:t xml:space="preserve"> initial flow of execution applicable for single </w:t>
      </w:r>
      <w:r w:rsidR="00D25460" w:rsidRPr="00451653">
        <w:rPr>
          <w:lang w:val="en-ZA"/>
        </w:rPr>
        <w:t>view (</w:t>
      </w:r>
      <w:r w:rsidR="001954F2" w:rsidRPr="00451653">
        <w:rPr>
          <w:lang w:val="en-ZA"/>
        </w:rPr>
        <w:t>If requirement fulfil with single view).</w:t>
      </w:r>
    </w:p>
    <w:p w14:paraId="1CF451EA" w14:textId="77777777" w:rsidR="00945FC8" w:rsidRDefault="00D351BA" w:rsidP="00B80CB8">
      <w:pPr>
        <w:pStyle w:val="ListParagraph"/>
        <w:numPr>
          <w:ilvl w:val="3"/>
          <w:numId w:val="21"/>
        </w:numPr>
        <w:jc w:val="both"/>
        <w:rPr>
          <w:lang w:val="en-ZA"/>
        </w:rPr>
      </w:pPr>
      <w:r w:rsidRPr="00124EE8">
        <w:rPr>
          <w:lang w:val="en-ZA"/>
        </w:rPr>
        <w:t xml:space="preserve">The </w:t>
      </w:r>
      <w:r w:rsidRPr="00124EE8">
        <w:rPr>
          <w:b/>
          <w:bCs/>
          <w:lang w:val="en-ZA"/>
        </w:rPr>
        <w:t>Execution flow</w:t>
      </w:r>
      <w:r w:rsidRPr="00124EE8">
        <w:rPr>
          <w:lang w:val="en-ZA"/>
        </w:rPr>
        <w:t xml:space="preserve"> is as below</w:t>
      </w:r>
    </w:p>
    <w:p w14:paraId="40D89606" w14:textId="39E52230" w:rsidR="00D351BA" w:rsidRPr="00945FC8" w:rsidRDefault="00510F3B" w:rsidP="00945FC8">
      <w:pPr>
        <w:pStyle w:val="ListParagraph"/>
        <w:ind w:left="785"/>
        <w:jc w:val="both"/>
        <w:rPr>
          <w:lang w:val="en-ZA"/>
        </w:rPr>
      </w:pPr>
      <w:r w:rsidRPr="00945FC8">
        <w:rPr>
          <w:lang w:val="en-ZA"/>
        </w:rPr>
        <w:t xml:space="preserve">Index.html(here first SAPUI5 runtime (sapUI5 bootstrap) will execute </w:t>
      </w:r>
      <w:r w:rsidRPr="0089550B">
        <w:rPr>
          <w:lang w:val="en-ZA"/>
        </w:rPr>
        <w:sym w:font="Wingdings" w:char="F0E0"/>
      </w:r>
      <w:r w:rsidRPr="00945FC8">
        <w:rPr>
          <w:lang w:val="en-ZA"/>
        </w:rPr>
        <w:t xml:space="preserve"> component.js </w:t>
      </w:r>
      <w:r w:rsidRPr="0089550B">
        <w:rPr>
          <w:lang w:val="en-ZA"/>
        </w:rPr>
        <w:sym w:font="Wingdings" w:char="F0E0"/>
      </w:r>
      <w:r w:rsidRPr="00945FC8">
        <w:rPr>
          <w:lang w:val="en-ZA"/>
        </w:rPr>
        <w:t xml:space="preserve"> manifest.json(in manifest</w:t>
      </w:r>
      <w:r w:rsidR="0086298B">
        <w:rPr>
          <w:lang w:val="en-ZA"/>
        </w:rPr>
        <w:t>.</w:t>
      </w:r>
      <w:r w:rsidRPr="00945FC8">
        <w:rPr>
          <w:lang w:val="en-ZA"/>
        </w:rPr>
        <w:t xml:space="preserve">json it will execute the root view Configuration ) </w:t>
      </w:r>
      <w:r w:rsidRPr="00773DC5">
        <w:rPr>
          <w:lang w:val="en-ZA"/>
        </w:rPr>
        <w:sym w:font="Wingdings" w:char="F0E0"/>
      </w:r>
      <w:r w:rsidRPr="00945FC8">
        <w:rPr>
          <w:lang w:val="en-ZA"/>
        </w:rPr>
        <w:t xml:space="preserve">Application base(App.view.xml) </w:t>
      </w:r>
      <w:r w:rsidRPr="00510F3B">
        <w:rPr>
          <w:lang w:val="en-ZA"/>
        </w:rPr>
        <w:sym w:font="Wingdings" w:char="F0E0"/>
      </w:r>
      <w:r w:rsidRPr="00945FC8">
        <w:rPr>
          <w:lang w:val="en-ZA"/>
        </w:rPr>
        <w:t xml:space="preserve"> </w:t>
      </w:r>
      <w:r w:rsidRPr="00945FC8">
        <w:rPr>
          <w:b/>
          <w:bCs/>
          <w:lang w:val="en-ZA"/>
        </w:rPr>
        <w:t>view container</w:t>
      </w:r>
      <w:r w:rsidR="00150265" w:rsidRPr="00945FC8">
        <w:rPr>
          <w:b/>
          <w:bCs/>
          <w:lang w:val="en-ZA"/>
        </w:rPr>
        <w:t>(sap.m.App)</w:t>
      </w:r>
      <w:r w:rsidRPr="00945FC8">
        <w:rPr>
          <w:lang w:val="en-ZA"/>
        </w:rPr>
        <w:t xml:space="preserve"> </w:t>
      </w:r>
      <w:r w:rsidRPr="00510F3B">
        <w:rPr>
          <w:lang w:val="en-ZA"/>
        </w:rPr>
        <w:sym w:font="Wingdings" w:char="F0E0"/>
      </w:r>
      <w:r w:rsidRPr="00945FC8">
        <w:rPr>
          <w:lang w:val="en-ZA"/>
        </w:rPr>
        <w:t xml:space="preserve"> actual Views(view1,view2……) </w:t>
      </w:r>
      <w:r w:rsidR="004B5C96" w:rsidRPr="00945FC8">
        <w:rPr>
          <w:lang w:val="en-ZA"/>
        </w:rPr>
        <w:t>will be load into the view container on demand by router.</w:t>
      </w:r>
    </w:p>
    <w:p w14:paraId="0CA6B83F" w14:textId="77777777" w:rsidR="00945FC8" w:rsidRDefault="004B5C96" w:rsidP="00B80CB8">
      <w:pPr>
        <w:pStyle w:val="ListParagraph"/>
        <w:numPr>
          <w:ilvl w:val="3"/>
          <w:numId w:val="21"/>
        </w:numPr>
        <w:jc w:val="both"/>
        <w:rPr>
          <w:lang w:val="en-ZA"/>
        </w:rPr>
      </w:pPr>
      <w:r w:rsidRPr="004B5C96">
        <w:rPr>
          <w:b/>
          <w:bCs/>
          <w:lang w:val="en-ZA"/>
        </w:rPr>
        <w:t>View container:</w:t>
      </w:r>
      <w:r>
        <w:rPr>
          <w:b/>
          <w:bCs/>
          <w:lang w:val="en-ZA"/>
        </w:rPr>
        <w:t xml:space="preserve"> </w:t>
      </w:r>
      <w:r w:rsidRPr="004B5C96">
        <w:rPr>
          <w:lang w:val="en-ZA"/>
        </w:rPr>
        <w:t>view container holds the multiple views, but it will execute only one view at</w:t>
      </w:r>
    </w:p>
    <w:p w14:paraId="5ED30A97" w14:textId="7740D134" w:rsidR="00580489" w:rsidRPr="00945FC8" w:rsidRDefault="004B5C96" w:rsidP="00945FC8">
      <w:pPr>
        <w:pStyle w:val="ListParagraph"/>
        <w:ind w:left="785"/>
        <w:jc w:val="both"/>
        <w:rPr>
          <w:lang w:val="en-ZA"/>
        </w:rPr>
      </w:pPr>
      <w:r w:rsidRPr="00945FC8">
        <w:rPr>
          <w:lang w:val="en-ZA"/>
        </w:rPr>
        <w:t>a time.</w:t>
      </w:r>
      <w:r w:rsidR="00B90C86" w:rsidRPr="00945FC8">
        <w:rPr>
          <w:lang w:val="en-ZA"/>
        </w:rPr>
        <w:t xml:space="preserve"> These views will be loaded into view container by the router which is s/w or library. </w:t>
      </w:r>
      <w:r w:rsidR="00B90C86" w:rsidRPr="00945FC8">
        <w:rPr>
          <w:b/>
          <w:bCs/>
          <w:lang w:val="en-ZA"/>
        </w:rPr>
        <w:t>The job of the router</w:t>
      </w:r>
      <w:r w:rsidR="00B90C86" w:rsidRPr="00945FC8">
        <w:rPr>
          <w:lang w:val="en-ZA"/>
        </w:rPr>
        <w:t xml:space="preserve"> is </w:t>
      </w:r>
      <w:r w:rsidR="0097758B" w:rsidRPr="00945FC8">
        <w:rPr>
          <w:lang w:val="en-ZA"/>
        </w:rPr>
        <w:t>pick up</w:t>
      </w:r>
      <w:r w:rsidR="00B90C86" w:rsidRPr="00945FC8">
        <w:rPr>
          <w:lang w:val="en-ZA"/>
        </w:rPr>
        <w:t xml:space="preserve"> the view from view folder and load it into view container.</w:t>
      </w:r>
    </w:p>
    <w:p w14:paraId="6742918D" w14:textId="50B6A06D" w:rsidR="00580489" w:rsidRDefault="00580489" w:rsidP="00B80CB8">
      <w:pPr>
        <w:pStyle w:val="ListParagraph"/>
        <w:numPr>
          <w:ilvl w:val="3"/>
          <w:numId w:val="21"/>
        </w:numPr>
        <w:jc w:val="both"/>
        <w:rPr>
          <w:lang w:val="en-ZA"/>
        </w:rPr>
      </w:pPr>
      <w:r>
        <w:rPr>
          <w:b/>
          <w:bCs/>
          <w:lang w:val="en-ZA"/>
        </w:rPr>
        <w:t xml:space="preserve">The purpose of the view container </w:t>
      </w:r>
      <w:r w:rsidR="00AE6354" w:rsidRPr="00914D72">
        <w:rPr>
          <w:lang w:val="en-ZA"/>
        </w:rPr>
        <w:t>to</w:t>
      </w:r>
      <w:r w:rsidRPr="00580489">
        <w:rPr>
          <w:lang w:val="en-ZA"/>
        </w:rPr>
        <w:t xml:space="preserve"> storing the views in view container is navigation between view is very easy.</w:t>
      </w:r>
    </w:p>
    <w:p w14:paraId="6CA57B06" w14:textId="6ADB8847" w:rsidR="00A452EC" w:rsidRDefault="00A452EC" w:rsidP="00B80CB8">
      <w:pPr>
        <w:pStyle w:val="ListParagraph"/>
        <w:numPr>
          <w:ilvl w:val="3"/>
          <w:numId w:val="21"/>
        </w:numPr>
        <w:jc w:val="both"/>
        <w:rPr>
          <w:lang w:val="en-ZA"/>
        </w:rPr>
      </w:pPr>
      <w:r>
        <w:rPr>
          <w:b/>
          <w:bCs/>
          <w:lang w:val="en-ZA"/>
        </w:rPr>
        <w:t>Application base</w:t>
      </w:r>
      <w:r w:rsidR="00DE33A6">
        <w:rPr>
          <w:b/>
          <w:bCs/>
          <w:lang w:val="en-ZA"/>
        </w:rPr>
        <w:t>(App.view.xml)</w:t>
      </w:r>
      <w:r>
        <w:rPr>
          <w:b/>
          <w:bCs/>
          <w:lang w:val="en-ZA"/>
        </w:rPr>
        <w:t>:</w:t>
      </w:r>
      <w:r w:rsidR="00DC500C">
        <w:rPr>
          <w:b/>
          <w:bCs/>
          <w:lang w:val="en-ZA"/>
        </w:rPr>
        <w:t xml:space="preserve"> </w:t>
      </w:r>
      <w:r w:rsidR="00DC500C" w:rsidRPr="00DC500C">
        <w:rPr>
          <w:lang w:val="en-ZA"/>
        </w:rPr>
        <w:t>SAP</w:t>
      </w:r>
      <w:r w:rsidR="00DC500C">
        <w:rPr>
          <w:b/>
          <w:bCs/>
          <w:lang w:val="en-ZA"/>
        </w:rPr>
        <w:t xml:space="preserve"> </w:t>
      </w:r>
      <w:r w:rsidR="000F6EF6">
        <w:rPr>
          <w:lang w:val="en-ZA"/>
        </w:rPr>
        <w:t xml:space="preserve">recommends </w:t>
      </w:r>
      <w:r w:rsidR="008A29AB">
        <w:rPr>
          <w:lang w:val="en-ZA"/>
        </w:rPr>
        <w:t>keeping</w:t>
      </w:r>
      <w:r w:rsidR="000F6EF6">
        <w:rPr>
          <w:lang w:val="en-ZA"/>
        </w:rPr>
        <w:t xml:space="preserve"> view container in another view which is called application base view</w:t>
      </w:r>
      <w:r w:rsidR="00244144">
        <w:rPr>
          <w:lang w:val="en-ZA"/>
        </w:rPr>
        <w:t>( App View)</w:t>
      </w:r>
      <w:r w:rsidR="000F6EF6">
        <w:rPr>
          <w:lang w:val="en-ZA"/>
        </w:rPr>
        <w:t>.</w:t>
      </w:r>
    </w:p>
    <w:p w14:paraId="073303E8" w14:textId="77777777" w:rsidR="00E63AC0" w:rsidRDefault="00205E7C" w:rsidP="00B80CB8">
      <w:pPr>
        <w:pStyle w:val="ListParagraph"/>
        <w:numPr>
          <w:ilvl w:val="3"/>
          <w:numId w:val="21"/>
        </w:numPr>
        <w:jc w:val="both"/>
        <w:rPr>
          <w:b/>
          <w:bCs/>
          <w:lang w:val="en-ZA"/>
        </w:rPr>
      </w:pPr>
      <w:r w:rsidRPr="00205E7C">
        <w:rPr>
          <w:b/>
          <w:bCs/>
          <w:lang w:val="en-ZA"/>
        </w:rPr>
        <w:t>Prerequisites</w:t>
      </w:r>
      <w:r w:rsidR="005C6160">
        <w:rPr>
          <w:b/>
          <w:bCs/>
          <w:lang w:val="en-ZA"/>
        </w:rPr>
        <w:t xml:space="preserve"> when we follow complete flow of Execution:</w:t>
      </w:r>
    </w:p>
    <w:p w14:paraId="591BB43C" w14:textId="5F81875E" w:rsidR="00240E52" w:rsidRPr="00E63AC0" w:rsidRDefault="00240E52" w:rsidP="00B80CB8">
      <w:pPr>
        <w:pStyle w:val="ListParagraph"/>
        <w:numPr>
          <w:ilvl w:val="0"/>
          <w:numId w:val="24"/>
        </w:numPr>
        <w:jc w:val="both"/>
        <w:rPr>
          <w:b/>
          <w:bCs/>
          <w:lang w:val="en-ZA"/>
        </w:rPr>
      </w:pPr>
      <w:r w:rsidRPr="00E63AC0">
        <w:rPr>
          <w:lang w:val="en-ZA"/>
        </w:rPr>
        <w:t>Skelton of the view should have Page content only.</w:t>
      </w:r>
    </w:p>
    <w:p w14:paraId="11B91454" w14:textId="476C95DB" w:rsidR="00297F77" w:rsidRPr="00945FC8" w:rsidRDefault="00297F77" w:rsidP="00945FC8">
      <w:pPr>
        <w:ind w:left="130" w:firstLine="720"/>
        <w:jc w:val="both"/>
        <w:rPr>
          <w:lang w:val="en-ZA"/>
        </w:rPr>
      </w:pPr>
      <w:r>
        <w:rPr>
          <w:noProof/>
          <w:lang w:val="en-IN" w:eastAsia="en-IN"/>
        </w:rPr>
        <w:drawing>
          <wp:inline distT="0" distB="0" distL="0" distR="0" wp14:anchorId="2BBDDE28" wp14:editId="7051A4AB">
            <wp:extent cx="5973467" cy="1143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2715" cy="1150510"/>
                    </a:xfrm>
                    <a:prstGeom prst="rect">
                      <a:avLst/>
                    </a:prstGeom>
                  </pic:spPr>
                </pic:pic>
              </a:graphicData>
            </a:graphic>
          </wp:inline>
        </w:drawing>
      </w:r>
    </w:p>
    <w:p w14:paraId="115BB10C" w14:textId="08D5EC79" w:rsidR="00297F77" w:rsidRPr="00E63AC0" w:rsidRDefault="00297F77" w:rsidP="00B80CB8">
      <w:pPr>
        <w:pStyle w:val="ListParagraph"/>
        <w:numPr>
          <w:ilvl w:val="0"/>
          <w:numId w:val="23"/>
        </w:numPr>
        <w:jc w:val="both"/>
        <w:rPr>
          <w:lang w:val="en-ZA"/>
        </w:rPr>
      </w:pPr>
      <w:r w:rsidRPr="00E63AC0">
        <w:rPr>
          <w:lang w:val="en-ZA"/>
        </w:rPr>
        <w:t xml:space="preserve">App.view.xml will not contain </w:t>
      </w:r>
      <w:r w:rsidR="009837A7" w:rsidRPr="00E63AC0">
        <w:rPr>
          <w:lang w:val="en-ZA"/>
        </w:rPr>
        <w:t xml:space="preserve">any </w:t>
      </w:r>
      <w:r w:rsidRPr="00E63AC0">
        <w:rPr>
          <w:lang w:val="en-ZA"/>
        </w:rPr>
        <w:t>page content, because we want to load the view container</w:t>
      </w:r>
      <w:r w:rsidR="00577314" w:rsidRPr="00E63AC0">
        <w:rPr>
          <w:lang w:val="en-ZA"/>
        </w:rPr>
        <w:t xml:space="preserve"> </w:t>
      </w:r>
      <w:r w:rsidR="004608EA" w:rsidRPr="00E63AC0">
        <w:rPr>
          <w:lang w:val="en-ZA"/>
        </w:rPr>
        <w:t>inside</w:t>
      </w:r>
      <w:r w:rsidR="00577314" w:rsidRPr="00E63AC0">
        <w:rPr>
          <w:lang w:val="en-ZA"/>
        </w:rPr>
        <w:t xml:space="preserve"> App.view.xml but don’t </w:t>
      </w:r>
      <w:r w:rsidRPr="00E63AC0">
        <w:rPr>
          <w:lang w:val="en-ZA"/>
        </w:rPr>
        <w:t>want to print this view as web page.</w:t>
      </w:r>
    </w:p>
    <w:p w14:paraId="117B90C8" w14:textId="69C11055" w:rsidR="009837A7" w:rsidRPr="00945FC8" w:rsidRDefault="0026182A" w:rsidP="00945FC8">
      <w:pPr>
        <w:ind w:left="130" w:firstLine="720"/>
        <w:jc w:val="both"/>
        <w:rPr>
          <w:lang w:val="en-ZA"/>
        </w:rPr>
      </w:pPr>
      <w:r>
        <w:rPr>
          <w:noProof/>
          <w:lang w:val="en-IN" w:eastAsia="en-IN"/>
        </w:rPr>
        <w:drawing>
          <wp:inline distT="0" distB="0" distL="0" distR="0" wp14:anchorId="2E9C6B24" wp14:editId="634FF9B3">
            <wp:extent cx="6010377" cy="1028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6204" cy="1038255"/>
                    </a:xfrm>
                    <a:prstGeom prst="rect">
                      <a:avLst/>
                    </a:prstGeom>
                  </pic:spPr>
                </pic:pic>
              </a:graphicData>
            </a:graphic>
          </wp:inline>
        </w:drawing>
      </w:r>
    </w:p>
    <w:p w14:paraId="66A51D29" w14:textId="54C7EA53" w:rsidR="00E63AC0" w:rsidRDefault="004608EA" w:rsidP="00B80CB8">
      <w:pPr>
        <w:pStyle w:val="ListParagraph"/>
        <w:numPr>
          <w:ilvl w:val="0"/>
          <w:numId w:val="23"/>
        </w:numPr>
        <w:jc w:val="both"/>
        <w:rPr>
          <w:lang w:val="en-ZA"/>
        </w:rPr>
      </w:pPr>
      <w:r w:rsidRPr="00E63AC0">
        <w:rPr>
          <w:lang w:val="en-ZA"/>
        </w:rPr>
        <w:t xml:space="preserve">A view should contain only one Page content, should not contain more than </w:t>
      </w:r>
      <w:r w:rsidR="00212A54" w:rsidRPr="00E63AC0">
        <w:rPr>
          <w:lang w:val="en-ZA"/>
        </w:rPr>
        <w:t>one</w:t>
      </w:r>
      <w:r w:rsidR="00212A54">
        <w:rPr>
          <w:lang w:val="en-ZA"/>
        </w:rPr>
        <w:t>-page</w:t>
      </w:r>
      <w:r w:rsidR="00455238">
        <w:rPr>
          <w:lang w:val="en-ZA"/>
        </w:rPr>
        <w:t xml:space="preserve"> </w:t>
      </w:r>
      <w:r w:rsidR="00212A54">
        <w:rPr>
          <w:lang w:val="en-ZA"/>
        </w:rPr>
        <w:t>content</w:t>
      </w:r>
      <w:r w:rsidR="00E63AC0" w:rsidRPr="00E63AC0">
        <w:rPr>
          <w:lang w:val="en-ZA"/>
        </w:rPr>
        <w:t>.</w:t>
      </w:r>
    </w:p>
    <w:p w14:paraId="52392110" w14:textId="77777777" w:rsidR="00ED0D04" w:rsidRDefault="008D2805" w:rsidP="00B80CB8">
      <w:pPr>
        <w:pStyle w:val="ListParagraph"/>
        <w:numPr>
          <w:ilvl w:val="0"/>
          <w:numId w:val="23"/>
        </w:numPr>
        <w:jc w:val="both"/>
      </w:pPr>
      <w:r w:rsidRPr="008D2805">
        <w:t>In manifest.json file</w:t>
      </w:r>
      <w:r w:rsidR="00836CAD">
        <w:t>,</w:t>
      </w:r>
      <w:r w:rsidRPr="008D2805">
        <w:t xml:space="preserve"> under route view</w:t>
      </w:r>
      <w:r>
        <w:t xml:space="preserve"> configuration, we need to maintain </w:t>
      </w:r>
      <w:r w:rsidR="00836CAD">
        <w:t xml:space="preserve">route view name as </w:t>
      </w:r>
      <w:r>
        <w:t>App view name.</w:t>
      </w:r>
    </w:p>
    <w:p w14:paraId="4E85C6B4" w14:textId="77777777" w:rsidR="00944557" w:rsidRPr="00944557" w:rsidRDefault="004401B5" w:rsidP="00B80CB8">
      <w:pPr>
        <w:pStyle w:val="ListParagraph"/>
        <w:numPr>
          <w:ilvl w:val="3"/>
          <w:numId w:val="21"/>
        </w:numPr>
        <w:jc w:val="both"/>
      </w:pPr>
      <w:r>
        <w:t xml:space="preserve">In Web Application </w:t>
      </w:r>
      <w:r w:rsidR="009D5C68">
        <w:t>each</w:t>
      </w:r>
      <w:r>
        <w:t xml:space="preserve"> web page is having different URL, which means part of the URL is different, that part is called as </w:t>
      </w:r>
      <w:r w:rsidRPr="00ED0D04">
        <w:rPr>
          <w:b/>
          <w:bCs/>
        </w:rPr>
        <w:t>URL Pattern</w:t>
      </w:r>
      <w:r w:rsidR="00236006">
        <w:t xml:space="preserve">, constant URL is called </w:t>
      </w:r>
      <w:r w:rsidR="00236006" w:rsidRPr="00ED0D04">
        <w:rPr>
          <w:b/>
          <w:bCs/>
        </w:rPr>
        <w:t>Domain name.</w:t>
      </w:r>
    </w:p>
    <w:p w14:paraId="67C3789D" w14:textId="77777777" w:rsidR="00944557" w:rsidRDefault="001C576D" w:rsidP="00944557">
      <w:pPr>
        <w:pStyle w:val="ListParagraph"/>
        <w:ind w:left="785"/>
        <w:jc w:val="both"/>
      </w:pPr>
      <w:r>
        <w:t xml:space="preserve">Web application on empty pattern load the </w:t>
      </w:r>
      <w:r w:rsidR="0075460C">
        <w:t>home</w:t>
      </w:r>
      <w:r>
        <w:t xml:space="preserve"> page, based on the Pattern that </w:t>
      </w:r>
      <w:r w:rsidR="00220E3D">
        <w:t>page</w:t>
      </w:r>
      <w:r>
        <w:t xml:space="preserve"> will load</w:t>
      </w:r>
      <w:r w:rsidR="00643721">
        <w:t>, this information giving to the application by routing.</w:t>
      </w:r>
    </w:p>
    <w:p w14:paraId="144B914D" w14:textId="1C9A5534" w:rsidR="00220E3D" w:rsidRDefault="002E6ECA" w:rsidP="00944557">
      <w:pPr>
        <w:pStyle w:val="ListParagraph"/>
        <w:ind w:left="785"/>
        <w:jc w:val="both"/>
      </w:pPr>
      <w:r w:rsidRPr="00944557">
        <w:rPr>
          <w:b/>
          <w:bCs/>
        </w:rPr>
        <w:t>Basically,</w:t>
      </w:r>
      <w:r w:rsidR="00220E3D" w:rsidRPr="00944557">
        <w:rPr>
          <w:b/>
          <w:bCs/>
        </w:rPr>
        <w:t xml:space="preserve"> the router will do</w:t>
      </w:r>
      <w:r w:rsidR="00220E3D">
        <w:t xml:space="preserve"> based on pattern it will</w:t>
      </w:r>
      <w:r w:rsidR="00FE27C4">
        <w:t xml:space="preserve"> load th</w:t>
      </w:r>
      <w:r w:rsidR="00220E3D">
        <w:t>e</w:t>
      </w:r>
      <w:r w:rsidR="00FE27C4">
        <w:t xml:space="preserve"> web</w:t>
      </w:r>
      <w:r w:rsidR="00220E3D">
        <w:t xml:space="preserve"> page,</w:t>
      </w:r>
      <w:r w:rsidR="003576B4">
        <w:t xml:space="preserve"> mapping URL pattern to the specific web page is routing.</w:t>
      </w:r>
    </w:p>
    <w:p w14:paraId="63BAD2F8" w14:textId="5392906F" w:rsidR="00403E1B" w:rsidRDefault="00403E1B" w:rsidP="00B80CB8">
      <w:pPr>
        <w:pStyle w:val="ListParagraph"/>
        <w:numPr>
          <w:ilvl w:val="3"/>
          <w:numId w:val="21"/>
        </w:numPr>
        <w:jc w:val="both"/>
      </w:pPr>
      <w:r>
        <w:t>The Routing totally contains three sections which are.</w:t>
      </w:r>
    </w:p>
    <w:p w14:paraId="38BBE138" w14:textId="76E5AC28" w:rsidR="00403E1B" w:rsidRDefault="00403E1B" w:rsidP="00B80CB8">
      <w:pPr>
        <w:pStyle w:val="ListParagraph"/>
        <w:numPr>
          <w:ilvl w:val="0"/>
          <w:numId w:val="25"/>
        </w:numPr>
        <w:jc w:val="both"/>
      </w:pPr>
      <w:r w:rsidRPr="00B46A5C">
        <w:rPr>
          <w:b/>
          <w:bCs/>
        </w:rPr>
        <w:t>Default value section</w:t>
      </w:r>
      <w:r>
        <w:t xml:space="preserve">, which is executed only once when </w:t>
      </w:r>
      <w:r w:rsidR="004703B9">
        <w:t>it’s</w:t>
      </w:r>
      <w:r>
        <w:t xml:space="preserve"> executed the router body initialized.</w:t>
      </w:r>
    </w:p>
    <w:p w14:paraId="0A09A479" w14:textId="4EC11104" w:rsidR="004703B9" w:rsidRDefault="004703B9" w:rsidP="00B46A5C">
      <w:pPr>
        <w:pStyle w:val="ListParagraph"/>
        <w:ind w:left="1789"/>
        <w:jc w:val="both"/>
        <w:rPr>
          <w:b/>
          <w:bCs/>
        </w:rPr>
      </w:pPr>
      <w:r>
        <w:t>We need to initialize the router in component.js.</w:t>
      </w:r>
      <w:r w:rsidR="00100E67">
        <w:t xml:space="preserve"> </w:t>
      </w:r>
      <w:r w:rsidR="00B00D27">
        <w:t>Like</w:t>
      </w:r>
      <w:r w:rsidR="00100E67">
        <w:t xml:space="preserve"> </w:t>
      </w:r>
      <w:r w:rsidR="00100E67" w:rsidRPr="00100E67">
        <w:rPr>
          <w:b/>
          <w:bCs/>
        </w:rPr>
        <w:t>this.getRouter().initialize()</w:t>
      </w:r>
      <w:r w:rsidR="00100E67">
        <w:rPr>
          <w:b/>
          <w:bCs/>
        </w:rPr>
        <w:t>;</w:t>
      </w:r>
    </w:p>
    <w:p w14:paraId="0D31A666" w14:textId="5F61BF15" w:rsidR="00B46A5C" w:rsidRDefault="00B46A5C" w:rsidP="00B80CB8">
      <w:pPr>
        <w:pStyle w:val="ListParagraph"/>
        <w:numPr>
          <w:ilvl w:val="0"/>
          <w:numId w:val="25"/>
        </w:numPr>
        <w:jc w:val="both"/>
        <w:rPr>
          <w:b/>
          <w:bCs/>
        </w:rPr>
      </w:pPr>
      <w:r w:rsidRPr="00B46A5C">
        <w:rPr>
          <w:b/>
          <w:bCs/>
        </w:rPr>
        <w:t>Ro</w:t>
      </w:r>
      <w:r>
        <w:rPr>
          <w:b/>
          <w:bCs/>
        </w:rPr>
        <w:t>utes</w:t>
      </w:r>
      <w:r w:rsidRPr="00B46A5C">
        <w:rPr>
          <w:b/>
          <w:bCs/>
        </w:rPr>
        <w:t xml:space="preserve"> </w:t>
      </w:r>
      <w:r w:rsidR="00330CA3" w:rsidRPr="00B46A5C">
        <w:rPr>
          <w:b/>
          <w:bCs/>
        </w:rPr>
        <w:t>section</w:t>
      </w:r>
      <w:r w:rsidR="00067EE6">
        <w:rPr>
          <w:b/>
          <w:bCs/>
        </w:rPr>
        <w:t>,</w:t>
      </w:r>
      <w:r w:rsidR="00330CA3">
        <w:rPr>
          <w:b/>
          <w:bCs/>
        </w:rPr>
        <w:t xml:space="preserve"> </w:t>
      </w:r>
      <w:r w:rsidR="00330CA3" w:rsidRPr="00330CA3">
        <w:t>tell the target which view to load.</w:t>
      </w:r>
    </w:p>
    <w:p w14:paraId="51FDBC06" w14:textId="43D29467" w:rsidR="00B46A5C" w:rsidRDefault="00B46A5C" w:rsidP="00B80CB8">
      <w:pPr>
        <w:pStyle w:val="ListParagraph"/>
        <w:numPr>
          <w:ilvl w:val="0"/>
          <w:numId w:val="25"/>
        </w:numPr>
        <w:jc w:val="both"/>
        <w:rPr>
          <w:b/>
          <w:bCs/>
        </w:rPr>
      </w:pPr>
      <w:r>
        <w:rPr>
          <w:b/>
          <w:bCs/>
        </w:rPr>
        <w:t>Target Section</w:t>
      </w:r>
      <w:r w:rsidR="005C753D">
        <w:rPr>
          <w:b/>
          <w:bCs/>
        </w:rPr>
        <w:t xml:space="preserve"> </w:t>
      </w:r>
      <w:r w:rsidR="005C753D" w:rsidRPr="005C753D">
        <w:t>load your view into view container.</w:t>
      </w:r>
    </w:p>
    <w:p w14:paraId="403D6FE0" w14:textId="7E3E775A" w:rsidR="00B46A5C" w:rsidRDefault="00B46A5C" w:rsidP="006A3FF2">
      <w:pPr>
        <w:pStyle w:val="ListParagraph"/>
        <w:ind w:left="1069"/>
        <w:jc w:val="both"/>
      </w:pPr>
      <w:r w:rsidRPr="006A3FF2">
        <w:t>No.of Routes = no.of Target = no.of web pages</w:t>
      </w:r>
      <w:r w:rsidR="00E32AAC">
        <w:t>.</w:t>
      </w:r>
    </w:p>
    <w:p w14:paraId="54CBC818" w14:textId="417F9245" w:rsidR="009F79A4" w:rsidRDefault="0094431C" w:rsidP="00B80CB8">
      <w:pPr>
        <w:pStyle w:val="ListParagraph"/>
        <w:numPr>
          <w:ilvl w:val="3"/>
          <w:numId w:val="21"/>
        </w:numPr>
        <w:jc w:val="both"/>
      </w:pPr>
      <w:r w:rsidRPr="0094431C">
        <w:rPr>
          <w:b/>
          <w:bCs/>
        </w:rPr>
        <w:t>clearControlAggregation</w:t>
      </w:r>
      <w:r>
        <w:t xml:space="preserve">: means whenever a page is loaded into view container, there is another page demand for another page. Whenever second page demand has </w:t>
      </w:r>
      <w:r w:rsidR="006F5B47">
        <w:t>come</w:t>
      </w:r>
      <w:r w:rsidR="00CE776C">
        <w:t>,</w:t>
      </w:r>
      <w:r>
        <w:t xml:space="preserve"> router load the second page in this case do you want to clear the first page or not.</w:t>
      </w:r>
    </w:p>
    <w:p w14:paraId="161C7C5C" w14:textId="1993C3D0" w:rsidR="0094431C" w:rsidRDefault="0094431C" w:rsidP="009F79A4">
      <w:pPr>
        <w:pStyle w:val="ListParagraph"/>
        <w:ind w:left="785"/>
        <w:jc w:val="both"/>
      </w:pPr>
      <w:r w:rsidRPr="0094431C">
        <w:t>SAP Recommends keep it false</w:t>
      </w:r>
      <w:r w:rsidR="00543C1E">
        <w:t>.</w:t>
      </w:r>
    </w:p>
    <w:p w14:paraId="5C2FFB9E" w14:textId="521296AF" w:rsidR="00ED3A8A" w:rsidRDefault="009F62FD" w:rsidP="00CF56DF">
      <w:pPr>
        <w:ind w:firstLine="720"/>
        <w:jc w:val="both"/>
        <w:rPr>
          <w:b/>
          <w:bCs/>
        </w:rPr>
      </w:pPr>
      <w:r>
        <w:rPr>
          <w:b/>
          <w:bCs/>
        </w:rPr>
        <w:t>Note:</w:t>
      </w:r>
      <w:r w:rsidRPr="00CF56DF">
        <w:rPr>
          <w:b/>
          <w:bCs/>
        </w:rPr>
        <w:t xml:space="preserve"> Beautify</w:t>
      </w:r>
      <w:r w:rsidR="00766AA0" w:rsidRPr="00CF56DF">
        <w:rPr>
          <w:b/>
          <w:bCs/>
        </w:rPr>
        <w:t xml:space="preserve"> the code in SAP WEBIDE by ctrl+alt+v.</w:t>
      </w:r>
    </w:p>
    <w:p w14:paraId="4685275C" w14:textId="77777777" w:rsidR="00FB16FA" w:rsidRDefault="009F62FD" w:rsidP="00FB16FA">
      <w:pPr>
        <w:pStyle w:val="ListParagraph"/>
        <w:numPr>
          <w:ilvl w:val="0"/>
          <w:numId w:val="3"/>
        </w:numPr>
        <w:jc w:val="both"/>
        <w:rPr>
          <w:b/>
          <w:bCs/>
          <w:color w:val="FF0000"/>
        </w:rPr>
      </w:pPr>
      <w:bookmarkStart w:id="13" w:name="back_nav_router_history"/>
      <w:r w:rsidRPr="009F62FD">
        <w:rPr>
          <w:b/>
          <w:bCs/>
          <w:color w:val="FF0000"/>
        </w:rPr>
        <w:t>Back Navigation using router history:</w:t>
      </w:r>
      <w:r w:rsidR="00881FBD">
        <w:rPr>
          <w:b/>
          <w:bCs/>
          <w:color w:val="FF0000"/>
        </w:rPr>
        <w:t>-</w:t>
      </w:r>
      <w:r w:rsidR="00736B07">
        <w:rPr>
          <w:b/>
          <w:bCs/>
          <w:color w:val="FF0000"/>
        </w:rPr>
        <w:t>7</w:t>
      </w:r>
    </w:p>
    <w:bookmarkEnd w:id="13"/>
    <w:p w14:paraId="6363848C" w14:textId="77777777" w:rsidR="00FB16FA" w:rsidRDefault="00231D38" w:rsidP="00FB16FA">
      <w:pPr>
        <w:pStyle w:val="ListParagraph"/>
        <w:ind w:left="360"/>
        <w:jc w:val="both"/>
      </w:pPr>
      <w:r w:rsidRPr="00231D38">
        <w:t>SAP Recommends back button should not create under view content, should create back button in page header level.</w:t>
      </w:r>
    </w:p>
    <w:p w14:paraId="08630382" w14:textId="77777777" w:rsidR="00FB16FA" w:rsidRDefault="00155560" w:rsidP="00FB16FA">
      <w:pPr>
        <w:pStyle w:val="ListParagraph"/>
        <w:ind w:left="360"/>
        <w:jc w:val="both"/>
      </w:pPr>
      <w:r>
        <w:t xml:space="preserve">Until unless from which </w:t>
      </w:r>
      <w:r w:rsidR="005856CA">
        <w:t>view,</w:t>
      </w:r>
      <w:r>
        <w:t xml:space="preserve"> we came to present view then only we can go back, otherwise</w:t>
      </w:r>
      <w:r w:rsidR="008A75BA">
        <w:t xml:space="preserve"> we can use router history.</w:t>
      </w:r>
    </w:p>
    <w:p w14:paraId="2B7693B5" w14:textId="77777777" w:rsidR="00FB16FA" w:rsidRDefault="008A75BA" w:rsidP="00FB16FA">
      <w:pPr>
        <w:pStyle w:val="ListParagraph"/>
        <w:ind w:left="360"/>
        <w:jc w:val="both"/>
      </w:pPr>
      <w:r w:rsidRPr="00FB16FA">
        <w:rPr>
          <w:b/>
          <w:bCs/>
        </w:rPr>
        <w:t xml:space="preserve">Router history: </w:t>
      </w:r>
      <w:r w:rsidRPr="008A75BA">
        <w:t xml:space="preserve">which is provided by the library </w:t>
      </w:r>
      <w:r w:rsidRPr="00FB16FA">
        <w:rPr>
          <w:b/>
          <w:bCs/>
        </w:rPr>
        <w:t>sap.ui.core.routing.History</w:t>
      </w:r>
      <w:r w:rsidR="00D3432F" w:rsidRPr="00FB16FA">
        <w:rPr>
          <w:b/>
          <w:bCs/>
        </w:rPr>
        <w:t xml:space="preserve">, </w:t>
      </w:r>
      <w:r w:rsidR="00D3432F" w:rsidRPr="00D3432F">
        <w:t>the purpose of this library will store history of the navigation which means whenever we navigate to one page to another</w:t>
      </w:r>
      <w:r w:rsidR="00D3432F">
        <w:t xml:space="preserve"> router will register an entry automatically</w:t>
      </w:r>
      <w:r w:rsidR="00DD765D">
        <w:t xml:space="preserve"> in History.</w:t>
      </w:r>
    </w:p>
    <w:p w14:paraId="2AC7E2F9" w14:textId="77777777" w:rsidR="00FB16FA" w:rsidRDefault="00173AFE" w:rsidP="00FB16FA">
      <w:pPr>
        <w:pStyle w:val="ListParagraph"/>
        <w:ind w:left="360"/>
        <w:jc w:val="both"/>
      </w:pPr>
      <w:r w:rsidRPr="00173AFE">
        <w:t>Back button purpose i</w:t>
      </w:r>
      <w:r>
        <w:t xml:space="preserve">n Realtime will be to go to </w:t>
      </w:r>
      <w:r w:rsidR="00A5501A">
        <w:t xml:space="preserve">the </w:t>
      </w:r>
      <w:r>
        <w:t xml:space="preserve">same page </w:t>
      </w:r>
      <w:r w:rsidR="00A5501A">
        <w:t>from where we landed up present page.</w:t>
      </w:r>
      <w:r w:rsidR="00BE4F6E">
        <w:t xml:space="preserve"> Since it is same for any page in web application. </w:t>
      </w:r>
    </w:p>
    <w:p w14:paraId="5AD82E3D" w14:textId="1A723780" w:rsidR="00BE4F6E" w:rsidRPr="00FB16FA" w:rsidRDefault="00BE4F6E" w:rsidP="00FB16FA">
      <w:pPr>
        <w:pStyle w:val="ListParagraph"/>
        <w:ind w:left="360"/>
        <w:jc w:val="both"/>
        <w:rPr>
          <w:b/>
          <w:bCs/>
          <w:color w:val="FF0000"/>
        </w:rPr>
      </w:pPr>
      <w:r>
        <w:t>Instead of writing this back button code individual controller, we can write this code in component.js</w:t>
      </w:r>
      <w:r w:rsidR="0006595E">
        <w:t>.</w:t>
      </w:r>
    </w:p>
    <w:p w14:paraId="5A3EEE6C" w14:textId="1D703A9E" w:rsidR="00012579" w:rsidRDefault="00012579" w:rsidP="00B704EF">
      <w:pPr>
        <w:pStyle w:val="ListParagraph"/>
        <w:jc w:val="both"/>
      </w:pPr>
      <w:r>
        <w:rPr>
          <w:noProof/>
          <w:lang w:val="en-IN" w:eastAsia="en-IN"/>
        </w:rPr>
        <w:drawing>
          <wp:inline distT="0" distB="0" distL="0" distR="0" wp14:anchorId="5A2CFD20" wp14:editId="2EE627EE">
            <wp:extent cx="5153025" cy="13381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2108" cy="1356128"/>
                    </a:xfrm>
                    <a:prstGeom prst="rect">
                      <a:avLst/>
                    </a:prstGeom>
                  </pic:spPr>
                </pic:pic>
              </a:graphicData>
            </a:graphic>
          </wp:inline>
        </w:drawing>
      </w:r>
    </w:p>
    <w:p w14:paraId="18496C0A" w14:textId="77777777" w:rsidR="00EC3657" w:rsidRDefault="002E22C3" w:rsidP="00EC3657">
      <w:pPr>
        <w:pStyle w:val="ListParagraph"/>
        <w:numPr>
          <w:ilvl w:val="0"/>
          <w:numId w:val="3"/>
        </w:numPr>
        <w:jc w:val="both"/>
        <w:rPr>
          <w:b/>
          <w:bCs/>
          <w:color w:val="FF0000"/>
        </w:rPr>
      </w:pPr>
      <w:bookmarkStart w:id="14" w:name="basic_ui_ele_ui5"/>
      <w:r w:rsidRPr="00451B9E">
        <w:rPr>
          <w:b/>
          <w:bCs/>
          <w:color w:val="FF0000"/>
        </w:rPr>
        <w:t>B</w:t>
      </w:r>
      <w:r w:rsidRPr="008F0BE3">
        <w:rPr>
          <w:b/>
          <w:bCs/>
          <w:color w:val="FF0000"/>
        </w:rPr>
        <w:t>asic UI Elements of SAPUI5:</w:t>
      </w:r>
      <w:r w:rsidR="00881FBD">
        <w:rPr>
          <w:b/>
          <w:bCs/>
          <w:color w:val="FF0000"/>
        </w:rPr>
        <w:t>-</w:t>
      </w:r>
      <w:r w:rsidR="00694D26">
        <w:rPr>
          <w:b/>
          <w:bCs/>
          <w:color w:val="FF0000"/>
        </w:rPr>
        <w:t>8</w:t>
      </w:r>
    </w:p>
    <w:bookmarkEnd w:id="14"/>
    <w:p w14:paraId="561D73D9" w14:textId="7C31A9BB" w:rsidR="00B67E47" w:rsidRPr="00EC3657" w:rsidRDefault="002327A3" w:rsidP="00EC3657">
      <w:pPr>
        <w:pStyle w:val="ListParagraph"/>
        <w:ind w:left="360"/>
        <w:jc w:val="both"/>
        <w:rPr>
          <w:b/>
          <w:bCs/>
          <w:color w:val="FF0000"/>
        </w:rPr>
      </w:pPr>
      <w:r>
        <w:t xml:space="preserve">There are four basic UI Elements </w:t>
      </w:r>
      <w:r w:rsidR="00736054">
        <w:t xml:space="preserve">apart from these there are many more UI </w:t>
      </w:r>
      <w:r w:rsidR="00FA7608">
        <w:t>Elements</w:t>
      </w:r>
      <w:r w:rsidR="00BF3C11">
        <w:t>.</w:t>
      </w:r>
    </w:p>
    <w:p w14:paraId="32F26063" w14:textId="77ADAFB7" w:rsidR="002327A3" w:rsidRPr="00E303CC" w:rsidRDefault="002327A3" w:rsidP="00B80CB8">
      <w:pPr>
        <w:pStyle w:val="ListParagraph"/>
        <w:numPr>
          <w:ilvl w:val="0"/>
          <w:numId w:val="26"/>
        </w:numPr>
        <w:jc w:val="both"/>
        <w:rPr>
          <w:b/>
          <w:bCs/>
        </w:rPr>
      </w:pPr>
      <w:r w:rsidRPr="002327A3">
        <w:rPr>
          <w:b/>
          <w:bCs/>
        </w:rPr>
        <w:t xml:space="preserve">Text </w:t>
      </w:r>
      <w:r w:rsidR="00591DBF">
        <w:rPr>
          <w:b/>
          <w:bCs/>
        </w:rPr>
        <w:tab/>
      </w:r>
      <w:r w:rsidRPr="002327A3">
        <w:rPr>
          <w:color w:val="FF0000"/>
        </w:rPr>
        <w:t>-</w:t>
      </w:r>
      <w:r>
        <w:rPr>
          <w:color w:val="FF0000"/>
        </w:rPr>
        <w:t xml:space="preserve"> </w:t>
      </w:r>
      <w:r w:rsidRPr="002327A3">
        <w:t>Used to display some text on output screen.</w:t>
      </w:r>
    </w:p>
    <w:p w14:paraId="44E05F4E" w14:textId="2816B5E4" w:rsidR="00E303CC" w:rsidRDefault="00E303CC" w:rsidP="00B80CB8">
      <w:pPr>
        <w:pStyle w:val="ListParagraph"/>
        <w:numPr>
          <w:ilvl w:val="0"/>
          <w:numId w:val="27"/>
        </w:numPr>
        <w:jc w:val="both"/>
      </w:pPr>
      <w:r w:rsidRPr="00E303CC">
        <w:rPr>
          <w:b/>
          <w:bCs/>
        </w:rPr>
        <w:t>textAlign</w:t>
      </w:r>
      <w:r w:rsidRPr="00E303CC">
        <w:t xml:space="preserve"> property only work when </w:t>
      </w:r>
      <w:r w:rsidRPr="00E303CC">
        <w:rPr>
          <w:b/>
          <w:bCs/>
        </w:rPr>
        <w:t>width</w:t>
      </w:r>
      <w:r w:rsidRPr="00E303CC">
        <w:t xml:space="preserve"> property used in Text UI Element.</w:t>
      </w:r>
    </w:p>
    <w:p w14:paraId="3467A871" w14:textId="3147AAB0" w:rsidR="0070297D" w:rsidRDefault="00A62BFD" w:rsidP="00B80CB8">
      <w:pPr>
        <w:pStyle w:val="ListParagraph"/>
        <w:numPr>
          <w:ilvl w:val="0"/>
          <w:numId w:val="27"/>
        </w:numPr>
        <w:jc w:val="both"/>
      </w:pPr>
      <w:r>
        <w:t xml:space="preserve">SAP Recommends maintaining as less as code in </w:t>
      </w:r>
      <w:r w:rsidRPr="0041712F">
        <w:rPr>
          <w:b/>
          <w:bCs/>
        </w:rPr>
        <w:t>style.css</w:t>
      </w:r>
      <w:r>
        <w:t>, because at final all applications will sit in FIORI launchpad. Here all standard and custom applications are available</w:t>
      </w:r>
      <w:r w:rsidR="0041712F">
        <w:t xml:space="preserve">, for customer point of view he likes custom application because which is color full applied by </w:t>
      </w:r>
      <w:r w:rsidR="0041712F" w:rsidRPr="0041712F">
        <w:rPr>
          <w:b/>
          <w:bCs/>
        </w:rPr>
        <w:t>CSS,</w:t>
      </w:r>
      <w:r w:rsidR="0041712F">
        <w:rPr>
          <w:b/>
          <w:bCs/>
        </w:rPr>
        <w:t xml:space="preserve"> </w:t>
      </w:r>
      <w:r w:rsidR="0041712F" w:rsidRPr="0041712F">
        <w:t>he may ask for standard applications</w:t>
      </w:r>
      <w:r w:rsidR="0070297D">
        <w:t xml:space="preserve"> but for standard we cannot apply custom CSS.</w:t>
      </w:r>
      <w:r w:rsidR="00995C5F">
        <w:t xml:space="preserve"> </w:t>
      </w:r>
      <w:r w:rsidR="0070297D">
        <w:t xml:space="preserve">Without writing code in style.css, we can apply the CSS by SAP given </w:t>
      </w:r>
      <w:r w:rsidR="0070297D" w:rsidRPr="00F979A1">
        <w:rPr>
          <w:b/>
          <w:bCs/>
        </w:rPr>
        <w:t>standard CSS</w:t>
      </w:r>
      <w:r w:rsidR="0070297D">
        <w:t>.</w:t>
      </w:r>
    </w:p>
    <w:p w14:paraId="256BFB67" w14:textId="3D726B82" w:rsidR="00593F57" w:rsidRDefault="00593F57" w:rsidP="00B80CB8">
      <w:pPr>
        <w:pStyle w:val="ListParagraph"/>
        <w:numPr>
          <w:ilvl w:val="0"/>
          <w:numId w:val="27"/>
        </w:numPr>
        <w:jc w:val="both"/>
      </w:pPr>
      <w:r>
        <w:t>SAP fonts</w:t>
      </w:r>
      <w:r w:rsidRPr="00D60A55">
        <w:rPr>
          <w:b/>
        </w:rPr>
        <w:t xml:space="preserve"> </w:t>
      </w:r>
      <w:r w:rsidRPr="00D60A55">
        <w:rPr>
          <w:b/>
          <w:color w:val="FF0000"/>
        </w:rPr>
        <w:t>--&gt;</w:t>
      </w:r>
      <w:r>
        <w:t xml:space="preserve"> </w:t>
      </w:r>
      <w:r w:rsidRPr="00593F57">
        <w:rPr>
          <w:b/>
          <w:bCs/>
        </w:rPr>
        <w:t>sapMH1FontSize</w:t>
      </w:r>
      <w:r w:rsidR="00EC71DA">
        <w:rPr>
          <w:b/>
          <w:bCs/>
        </w:rPr>
        <w:t xml:space="preserve"> (H1</w:t>
      </w:r>
      <w:r w:rsidR="0046487D">
        <w:rPr>
          <w:b/>
          <w:bCs/>
        </w:rPr>
        <w:t>s</w:t>
      </w:r>
      <w:r w:rsidR="00845FA8">
        <w:rPr>
          <w:b/>
          <w:bCs/>
        </w:rPr>
        <w:t xml:space="preserve">, </w:t>
      </w:r>
      <w:r w:rsidR="006353B4">
        <w:rPr>
          <w:b/>
          <w:bCs/>
        </w:rPr>
        <w:t>H2 . . .</w:t>
      </w:r>
      <w:r w:rsidR="00C465B7">
        <w:rPr>
          <w:b/>
          <w:bCs/>
        </w:rPr>
        <w:t xml:space="preserve"> H6</w:t>
      </w:r>
      <w:r w:rsidR="00EC71DA">
        <w:rPr>
          <w:b/>
          <w:bCs/>
        </w:rPr>
        <w:t>).</w:t>
      </w:r>
    </w:p>
    <w:p w14:paraId="5991E958" w14:textId="17B880CD" w:rsidR="001C72C3" w:rsidRPr="00E303CC" w:rsidRDefault="00251BFA" w:rsidP="00251BFA">
      <w:pPr>
        <w:ind w:firstLine="720"/>
        <w:jc w:val="both"/>
      </w:pPr>
      <w:r>
        <w:rPr>
          <w:noProof/>
          <w:lang w:val="en-IN" w:eastAsia="en-IN"/>
        </w:rPr>
        <w:drawing>
          <wp:inline distT="0" distB="0" distL="0" distR="0" wp14:anchorId="51A688E2" wp14:editId="21FBC6C4">
            <wp:extent cx="5943587" cy="20002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6203" cy="209200"/>
                    </a:xfrm>
                    <a:prstGeom prst="rect">
                      <a:avLst/>
                    </a:prstGeom>
                  </pic:spPr>
                </pic:pic>
              </a:graphicData>
            </a:graphic>
          </wp:inline>
        </w:drawing>
      </w:r>
    </w:p>
    <w:p w14:paraId="330AC7CF" w14:textId="1A5156EB" w:rsidR="002327A3" w:rsidRPr="00AF487E" w:rsidRDefault="002327A3" w:rsidP="00B80CB8">
      <w:pPr>
        <w:pStyle w:val="ListParagraph"/>
        <w:numPr>
          <w:ilvl w:val="0"/>
          <w:numId w:val="26"/>
        </w:numPr>
        <w:jc w:val="both"/>
        <w:rPr>
          <w:b/>
          <w:bCs/>
        </w:rPr>
      </w:pPr>
      <w:r w:rsidRPr="002327A3">
        <w:rPr>
          <w:b/>
          <w:bCs/>
        </w:rPr>
        <w:t>Input</w:t>
      </w:r>
      <w:r w:rsidR="00591DBF">
        <w:rPr>
          <w:b/>
          <w:bCs/>
        </w:rPr>
        <w:tab/>
      </w:r>
      <w:r w:rsidR="002B039B" w:rsidRPr="002B039B">
        <w:rPr>
          <w:color w:val="FF0000"/>
        </w:rPr>
        <w:t>-</w:t>
      </w:r>
      <w:r w:rsidR="008B4109">
        <w:rPr>
          <w:color w:val="FF0000"/>
        </w:rPr>
        <w:t xml:space="preserve"> </w:t>
      </w:r>
      <w:r w:rsidR="00632120" w:rsidRPr="00632120">
        <w:t>This will occupy complete width of the screen</w:t>
      </w:r>
      <w:r w:rsidR="00632120">
        <w:t xml:space="preserve">. To control </w:t>
      </w:r>
      <w:r w:rsidR="00F1603B">
        <w:t>this,</w:t>
      </w:r>
      <w:r w:rsidR="00632120">
        <w:t xml:space="preserve"> we can use width property.</w:t>
      </w:r>
    </w:p>
    <w:p w14:paraId="68FF6FC0" w14:textId="6B4D4641" w:rsidR="00AF487E" w:rsidRPr="00AF487E" w:rsidRDefault="00AF487E" w:rsidP="00AF487E">
      <w:pPr>
        <w:ind w:left="130" w:firstLine="720"/>
        <w:jc w:val="both"/>
        <w:rPr>
          <w:b/>
          <w:bCs/>
        </w:rPr>
      </w:pPr>
      <w:r>
        <w:rPr>
          <w:noProof/>
          <w:lang w:val="en-IN" w:eastAsia="en-IN"/>
        </w:rPr>
        <w:drawing>
          <wp:inline distT="0" distB="0" distL="0" distR="0" wp14:anchorId="0E8D1364" wp14:editId="0BD3ADC4">
            <wp:extent cx="5827031" cy="190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1110" cy="211557"/>
                    </a:xfrm>
                    <a:prstGeom prst="rect">
                      <a:avLst/>
                    </a:prstGeom>
                  </pic:spPr>
                </pic:pic>
              </a:graphicData>
            </a:graphic>
          </wp:inline>
        </w:drawing>
      </w:r>
    </w:p>
    <w:p w14:paraId="438E4B77" w14:textId="2B1208BB" w:rsidR="002327A3" w:rsidRPr="00C94F1A" w:rsidRDefault="002327A3" w:rsidP="00B80CB8">
      <w:pPr>
        <w:pStyle w:val="ListParagraph"/>
        <w:numPr>
          <w:ilvl w:val="0"/>
          <w:numId w:val="26"/>
        </w:numPr>
        <w:jc w:val="both"/>
        <w:rPr>
          <w:b/>
          <w:bCs/>
        </w:rPr>
      </w:pPr>
      <w:r w:rsidRPr="002327A3">
        <w:rPr>
          <w:b/>
          <w:bCs/>
        </w:rPr>
        <w:t>Button</w:t>
      </w:r>
      <w:r w:rsidR="005B1739">
        <w:rPr>
          <w:b/>
          <w:bCs/>
        </w:rPr>
        <w:tab/>
      </w:r>
      <w:r w:rsidR="005B1739" w:rsidRPr="002B039B">
        <w:rPr>
          <w:color w:val="FF0000"/>
        </w:rPr>
        <w:t>-</w:t>
      </w:r>
      <w:r w:rsidR="00CE776C">
        <w:rPr>
          <w:color w:val="FF0000"/>
        </w:rPr>
        <w:t xml:space="preserve"> </w:t>
      </w:r>
      <w:r w:rsidR="00A35FBD" w:rsidRPr="00A35FBD">
        <w:t>User triggers an action by clicking or tapping the button.</w:t>
      </w:r>
      <w:r w:rsidR="00CE776C">
        <w:rPr>
          <w:color w:val="FF0000"/>
        </w:rPr>
        <w:t xml:space="preserve"> </w:t>
      </w:r>
    </w:p>
    <w:p w14:paraId="4B4F5E31" w14:textId="758F214A" w:rsidR="00C94F1A" w:rsidRPr="002327A3" w:rsidRDefault="00C94F1A" w:rsidP="00C94F1A">
      <w:pPr>
        <w:pStyle w:val="ListParagraph"/>
        <w:ind w:left="1210"/>
        <w:jc w:val="both"/>
        <w:rPr>
          <w:b/>
          <w:bCs/>
        </w:rPr>
      </w:pPr>
      <w:r>
        <w:rPr>
          <w:noProof/>
          <w:lang w:val="en-IN" w:eastAsia="en-IN"/>
        </w:rPr>
        <w:drawing>
          <wp:inline distT="0" distB="0" distL="0" distR="0" wp14:anchorId="0EFCF9CA" wp14:editId="78FA3256">
            <wp:extent cx="4875955" cy="24765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5350" cy="2496509"/>
                    </a:xfrm>
                    <a:prstGeom prst="rect">
                      <a:avLst/>
                    </a:prstGeom>
                  </pic:spPr>
                </pic:pic>
              </a:graphicData>
            </a:graphic>
          </wp:inline>
        </w:drawing>
      </w:r>
    </w:p>
    <w:p w14:paraId="3B4A406A" w14:textId="25694EAD" w:rsidR="002327A3" w:rsidRPr="00FC7E4A" w:rsidRDefault="002327A3" w:rsidP="00B80CB8">
      <w:pPr>
        <w:pStyle w:val="ListParagraph"/>
        <w:numPr>
          <w:ilvl w:val="0"/>
          <w:numId w:val="26"/>
        </w:numPr>
        <w:jc w:val="both"/>
        <w:rPr>
          <w:b/>
          <w:bCs/>
        </w:rPr>
      </w:pPr>
      <w:r w:rsidRPr="002327A3">
        <w:rPr>
          <w:b/>
          <w:bCs/>
        </w:rPr>
        <w:t>Label</w:t>
      </w:r>
      <w:r w:rsidR="005B1739">
        <w:rPr>
          <w:b/>
          <w:bCs/>
        </w:rPr>
        <w:tab/>
      </w:r>
      <w:r w:rsidR="005B1739" w:rsidRPr="002B039B">
        <w:rPr>
          <w:color w:val="FF0000"/>
        </w:rPr>
        <w:t>-</w:t>
      </w:r>
      <w:r w:rsidR="00297F83">
        <w:rPr>
          <w:color w:val="FF0000"/>
        </w:rPr>
        <w:t xml:space="preserve"> </w:t>
      </w:r>
      <w:r w:rsidR="007535CC" w:rsidRPr="007535CC">
        <w:t>Used when we are developing forms</w:t>
      </w:r>
      <w:r w:rsidR="007535CC">
        <w:t>, we need a label followed by some input.</w:t>
      </w:r>
    </w:p>
    <w:p w14:paraId="53FBFB91" w14:textId="6DCB730E" w:rsidR="00FC7E4A" w:rsidRDefault="00DC3FA3" w:rsidP="00B80CB8">
      <w:pPr>
        <w:pStyle w:val="ListParagraph"/>
        <w:numPr>
          <w:ilvl w:val="0"/>
          <w:numId w:val="27"/>
        </w:numPr>
        <w:jc w:val="both"/>
      </w:pPr>
      <w:r>
        <w:t>Label</w:t>
      </w:r>
      <w:r w:rsidR="00FC7E4A" w:rsidRPr="00FC7E4A">
        <w:t xml:space="preserve"> is always followed by some UI </w:t>
      </w:r>
      <w:r w:rsidR="00D60A55" w:rsidRPr="00FC7E4A">
        <w:t>element</w:t>
      </w:r>
      <w:r w:rsidR="00D60A55">
        <w:t xml:space="preserve"> (</w:t>
      </w:r>
      <w:r w:rsidR="00651F33">
        <w:t>Input UI Element)</w:t>
      </w:r>
      <w:r w:rsidR="00EC71DA">
        <w:t>.</w:t>
      </w:r>
    </w:p>
    <w:p w14:paraId="058F5718" w14:textId="77777777" w:rsidR="00135716" w:rsidRDefault="001408AD" w:rsidP="00B80CB8">
      <w:pPr>
        <w:pStyle w:val="ListParagraph"/>
        <w:numPr>
          <w:ilvl w:val="0"/>
          <w:numId w:val="27"/>
        </w:numPr>
        <w:jc w:val="both"/>
      </w:pPr>
      <w:r>
        <w:t xml:space="preserve">SAP </w:t>
      </w:r>
      <w:r w:rsidR="00E127C0">
        <w:t xml:space="preserve">Margin </w:t>
      </w:r>
      <w:r w:rsidR="0068116F">
        <w:rPr>
          <w:color w:val="FF0000"/>
        </w:rPr>
        <w:t>--&gt;</w:t>
      </w:r>
      <w:r w:rsidR="008804D1" w:rsidRPr="008804D1">
        <w:rPr>
          <w:b/>
          <w:bCs/>
        </w:rPr>
        <w:t>sapUiSmallMargin</w:t>
      </w:r>
      <w:r w:rsidR="003E3294">
        <w:rPr>
          <w:b/>
          <w:bCs/>
        </w:rPr>
        <w:t xml:space="preserve"> (Tiny, Small, Medium, Large),</w:t>
      </w:r>
      <w:r w:rsidR="003E3294">
        <w:t xml:space="preserve"> when we apply this small </w:t>
      </w:r>
      <w:r w:rsidR="005479A2">
        <w:t>margin,</w:t>
      </w:r>
      <w:r w:rsidR="003E3294">
        <w:t xml:space="preserve"> the Label will move </w:t>
      </w:r>
      <w:r w:rsidR="00FB09E5">
        <w:t xml:space="preserve">little </w:t>
      </w:r>
      <w:r w:rsidR="003E3294">
        <w:t xml:space="preserve">forward and come </w:t>
      </w:r>
      <w:r w:rsidR="00FB09E5">
        <w:t xml:space="preserve">little </w:t>
      </w:r>
      <w:r w:rsidR="003E3294">
        <w:t>down</w:t>
      </w:r>
      <w:r w:rsidR="00F63349">
        <w:t xml:space="preserve">. </w:t>
      </w:r>
      <w:r w:rsidR="00DD6209">
        <w:t>(</w:t>
      </w:r>
      <w:r w:rsidR="002C40C7">
        <w:t>Means</w:t>
      </w:r>
      <w:r w:rsidR="00E362BF">
        <w:t xml:space="preserve"> the margin will applied from left hand side and from top side).</w:t>
      </w:r>
    </w:p>
    <w:p w14:paraId="76297BE8" w14:textId="3096001E" w:rsidR="0050724E" w:rsidRPr="00135716" w:rsidRDefault="0050724E" w:rsidP="00135716">
      <w:pPr>
        <w:pStyle w:val="ListParagraph"/>
        <w:ind w:left="1210"/>
        <w:jc w:val="both"/>
      </w:pPr>
      <w:r>
        <w:t xml:space="preserve">To apply only </w:t>
      </w:r>
      <w:r w:rsidR="009750D9">
        <w:t xml:space="preserve">little </w:t>
      </w:r>
      <w:r>
        <w:t xml:space="preserve">forward </w:t>
      </w:r>
      <w:r w:rsidR="009750D9">
        <w:t xml:space="preserve">margin </w:t>
      </w:r>
      <w:r>
        <w:t>not down this</w:t>
      </w:r>
      <w:r w:rsidR="00E900AD">
        <w:t xml:space="preserve"> is</w:t>
      </w:r>
      <w:r>
        <w:t xml:space="preserve"> called </w:t>
      </w:r>
      <w:r w:rsidRPr="00135716">
        <w:rPr>
          <w:b/>
          <w:bCs/>
        </w:rPr>
        <w:t xml:space="preserve">one side </w:t>
      </w:r>
      <w:r w:rsidR="00F364D0" w:rsidRPr="00135716">
        <w:rPr>
          <w:b/>
          <w:bCs/>
        </w:rPr>
        <w:t xml:space="preserve">margin </w:t>
      </w:r>
      <w:r w:rsidR="00F364D0">
        <w:t>by</w:t>
      </w:r>
      <w:r w:rsidR="00D80706">
        <w:t xml:space="preserve"> using </w:t>
      </w:r>
      <w:r w:rsidR="00AE4704" w:rsidRPr="00135716">
        <w:rPr>
          <w:b/>
          <w:bCs/>
        </w:rPr>
        <w:t>sapUiSmallMarginBegin (</w:t>
      </w:r>
      <w:r w:rsidR="00315C78" w:rsidRPr="00135716">
        <w:rPr>
          <w:b/>
          <w:bCs/>
        </w:rPr>
        <w:t>Begin, End, Top, Bottom</w:t>
      </w:r>
      <w:r w:rsidR="00D80706" w:rsidRPr="00135716">
        <w:rPr>
          <w:b/>
          <w:bCs/>
        </w:rPr>
        <w:t>)</w:t>
      </w:r>
      <w:r w:rsidR="00AE6555" w:rsidRPr="00135716">
        <w:rPr>
          <w:b/>
          <w:bCs/>
        </w:rPr>
        <w:t>.</w:t>
      </w:r>
    </w:p>
    <w:p w14:paraId="057F8BBC" w14:textId="58615AB5" w:rsidR="00861E9E" w:rsidRDefault="00FD78F1" w:rsidP="00B80CB8">
      <w:pPr>
        <w:pStyle w:val="ListParagraph"/>
        <w:numPr>
          <w:ilvl w:val="0"/>
          <w:numId w:val="27"/>
        </w:numPr>
        <w:jc w:val="both"/>
      </w:pPr>
      <w:r>
        <w:t xml:space="preserve">This Label UI Element having </w:t>
      </w:r>
      <w:r w:rsidRPr="00FD78F1">
        <w:rPr>
          <w:b/>
          <w:bCs/>
        </w:rPr>
        <w:t>required property</w:t>
      </w:r>
      <w:r>
        <w:t xml:space="preserve"> if we set as true then in output </w:t>
      </w:r>
      <w:r w:rsidR="00E96069">
        <w:t>we will get * on top of Label.</w:t>
      </w:r>
    </w:p>
    <w:p w14:paraId="29E1B99B" w14:textId="3FD14374" w:rsidR="00EE0ABB" w:rsidRDefault="00EE0ABB" w:rsidP="00EE0ABB">
      <w:pPr>
        <w:ind w:left="414" w:firstLine="720"/>
        <w:jc w:val="both"/>
      </w:pPr>
      <w:r>
        <w:rPr>
          <w:noProof/>
          <w:lang w:val="en-IN" w:eastAsia="en-IN"/>
        </w:rPr>
        <w:drawing>
          <wp:inline distT="0" distB="0" distL="0" distR="0" wp14:anchorId="5AD91303" wp14:editId="54BB5199">
            <wp:extent cx="4876800" cy="17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6800" cy="171450"/>
                    </a:xfrm>
                    <a:prstGeom prst="rect">
                      <a:avLst/>
                    </a:prstGeom>
                  </pic:spPr>
                </pic:pic>
              </a:graphicData>
            </a:graphic>
          </wp:inline>
        </w:drawing>
      </w:r>
    </w:p>
    <w:p w14:paraId="4B5AA6DF" w14:textId="77777777" w:rsidR="00A32782" w:rsidRDefault="0002059B" w:rsidP="00A32782">
      <w:pPr>
        <w:pStyle w:val="ListParagraph"/>
        <w:jc w:val="both"/>
      </w:pPr>
      <w:r>
        <w:t>Every UI Element has</w:t>
      </w:r>
      <w:r w:rsidR="00A32782">
        <w:t xml:space="preserve"> three things which are</w:t>
      </w:r>
    </w:p>
    <w:p w14:paraId="42B03270" w14:textId="1125F937" w:rsidR="00A32782" w:rsidRPr="00A32782" w:rsidRDefault="00A32782" w:rsidP="00B80CB8">
      <w:pPr>
        <w:pStyle w:val="ListParagraph"/>
        <w:numPr>
          <w:ilvl w:val="0"/>
          <w:numId w:val="28"/>
        </w:numPr>
        <w:jc w:val="both"/>
      </w:pPr>
      <w:r w:rsidRPr="00A32782">
        <w:rPr>
          <w:b/>
          <w:bCs/>
        </w:rPr>
        <w:t>Properties</w:t>
      </w:r>
      <w:r w:rsidR="00C94F1A">
        <w:rPr>
          <w:b/>
          <w:bCs/>
        </w:rPr>
        <w:tab/>
      </w:r>
      <w:r w:rsidR="00C94F1A" w:rsidRPr="001C78E2">
        <w:rPr>
          <w:color w:val="FF0000"/>
        </w:rPr>
        <w:t>-</w:t>
      </w:r>
    </w:p>
    <w:p w14:paraId="3BC9EF30" w14:textId="17D82033" w:rsidR="00A32782" w:rsidRPr="00986B7C" w:rsidRDefault="00A32782" w:rsidP="00B80CB8">
      <w:pPr>
        <w:pStyle w:val="ListParagraph"/>
        <w:numPr>
          <w:ilvl w:val="0"/>
          <w:numId w:val="28"/>
        </w:numPr>
        <w:jc w:val="both"/>
      </w:pPr>
      <w:r w:rsidRPr="00A32782">
        <w:rPr>
          <w:b/>
          <w:bCs/>
        </w:rPr>
        <w:t>Aggregations</w:t>
      </w:r>
      <w:r w:rsidR="002E2B7A">
        <w:rPr>
          <w:b/>
          <w:bCs/>
        </w:rPr>
        <w:t xml:space="preserve"> </w:t>
      </w:r>
      <w:r w:rsidR="002E2B7A" w:rsidRPr="002E2B7A">
        <w:rPr>
          <w:color w:val="FF0000"/>
        </w:rPr>
        <w:t>-</w:t>
      </w:r>
      <w:r w:rsidR="002E2B7A">
        <w:rPr>
          <w:color w:val="FF0000"/>
        </w:rPr>
        <w:t xml:space="preserve"> </w:t>
      </w:r>
      <w:r w:rsidR="002E2B7A" w:rsidRPr="00986B7C">
        <w:t>If UI Element has inner parts, those inner parts are called as Aggregations.</w:t>
      </w:r>
    </w:p>
    <w:p w14:paraId="5A1598BF" w14:textId="7C8B2640" w:rsidR="0002059B" w:rsidRPr="00C02900" w:rsidRDefault="00A32782" w:rsidP="00B80CB8">
      <w:pPr>
        <w:pStyle w:val="ListParagraph"/>
        <w:numPr>
          <w:ilvl w:val="0"/>
          <w:numId w:val="28"/>
        </w:numPr>
        <w:jc w:val="both"/>
      </w:pPr>
      <w:r w:rsidRPr="00A32782">
        <w:rPr>
          <w:b/>
          <w:bCs/>
        </w:rPr>
        <w:t>Events or Actions</w:t>
      </w:r>
      <w:r w:rsidR="00C94F1A">
        <w:rPr>
          <w:b/>
          <w:bCs/>
        </w:rPr>
        <w:t xml:space="preserve"> </w:t>
      </w:r>
      <w:r w:rsidR="00C94F1A">
        <w:rPr>
          <w:b/>
          <w:bCs/>
        </w:rPr>
        <w:softHyphen/>
      </w:r>
      <w:r w:rsidR="00C02900">
        <w:rPr>
          <w:color w:val="FF0000"/>
        </w:rPr>
        <w:t>–</w:t>
      </w:r>
    </w:p>
    <w:p w14:paraId="4970A42B" w14:textId="77777777" w:rsidR="00C02900" w:rsidRPr="00A32782" w:rsidRDefault="00C02900" w:rsidP="00C02900">
      <w:pPr>
        <w:pStyle w:val="ListParagraph"/>
        <w:ind w:left="1210"/>
        <w:jc w:val="both"/>
      </w:pPr>
    </w:p>
    <w:p w14:paraId="616A10C9" w14:textId="77777777" w:rsidR="002608E9" w:rsidRDefault="001813CE" w:rsidP="002608E9">
      <w:pPr>
        <w:pStyle w:val="ListParagraph"/>
        <w:numPr>
          <w:ilvl w:val="0"/>
          <w:numId w:val="3"/>
        </w:numPr>
        <w:jc w:val="both"/>
        <w:rPr>
          <w:b/>
          <w:bCs/>
          <w:color w:val="FF0000"/>
        </w:rPr>
      </w:pPr>
      <w:bookmarkStart w:id="15" w:name="Dyn_change_UI_ele_Property"/>
      <w:r w:rsidRPr="001813CE">
        <w:rPr>
          <w:b/>
          <w:bCs/>
          <w:color w:val="FF0000"/>
        </w:rPr>
        <w:t>Dynamically change UI Element Properties :</w:t>
      </w:r>
      <w:r>
        <w:rPr>
          <w:b/>
          <w:bCs/>
          <w:color w:val="FF0000"/>
        </w:rPr>
        <w:t>-9</w:t>
      </w:r>
    </w:p>
    <w:bookmarkEnd w:id="15"/>
    <w:p w14:paraId="2E372513" w14:textId="4B003124" w:rsidR="009B0609" w:rsidRPr="002608E9" w:rsidRDefault="005C1C2B" w:rsidP="002608E9">
      <w:pPr>
        <w:pStyle w:val="ListParagraph"/>
        <w:ind w:left="360"/>
        <w:jc w:val="both"/>
        <w:rPr>
          <w:b/>
          <w:bCs/>
          <w:color w:val="FF0000"/>
        </w:rPr>
      </w:pPr>
      <w:r w:rsidRPr="005C1C2B">
        <w:t>Every UI Element is having propert</w:t>
      </w:r>
      <w:r w:rsidR="00B127D2">
        <w:t>ies</w:t>
      </w:r>
      <w:r w:rsidRPr="005C1C2B">
        <w:t xml:space="preserve"> on each property there is a </w:t>
      </w:r>
      <w:r w:rsidRPr="002608E9">
        <w:rPr>
          <w:b/>
          <w:bCs/>
        </w:rPr>
        <w:t>getter</w:t>
      </w:r>
      <w:r w:rsidRPr="005C1C2B">
        <w:t xml:space="preserve"> and </w:t>
      </w:r>
      <w:r w:rsidRPr="002608E9">
        <w:rPr>
          <w:b/>
          <w:bCs/>
        </w:rPr>
        <w:t>setter</w:t>
      </w:r>
      <w:r w:rsidRPr="005C1C2B">
        <w:t xml:space="preserve"> methods those are defined by SAP UI5.</w:t>
      </w:r>
      <w:r w:rsidR="009509CC">
        <w:t>The getter method is used to get the value of property and setter method used to set the new value to that particular property.</w:t>
      </w:r>
    </w:p>
    <w:p w14:paraId="54DD7299" w14:textId="1174EE6D" w:rsidR="00B75EB5" w:rsidRDefault="00B75EB5" w:rsidP="009B0609">
      <w:pPr>
        <w:pStyle w:val="ListParagraph"/>
        <w:jc w:val="both"/>
      </w:pPr>
      <w:r>
        <w:tab/>
      </w:r>
      <w:r w:rsidRPr="00B75EB5">
        <w:rPr>
          <w:b/>
          <w:bCs/>
        </w:rPr>
        <w:t>Ex:</w:t>
      </w:r>
      <w:r>
        <w:rPr>
          <w:b/>
          <w:bCs/>
        </w:rPr>
        <w:t xml:space="preserve"> </w:t>
      </w:r>
      <w:r>
        <w:t xml:space="preserve">If we take </w:t>
      </w:r>
      <w:r w:rsidRPr="00143A7E">
        <w:rPr>
          <w:b/>
          <w:bCs/>
        </w:rPr>
        <w:t>Text UI Element</w:t>
      </w:r>
      <w:r>
        <w:t xml:space="preserve"> </w:t>
      </w:r>
      <w:r>
        <w:sym w:font="Wingdings" w:char="F0E0"/>
      </w:r>
      <w:r>
        <w:t xml:space="preserve"> </w:t>
      </w:r>
      <w:r w:rsidR="00FD7645">
        <w:t>getText () to</w:t>
      </w:r>
      <w:r>
        <w:t xml:space="preserve"> get the text value.</w:t>
      </w:r>
    </w:p>
    <w:p w14:paraId="54B94D62" w14:textId="61D91042" w:rsidR="00B75EB5" w:rsidRDefault="00B75EB5" w:rsidP="009B0609">
      <w:pPr>
        <w:pStyle w:val="ListParagraph"/>
        <w:jc w:val="both"/>
      </w:pPr>
      <w:r>
        <w:rPr>
          <w:b/>
          <w:bCs/>
        </w:rPr>
        <w:tab/>
      </w:r>
      <w:r>
        <w:rPr>
          <w:b/>
          <w:bCs/>
        </w:rPr>
        <w:tab/>
      </w:r>
      <w:r>
        <w:rPr>
          <w:b/>
          <w:bCs/>
        </w:rPr>
        <w:tab/>
      </w:r>
      <w:r>
        <w:rPr>
          <w:b/>
          <w:bCs/>
        </w:rPr>
        <w:tab/>
      </w:r>
      <w:r>
        <w:rPr>
          <w:b/>
          <w:bCs/>
        </w:rPr>
        <w:tab/>
        <w:t xml:space="preserve"> </w:t>
      </w:r>
      <w:r w:rsidR="00C27D1E">
        <w:rPr>
          <w:b/>
          <w:bCs/>
        </w:rPr>
        <w:t xml:space="preserve"> </w:t>
      </w:r>
      <w:r w:rsidR="00296C39" w:rsidRPr="00C27D1E">
        <w:t>setText (</w:t>
      </w:r>
      <w:r w:rsidRPr="00C27D1E">
        <w:t>) for set the new</w:t>
      </w:r>
      <w:r w:rsidR="00C27D1E" w:rsidRPr="00C27D1E">
        <w:t xml:space="preserve"> value to text</w:t>
      </w:r>
      <w:r w:rsidR="00143A7E">
        <w:t>.</w:t>
      </w:r>
    </w:p>
    <w:p w14:paraId="74583E65" w14:textId="77777777" w:rsidR="005E4251" w:rsidRDefault="00967FC9" w:rsidP="005E4251">
      <w:pPr>
        <w:pStyle w:val="ListParagraph"/>
        <w:ind w:firstLine="720"/>
        <w:jc w:val="both"/>
      </w:pPr>
      <w:r>
        <w:sym w:font="Wingdings" w:char="F0E0"/>
      </w:r>
      <w:r w:rsidR="005E4251">
        <w:t xml:space="preserve"> set + property first letter capital </w:t>
      </w:r>
    </w:p>
    <w:p w14:paraId="43A7BB14" w14:textId="77777777" w:rsidR="002608E9" w:rsidRDefault="005E4251" w:rsidP="002608E9">
      <w:pPr>
        <w:pStyle w:val="ListParagraph"/>
        <w:ind w:firstLine="720"/>
        <w:jc w:val="both"/>
      </w:pPr>
      <w:r>
        <w:sym w:font="Wingdings" w:char="F0E0"/>
      </w:r>
      <w:r>
        <w:t xml:space="preserve"> get + property first letter capital.</w:t>
      </w:r>
    </w:p>
    <w:p w14:paraId="6488A12A" w14:textId="77777777" w:rsidR="002608E9" w:rsidRDefault="005E4251" w:rsidP="002608E9">
      <w:pPr>
        <w:pStyle w:val="ListParagraph"/>
        <w:ind w:left="360"/>
        <w:jc w:val="both"/>
      </w:pPr>
      <w:r>
        <w:t xml:space="preserve">We should follow </w:t>
      </w:r>
      <w:r w:rsidRPr="002608E9">
        <w:rPr>
          <w:b/>
          <w:bCs/>
        </w:rPr>
        <w:t>camel naming convention</w:t>
      </w:r>
      <w:r w:rsidRPr="002608E9">
        <w:t xml:space="preserve"> </w:t>
      </w:r>
      <w:r>
        <w:t>while writing the code in Java script.</w:t>
      </w:r>
    </w:p>
    <w:p w14:paraId="11278080" w14:textId="77777777" w:rsidR="002608E9" w:rsidRDefault="006D3D7A" w:rsidP="002608E9">
      <w:pPr>
        <w:pStyle w:val="ListParagraph"/>
        <w:ind w:left="360"/>
        <w:jc w:val="both"/>
      </w:pPr>
      <w:r w:rsidRPr="00B165D7">
        <w:rPr>
          <w:b/>
          <w:bCs/>
          <w:color w:val="00B050"/>
        </w:rPr>
        <w:t>Exercise</w:t>
      </w:r>
      <w:r w:rsidR="00512DE2" w:rsidRPr="00B165D7">
        <w:rPr>
          <w:b/>
          <w:bCs/>
          <w:color w:val="00B050"/>
        </w:rPr>
        <w:t>: 1</w:t>
      </w:r>
      <w:r w:rsidR="00361F3A" w:rsidRPr="002608E9">
        <w:rPr>
          <w:b/>
          <w:bCs/>
        </w:rPr>
        <w:t>-</w:t>
      </w:r>
      <w:r w:rsidR="00653459" w:rsidRPr="00653459">
        <w:t xml:space="preserve"> get the input value and change the welcome text with Input value by submitting button</w:t>
      </w:r>
      <w:r w:rsidR="004A2C7F">
        <w:t xml:space="preserve"> in footer and disable the input field.</w:t>
      </w:r>
    </w:p>
    <w:p w14:paraId="5A3CDC74" w14:textId="643A76BC" w:rsidR="00361F3A" w:rsidRDefault="00361F3A" w:rsidP="002608E9">
      <w:pPr>
        <w:pStyle w:val="ListParagraph"/>
        <w:ind w:left="360"/>
        <w:jc w:val="both"/>
      </w:pPr>
      <w:r w:rsidRPr="00B165D7">
        <w:rPr>
          <w:b/>
          <w:bCs/>
          <w:color w:val="00B050"/>
        </w:rPr>
        <w:t>Exercise</w:t>
      </w:r>
      <w:r w:rsidR="00512DE2" w:rsidRPr="00B165D7">
        <w:rPr>
          <w:b/>
          <w:bCs/>
          <w:color w:val="00B050"/>
        </w:rPr>
        <w:t xml:space="preserve">: </w:t>
      </w:r>
      <w:r w:rsidR="00E5676C">
        <w:rPr>
          <w:b/>
          <w:bCs/>
          <w:color w:val="00B050"/>
        </w:rPr>
        <w:t>1.</w:t>
      </w:r>
      <w:r w:rsidR="00512DE2" w:rsidRPr="00B165D7">
        <w:rPr>
          <w:b/>
          <w:bCs/>
          <w:color w:val="00B050"/>
        </w:rPr>
        <w:t>2</w:t>
      </w:r>
      <w:r w:rsidRPr="002608E9">
        <w:rPr>
          <w:b/>
          <w:bCs/>
        </w:rPr>
        <w:t>-</w:t>
      </w:r>
      <w:r w:rsidR="003D1C36">
        <w:t xml:space="preserve"> </w:t>
      </w:r>
      <w:r w:rsidR="003D5300">
        <w:t>Extension t</w:t>
      </w:r>
      <w:r w:rsidR="003D1C36">
        <w:t xml:space="preserve">o the above requirement, add one more input field with label alignment, when user click on button in footer, the welcome text </w:t>
      </w:r>
      <w:r w:rsidR="000F06B2">
        <w:t>must</w:t>
      </w:r>
      <w:r w:rsidR="003D1C36">
        <w:t xml:space="preserve"> change with given first input value and based on the given second input value the welcome text alignment </w:t>
      </w:r>
      <w:r w:rsidR="00A33FEB">
        <w:t>must</w:t>
      </w:r>
      <w:r w:rsidR="003D1C36">
        <w:t xml:space="preserve"> be change</w:t>
      </w:r>
      <w:r w:rsidR="00E5676C">
        <w:t>. (</w:t>
      </w:r>
      <w:r w:rsidR="00E5676C" w:rsidRPr="00E5676C">
        <w:rPr>
          <w:b/>
        </w:rPr>
        <w:t>Left, Right and Center</w:t>
      </w:r>
      <w:r w:rsidR="00E5676C">
        <w:t>)</w:t>
      </w:r>
    </w:p>
    <w:p w14:paraId="2570F732" w14:textId="175DBB6D" w:rsidR="008C22F7" w:rsidRDefault="005B5C40" w:rsidP="008C22F7">
      <w:pPr>
        <w:ind w:left="360"/>
        <w:jc w:val="both"/>
      </w:pPr>
      <w:r w:rsidRPr="00B165D7">
        <w:rPr>
          <w:b/>
          <w:bCs/>
          <w:color w:val="00B050"/>
        </w:rPr>
        <w:t>Exercise</w:t>
      </w:r>
      <w:r w:rsidR="009E2603" w:rsidRPr="00B165D7">
        <w:rPr>
          <w:b/>
          <w:bCs/>
          <w:color w:val="00B050"/>
        </w:rPr>
        <w:t xml:space="preserve">: </w:t>
      </w:r>
      <w:r w:rsidR="00217823">
        <w:rPr>
          <w:b/>
          <w:bCs/>
          <w:color w:val="00B050"/>
        </w:rPr>
        <w:t>1.</w:t>
      </w:r>
      <w:r w:rsidR="009E2603" w:rsidRPr="00B165D7">
        <w:rPr>
          <w:b/>
          <w:bCs/>
          <w:color w:val="00B050"/>
        </w:rPr>
        <w:t>3</w:t>
      </w:r>
      <w:r w:rsidRPr="008C22F7">
        <w:rPr>
          <w:b/>
          <w:bCs/>
        </w:rPr>
        <w:t>-</w:t>
      </w:r>
      <w:r w:rsidR="003D5300" w:rsidRPr="008C22F7">
        <w:rPr>
          <w:b/>
          <w:bCs/>
        </w:rPr>
        <w:t xml:space="preserve"> </w:t>
      </w:r>
      <w:r w:rsidR="006F2352" w:rsidRPr="006F2352">
        <w:t>Extension t</w:t>
      </w:r>
      <w:r w:rsidR="003D5300" w:rsidRPr="006F2352">
        <w:t xml:space="preserve">o the above requirement we need to add two more </w:t>
      </w:r>
      <w:r w:rsidR="000C1705" w:rsidRPr="006F2352">
        <w:t>buttons with</w:t>
      </w:r>
      <w:r w:rsidR="003D5300" w:rsidRPr="006F2352">
        <w:t xml:space="preserve"> text hide all, show all. Along with 2</w:t>
      </w:r>
      <w:r w:rsidR="003D5300" w:rsidRPr="008C22F7">
        <w:rPr>
          <w:vertAlign w:val="superscript"/>
        </w:rPr>
        <w:t>nd</w:t>
      </w:r>
      <w:r w:rsidR="003D5300" w:rsidRPr="006F2352">
        <w:t xml:space="preserve"> Exercise functionality when click on Hide all button all UI Elements in screen should invisible and when click on Show all fields on screen should visible.</w:t>
      </w:r>
    </w:p>
    <w:p w14:paraId="0568C15D" w14:textId="03A7B084" w:rsidR="002F5177" w:rsidRPr="008C22F7" w:rsidRDefault="009D5A3D" w:rsidP="008C22F7">
      <w:pPr>
        <w:ind w:left="360"/>
        <w:jc w:val="both"/>
      </w:pPr>
      <w:r w:rsidRPr="00B165D7">
        <w:rPr>
          <w:b/>
          <w:bCs/>
          <w:color w:val="00B050"/>
        </w:rPr>
        <w:t>Exercise:</w:t>
      </w:r>
      <w:r w:rsidR="000D41C1">
        <w:rPr>
          <w:b/>
          <w:bCs/>
          <w:color w:val="00B050"/>
        </w:rPr>
        <w:t xml:space="preserve"> </w:t>
      </w:r>
      <w:r w:rsidR="00217823">
        <w:rPr>
          <w:b/>
          <w:bCs/>
          <w:color w:val="00B050"/>
        </w:rPr>
        <w:t>1.</w:t>
      </w:r>
      <w:r w:rsidR="00AF445D" w:rsidRPr="00B165D7">
        <w:rPr>
          <w:b/>
          <w:bCs/>
          <w:color w:val="00B050"/>
        </w:rPr>
        <w:t>4</w:t>
      </w:r>
      <w:r w:rsidRPr="008C22F7">
        <w:rPr>
          <w:b/>
          <w:bCs/>
        </w:rPr>
        <w:t xml:space="preserve">- </w:t>
      </w:r>
      <w:r w:rsidRPr="006F2352">
        <w:t>Extension</w:t>
      </w:r>
      <w:r>
        <w:t xml:space="preserve"> to the </w:t>
      </w:r>
      <w:r w:rsidRPr="006F2352">
        <w:t>above requirement</w:t>
      </w:r>
      <w:r w:rsidR="00587C1B">
        <w:t>, using only one button do hide all and show all UI Elements</w:t>
      </w:r>
      <w:r w:rsidR="00C858BA">
        <w:t xml:space="preserve"> and button text also need to change based on </w:t>
      </w:r>
      <w:r w:rsidR="00B735FC">
        <w:t>flip</w:t>
      </w:r>
      <w:r w:rsidR="00C858BA">
        <w:t>.</w:t>
      </w:r>
    </w:p>
    <w:p w14:paraId="56EEB180" w14:textId="30F950AF" w:rsidR="00A33FEB" w:rsidRDefault="000B2BE1" w:rsidP="00B80CB8">
      <w:pPr>
        <w:pStyle w:val="ListParagraph"/>
        <w:numPr>
          <w:ilvl w:val="0"/>
          <w:numId w:val="27"/>
        </w:numPr>
        <w:jc w:val="both"/>
      </w:pPr>
      <w:r w:rsidRPr="000B2BE1">
        <w:t>To get</w:t>
      </w:r>
      <w:r w:rsidR="008616FE">
        <w:t>/set</w:t>
      </w:r>
      <w:r w:rsidRPr="000B2BE1">
        <w:t xml:space="preserve"> the Input value</w:t>
      </w:r>
      <w:r w:rsidRPr="000B2BE1">
        <w:tab/>
      </w:r>
      <w:r w:rsidR="00A740AE">
        <w:tab/>
      </w:r>
      <w:r w:rsidRPr="00A740AE">
        <w:rPr>
          <w:b/>
          <w:bCs/>
          <w:color w:val="FF0000"/>
        </w:rPr>
        <w:t>-</w:t>
      </w:r>
      <w:r w:rsidRPr="000B2BE1">
        <w:t xml:space="preserve"> this.getView().byId().getValue()</w:t>
      </w:r>
      <w:r w:rsidR="008616FE">
        <w:t xml:space="preserve"> / setValue()</w:t>
      </w:r>
      <w:r>
        <w:t>;</w:t>
      </w:r>
    </w:p>
    <w:p w14:paraId="3D6BA6B3" w14:textId="77320EC4" w:rsidR="000B2BE1" w:rsidRDefault="00A740AE" w:rsidP="00B80CB8">
      <w:pPr>
        <w:pStyle w:val="ListParagraph"/>
        <w:numPr>
          <w:ilvl w:val="0"/>
          <w:numId w:val="27"/>
        </w:numPr>
        <w:jc w:val="both"/>
      </w:pPr>
      <w:r>
        <w:t>To get</w:t>
      </w:r>
      <w:r w:rsidR="008616FE">
        <w:t>/set</w:t>
      </w:r>
      <w:r>
        <w:t xml:space="preserve"> the text of Text UI</w:t>
      </w:r>
      <w:r>
        <w:tab/>
      </w:r>
      <w:r w:rsidR="008616FE">
        <w:tab/>
      </w:r>
      <w:r w:rsidRPr="00A740AE">
        <w:rPr>
          <w:b/>
          <w:bCs/>
          <w:color w:val="FF0000"/>
        </w:rPr>
        <w:t>-</w:t>
      </w:r>
      <w:r>
        <w:rPr>
          <w:b/>
          <w:bCs/>
          <w:color w:val="FF0000"/>
        </w:rPr>
        <w:t xml:space="preserve"> </w:t>
      </w:r>
      <w:r w:rsidRPr="00A740AE">
        <w:t>this.getView().byId().getText()</w:t>
      </w:r>
      <w:r w:rsidR="008616FE">
        <w:t xml:space="preserve"> / setText()</w:t>
      </w:r>
      <w:r w:rsidRPr="00A740AE">
        <w:t>;</w:t>
      </w:r>
    </w:p>
    <w:p w14:paraId="37224103" w14:textId="057EBC53" w:rsidR="009074E5" w:rsidRDefault="009074E5" w:rsidP="00B80CB8">
      <w:pPr>
        <w:pStyle w:val="ListParagraph"/>
        <w:numPr>
          <w:ilvl w:val="0"/>
          <w:numId w:val="27"/>
        </w:numPr>
        <w:jc w:val="both"/>
      </w:pPr>
      <w:r>
        <w:t>To disable</w:t>
      </w:r>
      <w:r w:rsidR="006D59E1">
        <w:t>/enable</w:t>
      </w:r>
      <w:r>
        <w:t xml:space="preserve"> </w:t>
      </w:r>
      <w:r w:rsidR="0076728D">
        <w:t>an</w:t>
      </w:r>
      <w:r>
        <w:t xml:space="preserve"> Input UI</w:t>
      </w:r>
      <w:r>
        <w:tab/>
      </w:r>
      <w:r>
        <w:tab/>
      </w:r>
      <w:r w:rsidRPr="0025273E">
        <w:rPr>
          <w:color w:val="FF0000"/>
        </w:rPr>
        <w:t>-</w:t>
      </w:r>
      <w:r>
        <w:t xml:space="preserve"> this.getView().byId().enabled(false</w:t>
      </w:r>
      <w:r w:rsidR="006D59E1">
        <w:t>/true</w:t>
      </w:r>
      <w:r>
        <w:t>);</w:t>
      </w:r>
    </w:p>
    <w:p w14:paraId="2570C481" w14:textId="114F2C81" w:rsidR="00784621" w:rsidRDefault="00BE4E34" w:rsidP="00B80CB8">
      <w:pPr>
        <w:pStyle w:val="ListParagraph"/>
        <w:numPr>
          <w:ilvl w:val="0"/>
          <w:numId w:val="27"/>
        </w:numPr>
        <w:jc w:val="both"/>
      </w:pPr>
      <w:r>
        <w:t>To hide</w:t>
      </w:r>
      <w:r w:rsidR="003522C2">
        <w:t>/Show</w:t>
      </w:r>
      <w:r>
        <w:t xml:space="preserve"> the any UI Ele</w:t>
      </w:r>
      <w:r>
        <w:tab/>
      </w:r>
      <w:r w:rsidR="006A50E8">
        <w:tab/>
      </w:r>
      <w:r w:rsidRPr="0025273E">
        <w:rPr>
          <w:color w:val="FF0000"/>
        </w:rPr>
        <w:t>-</w:t>
      </w:r>
      <w:r>
        <w:t xml:space="preserve"> this.byId().setVisible(false</w:t>
      </w:r>
      <w:r w:rsidR="003522C2">
        <w:t>/true</w:t>
      </w:r>
      <w:r>
        <w:t>);</w:t>
      </w:r>
    </w:p>
    <w:p w14:paraId="581931AD" w14:textId="36571489" w:rsidR="004C7294" w:rsidRDefault="00BE4E34" w:rsidP="00B80CB8">
      <w:pPr>
        <w:pStyle w:val="ListParagraph"/>
        <w:numPr>
          <w:ilvl w:val="0"/>
          <w:numId w:val="27"/>
        </w:numPr>
        <w:jc w:val="both"/>
      </w:pPr>
      <w:r>
        <w:t>For Text alignment of Text UI</w:t>
      </w:r>
      <w:r>
        <w:tab/>
      </w:r>
      <w:r w:rsidR="006A50E8">
        <w:tab/>
      </w:r>
      <w:r w:rsidRPr="0025273E">
        <w:rPr>
          <w:color w:val="FF0000"/>
        </w:rPr>
        <w:t>-</w:t>
      </w:r>
      <w:r w:rsidR="00C13D13">
        <w:rPr>
          <w:color w:val="FF0000"/>
        </w:rPr>
        <w:t xml:space="preserve"> </w:t>
      </w:r>
      <w:r>
        <w:t>this.byId().setTextAlign(“&lt;</w:t>
      </w:r>
      <w:r w:rsidRPr="00BE4E34">
        <w:t>Begin/Center/ Left</w:t>
      </w:r>
      <w:r>
        <w:t>&gt;”)</w:t>
      </w:r>
    </w:p>
    <w:p w14:paraId="3CF1CC40" w14:textId="5697E493" w:rsidR="008C62C5" w:rsidRDefault="008C62C5" w:rsidP="00556EC1">
      <w:pPr>
        <w:ind w:firstLine="360"/>
        <w:jc w:val="both"/>
      </w:pPr>
      <w:r>
        <w:rPr>
          <w:noProof/>
          <w:lang w:val="en-IN" w:eastAsia="en-IN"/>
        </w:rPr>
        <w:drawing>
          <wp:inline distT="0" distB="0" distL="0" distR="0" wp14:anchorId="21EECD79" wp14:editId="3B7A644F">
            <wp:extent cx="4133850" cy="3568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3929" cy="3586255"/>
                    </a:xfrm>
                    <a:prstGeom prst="rect">
                      <a:avLst/>
                    </a:prstGeom>
                  </pic:spPr>
                </pic:pic>
              </a:graphicData>
            </a:graphic>
          </wp:inline>
        </w:drawing>
      </w:r>
    </w:p>
    <w:p w14:paraId="0FEB7CA4" w14:textId="1E4FEAF5" w:rsidR="00D6083F" w:rsidRDefault="00D6083F" w:rsidP="00821249">
      <w:pPr>
        <w:ind w:firstLine="360"/>
        <w:jc w:val="both"/>
      </w:pPr>
      <w:r w:rsidRPr="00D6083F">
        <w:rPr>
          <w:b/>
        </w:rPr>
        <w:t>Note:</w:t>
      </w:r>
      <w:r>
        <w:rPr>
          <w:b/>
        </w:rPr>
        <w:t xml:space="preserve"> </w:t>
      </w:r>
      <w:r w:rsidRPr="00D6083F">
        <w:t xml:space="preserve">If we want to display </w:t>
      </w:r>
      <w:r w:rsidRPr="00175710">
        <w:rPr>
          <w:b/>
        </w:rPr>
        <w:t>page title center and Increased font size</w:t>
      </w:r>
      <w:r w:rsidRPr="00D6083F">
        <w:t>.</w:t>
      </w:r>
    </w:p>
    <w:p w14:paraId="7A923986" w14:textId="412DC5AC" w:rsidR="00FF1905" w:rsidRPr="00D6083F" w:rsidRDefault="00FF1905" w:rsidP="00C95B5E">
      <w:pPr>
        <w:ind w:firstLine="720"/>
        <w:jc w:val="both"/>
        <w:rPr>
          <w:b/>
        </w:rPr>
      </w:pPr>
      <w:r>
        <w:rPr>
          <w:noProof/>
          <w:lang w:val="en-IN" w:eastAsia="en-IN"/>
        </w:rPr>
        <w:drawing>
          <wp:inline distT="0" distB="0" distL="0" distR="0" wp14:anchorId="140534D9" wp14:editId="0E94AFED">
            <wp:extent cx="5795494" cy="1143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93956" cy="1162419"/>
                    </a:xfrm>
                    <a:prstGeom prst="rect">
                      <a:avLst/>
                    </a:prstGeom>
                  </pic:spPr>
                </pic:pic>
              </a:graphicData>
            </a:graphic>
          </wp:inline>
        </w:drawing>
      </w:r>
    </w:p>
    <w:p w14:paraId="1C28C56E" w14:textId="0A54763C" w:rsidR="00A00BD0" w:rsidRDefault="00A00BD0" w:rsidP="006A223F">
      <w:pPr>
        <w:pStyle w:val="ListParagraph"/>
        <w:numPr>
          <w:ilvl w:val="0"/>
          <w:numId w:val="3"/>
        </w:numPr>
        <w:jc w:val="both"/>
        <w:rPr>
          <w:b/>
          <w:bCs/>
          <w:color w:val="FF0000"/>
        </w:rPr>
      </w:pPr>
      <w:bookmarkStart w:id="16" w:name="Layout"/>
      <w:r w:rsidRPr="00A00BD0">
        <w:rPr>
          <w:b/>
          <w:bCs/>
          <w:color w:val="FF0000"/>
        </w:rPr>
        <w:t>Layout</w:t>
      </w:r>
      <w:r>
        <w:rPr>
          <w:b/>
          <w:bCs/>
          <w:color w:val="FF0000"/>
        </w:rPr>
        <w:t>s</w:t>
      </w:r>
      <w:r w:rsidRPr="00A00BD0">
        <w:rPr>
          <w:b/>
          <w:bCs/>
          <w:color w:val="FF0000"/>
        </w:rPr>
        <w:t>- Grid Layout:</w:t>
      </w:r>
      <w:r w:rsidR="006301A0">
        <w:rPr>
          <w:b/>
          <w:bCs/>
          <w:color w:val="FF0000"/>
        </w:rPr>
        <w:t>1</w:t>
      </w:r>
      <w:r w:rsidR="005667E0">
        <w:rPr>
          <w:b/>
          <w:bCs/>
          <w:color w:val="FF0000"/>
        </w:rPr>
        <w:t>0/11</w:t>
      </w:r>
      <w:r w:rsidR="00E34004">
        <w:rPr>
          <w:b/>
          <w:bCs/>
          <w:color w:val="FF0000"/>
        </w:rPr>
        <w:t>/12</w:t>
      </w:r>
      <w:r w:rsidR="00695F0E">
        <w:rPr>
          <w:b/>
          <w:bCs/>
          <w:color w:val="FF0000"/>
        </w:rPr>
        <w:t>/13</w:t>
      </w:r>
    </w:p>
    <w:bookmarkEnd w:id="16"/>
    <w:p w14:paraId="6952A51B" w14:textId="099EF01F" w:rsidR="00C5726B" w:rsidRDefault="009E77DC" w:rsidP="00EA3FC4">
      <w:pPr>
        <w:spacing w:after="0"/>
        <w:ind w:firstLine="360"/>
        <w:jc w:val="both"/>
      </w:pPr>
      <w:r w:rsidRPr="009E77DC">
        <w:t>Screen designing using Layout’s concept in SAPUI5.</w:t>
      </w:r>
    </w:p>
    <w:p w14:paraId="0568D894" w14:textId="77777777" w:rsidR="00D65A8E" w:rsidRDefault="00F147B7" w:rsidP="00EA3FC4">
      <w:pPr>
        <w:spacing w:after="0"/>
        <w:ind w:firstLine="360"/>
        <w:jc w:val="both"/>
      </w:pPr>
      <w:r>
        <w:t>Layouts means arrangement of UI element in a specific manner, there are various layouts in SAPUI5.</w:t>
      </w:r>
    </w:p>
    <w:p w14:paraId="002A21C6" w14:textId="6FFAD922" w:rsidR="00F147B7" w:rsidRPr="00D65A8E" w:rsidRDefault="00F147B7" w:rsidP="00BE5E30">
      <w:pPr>
        <w:spacing w:after="0"/>
        <w:ind w:firstLine="360"/>
        <w:jc w:val="both"/>
      </w:pPr>
      <w:bookmarkStart w:id="17" w:name="types_layout"/>
      <w:r w:rsidRPr="00D65A8E">
        <w:rPr>
          <w:b/>
          <w:bCs/>
          <w:u w:val="single"/>
        </w:rPr>
        <w:t>Types of Layouts:</w:t>
      </w:r>
    </w:p>
    <w:bookmarkEnd w:id="17"/>
    <w:p w14:paraId="226B6EB0" w14:textId="77777777" w:rsidR="00AB2562" w:rsidRPr="00AB2562" w:rsidRDefault="00AB2562" w:rsidP="00B80CB8">
      <w:pPr>
        <w:pStyle w:val="ListParagraph"/>
        <w:numPr>
          <w:ilvl w:val="0"/>
          <w:numId w:val="36"/>
        </w:numPr>
        <w:spacing w:after="0"/>
        <w:jc w:val="both"/>
        <w:rPr>
          <w:b/>
          <w:bCs/>
        </w:rPr>
      </w:pPr>
      <w:r>
        <w:rPr>
          <w:b/>
          <w:bCs/>
        </w:rPr>
        <w:t>Grid Layout</w:t>
      </w:r>
      <w:r>
        <w:rPr>
          <w:b/>
          <w:bCs/>
        </w:rPr>
        <w:tab/>
      </w:r>
      <w:r>
        <w:rPr>
          <w:b/>
          <w:bCs/>
        </w:rPr>
        <w:tab/>
      </w:r>
      <w:r w:rsidRPr="00D03641">
        <w:rPr>
          <w:b/>
          <w:bCs/>
          <w:color w:val="FF0000"/>
        </w:rPr>
        <w:t>-</w:t>
      </w:r>
      <w:r>
        <w:rPr>
          <w:b/>
          <w:bCs/>
        </w:rPr>
        <w:t xml:space="preserve"> </w:t>
      </w:r>
      <w:r w:rsidRPr="00AB2562">
        <w:t>Most Important layout, reason is we can develop any kind of screen, the flexibility that grid layout gives us no other layout will give.</w:t>
      </w:r>
    </w:p>
    <w:p w14:paraId="599FBC3F" w14:textId="38F05A37" w:rsidR="00AB2562" w:rsidRPr="00282B04" w:rsidRDefault="00AB2562" w:rsidP="00B80CB8">
      <w:pPr>
        <w:pStyle w:val="ListParagraph"/>
        <w:numPr>
          <w:ilvl w:val="0"/>
          <w:numId w:val="36"/>
        </w:numPr>
        <w:jc w:val="both"/>
        <w:rPr>
          <w:b/>
          <w:bCs/>
        </w:rPr>
      </w:pPr>
      <w:r w:rsidRPr="00AB2562">
        <w:rPr>
          <w:b/>
          <w:bCs/>
        </w:rPr>
        <w:t>Simple Form layout</w:t>
      </w:r>
      <w:r w:rsidR="00D03641">
        <w:rPr>
          <w:b/>
          <w:bCs/>
        </w:rPr>
        <w:tab/>
      </w:r>
      <w:r w:rsidR="00D03641" w:rsidRPr="00D03641">
        <w:rPr>
          <w:color w:val="FF0000"/>
        </w:rPr>
        <w:t>-</w:t>
      </w:r>
      <w:r w:rsidR="00282B04">
        <w:rPr>
          <w:color w:val="FF0000"/>
        </w:rPr>
        <w:t xml:space="preserve"> </w:t>
      </w:r>
      <w:r w:rsidR="00282B04" w:rsidRPr="00282B04">
        <w:t>name suggest, this layout is very simple design with labels and input fields.</w:t>
      </w:r>
    </w:p>
    <w:p w14:paraId="77C1D31C" w14:textId="5523FAC9" w:rsidR="00282B04" w:rsidRDefault="006124FD" w:rsidP="00B80CB8">
      <w:pPr>
        <w:pStyle w:val="ListParagraph"/>
        <w:numPr>
          <w:ilvl w:val="0"/>
          <w:numId w:val="36"/>
        </w:numPr>
        <w:jc w:val="both"/>
        <w:rPr>
          <w:b/>
          <w:bCs/>
        </w:rPr>
      </w:pPr>
      <w:r>
        <w:rPr>
          <w:b/>
          <w:bCs/>
        </w:rPr>
        <w:t>Helper Layouts</w:t>
      </w:r>
      <w:r w:rsidR="00647A30">
        <w:rPr>
          <w:b/>
          <w:bCs/>
        </w:rPr>
        <w:t>:</w:t>
      </w:r>
    </w:p>
    <w:p w14:paraId="6058D712" w14:textId="5FFB3D47" w:rsidR="00647A30" w:rsidRDefault="00647A30" w:rsidP="00B80CB8">
      <w:pPr>
        <w:pStyle w:val="ListParagraph"/>
        <w:numPr>
          <w:ilvl w:val="1"/>
          <w:numId w:val="37"/>
        </w:numPr>
        <w:jc w:val="both"/>
        <w:rPr>
          <w:b/>
          <w:bCs/>
        </w:rPr>
      </w:pPr>
      <w:r>
        <w:rPr>
          <w:b/>
          <w:bCs/>
        </w:rPr>
        <w:t>Panel</w:t>
      </w:r>
      <w:r w:rsidR="001E2366">
        <w:rPr>
          <w:b/>
          <w:bCs/>
        </w:rPr>
        <w:tab/>
      </w:r>
      <w:r w:rsidR="001E2366" w:rsidRPr="00A5450B">
        <w:rPr>
          <w:b/>
          <w:bCs/>
          <w:color w:val="FF0000"/>
        </w:rPr>
        <w:t>-</w:t>
      </w:r>
      <w:r w:rsidR="001E2366">
        <w:rPr>
          <w:b/>
          <w:bCs/>
        </w:rPr>
        <w:t xml:space="preserve"> </w:t>
      </w:r>
      <w:r w:rsidR="001E2366" w:rsidRPr="001E2366">
        <w:t>Which is just a container</w:t>
      </w:r>
      <w:r w:rsidR="00D632DB">
        <w:t xml:space="preserve">, the panel will give us some </w:t>
      </w:r>
      <w:r w:rsidR="00A11517">
        <w:t>features</w:t>
      </w:r>
      <w:r w:rsidR="00A07EE8">
        <w:t xml:space="preserve"> like header text, expandable</w:t>
      </w:r>
      <w:r w:rsidR="00D8385D">
        <w:t xml:space="preserve">, </w:t>
      </w:r>
      <w:r w:rsidR="00C0478D">
        <w:t>expanded.</w:t>
      </w:r>
    </w:p>
    <w:p w14:paraId="1CCDCFEC" w14:textId="51D6FBD1" w:rsidR="00647A30" w:rsidRDefault="00647A30" w:rsidP="00B80CB8">
      <w:pPr>
        <w:pStyle w:val="ListParagraph"/>
        <w:numPr>
          <w:ilvl w:val="1"/>
          <w:numId w:val="37"/>
        </w:numPr>
        <w:jc w:val="both"/>
        <w:rPr>
          <w:b/>
          <w:bCs/>
        </w:rPr>
      </w:pPr>
      <w:r>
        <w:rPr>
          <w:b/>
          <w:bCs/>
        </w:rPr>
        <w:t>Vertical Layouts</w:t>
      </w:r>
    </w:p>
    <w:p w14:paraId="3F876E8C" w14:textId="6E0A265F" w:rsidR="00647A30" w:rsidRDefault="00647A30" w:rsidP="00B80CB8">
      <w:pPr>
        <w:pStyle w:val="ListParagraph"/>
        <w:numPr>
          <w:ilvl w:val="1"/>
          <w:numId w:val="37"/>
        </w:numPr>
        <w:jc w:val="both"/>
        <w:rPr>
          <w:b/>
          <w:bCs/>
        </w:rPr>
      </w:pPr>
      <w:r>
        <w:rPr>
          <w:b/>
          <w:bCs/>
        </w:rPr>
        <w:t>Flexlayout</w:t>
      </w:r>
    </w:p>
    <w:p w14:paraId="166F0865" w14:textId="19C63218" w:rsidR="00AD5260" w:rsidRDefault="00AD5260" w:rsidP="00B80CB8">
      <w:pPr>
        <w:pStyle w:val="ListParagraph"/>
        <w:numPr>
          <w:ilvl w:val="1"/>
          <w:numId w:val="37"/>
        </w:numPr>
        <w:jc w:val="both"/>
        <w:rPr>
          <w:b/>
          <w:bCs/>
        </w:rPr>
      </w:pPr>
      <w:r>
        <w:rPr>
          <w:b/>
          <w:bCs/>
        </w:rPr>
        <w:t>ObjectHeader</w:t>
      </w:r>
    </w:p>
    <w:p w14:paraId="637C93CA" w14:textId="3A7DB6E6" w:rsidR="00AD5260" w:rsidRDefault="00AD5260" w:rsidP="00B80CB8">
      <w:pPr>
        <w:pStyle w:val="ListParagraph"/>
        <w:numPr>
          <w:ilvl w:val="1"/>
          <w:numId w:val="37"/>
        </w:numPr>
        <w:jc w:val="both"/>
        <w:rPr>
          <w:b/>
          <w:bCs/>
        </w:rPr>
      </w:pPr>
      <w:r>
        <w:rPr>
          <w:b/>
          <w:bCs/>
        </w:rPr>
        <w:t>IconTabBar</w:t>
      </w:r>
    </w:p>
    <w:p w14:paraId="1E80C6CA" w14:textId="77777777" w:rsidR="00794B43" w:rsidRDefault="00AD5260" w:rsidP="00B80CB8">
      <w:pPr>
        <w:pStyle w:val="ListParagraph"/>
        <w:numPr>
          <w:ilvl w:val="1"/>
          <w:numId w:val="37"/>
        </w:numPr>
        <w:jc w:val="both"/>
        <w:rPr>
          <w:b/>
          <w:bCs/>
        </w:rPr>
      </w:pPr>
      <w:r>
        <w:rPr>
          <w:b/>
          <w:bCs/>
        </w:rPr>
        <w:t>Object Page Layout</w:t>
      </w:r>
    </w:p>
    <w:p w14:paraId="06DCD22D" w14:textId="2D11CA0B" w:rsidR="006A32E0" w:rsidRPr="00A81DC1" w:rsidRDefault="00C8112D" w:rsidP="00A81DC1">
      <w:pPr>
        <w:pStyle w:val="ListParagraph"/>
        <w:ind w:left="360"/>
        <w:jc w:val="both"/>
      </w:pPr>
      <w:bookmarkStart w:id="18" w:name="grid_lay"/>
      <w:r w:rsidRPr="00A81DC1">
        <w:rPr>
          <w:b/>
          <w:bCs/>
          <w:u w:val="single"/>
        </w:rPr>
        <w:t>Grid Layout:</w:t>
      </w:r>
      <w:r w:rsidR="00310BD9" w:rsidRPr="00A81DC1">
        <w:t xml:space="preserve"> </w:t>
      </w:r>
      <w:r w:rsidR="00310BD9">
        <w:t xml:space="preserve"> </w:t>
      </w:r>
      <w:bookmarkEnd w:id="18"/>
      <w:r w:rsidR="00310BD9">
        <w:t xml:space="preserve">Grid layout </w:t>
      </w:r>
      <w:r w:rsidR="00EE0AE2">
        <w:t>divides</w:t>
      </w:r>
      <w:r w:rsidR="00310BD9">
        <w:t xml:space="preserve"> the width of the screen into </w:t>
      </w:r>
      <w:r w:rsidR="00310BD9" w:rsidRPr="00A81DC1">
        <w:rPr>
          <w:b/>
          <w:bCs/>
        </w:rPr>
        <w:t>12 equal parts</w:t>
      </w:r>
      <w:r w:rsidR="00310BD9">
        <w:t xml:space="preserve">, each part is called a </w:t>
      </w:r>
      <w:r w:rsidR="00310BD9" w:rsidRPr="00A81DC1">
        <w:t>grid.</w:t>
      </w:r>
    </w:p>
    <w:p w14:paraId="7FCAC340" w14:textId="65C66350" w:rsidR="00F23D23" w:rsidRPr="001F301D" w:rsidRDefault="00F23D23" w:rsidP="00A81DC1">
      <w:pPr>
        <w:pStyle w:val="ListParagraph"/>
        <w:ind w:left="360"/>
        <w:jc w:val="both"/>
      </w:pPr>
      <w:r w:rsidRPr="001F301D">
        <w:t xml:space="preserve">Grid layout is part </w:t>
      </w:r>
      <w:r w:rsidRPr="00A81DC1">
        <w:rPr>
          <w:b/>
          <w:bCs/>
        </w:rPr>
        <w:t>sap.ui.layout</w:t>
      </w:r>
      <w:r w:rsidRPr="00A81DC1">
        <w:t xml:space="preserve"> library</w:t>
      </w:r>
      <w:r w:rsidR="0009314B" w:rsidRPr="001F301D">
        <w:t xml:space="preserve"> while designing the </w:t>
      </w:r>
      <w:r w:rsidR="00827BFE" w:rsidRPr="001F301D">
        <w:t>g</w:t>
      </w:r>
      <w:r w:rsidR="0009314B" w:rsidRPr="001F301D">
        <w:t>rid Layout there is a property de</w:t>
      </w:r>
      <w:r w:rsidR="00C47122" w:rsidRPr="001F301D">
        <w:t xml:space="preserve">faultSpan </w:t>
      </w:r>
      <w:r w:rsidR="00EC2C84" w:rsidRPr="001F301D">
        <w:t xml:space="preserve">which means </w:t>
      </w:r>
      <w:r w:rsidR="006B75BF" w:rsidRPr="001F301D">
        <w:t>for every UI element inside the grid content how many grids we want to allocate.</w:t>
      </w:r>
      <w:r w:rsidR="00F92B01" w:rsidRPr="001F301D">
        <w:tab/>
      </w:r>
    </w:p>
    <w:p w14:paraId="662C7D65" w14:textId="51AAF38B" w:rsidR="00BA626B" w:rsidRDefault="00200D49" w:rsidP="007B6505">
      <w:pPr>
        <w:pStyle w:val="ListParagraph"/>
        <w:ind w:left="2160" w:firstLine="720"/>
        <w:jc w:val="both"/>
      </w:pPr>
      <w:r>
        <w:t xml:space="preserve"> </w:t>
      </w:r>
      <w:r w:rsidR="00F92B01">
        <w:rPr>
          <w:noProof/>
          <w:lang w:val="en-IN" w:eastAsia="en-IN"/>
        </w:rPr>
        <w:drawing>
          <wp:inline distT="0" distB="0" distL="0" distR="0" wp14:anchorId="6AA017F5" wp14:editId="1AC4041F">
            <wp:extent cx="1733550" cy="21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3550" cy="219075"/>
                    </a:xfrm>
                    <a:prstGeom prst="rect">
                      <a:avLst/>
                    </a:prstGeom>
                  </pic:spPr>
                </pic:pic>
              </a:graphicData>
            </a:graphic>
          </wp:inline>
        </w:drawing>
      </w:r>
      <w:r w:rsidR="00F92B01">
        <w:t xml:space="preserve"> </w:t>
      </w:r>
    </w:p>
    <w:p w14:paraId="6B06B1F7" w14:textId="45402A5B" w:rsidR="00BA626B" w:rsidRPr="001F301D" w:rsidRDefault="00447214" w:rsidP="00152C88">
      <w:pPr>
        <w:pStyle w:val="ListParagraph"/>
        <w:ind w:left="360"/>
        <w:jc w:val="both"/>
      </w:pPr>
      <w:r w:rsidRPr="001F301D">
        <w:t>Here</w:t>
      </w:r>
      <w:r w:rsidR="00F92B01" w:rsidRPr="001F301D">
        <w:t xml:space="preserve"> </w:t>
      </w:r>
      <w:r w:rsidR="00F92B01" w:rsidRPr="00152C88">
        <w:rPr>
          <w:b/>
          <w:bCs/>
        </w:rPr>
        <w:t>L</w:t>
      </w:r>
      <w:r w:rsidR="00F92B01" w:rsidRPr="001F301D">
        <w:t xml:space="preserve"> means for </w:t>
      </w:r>
      <w:r w:rsidR="00A52024" w:rsidRPr="001F301D">
        <w:t>l</w:t>
      </w:r>
      <w:r w:rsidR="00F92B01" w:rsidRPr="001F301D">
        <w:t xml:space="preserve">arge devices and </w:t>
      </w:r>
      <w:r w:rsidR="00F92B01" w:rsidRPr="00152C88">
        <w:rPr>
          <w:b/>
          <w:bCs/>
        </w:rPr>
        <w:t>M</w:t>
      </w:r>
      <w:r w:rsidR="00F92B01" w:rsidRPr="001F301D">
        <w:t xml:space="preserve"> means medium devices.</w:t>
      </w:r>
      <w:r w:rsidR="00EA369E" w:rsidRPr="001F301D">
        <w:t xml:space="preserve">6 means for every UI element inside content of grid allocates </w:t>
      </w:r>
      <w:r w:rsidR="00EA369E" w:rsidRPr="00152C88">
        <w:rPr>
          <w:b/>
          <w:bCs/>
        </w:rPr>
        <w:t>6 grids</w:t>
      </w:r>
      <w:r w:rsidR="00EA369E" w:rsidRPr="001F301D">
        <w:t>.</w:t>
      </w:r>
    </w:p>
    <w:p w14:paraId="01217560" w14:textId="77777777" w:rsidR="00A26930" w:rsidRDefault="00E37FAA" w:rsidP="00C24C69">
      <w:pPr>
        <w:pStyle w:val="ListParagraph"/>
        <w:ind w:left="360"/>
        <w:jc w:val="both"/>
        <w:rPr>
          <w:noProof/>
          <w:lang w:val="en-IN" w:eastAsia="en-IN"/>
        </w:rPr>
      </w:pPr>
      <w:r w:rsidRPr="001F301D">
        <w:t xml:space="preserve">If we want </w:t>
      </w:r>
      <w:r w:rsidR="008E19B4" w:rsidRPr="001F301D">
        <w:t>to make</w:t>
      </w:r>
      <w:r w:rsidRPr="001F301D">
        <w:t xml:space="preserve"> </w:t>
      </w:r>
      <w:r w:rsidRPr="00C24C69">
        <w:rPr>
          <w:b/>
          <w:bCs/>
        </w:rPr>
        <w:t>four column</w:t>
      </w:r>
      <w:r w:rsidRPr="001F301D">
        <w:t xml:space="preserve"> </w:t>
      </w:r>
      <w:r w:rsidR="0001356D" w:rsidRPr="001F301D">
        <w:t>designs</w:t>
      </w:r>
      <w:r w:rsidRPr="001F301D">
        <w:t xml:space="preserve"> in grid layout, we need to maintain the</w:t>
      </w:r>
      <w:r w:rsidR="00AF3817" w:rsidRPr="001F301D">
        <w:t xml:space="preserve"> </w:t>
      </w:r>
      <w:r w:rsidR="00AF3817" w:rsidRPr="00C24C69">
        <w:rPr>
          <w:b/>
          <w:bCs/>
        </w:rPr>
        <w:t>defaultSpan</w:t>
      </w:r>
      <w:r w:rsidR="00AF3817" w:rsidRPr="001F301D">
        <w:t xml:space="preserve"> as L3 M3.</w:t>
      </w:r>
      <w:r w:rsidR="00200D49" w:rsidRPr="001F301D">
        <w:t xml:space="preserve">For </w:t>
      </w:r>
      <w:r w:rsidR="00200D49" w:rsidRPr="00C24C69">
        <w:rPr>
          <w:b/>
          <w:bCs/>
        </w:rPr>
        <w:t>six column</w:t>
      </w:r>
      <w:r w:rsidR="00200D49" w:rsidRPr="001F301D">
        <w:t xml:space="preserve"> grid layout we need to maintain L2 M2.</w:t>
      </w:r>
      <w:r w:rsidR="00A26930" w:rsidRPr="00A26930">
        <w:rPr>
          <w:noProof/>
          <w:lang w:val="en-IN" w:eastAsia="en-IN"/>
        </w:rPr>
        <w:t xml:space="preserve"> </w:t>
      </w:r>
    </w:p>
    <w:p w14:paraId="78F54984" w14:textId="08236973" w:rsidR="00F82545" w:rsidRDefault="00F82545" w:rsidP="00C24C69">
      <w:pPr>
        <w:pStyle w:val="ListParagraph"/>
        <w:ind w:left="360"/>
        <w:jc w:val="both"/>
        <w:rPr>
          <w:noProof/>
          <w:lang w:val="en-IN" w:eastAsia="en-IN"/>
        </w:rPr>
      </w:pPr>
      <w:r w:rsidRPr="00F82545">
        <w:rPr>
          <w:b/>
          <w:bCs/>
          <w:color w:val="00B050"/>
        </w:rPr>
        <w:t>Exercise:</w:t>
      </w:r>
      <w:r>
        <w:rPr>
          <w:b/>
          <w:bCs/>
          <w:color w:val="00B050"/>
        </w:rPr>
        <w:t xml:space="preserve"> </w:t>
      </w:r>
      <w:r w:rsidR="00B24DCD">
        <w:rPr>
          <w:b/>
          <w:bCs/>
          <w:color w:val="00B050"/>
        </w:rPr>
        <w:t>2.1</w:t>
      </w:r>
      <w:r>
        <w:rPr>
          <w:noProof/>
          <w:lang w:val="en-IN" w:eastAsia="en-IN"/>
        </w:rPr>
        <w:t xml:space="preserve">- Design Below screen shot using </w:t>
      </w:r>
      <w:r w:rsidR="0046239E">
        <w:rPr>
          <w:noProof/>
          <w:lang w:val="en-IN" w:eastAsia="en-IN"/>
        </w:rPr>
        <w:t xml:space="preserve">Uniform </w:t>
      </w:r>
      <w:r w:rsidR="00371792">
        <w:rPr>
          <w:noProof/>
          <w:lang w:val="en-IN" w:eastAsia="en-IN"/>
        </w:rPr>
        <w:t xml:space="preserve">Grid layout and Apply </w:t>
      </w:r>
      <w:r w:rsidR="00371792" w:rsidRPr="00371792">
        <w:rPr>
          <w:b/>
          <w:noProof/>
          <w:lang w:val="en-IN" w:eastAsia="en-IN"/>
        </w:rPr>
        <w:t>DefaultSpan Dynamically</w:t>
      </w:r>
      <w:r w:rsidR="00371792">
        <w:rPr>
          <w:noProof/>
          <w:lang w:val="en-IN" w:eastAsia="en-IN"/>
        </w:rPr>
        <w:t xml:space="preserve"> by giving input in input filed and press the button.</w:t>
      </w:r>
    </w:p>
    <w:p w14:paraId="3E90CDAA" w14:textId="7BA0952D" w:rsidR="00E37FAA" w:rsidRPr="001F301D" w:rsidRDefault="00A26930" w:rsidP="00C24C69">
      <w:pPr>
        <w:pStyle w:val="ListParagraph"/>
        <w:ind w:left="360"/>
        <w:jc w:val="both"/>
      </w:pPr>
      <w:r>
        <w:rPr>
          <w:noProof/>
          <w:lang w:val="en-IN" w:eastAsia="en-IN"/>
        </w:rPr>
        <w:drawing>
          <wp:inline distT="0" distB="0" distL="0" distR="0" wp14:anchorId="0FB8835F" wp14:editId="34949839">
            <wp:extent cx="5619750" cy="83215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5552" cy="840418"/>
                    </a:xfrm>
                    <a:prstGeom prst="rect">
                      <a:avLst/>
                    </a:prstGeom>
                  </pic:spPr>
                </pic:pic>
              </a:graphicData>
            </a:graphic>
          </wp:inline>
        </w:drawing>
      </w:r>
    </w:p>
    <w:p w14:paraId="24E1AFCB" w14:textId="587E4305" w:rsidR="00157A1A" w:rsidRDefault="00157A1A" w:rsidP="000D5223">
      <w:pPr>
        <w:ind w:firstLine="720"/>
        <w:jc w:val="both"/>
        <w:rPr>
          <w:lang w:val="en-ZA"/>
        </w:rPr>
      </w:pPr>
      <w:r>
        <w:rPr>
          <w:noProof/>
          <w:lang w:val="en-IN" w:eastAsia="en-IN"/>
        </w:rPr>
        <w:drawing>
          <wp:inline distT="0" distB="0" distL="0" distR="0" wp14:anchorId="7EDDFE4A" wp14:editId="2D763A29">
            <wp:extent cx="5133975" cy="281913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0639" cy="2839272"/>
                    </a:xfrm>
                    <a:prstGeom prst="rect">
                      <a:avLst/>
                    </a:prstGeom>
                  </pic:spPr>
                </pic:pic>
              </a:graphicData>
            </a:graphic>
          </wp:inline>
        </w:drawing>
      </w:r>
    </w:p>
    <w:p w14:paraId="32B7D3CB" w14:textId="01D225A8" w:rsidR="007973FC" w:rsidRDefault="005E2A98" w:rsidP="00B15967">
      <w:pPr>
        <w:pStyle w:val="ListParagraph"/>
        <w:ind w:left="360"/>
        <w:jc w:val="both"/>
      </w:pPr>
      <w:r>
        <w:t xml:space="preserve">The above screen is uniformed design screens, most of the screens in </w:t>
      </w:r>
      <w:r w:rsidR="00BC2ACD">
        <w:t>real-time</w:t>
      </w:r>
      <w:r>
        <w:t xml:space="preserve"> are like this. But some customers will ask zigzag called no-un</w:t>
      </w:r>
      <w:r w:rsidR="002117F2">
        <w:t>i</w:t>
      </w:r>
      <w:r>
        <w:t>form screens.</w:t>
      </w:r>
    </w:p>
    <w:p w14:paraId="5ABB8316" w14:textId="15C6A19C" w:rsidR="000F2EDC" w:rsidRDefault="000F2EDC" w:rsidP="00B15967">
      <w:pPr>
        <w:pStyle w:val="ListParagraph"/>
        <w:ind w:left="360"/>
        <w:jc w:val="both"/>
      </w:pPr>
      <w:r w:rsidRPr="0046239E">
        <w:rPr>
          <w:b/>
          <w:color w:val="00B050"/>
        </w:rPr>
        <w:t>Exercise:</w:t>
      </w:r>
      <w:r w:rsidR="0046239E">
        <w:rPr>
          <w:b/>
          <w:color w:val="00B050"/>
        </w:rPr>
        <w:t xml:space="preserve"> </w:t>
      </w:r>
      <w:r w:rsidR="00371792">
        <w:rPr>
          <w:b/>
          <w:color w:val="00B050"/>
        </w:rPr>
        <w:t>2.2</w:t>
      </w:r>
      <w:r>
        <w:t>-</w:t>
      </w:r>
      <w:r w:rsidR="00B0034D">
        <w:t xml:space="preserve"> De</w:t>
      </w:r>
      <w:r w:rsidR="0046239E">
        <w:t>sign the above screen shot using non-uniform Grid</w:t>
      </w:r>
      <w:r w:rsidR="00470083">
        <w:t xml:space="preserve"> </w:t>
      </w:r>
      <w:r w:rsidR="0046239E">
        <w:t>Layout.</w:t>
      </w:r>
    </w:p>
    <w:p w14:paraId="3632E529" w14:textId="7147BE2C" w:rsidR="001F301D" w:rsidRDefault="001F301D" w:rsidP="00B15967">
      <w:pPr>
        <w:pStyle w:val="ListParagraph"/>
        <w:ind w:left="360"/>
        <w:jc w:val="both"/>
      </w:pPr>
      <w:r>
        <w:t xml:space="preserve">If we want to </w:t>
      </w:r>
      <w:r w:rsidR="004B48C8">
        <w:t>design non-</w:t>
      </w:r>
      <w:r w:rsidR="00EF1C00">
        <w:t>uniform (</w:t>
      </w:r>
      <w:r w:rsidR="004B48C8">
        <w:t xml:space="preserve">zigzag) screen using </w:t>
      </w:r>
      <w:r w:rsidR="004B48C8" w:rsidRPr="00165E0F">
        <w:t>Grid Layout</w:t>
      </w:r>
      <w:r w:rsidR="00DE3CA9" w:rsidRPr="00B15967">
        <w:t xml:space="preserve"> </w:t>
      </w:r>
      <w:r w:rsidR="00DE3CA9">
        <w:t xml:space="preserve">first remove </w:t>
      </w:r>
      <w:r w:rsidR="00DE3CA9" w:rsidRPr="00B15967">
        <w:rPr>
          <w:b/>
          <w:bCs/>
        </w:rPr>
        <w:t>defaultSpan</w:t>
      </w:r>
      <w:r w:rsidR="00DE3CA9">
        <w:t xml:space="preserve"> from </w:t>
      </w:r>
      <w:r w:rsidR="00DE3CA9" w:rsidRPr="00B15967">
        <w:rPr>
          <w:b/>
          <w:bCs/>
        </w:rPr>
        <w:t>sap.ui.layout.Grid</w:t>
      </w:r>
      <w:r w:rsidR="00DE3CA9">
        <w:t xml:space="preserve"> UI element</w:t>
      </w:r>
      <w:r w:rsidR="003822F3">
        <w:t xml:space="preserve"> and we need to apply at screen UI Elements.</w:t>
      </w:r>
    </w:p>
    <w:p w14:paraId="274C6764" w14:textId="012E7CF0" w:rsidR="003822F3" w:rsidRDefault="003822F3" w:rsidP="00286818">
      <w:pPr>
        <w:ind w:firstLine="720"/>
        <w:jc w:val="both"/>
      </w:pPr>
      <w:r>
        <w:rPr>
          <w:noProof/>
          <w:lang w:val="en-IN" w:eastAsia="en-IN"/>
        </w:rPr>
        <w:drawing>
          <wp:inline distT="0" distB="0" distL="0" distR="0" wp14:anchorId="30A17A8F" wp14:editId="67760E69">
            <wp:extent cx="2895600" cy="765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2485" cy="770171"/>
                    </a:xfrm>
                    <a:prstGeom prst="rect">
                      <a:avLst/>
                    </a:prstGeom>
                  </pic:spPr>
                </pic:pic>
              </a:graphicData>
            </a:graphic>
          </wp:inline>
        </w:drawing>
      </w:r>
    </w:p>
    <w:p w14:paraId="6F7BBB3B" w14:textId="013436BF" w:rsidR="005541EE" w:rsidRDefault="005541EE" w:rsidP="00286818">
      <w:pPr>
        <w:pStyle w:val="ListParagraph"/>
        <w:ind w:left="360"/>
        <w:jc w:val="both"/>
      </w:pPr>
      <w:r>
        <w:t>Any UI Element is not sufficient to fit in grid then it is wrap.</w:t>
      </w:r>
    </w:p>
    <w:p w14:paraId="00D563D0" w14:textId="00A0A203" w:rsidR="000C0372" w:rsidRDefault="000C0372" w:rsidP="00286818">
      <w:pPr>
        <w:pStyle w:val="ListParagraph"/>
        <w:ind w:left="360"/>
        <w:jc w:val="both"/>
      </w:pPr>
      <w:bookmarkStart w:id="19" w:name="simpleform"/>
      <w:r w:rsidRPr="00286818">
        <w:rPr>
          <w:b/>
          <w:bCs/>
          <w:u w:val="single"/>
        </w:rPr>
        <w:t>SimpleForm Layout</w:t>
      </w:r>
      <w:r w:rsidRPr="00286818">
        <w:t>:</w:t>
      </w:r>
      <w:r w:rsidR="004956C0" w:rsidRPr="00036EC6">
        <w:t xml:space="preserve"> </w:t>
      </w:r>
      <w:bookmarkEnd w:id="19"/>
      <w:r w:rsidR="00036EC6" w:rsidRPr="00036EC6">
        <w:t xml:space="preserve">Which is part of </w:t>
      </w:r>
      <w:r w:rsidR="00036EC6" w:rsidRPr="00286818">
        <w:rPr>
          <w:b/>
          <w:bCs/>
        </w:rPr>
        <w:t>sap.ui.layout</w:t>
      </w:r>
      <w:r w:rsidR="00026103" w:rsidRPr="00286818">
        <w:rPr>
          <w:b/>
          <w:bCs/>
        </w:rPr>
        <w:t>.</w:t>
      </w:r>
      <w:r w:rsidR="003071D3" w:rsidRPr="00286818">
        <w:rPr>
          <w:b/>
          <w:bCs/>
        </w:rPr>
        <w:t>f</w:t>
      </w:r>
      <w:r w:rsidR="00026103" w:rsidRPr="00286818">
        <w:rPr>
          <w:b/>
          <w:bCs/>
        </w:rPr>
        <w:t>orm</w:t>
      </w:r>
      <w:r w:rsidR="00036EC6" w:rsidRPr="00036EC6">
        <w:t xml:space="preserve"> library</w:t>
      </w:r>
      <w:r w:rsidR="00E027B5">
        <w:t xml:space="preserve">, which is by default coming with title property. Which is having </w:t>
      </w:r>
      <w:r w:rsidR="00E027B5" w:rsidRPr="00286818">
        <w:rPr>
          <w:b/>
          <w:bCs/>
        </w:rPr>
        <w:t>editable property</w:t>
      </w:r>
      <w:r w:rsidR="00A6102A">
        <w:t xml:space="preserve"> this will be </w:t>
      </w:r>
      <w:r w:rsidR="00A6102A" w:rsidRPr="00286818">
        <w:rPr>
          <w:b/>
          <w:bCs/>
        </w:rPr>
        <w:t>true</w:t>
      </w:r>
      <w:r w:rsidR="00A6102A">
        <w:t xml:space="preserve"> when we use label and input fields in simple </w:t>
      </w:r>
      <w:r w:rsidR="00F0422F">
        <w:t xml:space="preserve">form </w:t>
      </w:r>
      <w:r w:rsidR="002B113C">
        <w:t>(this</w:t>
      </w:r>
      <w:r w:rsidR="004B2635">
        <w:t xml:space="preserve"> </w:t>
      </w:r>
      <w:r w:rsidR="00AC3BEA" w:rsidRPr="00286818">
        <w:t xml:space="preserve">editable </w:t>
      </w:r>
      <w:r w:rsidR="00555C9D" w:rsidRPr="00286818">
        <w:t xml:space="preserve">property </w:t>
      </w:r>
      <w:r w:rsidR="00AC3BEA" w:rsidRPr="00286818">
        <w:t>for alignment</w:t>
      </w:r>
      <w:r w:rsidR="00AC3BEA">
        <w:t xml:space="preserve"> purpose only)</w:t>
      </w:r>
      <w:r w:rsidR="00243993">
        <w:t xml:space="preserve"> in </w:t>
      </w:r>
      <w:r w:rsidR="00622224">
        <w:t>label</w:t>
      </w:r>
      <w:r w:rsidR="00243993">
        <w:t xml:space="preserve"> and input combination the </w:t>
      </w:r>
      <w:r w:rsidR="00622224">
        <w:t>simple form will give input height to label.</w:t>
      </w:r>
      <w:r w:rsidR="008027D3">
        <w:t xml:space="preserve"> </w:t>
      </w:r>
      <w:r w:rsidR="00393244">
        <w:t xml:space="preserve">If we use label and text property </w:t>
      </w:r>
      <w:r w:rsidR="00A9209F">
        <w:t>means,</w:t>
      </w:r>
      <w:r w:rsidR="00393244">
        <w:t xml:space="preserve"> there is no fields to edit in </w:t>
      </w:r>
      <w:r w:rsidR="00D56ADB">
        <w:t xml:space="preserve">simple form </w:t>
      </w:r>
      <w:r w:rsidR="00393244">
        <w:t xml:space="preserve">such cases editable property should be </w:t>
      </w:r>
      <w:r w:rsidR="00393244" w:rsidRPr="00286818">
        <w:rPr>
          <w:b/>
          <w:bCs/>
        </w:rPr>
        <w:t>false</w:t>
      </w:r>
      <w:r w:rsidR="00393244" w:rsidRPr="00286818">
        <w:t>.</w:t>
      </w:r>
    </w:p>
    <w:p w14:paraId="6166FF71" w14:textId="15B2BB21" w:rsidR="00AB37C5" w:rsidRPr="00286818" w:rsidRDefault="00AB37C5" w:rsidP="00286818">
      <w:pPr>
        <w:pStyle w:val="ListParagraph"/>
        <w:ind w:left="360"/>
        <w:jc w:val="both"/>
      </w:pPr>
      <w:r w:rsidRPr="009E5B82">
        <w:t xml:space="preserve">In SimpleForm layout </w:t>
      </w:r>
      <w:r w:rsidRPr="00866EE8">
        <w:rPr>
          <w:b/>
          <w:bCs/>
        </w:rPr>
        <w:t>right alignment</w:t>
      </w:r>
      <w:r w:rsidRPr="009E5B82">
        <w:t xml:space="preserve"> of the labels</w:t>
      </w:r>
      <w:r>
        <w:t>, left alignment is not possible, if user ask for left alignment, then we go with grid layout.</w:t>
      </w:r>
    </w:p>
    <w:p w14:paraId="282B2A69" w14:textId="0E8EF227" w:rsidR="006A2378" w:rsidRDefault="004D30E9" w:rsidP="00866EE8">
      <w:pPr>
        <w:spacing w:after="0"/>
        <w:ind w:firstLine="360"/>
        <w:jc w:val="both"/>
      </w:pPr>
      <w:r w:rsidRPr="00866EE8">
        <w:rPr>
          <w:b/>
          <w:bCs/>
        </w:rPr>
        <w:t>Note:</w:t>
      </w:r>
      <w:r w:rsidRPr="004D30E9">
        <w:t xml:space="preserve"> </w:t>
      </w:r>
      <w:r w:rsidRPr="00866EE8">
        <w:rPr>
          <w:b/>
          <w:bCs/>
        </w:rPr>
        <w:t>Don’t hardcode the input</w:t>
      </w:r>
      <w:r w:rsidRPr="004D30E9">
        <w:t xml:space="preserve"> width</w:t>
      </w:r>
      <w:r w:rsidR="004A6A7F">
        <w:t xml:space="preserve"> at input UI Element</w:t>
      </w:r>
      <w:r w:rsidR="00884842">
        <w:t>.</w:t>
      </w:r>
    </w:p>
    <w:p w14:paraId="072F6224" w14:textId="25DAE3B2" w:rsidR="0042734C" w:rsidRDefault="00884842" w:rsidP="00866EE8">
      <w:pPr>
        <w:spacing w:after="0"/>
        <w:ind w:left="360"/>
        <w:jc w:val="both"/>
      </w:pPr>
      <w:r w:rsidRPr="00884842">
        <w:t xml:space="preserve">By default, the </w:t>
      </w:r>
      <w:r w:rsidR="00600C47">
        <w:t>s</w:t>
      </w:r>
      <w:r w:rsidRPr="00884842">
        <w:t>impleForm</w:t>
      </w:r>
      <w:r w:rsidR="00E76FBE">
        <w:t xml:space="preserve"> will start from middle of the screen, to avoid this we need to apply grid concept by </w:t>
      </w:r>
      <w:r w:rsidR="00E76FBE" w:rsidRPr="00866EE8">
        <w:rPr>
          <w:b/>
          <w:bCs/>
        </w:rPr>
        <w:t>layout property</w:t>
      </w:r>
      <w:r w:rsidR="00E76FBE">
        <w:t xml:space="preserve"> of simple</w:t>
      </w:r>
      <w:r w:rsidR="00B05368">
        <w:t>F</w:t>
      </w:r>
      <w:r w:rsidR="00E76FBE">
        <w:t>orm</w:t>
      </w:r>
      <w:r w:rsidRPr="00884842">
        <w:t xml:space="preserve"> </w:t>
      </w:r>
      <w:r w:rsidR="0077558A">
        <w:t>and by</w:t>
      </w:r>
      <w:r w:rsidR="00177975">
        <w:t xml:space="preserve"> applying the </w:t>
      </w:r>
      <w:r w:rsidR="00177975" w:rsidRPr="00866EE8">
        <w:rPr>
          <w:b/>
          <w:bCs/>
        </w:rPr>
        <w:t>labelSpan</w:t>
      </w:r>
      <w:r w:rsidR="00177975" w:rsidRPr="00177975">
        <w:t xml:space="preserve"> the label</w:t>
      </w:r>
      <w:r w:rsidR="00177975">
        <w:t>s</w:t>
      </w:r>
      <w:r w:rsidR="00177975" w:rsidRPr="00177975">
        <w:t xml:space="preserve"> will occupy that many grids from left side</w:t>
      </w:r>
      <w:r w:rsidR="00D52F69">
        <w:t xml:space="preserve">, by applying the </w:t>
      </w:r>
      <w:r w:rsidR="00D52F69" w:rsidRPr="00866EE8">
        <w:rPr>
          <w:b/>
          <w:bCs/>
        </w:rPr>
        <w:t>emptySpan</w:t>
      </w:r>
      <w:r w:rsidR="00D52F69">
        <w:t xml:space="preserve"> that may </w:t>
      </w:r>
      <w:r w:rsidR="00ED452E">
        <w:t>grid</w:t>
      </w:r>
      <w:r w:rsidR="00D52F69">
        <w:t xml:space="preserve"> will be empty from left side</w:t>
      </w:r>
      <w:r w:rsidR="00B55480">
        <w:t xml:space="preserve">. </w:t>
      </w:r>
      <w:r w:rsidR="00ED452E">
        <w:t>If we want to decrease or increase the input width by applying the emptySpan.</w:t>
      </w:r>
    </w:p>
    <w:p w14:paraId="1CEF208E" w14:textId="22D45E7D" w:rsidR="00470083" w:rsidRPr="00371792" w:rsidRDefault="00470083" w:rsidP="00470083">
      <w:pPr>
        <w:pStyle w:val="ListParagraph"/>
        <w:ind w:left="360"/>
        <w:jc w:val="both"/>
      </w:pPr>
      <w:r w:rsidRPr="0046239E">
        <w:rPr>
          <w:b/>
          <w:color w:val="00B050"/>
        </w:rPr>
        <w:t>Exercise:</w:t>
      </w:r>
      <w:r>
        <w:rPr>
          <w:b/>
          <w:color w:val="00B050"/>
        </w:rPr>
        <w:t xml:space="preserve"> </w:t>
      </w:r>
      <w:r w:rsidR="00371792">
        <w:rPr>
          <w:b/>
          <w:color w:val="00B050"/>
        </w:rPr>
        <w:t>3.1</w:t>
      </w:r>
      <w:r>
        <w:t>- Design the Employee Details</w:t>
      </w:r>
      <w:r w:rsidR="00371792">
        <w:t xml:space="preserve"> using SimpleForm, and apply </w:t>
      </w:r>
      <w:r w:rsidR="00371792" w:rsidRPr="00371792">
        <w:rPr>
          <w:b/>
        </w:rPr>
        <w:t>EmptySpan dynamically</w:t>
      </w:r>
      <w:r w:rsidR="00371792">
        <w:t xml:space="preserve"> by giving value in input field and press the button.</w:t>
      </w:r>
    </w:p>
    <w:p w14:paraId="7A71FD9D" w14:textId="2DB97755" w:rsidR="00BF6F6D" w:rsidRDefault="00BF6F6D" w:rsidP="00444F68">
      <w:pPr>
        <w:pStyle w:val="ListParagraph"/>
        <w:jc w:val="both"/>
      </w:pPr>
      <w:r>
        <w:rPr>
          <w:noProof/>
          <w:lang w:val="en-IN" w:eastAsia="en-IN"/>
        </w:rPr>
        <w:drawing>
          <wp:inline distT="0" distB="0" distL="0" distR="0" wp14:anchorId="3F23B0C0" wp14:editId="2F53957D">
            <wp:extent cx="5038725" cy="29982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51200" cy="3065175"/>
                    </a:xfrm>
                    <a:prstGeom prst="rect">
                      <a:avLst/>
                    </a:prstGeom>
                  </pic:spPr>
                </pic:pic>
              </a:graphicData>
            </a:graphic>
          </wp:inline>
        </w:drawing>
      </w:r>
    </w:p>
    <w:p w14:paraId="43072A21" w14:textId="66D46BB2" w:rsidR="00AD22C4" w:rsidRDefault="00254B37" w:rsidP="00866EE8">
      <w:pPr>
        <w:spacing w:after="0"/>
        <w:ind w:left="360"/>
        <w:jc w:val="both"/>
      </w:pPr>
      <w:r w:rsidRPr="002A2FD4">
        <w:t xml:space="preserve">If we want to do </w:t>
      </w:r>
      <w:r w:rsidR="002A2FD4" w:rsidRPr="002A2FD4">
        <w:t>simple form as subgroups</w:t>
      </w:r>
      <w:r w:rsidRPr="002A2FD4">
        <w:t xml:space="preserve"> by using </w:t>
      </w:r>
      <w:r w:rsidRPr="00866EE8">
        <w:rPr>
          <w:b/>
          <w:bCs/>
        </w:rPr>
        <w:t>transparent container</w:t>
      </w:r>
      <w:r w:rsidR="002E65B2" w:rsidRPr="00866EE8">
        <w:t xml:space="preserve">, </w:t>
      </w:r>
      <w:r w:rsidR="002E65B2">
        <w:t xml:space="preserve">here the title itself will create a container. This is part of </w:t>
      </w:r>
      <w:r w:rsidR="002E65B2" w:rsidRPr="00866EE8">
        <w:t>sap.ui.core</w:t>
      </w:r>
      <w:r w:rsidR="002E65B2">
        <w:t xml:space="preserve"> library</w:t>
      </w:r>
      <w:r w:rsidR="00415372">
        <w:t xml:space="preserve"> when we use </w:t>
      </w:r>
      <w:r w:rsidR="00415372" w:rsidRPr="00866EE8">
        <w:rPr>
          <w:b/>
          <w:bCs/>
        </w:rPr>
        <w:t>&lt;sap.ui.core</w:t>
      </w:r>
      <w:r w:rsidR="009A5003" w:rsidRPr="00866EE8">
        <w:rPr>
          <w:b/>
          <w:bCs/>
        </w:rPr>
        <w:t>: Title</w:t>
      </w:r>
      <w:r w:rsidR="00415372" w:rsidRPr="00866EE8">
        <w:rPr>
          <w:b/>
          <w:bCs/>
        </w:rPr>
        <w:t>&gt;</w:t>
      </w:r>
      <w:r w:rsidR="00415372">
        <w:t xml:space="preserve"> sap ui5 understand that he </w:t>
      </w:r>
      <w:r w:rsidR="0020488D">
        <w:t>needs</w:t>
      </w:r>
      <w:r w:rsidR="00415372">
        <w:t xml:space="preserve"> </w:t>
      </w:r>
      <w:r w:rsidR="00415372" w:rsidRPr="00866EE8">
        <w:rPr>
          <w:b/>
          <w:bCs/>
        </w:rPr>
        <w:t>transparent container</w:t>
      </w:r>
      <w:r w:rsidR="00415372">
        <w:t>.</w:t>
      </w:r>
    </w:p>
    <w:p w14:paraId="12B45655" w14:textId="6E2B338C" w:rsidR="00FD5460" w:rsidRDefault="00FD5460" w:rsidP="00866EE8">
      <w:pPr>
        <w:spacing w:after="0"/>
        <w:ind w:left="360"/>
        <w:jc w:val="both"/>
      </w:pPr>
      <w:r>
        <w:t xml:space="preserve">If we want </w:t>
      </w:r>
      <w:r w:rsidR="00421729">
        <w:t xml:space="preserve">simple form </w:t>
      </w:r>
      <w:r w:rsidR="00AE030A">
        <w:t xml:space="preserve">two </w:t>
      </w:r>
      <w:r w:rsidR="00421729">
        <w:t xml:space="preserve">subgroups </w:t>
      </w:r>
      <w:r w:rsidR="00421729" w:rsidRPr="00866EE8">
        <w:t>side by side</w:t>
      </w:r>
      <w:r w:rsidR="00421729">
        <w:t xml:space="preserve">, then the </w:t>
      </w:r>
      <w:r w:rsidR="00421729" w:rsidRPr="00866EE8">
        <w:rPr>
          <w:b/>
          <w:bCs/>
        </w:rPr>
        <w:t>emptsySpanL/M = 0</w:t>
      </w:r>
      <w:r w:rsidR="00421729" w:rsidRPr="00866EE8">
        <w:t xml:space="preserve"> and </w:t>
      </w:r>
      <w:r w:rsidR="00421729" w:rsidRPr="00866EE8">
        <w:rPr>
          <w:b/>
          <w:bCs/>
        </w:rPr>
        <w:t>columnsL/M = 2</w:t>
      </w:r>
      <w:r w:rsidR="00421729" w:rsidRPr="00866EE8">
        <w:t xml:space="preserve">. </w:t>
      </w:r>
      <w:r w:rsidR="00421729" w:rsidRPr="00421729">
        <w:t xml:space="preserve">If we </w:t>
      </w:r>
      <w:r w:rsidR="00421729">
        <w:t xml:space="preserve">want simple form </w:t>
      </w:r>
      <w:r w:rsidR="00047A53">
        <w:t xml:space="preserve">two </w:t>
      </w:r>
      <w:r w:rsidR="007D39BA">
        <w:t>s</w:t>
      </w:r>
      <w:r w:rsidR="00421729">
        <w:t xml:space="preserve">ubgroups one under the other, then </w:t>
      </w:r>
      <w:r w:rsidR="00421729" w:rsidRPr="00866EE8">
        <w:rPr>
          <w:b/>
          <w:bCs/>
        </w:rPr>
        <w:t>columnsL/M = 1</w:t>
      </w:r>
      <w:r w:rsidR="00421729" w:rsidRPr="00421729">
        <w:t xml:space="preserve"> </w:t>
      </w:r>
      <w:r w:rsidR="009A5003" w:rsidRPr="00421729">
        <w:t>and</w:t>
      </w:r>
      <w:r w:rsidR="009A5003" w:rsidRPr="00866EE8">
        <w:t xml:space="preserve"> </w:t>
      </w:r>
      <w:r w:rsidR="009A5003" w:rsidRPr="00866EE8">
        <w:rPr>
          <w:b/>
          <w:bCs/>
        </w:rPr>
        <w:t>emptsySpanL</w:t>
      </w:r>
      <w:r w:rsidR="00421729" w:rsidRPr="00866EE8">
        <w:rPr>
          <w:b/>
          <w:bCs/>
        </w:rPr>
        <w:t xml:space="preserve">/M = </w:t>
      </w:r>
      <w:r w:rsidR="00134D3B" w:rsidRPr="00866EE8">
        <w:rPr>
          <w:b/>
          <w:bCs/>
        </w:rPr>
        <w:t>3</w:t>
      </w:r>
      <w:r w:rsidR="00103A49" w:rsidRPr="00103A49">
        <w:t xml:space="preserve">(depend on requirement the </w:t>
      </w:r>
      <w:r w:rsidR="00635B7D">
        <w:t xml:space="preserve">emptySpan </w:t>
      </w:r>
      <w:r w:rsidR="00103A49" w:rsidRPr="00103A49">
        <w:t>value will change)</w:t>
      </w:r>
      <w:r w:rsidR="00134D3B" w:rsidRPr="00866EE8">
        <w:t>.</w:t>
      </w:r>
    </w:p>
    <w:p w14:paraId="35899C38" w14:textId="6D04DA4B" w:rsidR="00B80FE2" w:rsidRPr="00866EE8" w:rsidRDefault="00B80FE2" w:rsidP="00B80FE2">
      <w:pPr>
        <w:pStyle w:val="ListParagraph"/>
        <w:ind w:left="360"/>
        <w:jc w:val="both"/>
      </w:pPr>
      <w:r w:rsidRPr="0046239E">
        <w:rPr>
          <w:b/>
          <w:color w:val="00B050"/>
        </w:rPr>
        <w:t>Exercise:</w:t>
      </w:r>
      <w:r>
        <w:rPr>
          <w:b/>
          <w:color w:val="00B050"/>
        </w:rPr>
        <w:t xml:space="preserve"> </w:t>
      </w:r>
      <w:r w:rsidR="00F726BD">
        <w:rPr>
          <w:b/>
          <w:color w:val="00B050"/>
        </w:rPr>
        <w:t>3.2</w:t>
      </w:r>
      <w:r>
        <w:t>- Design the Employee Details using Simpl</w:t>
      </w:r>
      <w:r w:rsidR="007437F9">
        <w:t xml:space="preserve">eForm and Transparent </w:t>
      </w:r>
      <w:r w:rsidR="00F74FA7">
        <w:t>Container and</w:t>
      </w:r>
      <w:r w:rsidR="00AB37C5">
        <w:t xml:space="preserve"> apply </w:t>
      </w:r>
      <w:r w:rsidR="00AB37C5" w:rsidRPr="00D905BD">
        <w:rPr>
          <w:b/>
        </w:rPr>
        <w:t>ColumnSpan dynamically</w:t>
      </w:r>
      <w:r w:rsidR="00AB37C5">
        <w:t xml:space="preserve"> by giving value in input field and press the button.</w:t>
      </w:r>
    </w:p>
    <w:p w14:paraId="3F9D2D7A" w14:textId="15D48AF1" w:rsidR="000B0C30" w:rsidRDefault="000B0C30" w:rsidP="00A61C52">
      <w:pPr>
        <w:ind w:firstLine="360"/>
        <w:jc w:val="both"/>
      </w:pPr>
      <w:r>
        <w:rPr>
          <w:noProof/>
          <w:lang w:val="en-IN" w:eastAsia="en-IN"/>
        </w:rPr>
        <w:drawing>
          <wp:inline distT="0" distB="0" distL="0" distR="0" wp14:anchorId="3D18F834" wp14:editId="2B498260">
            <wp:extent cx="6516733" cy="2924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49696" cy="2938966"/>
                    </a:xfrm>
                    <a:prstGeom prst="rect">
                      <a:avLst/>
                    </a:prstGeom>
                  </pic:spPr>
                </pic:pic>
              </a:graphicData>
            </a:graphic>
          </wp:inline>
        </w:drawing>
      </w:r>
    </w:p>
    <w:p w14:paraId="5909EC7A" w14:textId="579A68AB" w:rsidR="007B15D3" w:rsidRPr="00F036C9" w:rsidRDefault="00771C77" w:rsidP="00F036C9">
      <w:pPr>
        <w:spacing w:after="0"/>
        <w:ind w:left="360"/>
        <w:jc w:val="both"/>
      </w:pPr>
      <w:bookmarkStart w:id="20" w:name="helper_lay"/>
      <w:r w:rsidRPr="00F036C9">
        <w:rPr>
          <w:b/>
          <w:bCs/>
          <w:u w:val="single"/>
        </w:rPr>
        <w:t>Helper Layouts:</w:t>
      </w:r>
      <w:r w:rsidR="00950209" w:rsidRPr="00CF7786">
        <w:t xml:space="preserve"> </w:t>
      </w:r>
      <w:bookmarkEnd w:id="20"/>
      <w:r w:rsidR="00CF7786" w:rsidRPr="00CF7786">
        <w:t xml:space="preserve">These are not main </w:t>
      </w:r>
      <w:r w:rsidR="00B50BA1" w:rsidRPr="00CF7786">
        <w:t>layouts and</w:t>
      </w:r>
      <w:r w:rsidR="00CF7786" w:rsidRPr="00CF7786">
        <w:t xml:space="preserve"> help you in main layout</w:t>
      </w:r>
      <w:r w:rsidR="00B50BA1">
        <w:t>.</w:t>
      </w:r>
      <w:r w:rsidR="00DF35C8">
        <w:t xml:space="preserve"> Below </w:t>
      </w:r>
      <w:r w:rsidR="006D4735">
        <w:t>is</w:t>
      </w:r>
      <w:r w:rsidR="00DF35C8">
        <w:t xml:space="preserve"> the small part of the layout</w:t>
      </w:r>
      <w:r w:rsidR="00505EA1">
        <w:t xml:space="preserve">s, we have this HBOX it is a responsive horizontal layout and VBOX it is a responsive </w:t>
      </w:r>
      <w:r w:rsidR="00505EA1" w:rsidRPr="00F036C9">
        <w:t>version of vertical layout.</w:t>
      </w:r>
    </w:p>
    <w:p w14:paraId="02030E6F" w14:textId="25462127" w:rsidR="00505EA1" w:rsidRPr="00A10DA8" w:rsidRDefault="00505EA1" w:rsidP="00A10DA8">
      <w:pPr>
        <w:spacing w:after="0"/>
        <w:ind w:left="360"/>
        <w:jc w:val="both"/>
      </w:pPr>
      <w:r w:rsidRPr="00996CBE">
        <w:rPr>
          <w:b/>
          <w:bCs/>
        </w:rPr>
        <w:t>HBOX</w:t>
      </w:r>
      <w:r w:rsidRPr="00A10DA8">
        <w:t>: which is horizontal box, whenever you want to arrange the content in horizontal.</w:t>
      </w:r>
      <w:r w:rsidR="00A53B4C" w:rsidRPr="00A10DA8">
        <w:t xml:space="preserve"> If we want to arrange the UI elements one side the other.</w:t>
      </w:r>
    </w:p>
    <w:p w14:paraId="27FCC452" w14:textId="213CFC61" w:rsidR="001B2378" w:rsidRPr="00A10DA8" w:rsidRDefault="009F6DB8" w:rsidP="00A10DA8">
      <w:pPr>
        <w:spacing w:after="0"/>
        <w:ind w:left="360"/>
        <w:jc w:val="both"/>
      </w:pPr>
      <w:r w:rsidRPr="00A10DA8">
        <w:t xml:space="preserve">No gap between the UI elements in HBOX, if we want to maintain the small gap, we need to maintain the margin class property on </w:t>
      </w:r>
      <w:r w:rsidR="00FA3FA5" w:rsidRPr="00A10DA8">
        <w:t>HBOX.</w:t>
      </w:r>
    </w:p>
    <w:p w14:paraId="1E87BC26" w14:textId="0E7298E8" w:rsidR="00445EA9" w:rsidRPr="00A10DA8" w:rsidRDefault="007B15D3" w:rsidP="00A10DA8">
      <w:pPr>
        <w:spacing w:after="0"/>
        <w:ind w:left="360"/>
        <w:jc w:val="both"/>
      </w:pPr>
      <w:r w:rsidRPr="00996CBE">
        <w:rPr>
          <w:b/>
          <w:bCs/>
        </w:rPr>
        <w:t>VBOX</w:t>
      </w:r>
      <w:r w:rsidR="005A310D" w:rsidRPr="00A10DA8">
        <w:t>:</w:t>
      </w:r>
      <w:r w:rsidR="00A53B4C" w:rsidRPr="00A10DA8">
        <w:t xml:space="preserve"> Which is reverse to HBOX, if we want to arrange the UI elements one below the other.</w:t>
      </w:r>
    </w:p>
    <w:p w14:paraId="11ED25B9" w14:textId="646A1463" w:rsidR="00D54D20" w:rsidRPr="00A10DA8" w:rsidRDefault="009F6DB8" w:rsidP="00A10DA8">
      <w:pPr>
        <w:spacing w:after="0"/>
        <w:ind w:left="360"/>
        <w:jc w:val="both"/>
      </w:pPr>
      <w:r w:rsidRPr="00A10DA8">
        <w:t>There is a small gap between the UI elements under VBOX.</w:t>
      </w:r>
    </w:p>
    <w:p w14:paraId="6969AE39" w14:textId="3344728E" w:rsidR="007E19C3" w:rsidRPr="00A10DA8" w:rsidRDefault="007E19C3" w:rsidP="00A10DA8">
      <w:pPr>
        <w:spacing w:after="0"/>
        <w:ind w:left="360"/>
        <w:jc w:val="both"/>
      </w:pPr>
      <w:r w:rsidRPr="00A10DA8">
        <w:t xml:space="preserve">When we open our application in Launchpad, the UI Elements are looks little compact compare with developed application in development </w:t>
      </w:r>
      <w:r w:rsidR="00406E76" w:rsidRPr="00A10DA8">
        <w:t>tool (</w:t>
      </w:r>
      <w:r w:rsidRPr="00A10DA8">
        <w:t xml:space="preserve">WEBIDE/BAS). To get the same look as launchpad in development time we need to apply </w:t>
      </w:r>
      <w:r w:rsidR="002070E9" w:rsidRPr="00A10DA8">
        <w:rPr>
          <w:b/>
          <w:bCs/>
        </w:rPr>
        <w:t>compact density at app.controller.js</w:t>
      </w:r>
      <w:r w:rsidR="00AB3456" w:rsidRPr="00A10DA8">
        <w:t>.</w:t>
      </w:r>
    </w:p>
    <w:p w14:paraId="33856EFA" w14:textId="175E1A31" w:rsidR="009F0DBC" w:rsidRPr="00A31A9E" w:rsidRDefault="009F0DBC" w:rsidP="00A31A9E">
      <w:pPr>
        <w:ind w:firstLine="720"/>
        <w:jc w:val="both"/>
        <w:rPr>
          <w:lang w:val="en-ZA"/>
        </w:rPr>
      </w:pPr>
      <w:r>
        <w:rPr>
          <w:noProof/>
          <w:lang w:val="en-IN" w:eastAsia="en-IN"/>
        </w:rPr>
        <w:drawing>
          <wp:inline distT="0" distB="0" distL="0" distR="0" wp14:anchorId="23BEA518" wp14:editId="63D048F5">
            <wp:extent cx="3886200" cy="523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200" cy="523875"/>
                    </a:xfrm>
                    <a:prstGeom prst="rect">
                      <a:avLst/>
                    </a:prstGeom>
                  </pic:spPr>
                </pic:pic>
              </a:graphicData>
            </a:graphic>
          </wp:inline>
        </w:drawing>
      </w:r>
    </w:p>
    <w:p w14:paraId="6303AA7C" w14:textId="723371E6" w:rsidR="00016949" w:rsidRPr="008C7030" w:rsidRDefault="00016949" w:rsidP="008C7030">
      <w:pPr>
        <w:spacing w:after="0"/>
        <w:ind w:left="360"/>
        <w:jc w:val="both"/>
      </w:pPr>
      <w:r w:rsidRPr="00D905BD">
        <w:rPr>
          <w:b/>
          <w:color w:val="00B050"/>
        </w:rPr>
        <w:t>Exercise</w:t>
      </w:r>
      <w:r w:rsidR="00D905BD">
        <w:rPr>
          <w:b/>
          <w:color w:val="00B050"/>
        </w:rPr>
        <w:t>: 4.</w:t>
      </w:r>
      <w:r w:rsidRPr="00D905BD">
        <w:rPr>
          <w:b/>
          <w:color w:val="00B050"/>
        </w:rPr>
        <w:t>1</w:t>
      </w:r>
      <w:r w:rsidR="00D905BD">
        <w:rPr>
          <w:b/>
          <w:color w:val="00B050"/>
        </w:rPr>
        <w:t>-</w:t>
      </w:r>
      <w:r w:rsidR="00716448" w:rsidRPr="008C7030">
        <w:t xml:space="preserve"> Design below Screen shot</w:t>
      </w:r>
      <w:r w:rsidR="00D905BD">
        <w:t xml:space="preserve"> search Products</w:t>
      </w:r>
      <w:r w:rsidR="00716448" w:rsidRPr="008C7030">
        <w:t xml:space="preserve"> with HBOX and VBOX.</w:t>
      </w:r>
    </w:p>
    <w:p w14:paraId="5965E5DE" w14:textId="2ACF54EC" w:rsidR="009F6DB8" w:rsidRDefault="00375DD7" w:rsidP="00A53B4C">
      <w:pPr>
        <w:pStyle w:val="ListParagraph"/>
        <w:jc w:val="both"/>
        <w:rPr>
          <w:b/>
          <w:bCs/>
          <w:lang w:val="en-ZA"/>
        </w:rPr>
      </w:pPr>
      <w:r>
        <w:rPr>
          <w:noProof/>
          <w:lang w:val="en-IN" w:eastAsia="en-IN"/>
        </w:rPr>
        <w:drawing>
          <wp:inline distT="0" distB="0" distL="0" distR="0" wp14:anchorId="0FB3333A" wp14:editId="14E316B7">
            <wp:extent cx="5837210" cy="1323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8611" cy="1385533"/>
                    </a:xfrm>
                    <a:prstGeom prst="rect">
                      <a:avLst/>
                    </a:prstGeom>
                  </pic:spPr>
                </pic:pic>
              </a:graphicData>
            </a:graphic>
          </wp:inline>
        </w:drawing>
      </w:r>
    </w:p>
    <w:p w14:paraId="6EF9AFBB" w14:textId="318932B9" w:rsidR="00003ACE" w:rsidRPr="00A53B4C" w:rsidRDefault="00003ACE" w:rsidP="00A53B4C">
      <w:pPr>
        <w:pStyle w:val="ListParagraph"/>
        <w:jc w:val="both"/>
        <w:rPr>
          <w:b/>
          <w:bCs/>
          <w:lang w:val="en-ZA"/>
        </w:rPr>
      </w:pPr>
      <w:r>
        <w:rPr>
          <w:noProof/>
          <w:lang w:val="en-IN" w:eastAsia="en-IN"/>
        </w:rPr>
        <w:drawing>
          <wp:inline distT="0" distB="0" distL="0" distR="0" wp14:anchorId="776BC07D" wp14:editId="5E5E5B5E">
            <wp:extent cx="5305425" cy="372626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42712" cy="3752456"/>
                    </a:xfrm>
                    <a:prstGeom prst="rect">
                      <a:avLst/>
                    </a:prstGeom>
                  </pic:spPr>
                </pic:pic>
              </a:graphicData>
            </a:graphic>
          </wp:inline>
        </w:drawing>
      </w:r>
    </w:p>
    <w:p w14:paraId="150F2117" w14:textId="16019EFF" w:rsidR="007B15D3" w:rsidRPr="00576D3A" w:rsidRDefault="007B15D3" w:rsidP="00576D3A">
      <w:pPr>
        <w:spacing w:after="0"/>
        <w:ind w:left="360"/>
        <w:jc w:val="both"/>
      </w:pPr>
      <w:r w:rsidRPr="00576D3A">
        <w:rPr>
          <w:b/>
          <w:bCs/>
        </w:rPr>
        <w:t>FlexBox</w:t>
      </w:r>
      <w:r w:rsidR="00E06E6C" w:rsidRPr="00576D3A">
        <w:rPr>
          <w:b/>
          <w:bCs/>
        </w:rPr>
        <w:t>:</w:t>
      </w:r>
      <w:r w:rsidR="0085481A" w:rsidRPr="00576D3A">
        <w:t xml:space="preserve"> is also called as flexible layout or flexible box, we can use it in two scenarios.</w:t>
      </w:r>
    </w:p>
    <w:p w14:paraId="5A7B3086" w14:textId="4F9551C3" w:rsidR="0085481A" w:rsidRPr="00576D3A" w:rsidRDefault="00411F7A" w:rsidP="00576D3A">
      <w:pPr>
        <w:spacing w:after="0"/>
        <w:ind w:left="360"/>
        <w:jc w:val="both"/>
      </w:pPr>
      <w:r w:rsidRPr="00576D3A">
        <w:t>Scenario1</w:t>
      </w:r>
      <w:r w:rsidRPr="00576D3A">
        <w:sym w:font="Wingdings" w:char="F0E0"/>
      </w:r>
      <w:r w:rsidR="00E22BA8" w:rsidRPr="00576D3A">
        <w:t xml:space="preserve"> </w:t>
      </w:r>
      <w:r w:rsidR="0085481A" w:rsidRPr="00576D3A">
        <w:t xml:space="preserve">If we want any UI element </w:t>
      </w:r>
      <w:r w:rsidR="0047238B" w:rsidRPr="00576D3A">
        <w:t xml:space="preserve">(except text) to arrange at </w:t>
      </w:r>
      <w:r w:rsidR="00C114F5" w:rsidRPr="00576D3A">
        <w:t>begin,</w:t>
      </w:r>
      <w:r w:rsidR="0047238B" w:rsidRPr="00576D3A">
        <w:t xml:space="preserve"> </w:t>
      </w:r>
      <w:r w:rsidR="00C114F5" w:rsidRPr="00576D3A">
        <w:t>center</w:t>
      </w:r>
      <w:r w:rsidR="0047238B" w:rsidRPr="00576D3A">
        <w:t>, end of the line</w:t>
      </w:r>
      <w:r w:rsidR="005F7752" w:rsidRPr="00576D3A">
        <w:t>. Why except text because we have textAlign property in text UI Element to arrange the text at any place.</w:t>
      </w:r>
    </w:p>
    <w:p w14:paraId="604D3C24" w14:textId="391CFED9" w:rsidR="00DE5591" w:rsidRDefault="00D62C15" w:rsidP="007B15D3">
      <w:pPr>
        <w:pStyle w:val="ListParagraph"/>
        <w:jc w:val="both"/>
        <w:rPr>
          <w:lang w:val="en-ZA"/>
        </w:rPr>
      </w:pPr>
      <w:r>
        <w:rPr>
          <w:noProof/>
          <w:lang w:val="en-IN" w:eastAsia="en-IN"/>
        </w:rPr>
        <w:drawing>
          <wp:inline distT="0" distB="0" distL="0" distR="0" wp14:anchorId="36121895" wp14:editId="0BFD1C16">
            <wp:extent cx="3477233" cy="11715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5818" cy="1184575"/>
                    </a:xfrm>
                    <a:prstGeom prst="rect">
                      <a:avLst/>
                    </a:prstGeom>
                  </pic:spPr>
                </pic:pic>
              </a:graphicData>
            </a:graphic>
          </wp:inline>
        </w:drawing>
      </w:r>
    </w:p>
    <w:p w14:paraId="4F529714" w14:textId="7781AB7C" w:rsidR="002A6DDD" w:rsidRPr="005026F1" w:rsidRDefault="002A6DDD" w:rsidP="005026F1">
      <w:pPr>
        <w:spacing w:after="0"/>
        <w:ind w:left="360"/>
        <w:jc w:val="both"/>
      </w:pPr>
      <w:r w:rsidRPr="005026F1">
        <w:t>Scenario2</w:t>
      </w:r>
      <w:r w:rsidRPr="005026F1">
        <w:sym w:font="Wingdings" w:char="F0E0"/>
      </w:r>
      <w:r w:rsidRPr="005026F1">
        <w:t xml:space="preserve"> If we want to keep content at the </w:t>
      </w:r>
      <w:r w:rsidR="00BB298C" w:rsidRPr="005026F1">
        <w:t>center</w:t>
      </w:r>
      <w:r w:rsidRPr="005026F1">
        <w:t xml:space="preserve"> of the page, normally we don’t get this requirement in </w:t>
      </w:r>
      <w:r w:rsidR="00BB298C" w:rsidRPr="005026F1">
        <w:t>Realtime</w:t>
      </w:r>
      <w:r w:rsidRPr="005026F1">
        <w:t>.</w:t>
      </w:r>
    </w:p>
    <w:p w14:paraId="7C83F0A0" w14:textId="5D200863" w:rsidR="00CB10F5" w:rsidRPr="0082749A" w:rsidRDefault="00CB10F5" w:rsidP="0082749A">
      <w:pPr>
        <w:ind w:firstLine="720"/>
        <w:jc w:val="both"/>
        <w:rPr>
          <w:lang w:val="en-ZA"/>
        </w:rPr>
      </w:pPr>
      <w:r>
        <w:rPr>
          <w:noProof/>
          <w:lang w:val="en-IN" w:eastAsia="en-IN"/>
        </w:rPr>
        <w:drawing>
          <wp:inline distT="0" distB="0" distL="0" distR="0" wp14:anchorId="492E91A4" wp14:editId="5E7BE4E7">
            <wp:extent cx="4306855" cy="942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10954" cy="943873"/>
                    </a:xfrm>
                    <a:prstGeom prst="rect">
                      <a:avLst/>
                    </a:prstGeom>
                  </pic:spPr>
                </pic:pic>
              </a:graphicData>
            </a:graphic>
          </wp:inline>
        </w:drawing>
      </w:r>
    </w:p>
    <w:p w14:paraId="6D785B78" w14:textId="51357B03" w:rsidR="00CB10F5" w:rsidRPr="005026F1" w:rsidRDefault="003229AA" w:rsidP="005026F1">
      <w:pPr>
        <w:spacing w:after="0"/>
        <w:ind w:left="360"/>
        <w:jc w:val="both"/>
      </w:pPr>
      <w:r w:rsidRPr="005026F1">
        <w:rPr>
          <w:b/>
          <w:bCs/>
        </w:rPr>
        <w:t>Note:</w:t>
      </w:r>
      <w:r w:rsidRPr="005026F1">
        <w:t xml:space="preserve"> For login page we won’t apply compactsize style class.</w:t>
      </w:r>
      <w:r w:rsidR="00110065" w:rsidRPr="005026F1">
        <w:tab/>
      </w:r>
    </w:p>
    <w:p w14:paraId="61A2C71D" w14:textId="239D25D9" w:rsidR="00544613" w:rsidRPr="005026F1" w:rsidRDefault="001C1C31" w:rsidP="005026F1">
      <w:pPr>
        <w:spacing w:after="0"/>
        <w:ind w:left="360"/>
        <w:jc w:val="both"/>
      </w:pPr>
      <w:r>
        <w:rPr>
          <w:b/>
          <w:color w:val="00B050"/>
        </w:rPr>
        <w:t>Exercise:</w:t>
      </w:r>
      <w:r w:rsidR="0083020C">
        <w:rPr>
          <w:b/>
          <w:color w:val="00B050"/>
        </w:rPr>
        <w:t xml:space="preserve"> </w:t>
      </w:r>
      <w:r>
        <w:rPr>
          <w:b/>
          <w:color w:val="00B050"/>
        </w:rPr>
        <w:t>4.</w:t>
      </w:r>
      <w:r w:rsidR="00544613" w:rsidRPr="001C1C31">
        <w:rPr>
          <w:b/>
          <w:color w:val="00B050"/>
        </w:rPr>
        <w:t>2</w:t>
      </w:r>
      <w:r>
        <w:rPr>
          <w:b/>
          <w:color w:val="00B050"/>
        </w:rPr>
        <w:t>-</w:t>
      </w:r>
      <w:r w:rsidR="00544613" w:rsidRPr="005026F1">
        <w:t xml:space="preserve"> Design the Login screen using the </w:t>
      </w:r>
      <w:r w:rsidR="00593C2A" w:rsidRPr="00335414">
        <w:rPr>
          <w:b/>
        </w:rPr>
        <w:t>Flexbox</w:t>
      </w:r>
      <w:r w:rsidR="00593C2A" w:rsidRPr="005026F1">
        <w:t xml:space="preserve">. But in </w:t>
      </w:r>
      <w:r w:rsidR="000A58DD" w:rsidRPr="005026F1">
        <w:t>Realtime</w:t>
      </w:r>
      <w:r w:rsidR="00593C2A" w:rsidRPr="005026F1">
        <w:t xml:space="preserve"> we don’t design the login page</w:t>
      </w:r>
      <w:r w:rsidR="00811A86" w:rsidRPr="005026F1">
        <w:t>.</w:t>
      </w:r>
      <w:r w:rsidR="003229AA" w:rsidRPr="005026F1">
        <w:t xml:space="preserve"> </w:t>
      </w:r>
    </w:p>
    <w:p w14:paraId="52ECC188" w14:textId="26E3DB13" w:rsidR="00F2354C" w:rsidRDefault="007E2007" w:rsidP="00D0679D">
      <w:pPr>
        <w:ind w:left="720"/>
        <w:jc w:val="both"/>
        <w:rPr>
          <w:lang w:val="en-ZA"/>
        </w:rPr>
      </w:pPr>
      <w:r>
        <w:rPr>
          <w:noProof/>
          <w:lang w:val="en-IN" w:eastAsia="en-IN"/>
        </w:rPr>
        <w:drawing>
          <wp:inline distT="0" distB="0" distL="0" distR="0" wp14:anchorId="59B34D7C" wp14:editId="32EF4916">
            <wp:extent cx="2409825" cy="2210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7668" cy="2263673"/>
                    </a:xfrm>
                    <a:prstGeom prst="rect">
                      <a:avLst/>
                    </a:prstGeom>
                  </pic:spPr>
                </pic:pic>
              </a:graphicData>
            </a:graphic>
          </wp:inline>
        </w:drawing>
      </w:r>
      <w:r w:rsidR="00C4127F">
        <w:rPr>
          <w:noProof/>
          <w:lang w:val="en-IN" w:eastAsia="en-IN"/>
        </w:rPr>
        <w:drawing>
          <wp:inline distT="0" distB="0" distL="0" distR="0" wp14:anchorId="30A6C7D8" wp14:editId="0EEBC579">
            <wp:extent cx="5449505" cy="2076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7809" cy="2087235"/>
                    </a:xfrm>
                    <a:prstGeom prst="rect">
                      <a:avLst/>
                    </a:prstGeom>
                  </pic:spPr>
                </pic:pic>
              </a:graphicData>
            </a:graphic>
          </wp:inline>
        </w:drawing>
      </w:r>
    </w:p>
    <w:p w14:paraId="0001E441" w14:textId="3D2639B4" w:rsidR="00033700" w:rsidRPr="00E46C48" w:rsidRDefault="00CD1F86" w:rsidP="00E46C48">
      <w:pPr>
        <w:spacing w:after="0"/>
        <w:ind w:left="360"/>
        <w:jc w:val="both"/>
        <w:rPr>
          <w:b/>
          <w:bCs/>
        </w:rPr>
      </w:pPr>
      <w:r w:rsidRPr="00E46C48">
        <w:rPr>
          <w:b/>
          <w:bCs/>
        </w:rPr>
        <w:t>Note: Evaluation of themes in SAPUI5 are</w:t>
      </w:r>
      <w:r w:rsidR="007671DD" w:rsidRPr="00E46C48">
        <w:rPr>
          <w:b/>
          <w:bCs/>
        </w:rPr>
        <w:t>:</w:t>
      </w:r>
      <w:r w:rsidRPr="00E46C48">
        <w:rPr>
          <w:b/>
          <w:bCs/>
        </w:rPr>
        <w:t xml:space="preserve"> </w:t>
      </w:r>
    </w:p>
    <w:p w14:paraId="01D3BC0C" w14:textId="7AB995BD" w:rsidR="00CD1F86" w:rsidRPr="00E46C48" w:rsidRDefault="00CD1F86" w:rsidP="00E46C48">
      <w:pPr>
        <w:spacing w:after="0"/>
        <w:ind w:left="360"/>
        <w:jc w:val="both"/>
      </w:pPr>
      <w:r w:rsidRPr="00E46C48">
        <w:t xml:space="preserve">Sap_bluecrystal </w:t>
      </w:r>
      <w:r w:rsidR="007671DD" w:rsidRPr="00E46C48">
        <w:tab/>
      </w:r>
      <w:r w:rsidR="00A84445" w:rsidRPr="00E46C48">
        <w:rPr>
          <w:b/>
          <w:bCs/>
          <w:color w:val="FF0000"/>
        </w:rPr>
        <w:t>–</w:t>
      </w:r>
      <w:r w:rsidR="007D4BA9" w:rsidRPr="00E46C48">
        <w:rPr>
          <w:b/>
          <w:bCs/>
          <w:color w:val="FF0000"/>
        </w:rPr>
        <w:t xml:space="preserve"> </w:t>
      </w:r>
      <w:r w:rsidRPr="00E46C48">
        <w:t>this is the first theme</w:t>
      </w:r>
    </w:p>
    <w:p w14:paraId="74B3143F" w14:textId="3CB2615B" w:rsidR="00CD1F86" w:rsidRPr="00E46C48" w:rsidRDefault="00CD1F86" w:rsidP="00E46C48">
      <w:pPr>
        <w:spacing w:after="0"/>
        <w:ind w:left="360"/>
        <w:jc w:val="both"/>
      </w:pPr>
      <w:r w:rsidRPr="00E46C48">
        <w:t xml:space="preserve">Sap_hcb </w:t>
      </w:r>
      <w:r w:rsidR="00A84445" w:rsidRPr="00E46C48">
        <w:tab/>
      </w:r>
      <w:r w:rsidR="007671DD" w:rsidRPr="00E46C48">
        <w:tab/>
      </w:r>
      <w:r w:rsidRPr="00E46C48">
        <w:rPr>
          <w:color w:val="FF0000"/>
        </w:rPr>
        <w:t>–</w:t>
      </w:r>
      <w:r w:rsidRPr="00E46C48">
        <w:t xml:space="preserve"> high contrast black</w:t>
      </w:r>
      <w:r w:rsidR="007D4BA9" w:rsidRPr="00E46C48">
        <w:t xml:space="preserve"> for visually challenged people.</w:t>
      </w:r>
    </w:p>
    <w:p w14:paraId="49913202" w14:textId="7E80921E" w:rsidR="007D4BA9" w:rsidRPr="00E46C48" w:rsidRDefault="00A84445" w:rsidP="00E46C48">
      <w:pPr>
        <w:spacing w:after="0"/>
        <w:ind w:left="360"/>
        <w:jc w:val="both"/>
      </w:pPr>
      <w:r w:rsidRPr="00E46C48">
        <w:t>Sap_belize</w:t>
      </w:r>
      <w:r w:rsidRPr="00E46C48">
        <w:tab/>
      </w:r>
      <w:r w:rsidR="00E46C48">
        <w:tab/>
      </w:r>
      <w:r w:rsidRPr="00E46C48">
        <w:rPr>
          <w:b/>
          <w:bCs/>
          <w:color w:val="FF0000"/>
        </w:rPr>
        <w:t>–</w:t>
      </w:r>
      <w:r w:rsidRPr="00E46C48">
        <w:t xml:space="preserve"> </w:t>
      </w:r>
      <w:r w:rsidR="00A32E5B" w:rsidRPr="00E46C48">
        <w:t>in 2016 this theme is introduced by SAP which is combination of sky blue and grey color combination.</w:t>
      </w:r>
    </w:p>
    <w:p w14:paraId="0CE9A3C3" w14:textId="07A28175" w:rsidR="003B3A28" w:rsidRPr="00E46C48" w:rsidRDefault="003B3A28" w:rsidP="00E46C48">
      <w:pPr>
        <w:spacing w:after="0"/>
        <w:ind w:left="360"/>
        <w:jc w:val="both"/>
      </w:pPr>
      <w:r w:rsidRPr="00E46C48">
        <w:t>Sap_belize_plus</w:t>
      </w:r>
      <w:r w:rsidRPr="00E46C48">
        <w:tab/>
      </w:r>
      <w:r w:rsidR="003D5AF5" w:rsidRPr="00E46C48">
        <w:rPr>
          <w:color w:val="FF0000"/>
        </w:rPr>
        <w:t>–</w:t>
      </w:r>
      <w:r w:rsidRPr="00E46C48">
        <w:t xml:space="preserve"> for dark version of sap_belize.</w:t>
      </w:r>
    </w:p>
    <w:p w14:paraId="657050D9" w14:textId="1A6E8367" w:rsidR="003B3A28" w:rsidRPr="00E46C48" w:rsidRDefault="003B3A28" w:rsidP="00E46C48">
      <w:pPr>
        <w:spacing w:after="0"/>
        <w:ind w:left="360"/>
        <w:jc w:val="both"/>
      </w:pPr>
      <w:r w:rsidRPr="00E46C48">
        <w:t>Sap_fiori_3</w:t>
      </w:r>
      <w:r w:rsidRPr="00E46C48">
        <w:tab/>
      </w:r>
      <w:r w:rsidR="007671DD" w:rsidRPr="00E46C48">
        <w:tab/>
      </w:r>
      <w:r w:rsidR="003D5AF5" w:rsidRPr="00E46C48">
        <w:rPr>
          <w:b/>
          <w:bCs/>
          <w:color w:val="FF0000"/>
        </w:rPr>
        <w:t>–</w:t>
      </w:r>
      <w:r w:rsidRPr="00E46C48">
        <w:t xml:space="preserve"> In 201</w:t>
      </w:r>
      <w:r w:rsidR="007B5BC6" w:rsidRPr="00E46C48">
        <w:t xml:space="preserve">9 version 1.8 and above </w:t>
      </w:r>
      <w:r w:rsidRPr="00E46C48">
        <w:t>for light color</w:t>
      </w:r>
      <w:r w:rsidR="007B5BC6" w:rsidRPr="00E46C48">
        <w:t xml:space="preserve"> introduced.</w:t>
      </w:r>
    </w:p>
    <w:p w14:paraId="5CE4CE19" w14:textId="1C3AEC86" w:rsidR="0098475F" w:rsidRDefault="003B3A28" w:rsidP="000E49A7">
      <w:pPr>
        <w:spacing w:after="0"/>
        <w:ind w:left="360"/>
        <w:jc w:val="both"/>
      </w:pPr>
      <w:r w:rsidRPr="003D5AF5">
        <w:t>Sap_fiori_3_dark</w:t>
      </w:r>
      <w:r w:rsidR="00C755B1">
        <w:tab/>
      </w:r>
      <w:r w:rsidR="003D5AF5" w:rsidRPr="000E49A7">
        <w:rPr>
          <w:color w:val="FF0000"/>
        </w:rPr>
        <w:t>–</w:t>
      </w:r>
    </w:p>
    <w:p w14:paraId="1C53C409" w14:textId="78FFC15C" w:rsidR="00A811FA" w:rsidRDefault="0098475F" w:rsidP="000E49A7">
      <w:pPr>
        <w:spacing w:after="0"/>
        <w:ind w:left="360"/>
        <w:jc w:val="both"/>
      </w:pPr>
      <w:r w:rsidRPr="000E49A7">
        <w:rPr>
          <w:b/>
          <w:bCs/>
        </w:rPr>
        <w:t>ObjectHeader</w:t>
      </w:r>
      <w:r w:rsidRPr="009C28B0">
        <w:t xml:space="preserve"> and </w:t>
      </w:r>
      <w:r w:rsidRPr="000E49A7">
        <w:rPr>
          <w:b/>
          <w:bCs/>
        </w:rPr>
        <w:t>IconTabBar</w:t>
      </w:r>
      <w:r w:rsidR="00720446" w:rsidRPr="000E49A7">
        <w:rPr>
          <w:b/>
          <w:bCs/>
        </w:rPr>
        <w:t>:</w:t>
      </w:r>
      <w:r>
        <w:t xml:space="preserve"> these two are different layouts but we will use them combinational.</w:t>
      </w:r>
      <w:r w:rsidR="0013721E" w:rsidRPr="000E49A7">
        <w:t xml:space="preserve"> </w:t>
      </w:r>
      <w:r w:rsidR="00863CD5" w:rsidRPr="000E49A7">
        <w:rPr>
          <w:b/>
          <w:bCs/>
        </w:rPr>
        <w:t>ObjectPageLayout</w:t>
      </w:r>
      <w:r w:rsidR="0013721E" w:rsidRPr="000E49A7">
        <w:t xml:space="preserve"> </w:t>
      </w:r>
      <w:r w:rsidR="0013721E">
        <w:t xml:space="preserve">is simply </w:t>
      </w:r>
      <w:r w:rsidR="00B2732C">
        <w:t>replacement for</w:t>
      </w:r>
      <w:r w:rsidR="0013721E">
        <w:t xml:space="preserve"> ObjectHeader and IconTabBar.</w:t>
      </w:r>
    </w:p>
    <w:p w14:paraId="4CF788D6" w14:textId="7AC9E9FE" w:rsidR="007F6205" w:rsidRDefault="007F6205" w:rsidP="000E49A7">
      <w:pPr>
        <w:spacing w:after="0"/>
        <w:ind w:left="360"/>
        <w:jc w:val="both"/>
      </w:pPr>
      <w:r w:rsidRPr="007F6205">
        <w:t xml:space="preserve">Why we need to use ObjectHeader and IconTabBar combindly, because ObjectHeader is for </w:t>
      </w:r>
      <w:r w:rsidRPr="000E49A7">
        <w:rPr>
          <w:b/>
          <w:bCs/>
        </w:rPr>
        <w:t xml:space="preserve">main/Header </w:t>
      </w:r>
      <w:r w:rsidRPr="007F6205">
        <w:t xml:space="preserve">information and IconTabBar </w:t>
      </w:r>
      <w:r w:rsidR="00AB304E" w:rsidRPr="007F6205">
        <w:t>for sub</w:t>
      </w:r>
      <w:r w:rsidRPr="000E49A7">
        <w:rPr>
          <w:b/>
          <w:bCs/>
        </w:rPr>
        <w:t xml:space="preserve"> information/item</w:t>
      </w:r>
      <w:r>
        <w:t xml:space="preserve"> information.</w:t>
      </w:r>
    </w:p>
    <w:p w14:paraId="1B7A8E58" w14:textId="39E16947" w:rsidR="00E04B1C" w:rsidRDefault="00E04B1C" w:rsidP="000E49A7">
      <w:pPr>
        <w:spacing w:after="0"/>
        <w:ind w:left="360"/>
        <w:jc w:val="both"/>
      </w:pPr>
      <w:r w:rsidRPr="000E49A7">
        <w:rPr>
          <w:b/>
          <w:bCs/>
        </w:rPr>
        <w:t>IconTabBar</w:t>
      </w:r>
      <w:r>
        <w:t xml:space="preserve"> is a container we can keep any content inside.</w:t>
      </w:r>
      <w:r w:rsidR="003C2DA5">
        <w:t xml:space="preserve"> This IconTabBar can contain any number of </w:t>
      </w:r>
      <w:r w:rsidR="003C2DA5" w:rsidRPr="000E49A7">
        <w:t>iconTabFilter</w:t>
      </w:r>
      <w:r w:rsidR="000D7351" w:rsidRPr="000E49A7">
        <w:t>.</w:t>
      </w:r>
    </w:p>
    <w:p w14:paraId="690089EF" w14:textId="1752D5A4" w:rsidR="00F24CFB" w:rsidRPr="000E49A7" w:rsidRDefault="003514F4" w:rsidP="000E49A7">
      <w:pPr>
        <w:spacing w:after="0"/>
        <w:ind w:left="360"/>
        <w:jc w:val="both"/>
      </w:pPr>
      <w:r w:rsidRPr="000E49A7">
        <w:t>Default the first iconTabFilter will open, if we want to open other than first, we need to pass the key value to selectedKey property of IconTabBar</w:t>
      </w:r>
      <w:r w:rsidR="00091048" w:rsidRPr="000E49A7">
        <w:t>. (</w:t>
      </w:r>
      <w:r w:rsidR="0085226F" w:rsidRPr="000E49A7">
        <w:t>Here</w:t>
      </w:r>
      <w:r w:rsidR="00F4722C" w:rsidRPr="000E49A7">
        <w:t xml:space="preserve"> the key value is from key property of iconTabFilter).</w:t>
      </w:r>
    </w:p>
    <w:p w14:paraId="24E3C571" w14:textId="6667E782" w:rsidR="00940B83" w:rsidRDefault="00EA7E1C" w:rsidP="000E49A7">
      <w:pPr>
        <w:spacing w:after="0"/>
        <w:ind w:left="360"/>
        <w:jc w:val="both"/>
      </w:pPr>
      <w:r>
        <w:rPr>
          <w:b/>
          <w:color w:val="00B050"/>
        </w:rPr>
        <w:t>Exercise: 4.</w:t>
      </w:r>
      <w:r w:rsidR="007F6205" w:rsidRPr="00EA7E1C">
        <w:rPr>
          <w:b/>
          <w:color w:val="00B050"/>
        </w:rPr>
        <w:t>3</w:t>
      </w:r>
      <w:r>
        <w:rPr>
          <w:b/>
          <w:color w:val="00B050"/>
        </w:rPr>
        <w:t>-</w:t>
      </w:r>
      <w:r w:rsidR="007F6205" w:rsidRPr="000E49A7">
        <w:t xml:space="preserve"> Design </w:t>
      </w:r>
      <w:r w:rsidR="00D441BE" w:rsidRPr="000E49A7">
        <w:t xml:space="preserve">as below using </w:t>
      </w:r>
      <w:r w:rsidR="00D441BE" w:rsidRPr="00335414">
        <w:rPr>
          <w:b/>
        </w:rPr>
        <w:t>ObjectHeader, iconTabFilter</w:t>
      </w:r>
      <w:r w:rsidR="00D441BE" w:rsidRPr="000E49A7">
        <w:t>.</w:t>
      </w:r>
    </w:p>
    <w:p w14:paraId="390C18B5" w14:textId="20DE4B3D" w:rsidR="00CE4D0D" w:rsidRPr="00432A4B" w:rsidRDefault="00CE4D0D" w:rsidP="00432A4B">
      <w:pPr>
        <w:pStyle w:val="ListParagraph"/>
        <w:jc w:val="both"/>
        <w:rPr>
          <w:b/>
          <w:bCs/>
        </w:rPr>
      </w:pPr>
      <w:r>
        <w:rPr>
          <w:noProof/>
          <w:lang w:val="en-IN" w:eastAsia="en-IN"/>
        </w:rPr>
        <w:drawing>
          <wp:inline distT="0" distB="0" distL="0" distR="0" wp14:anchorId="7396A11B" wp14:editId="56839FFB">
            <wp:extent cx="5943600"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96820"/>
                    </a:xfrm>
                    <a:prstGeom prst="rect">
                      <a:avLst/>
                    </a:prstGeom>
                  </pic:spPr>
                </pic:pic>
              </a:graphicData>
            </a:graphic>
          </wp:inline>
        </w:drawing>
      </w:r>
      <w:r w:rsidR="007C41C7">
        <w:rPr>
          <w:b/>
          <w:bCs/>
        </w:rPr>
        <w:t xml:space="preserve"> </w:t>
      </w:r>
    </w:p>
    <w:p w14:paraId="55C03BF8" w14:textId="7166B158" w:rsidR="00D441BE" w:rsidRDefault="001C5F27" w:rsidP="003D5AF5">
      <w:pPr>
        <w:pStyle w:val="ListParagraph"/>
        <w:jc w:val="both"/>
      </w:pPr>
      <w:r>
        <w:rPr>
          <w:noProof/>
          <w:lang w:val="en-IN" w:eastAsia="en-IN"/>
        </w:rPr>
        <w:drawing>
          <wp:inline distT="0" distB="0" distL="0" distR="0" wp14:anchorId="711E90B1" wp14:editId="4DE491CC">
            <wp:extent cx="5019675" cy="4133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5900" cy="4147212"/>
                    </a:xfrm>
                    <a:prstGeom prst="rect">
                      <a:avLst/>
                    </a:prstGeom>
                  </pic:spPr>
                </pic:pic>
              </a:graphicData>
            </a:graphic>
          </wp:inline>
        </w:drawing>
      </w:r>
    </w:p>
    <w:p w14:paraId="0BAE607A" w14:textId="2F17E90F" w:rsidR="00521F64" w:rsidRDefault="00521F64" w:rsidP="003D5AF5">
      <w:pPr>
        <w:pStyle w:val="ListParagraph"/>
        <w:jc w:val="both"/>
      </w:pPr>
      <w:r>
        <w:rPr>
          <w:noProof/>
          <w:lang w:val="en-IN" w:eastAsia="en-IN"/>
        </w:rPr>
        <w:drawing>
          <wp:inline distT="0" distB="0" distL="0" distR="0" wp14:anchorId="5C460632" wp14:editId="144F16E9">
            <wp:extent cx="5038725" cy="67615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2988" cy="698196"/>
                    </a:xfrm>
                    <a:prstGeom prst="rect">
                      <a:avLst/>
                    </a:prstGeom>
                  </pic:spPr>
                </pic:pic>
              </a:graphicData>
            </a:graphic>
          </wp:inline>
        </w:drawing>
      </w:r>
    </w:p>
    <w:p w14:paraId="4354A6C3" w14:textId="2F4A6937" w:rsidR="00C21A5A" w:rsidRPr="004529E3" w:rsidRDefault="00716E1D" w:rsidP="004529E3">
      <w:pPr>
        <w:spacing w:after="0"/>
        <w:ind w:left="360"/>
        <w:jc w:val="both"/>
      </w:pPr>
      <w:r w:rsidRPr="004529E3">
        <w:rPr>
          <w:b/>
          <w:bCs/>
        </w:rPr>
        <w:t>ObjectPageLayout</w:t>
      </w:r>
      <w:r w:rsidR="00C21A5A" w:rsidRPr="004529E3">
        <w:rPr>
          <w:b/>
          <w:bCs/>
        </w:rPr>
        <w:t>:</w:t>
      </w:r>
      <w:r w:rsidR="00FF44A8" w:rsidRPr="00FF44A8">
        <w:t xml:space="preserve"> which is the replacement of ObjectHeader and </w:t>
      </w:r>
      <w:r w:rsidR="000D770E" w:rsidRPr="00FF44A8">
        <w:t>IconTabBar,</w:t>
      </w:r>
      <w:r w:rsidR="00AC237E">
        <w:t xml:space="preserve"> but </w:t>
      </w:r>
      <w:r w:rsidR="004F016F">
        <w:t>the purpose is same.</w:t>
      </w:r>
      <w:r w:rsidR="000D770E">
        <w:t xml:space="preserve"> This UI element is part of the </w:t>
      </w:r>
      <w:r w:rsidR="000D770E" w:rsidRPr="004529E3">
        <w:rPr>
          <w:b/>
          <w:bCs/>
        </w:rPr>
        <w:t>sap.uxap.</w:t>
      </w:r>
    </w:p>
    <w:p w14:paraId="0273CAD5" w14:textId="7911CE66" w:rsidR="00B354EF" w:rsidRPr="004529E3" w:rsidRDefault="00716E1D" w:rsidP="004529E3">
      <w:pPr>
        <w:spacing w:after="0"/>
        <w:ind w:left="360"/>
        <w:jc w:val="both"/>
      </w:pPr>
      <w:r>
        <w:t>I</w:t>
      </w:r>
      <w:r w:rsidR="000322DF" w:rsidRPr="004529E3">
        <w:t>n objectPageLayout the tabs are called as sections.</w:t>
      </w:r>
      <w:r w:rsidR="00967915" w:rsidRPr="004529E3">
        <w:t xml:space="preserve"> In iconTabBar we can keep icons </w:t>
      </w:r>
      <w:r w:rsidR="00967915" w:rsidRPr="004529E3">
        <w:rPr>
          <w:b/>
          <w:bCs/>
        </w:rPr>
        <w:t>whereas in objectPageLayout we cannot keep icons</w:t>
      </w:r>
      <w:r w:rsidR="00967915" w:rsidRPr="004529E3">
        <w:t xml:space="preserve"> we can write only text.</w:t>
      </w:r>
    </w:p>
    <w:p w14:paraId="7AEE00D9" w14:textId="51681661" w:rsidR="0088501C" w:rsidRPr="003C5F2E" w:rsidRDefault="0088501C" w:rsidP="004529E3">
      <w:pPr>
        <w:spacing w:after="0"/>
        <w:ind w:left="360"/>
        <w:jc w:val="both"/>
      </w:pPr>
      <w:r>
        <w:t xml:space="preserve">By </w:t>
      </w:r>
      <w:r w:rsidR="00725CD2">
        <w:t>default,</w:t>
      </w:r>
      <w:r>
        <w:t xml:space="preserve"> this text will come in uppercase, if we want to make it off by a</w:t>
      </w:r>
      <w:r w:rsidR="0097474F">
        <w:t xml:space="preserve"> combination of</w:t>
      </w:r>
      <w:r>
        <w:t xml:space="preserve"> property </w:t>
      </w:r>
      <w:r w:rsidRPr="004529E3">
        <w:rPr>
          <w:b/>
          <w:bCs/>
        </w:rPr>
        <w:t>titleUppercase=“false”</w:t>
      </w:r>
      <w:r w:rsidR="00041B71" w:rsidRPr="004529E3">
        <w:t xml:space="preserve"> </w:t>
      </w:r>
      <w:r w:rsidR="00041B71" w:rsidRPr="00041B71">
        <w:t>in ObjectPageSection</w:t>
      </w:r>
      <w:r w:rsidR="0097474F">
        <w:t xml:space="preserve"> and </w:t>
      </w:r>
      <w:r w:rsidR="002B3CFB" w:rsidRPr="004529E3">
        <w:rPr>
          <w:b/>
          <w:bCs/>
        </w:rPr>
        <w:t>uppercaseAnchorBar=”false”</w:t>
      </w:r>
      <w:r w:rsidR="003C5F2E" w:rsidRPr="004529E3">
        <w:t xml:space="preserve"> </w:t>
      </w:r>
      <w:r w:rsidR="003C5F2E" w:rsidRPr="003C5F2E">
        <w:t>in ObjectPageLayout.</w:t>
      </w:r>
    </w:p>
    <w:p w14:paraId="2E99A75F" w14:textId="3618CD07" w:rsidR="008C39D0" w:rsidRDefault="00AE3AC1" w:rsidP="004529E3">
      <w:pPr>
        <w:spacing w:after="0"/>
        <w:ind w:left="360"/>
        <w:jc w:val="both"/>
      </w:pPr>
      <w:r>
        <w:rPr>
          <w:b/>
          <w:color w:val="00B050"/>
        </w:rPr>
        <w:t xml:space="preserve">Exercise: </w:t>
      </w:r>
      <w:r w:rsidR="008C39D0" w:rsidRPr="00AE3AC1">
        <w:rPr>
          <w:b/>
          <w:color w:val="00B050"/>
        </w:rPr>
        <w:t>4</w:t>
      </w:r>
      <w:r>
        <w:rPr>
          <w:b/>
          <w:color w:val="00B050"/>
        </w:rPr>
        <w:t>.4-</w:t>
      </w:r>
      <w:r w:rsidR="008C39D0">
        <w:t xml:space="preserve"> Design the </w:t>
      </w:r>
      <w:r w:rsidR="007C0CE6">
        <w:t xml:space="preserve">above </w:t>
      </w:r>
      <w:r w:rsidR="008C39D0">
        <w:t xml:space="preserve">same thing in </w:t>
      </w:r>
      <w:r w:rsidR="008C39D0" w:rsidRPr="00AC3FF8">
        <w:rPr>
          <w:b/>
        </w:rPr>
        <w:t>objectPageLayout</w:t>
      </w:r>
      <w:r w:rsidR="008C39D0">
        <w:t>.</w:t>
      </w:r>
    </w:p>
    <w:p w14:paraId="4C136ABE" w14:textId="653F769F" w:rsidR="00CC5CBB" w:rsidRDefault="00CC5CBB" w:rsidP="003D5AF5">
      <w:pPr>
        <w:pStyle w:val="ListParagraph"/>
        <w:jc w:val="both"/>
      </w:pPr>
      <w:r>
        <w:rPr>
          <w:noProof/>
          <w:lang w:val="en-IN" w:eastAsia="en-IN"/>
        </w:rPr>
        <w:drawing>
          <wp:inline distT="0" distB="0" distL="0" distR="0" wp14:anchorId="327F0DED" wp14:editId="2458B034">
            <wp:extent cx="4467225" cy="36069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0046" cy="3673856"/>
                    </a:xfrm>
                    <a:prstGeom prst="rect">
                      <a:avLst/>
                    </a:prstGeom>
                  </pic:spPr>
                </pic:pic>
              </a:graphicData>
            </a:graphic>
          </wp:inline>
        </w:drawing>
      </w:r>
    </w:p>
    <w:p w14:paraId="4EB6ABE5" w14:textId="64CE4CEE" w:rsidR="004B0408" w:rsidRDefault="004B0408" w:rsidP="003D5AF5">
      <w:pPr>
        <w:pStyle w:val="ListParagraph"/>
        <w:jc w:val="both"/>
      </w:pPr>
      <w:r>
        <w:rPr>
          <w:noProof/>
          <w:lang w:val="en-IN" w:eastAsia="en-IN"/>
        </w:rPr>
        <w:drawing>
          <wp:inline distT="0" distB="0" distL="0" distR="0" wp14:anchorId="5C4F2FEC" wp14:editId="4531BB8C">
            <wp:extent cx="5000625" cy="274824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5059" cy="2783655"/>
                    </a:xfrm>
                    <a:prstGeom prst="rect">
                      <a:avLst/>
                    </a:prstGeom>
                  </pic:spPr>
                </pic:pic>
              </a:graphicData>
            </a:graphic>
          </wp:inline>
        </w:drawing>
      </w:r>
    </w:p>
    <w:p w14:paraId="4D1FF1F5" w14:textId="0B40E8AC" w:rsidR="002421F4" w:rsidRDefault="00960842" w:rsidP="00C00740">
      <w:pPr>
        <w:pStyle w:val="ListParagraph"/>
        <w:numPr>
          <w:ilvl w:val="0"/>
          <w:numId w:val="3"/>
        </w:numPr>
        <w:spacing w:after="0"/>
        <w:jc w:val="both"/>
        <w:rPr>
          <w:b/>
          <w:bCs/>
          <w:color w:val="FF0000"/>
        </w:rPr>
      </w:pPr>
      <w:bookmarkStart w:id="21" w:name="validations"/>
      <w:r w:rsidRPr="00960842">
        <w:rPr>
          <w:b/>
          <w:bCs/>
          <w:color w:val="FF0000"/>
        </w:rPr>
        <w:t>Validations:</w:t>
      </w:r>
      <w:r w:rsidR="00263DDB">
        <w:rPr>
          <w:b/>
          <w:bCs/>
          <w:color w:val="FF0000"/>
        </w:rPr>
        <w:t xml:space="preserve"> </w:t>
      </w:r>
      <w:r w:rsidR="001B75D5">
        <w:rPr>
          <w:b/>
          <w:bCs/>
          <w:color w:val="FF0000"/>
        </w:rPr>
        <w:t>14</w:t>
      </w:r>
    </w:p>
    <w:bookmarkEnd w:id="21"/>
    <w:p w14:paraId="3D6050B8" w14:textId="1D856C24" w:rsidR="00C00740" w:rsidRDefault="00263DDB" w:rsidP="00C00740">
      <w:pPr>
        <w:spacing w:after="0"/>
        <w:ind w:left="360"/>
        <w:jc w:val="both"/>
        <w:rPr>
          <w:b/>
          <w:bCs/>
          <w:color w:val="FF0000"/>
        </w:rPr>
      </w:pPr>
      <w:r w:rsidRPr="00263DDB">
        <w:t>Each and every screen will have validations</w:t>
      </w:r>
      <w:r>
        <w:t>, we can perform these validations in view controller. These vali</w:t>
      </w:r>
      <w:r w:rsidR="00D64F9B">
        <w:t xml:space="preserve">dations are categorized as </w:t>
      </w:r>
      <w:r w:rsidR="00FE44CF">
        <w:t>two, which</w:t>
      </w:r>
      <w:r>
        <w:t xml:space="preserve"> are.</w:t>
      </w:r>
    </w:p>
    <w:p w14:paraId="2D77B5EB" w14:textId="0FBF6A5E" w:rsidR="00263DDB" w:rsidRPr="00C00740" w:rsidRDefault="00263DDB" w:rsidP="00C00740">
      <w:pPr>
        <w:spacing w:after="0"/>
        <w:ind w:left="360"/>
        <w:jc w:val="both"/>
        <w:rPr>
          <w:b/>
          <w:bCs/>
          <w:color w:val="FF0000"/>
        </w:rPr>
      </w:pPr>
      <w:r w:rsidRPr="00C00740">
        <w:rPr>
          <w:b/>
          <w:bCs/>
        </w:rPr>
        <w:t>Mandatory validation:</w:t>
      </w:r>
      <w:r w:rsidR="00DB2829" w:rsidRPr="00C00740">
        <w:rPr>
          <w:b/>
          <w:bCs/>
        </w:rPr>
        <w:t xml:space="preserve"> </w:t>
      </w:r>
      <w:r w:rsidR="00DB2829" w:rsidRPr="00DB2829">
        <w:t xml:space="preserve">We can perform the mandatory field </w:t>
      </w:r>
      <w:r w:rsidR="008028F0" w:rsidRPr="00DB2829">
        <w:t>validation;</w:t>
      </w:r>
      <w:r w:rsidR="00DB2829" w:rsidRPr="00DB2829">
        <w:t xml:space="preserve"> </w:t>
      </w:r>
      <w:r w:rsidR="00DB2829">
        <w:t>we turn the border of the input field as red color and show the message with red color saying that this field is mandatory.</w:t>
      </w:r>
    </w:p>
    <w:p w14:paraId="67F46E1E" w14:textId="12BA07D1" w:rsidR="009C2F2B" w:rsidRPr="009C2F2B" w:rsidRDefault="009C2F2B" w:rsidP="00C00740">
      <w:pPr>
        <w:ind w:firstLine="360"/>
        <w:jc w:val="both"/>
      </w:pPr>
      <w:r w:rsidRPr="009C2F2B">
        <w:t xml:space="preserve">To maintain the input field as mandatory then we need to use </w:t>
      </w:r>
      <w:r w:rsidRPr="00C00740">
        <w:rPr>
          <w:b/>
          <w:bCs/>
        </w:rPr>
        <w:t>required property</w:t>
      </w:r>
      <w:r w:rsidRPr="009C2F2B">
        <w:t xml:space="preserve"> in Label.</w:t>
      </w:r>
    </w:p>
    <w:p w14:paraId="7C607348" w14:textId="2789E2B2" w:rsidR="00C06201" w:rsidRDefault="00C06201" w:rsidP="00263DDB">
      <w:pPr>
        <w:pStyle w:val="ListParagraph"/>
        <w:jc w:val="both"/>
        <w:rPr>
          <w:b/>
          <w:bCs/>
        </w:rPr>
      </w:pPr>
      <w:r>
        <w:rPr>
          <w:noProof/>
          <w:lang w:val="en-IN" w:eastAsia="en-IN"/>
        </w:rPr>
        <w:drawing>
          <wp:inline distT="0" distB="0" distL="0" distR="0" wp14:anchorId="1B3B3AFF" wp14:editId="0DB28294">
            <wp:extent cx="2876550" cy="328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4844" cy="333766"/>
                    </a:xfrm>
                    <a:prstGeom prst="rect">
                      <a:avLst/>
                    </a:prstGeom>
                  </pic:spPr>
                </pic:pic>
              </a:graphicData>
            </a:graphic>
          </wp:inline>
        </w:drawing>
      </w:r>
    </w:p>
    <w:p w14:paraId="1C84CC46" w14:textId="3A3BC99E" w:rsidR="002F050D" w:rsidRDefault="002F050D" w:rsidP="008672D9">
      <w:pPr>
        <w:ind w:firstLine="360"/>
        <w:jc w:val="both"/>
      </w:pPr>
      <w:r w:rsidRPr="002F050D">
        <w:t>To check either required field is empty or not</w:t>
      </w:r>
      <w:r w:rsidR="00507767">
        <w:t>, if it is empty then show border as red and message.</w:t>
      </w:r>
    </w:p>
    <w:p w14:paraId="516436A4" w14:textId="6AB59601" w:rsidR="002F050D" w:rsidRPr="002F050D" w:rsidRDefault="00584B25" w:rsidP="00263DDB">
      <w:pPr>
        <w:pStyle w:val="ListParagraph"/>
        <w:jc w:val="both"/>
      </w:pPr>
      <w:r>
        <w:rPr>
          <w:noProof/>
          <w:lang w:val="en-IN" w:eastAsia="en-IN"/>
        </w:rPr>
        <w:drawing>
          <wp:inline distT="0" distB="0" distL="0" distR="0" wp14:anchorId="53489009" wp14:editId="68F810CE">
            <wp:extent cx="5372100" cy="14342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9994" cy="1444399"/>
                    </a:xfrm>
                    <a:prstGeom prst="rect">
                      <a:avLst/>
                    </a:prstGeom>
                  </pic:spPr>
                </pic:pic>
              </a:graphicData>
            </a:graphic>
          </wp:inline>
        </w:drawing>
      </w:r>
    </w:p>
    <w:p w14:paraId="1F325E2F" w14:textId="77777777" w:rsidR="008672D9" w:rsidRDefault="00263DDB" w:rsidP="008672D9">
      <w:pPr>
        <w:ind w:left="360"/>
        <w:jc w:val="both"/>
      </w:pPr>
      <w:r w:rsidRPr="008672D9">
        <w:rPr>
          <w:b/>
          <w:bCs/>
        </w:rPr>
        <w:t>Data validation:</w:t>
      </w:r>
      <w:r w:rsidR="00BE2F45" w:rsidRPr="008672D9">
        <w:t xml:space="preserve"> </w:t>
      </w:r>
      <w:r w:rsidR="00BE2F45" w:rsidRPr="00BE2F45">
        <w:t>whatever the data entered by the user in input fields, we need to check either it is valid or not.</w:t>
      </w:r>
      <w:r w:rsidR="00FD1D85">
        <w:t xml:space="preserve"> Here data validation has two parts.</w:t>
      </w:r>
    </w:p>
    <w:p w14:paraId="080469F3" w14:textId="51C42156" w:rsidR="008334DA" w:rsidRPr="008672D9" w:rsidRDefault="008334DA" w:rsidP="00B80CB8">
      <w:pPr>
        <w:pStyle w:val="ListParagraph"/>
        <w:numPr>
          <w:ilvl w:val="0"/>
          <w:numId w:val="45"/>
        </w:numPr>
        <w:spacing w:after="0"/>
        <w:jc w:val="both"/>
      </w:pPr>
      <w:r w:rsidRPr="008672D9">
        <w:rPr>
          <w:b/>
          <w:bCs/>
        </w:rPr>
        <w:t>Data format validation</w:t>
      </w:r>
      <w:r w:rsidR="00262B35" w:rsidRPr="008672D9">
        <w:rPr>
          <w:b/>
          <w:bCs/>
        </w:rPr>
        <w:tab/>
      </w:r>
      <w:r w:rsidR="00262B35" w:rsidRPr="00262B35">
        <w:rPr>
          <w:color w:val="FF0000"/>
        </w:rPr>
        <w:sym w:font="Wingdings" w:char="F0E0"/>
      </w:r>
      <w:r w:rsidR="00662C09" w:rsidRPr="008672D9">
        <w:rPr>
          <w:color w:val="FF0000"/>
        </w:rPr>
        <w:t xml:space="preserve"> </w:t>
      </w:r>
      <w:r w:rsidR="005C4015" w:rsidRPr="00662C09">
        <w:t>it</w:t>
      </w:r>
      <w:r w:rsidR="00662C09" w:rsidRPr="00662C09">
        <w:t xml:space="preserve"> will check data format</w:t>
      </w:r>
      <w:r w:rsidR="00662C09">
        <w:t>.</w:t>
      </w:r>
    </w:p>
    <w:p w14:paraId="2B0B12C1" w14:textId="77777777" w:rsidR="008672D9" w:rsidRDefault="002421F4" w:rsidP="008672D9">
      <w:pPr>
        <w:spacing w:after="0"/>
        <w:ind w:left="720"/>
        <w:jc w:val="both"/>
      </w:pPr>
      <w:r w:rsidRPr="002421F4">
        <w:t xml:space="preserve">The data format will check </w:t>
      </w:r>
      <w:r>
        <w:t xml:space="preserve">against numeric validation, length validation, alpha numeric </w:t>
      </w:r>
      <w:r w:rsidR="006C70E1">
        <w:t>validation,</w:t>
      </w:r>
      <w:r w:rsidR="00F506FE">
        <w:t xml:space="preserve"> and email validation.</w:t>
      </w:r>
    </w:p>
    <w:p w14:paraId="599A5BC4" w14:textId="38791000" w:rsidR="00B52894" w:rsidRDefault="00177667" w:rsidP="008672D9">
      <w:pPr>
        <w:spacing w:after="0"/>
        <w:ind w:left="720"/>
        <w:jc w:val="both"/>
      </w:pPr>
      <w:r w:rsidRPr="008672D9">
        <w:rPr>
          <w:u w:val="single"/>
        </w:rPr>
        <w:t xml:space="preserve">Numeric </w:t>
      </w:r>
      <w:r w:rsidR="002402AE" w:rsidRPr="008672D9">
        <w:rPr>
          <w:u w:val="single"/>
        </w:rPr>
        <w:t xml:space="preserve">&amp; Length </w:t>
      </w:r>
      <w:r w:rsidRPr="008672D9">
        <w:rPr>
          <w:u w:val="single"/>
        </w:rPr>
        <w:t>validation:</w:t>
      </w:r>
      <w:r w:rsidR="00772EEB" w:rsidRPr="00772EEB">
        <w:t xml:space="preserve"> should</w:t>
      </w:r>
      <w:r w:rsidR="00772EEB">
        <w:t xml:space="preserve"> </w:t>
      </w:r>
      <w:r w:rsidR="00772EEB" w:rsidRPr="00772EEB">
        <w:t xml:space="preserve">be only </w:t>
      </w:r>
      <w:r w:rsidR="005C4015" w:rsidRPr="00772EEB">
        <w:t>numbers</w:t>
      </w:r>
      <w:r w:rsidR="005C4015">
        <w:t xml:space="preserve"> (</w:t>
      </w:r>
      <w:r w:rsidR="00876342">
        <w:t>0-9)</w:t>
      </w:r>
      <w:r w:rsidR="00EB6C68">
        <w:t xml:space="preserve"> and it should be of &gt;=8 digits only.</w:t>
      </w:r>
      <w:r w:rsidR="00311E22">
        <w:t>( /^[0-9]+$/ ).</w:t>
      </w:r>
    </w:p>
    <w:p w14:paraId="33BE669E" w14:textId="1DCD499B" w:rsidR="00351EC9" w:rsidRDefault="00351EC9" w:rsidP="008E138A">
      <w:pPr>
        <w:ind w:firstLine="720"/>
        <w:jc w:val="both"/>
      </w:pPr>
      <w:r>
        <w:rPr>
          <w:noProof/>
          <w:lang w:val="en-IN" w:eastAsia="en-IN"/>
        </w:rPr>
        <w:drawing>
          <wp:inline distT="0" distB="0" distL="0" distR="0" wp14:anchorId="78EA20D1" wp14:editId="25A0B038">
            <wp:extent cx="6073880" cy="21907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0492" cy="2193135"/>
                    </a:xfrm>
                    <a:prstGeom prst="rect">
                      <a:avLst/>
                    </a:prstGeom>
                  </pic:spPr>
                </pic:pic>
              </a:graphicData>
            </a:graphic>
          </wp:inline>
        </w:drawing>
      </w:r>
    </w:p>
    <w:p w14:paraId="678D72B5" w14:textId="40D2A04E" w:rsidR="00FE0BBA" w:rsidRPr="00EC2FC4" w:rsidRDefault="00FE0BBA" w:rsidP="00EC2FC4">
      <w:pPr>
        <w:spacing w:after="0"/>
        <w:ind w:left="720"/>
        <w:jc w:val="both"/>
      </w:pPr>
      <w:r w:rsidRPr="00EC2FC4">
        <w:rPr>
          <w:u w:val="single"/>
        </w:rPr>
        <w:t>Alpha numeric validation:</w:t>
      </w:r>
      <w:r w:rsidR="00F741C4" w:rsidRPr="00EC2FC4">
        <w:t xml:space="preserve"> </w:t>
      </w:r>
      <w:r w:rsidR="00AF2DB3" w:rsidRPr="00EC2FC4">
        <w:t>The input field should be a alphanumeric of max length 30 characters.</w:t>
      </w:r>
      <w:r w:rsidR="004C536C" w:rsidRPr="00EC2FC4">
        <w:t>( /^[</w:t>
      </w:r>
      <w:r w:rsidR="00CD7B59" w:rsidRPr="00EC2FC4">
        <w:t>0-9</w:t>
      </w:r>
      <w:r w:rsidR="004C536C" w:rsidRPr="00EC2FC4">
        <w:t>a-zA-Z]+$/ )</w:t>
      </w:r>
      <w:r w:rsidR="00B321B9" w:rsidRPr="00EC2FC4">
        <w:t>.</w:t>
      </w:r>
    </w:p>
    <w:p w14:paraId="6B5CAF0B" w14:textId="370F5BEB" w:rsidR="00B94CB3" w:rsidRPr="00EC2FC4" w:rsidRDefault="00B94CB3" w:rsidP="00EC2FC4">
      <w:pPr>
        <w:spacing w:after="0"/>
        <w:ind w:left="720"/>
        <w:jc w:val="both"/>
        <w:rPr>
          <w:u w:val="single"/>
        </w:rPr>
      </w:pPr>
      <w:r w:rsidRPr="00EC2FC4">
        <w:rPr>
          <w:u w:val="single"/>
        </w:rPr>
        <w:t>Email Id validation:</w:t>
      </w:r>
      <w:r w:rsidR="00F43BB5" w:rsidRPr="00EC2FC4">
        <w:rPr>
          <w:u w:val="single"/>
        </w:rPr>
        <w:t xml:space="preserve"> </w:t>
      </w:r>
    </w:p>
    <w:p w14:paraId="634621EE" w14:textId="237DF9F8" w:rsidR="00F43BB5" w:rsidRDefault="00F43BB5" w:rsidP="00F43BB5">
      <w:pPr>
        <w:ind w:firstLine="720"/>
        <w:jc w:val="both"/>
      </w:pPr>
      <w:r>
        <w:rPr>
          <w:noProof/>
          <w:lang w:val="en-IN" w:eastAsia="en-IN"/>
        </w:rPr>
        <w:drawing>
          <wp:inline distT="0" distB="0" distL="0" distR="0" wp14:anchorId="214F2CB8" wp14:editId="7777813D">
            <wp:extent cx="4514850" cy="2749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8267" cy="303163"/>
                    </a:xfrm>
                    <a:prstGeom prst="rect">
                      <a:avLst/>
                    </a:prstGeom>
                  </pic:spPr>
                </pic:pic>
              </a:graphicData>
            </a:graphic>
          </wp:inline>
        </w:drawing>
      </w:r>
    </w:p>
    <w:p w14:paraId="4F7A65EA" w14:textId="477747D9" w:rsidR="00AF2DB3" w:rsidRPr="000A313A" w:rsidRDefault="002538AA" w:rsidP="000A313A">
      <w:pPr>
        <w:ind w:firstLine="720"/>
        <w:rPr>
          <w:u w:val="single"/>
        </w:rPr>
      </w:pPr>
      <w:r w:rsidRPr="002538AA">
        <w:rPr>
          <w:u w:val="single"/>
        </w:rPr>
        <w:t xml:space="preserve">Phone </w:t>
      </w:r>
      <w:r>
        <w:rPr>
          <w:u w:val="single"/>
        </w:rPr>
        <w:t xml:space="preserve">number </w:t>
      </w:r>
      <w:r w:rsidR="006B0226">
        <w:rPr>
          <w:u w:val="single"/>
        </w:rPr>
        <w:t>v</w:t>
      </w:r>
      <w:r w:rsidR="006B0226" w:rsidRPr="002538AA">
        <w:rPr>
          <w:u w:val="single"/>
        </w:rPr>
        <w:t>alidation</w:t>
      </w:r>
      <w:r w:rsidRPr="00CF7F12">
        <w:t>:</w:t>
      </w:r>
      <w:r w:rsidR="00581265" w:rsidRPr="00CF7F12">
        <w:t xml:space="preserve"> here we have to maintain </w:t>
      </w:r>
      <w:r w:rsidR="00581265" w:rsidRPr="007A0864">
        <w:rPr>
          <w:b/>
          <w:bCs/>
        </w:rPr>
        <w:t>maxLength</w:t>
      </w:r>
      <w:r w:rsidR="00581265" w:rsidRPr="00CF7F12">
        <w:t xml:space="preserve"> property is 10.</w:t>
      </w:r>
      <w:r>
        <w:rPr>
          <w:u w:val="single"/>
        </w:rPr>
        <w:t xml:space="preserve"> </w:t>
      </w:r>
    </w:p>
    <w:p w14:paraId="794AEF26" w14:textId="51E29B3B" w:rsidR="003A62A6" w:rsidRDefault="008334DA" w:rsidP="00B80CB8">
      <w:pPr>
        <w:pStyle w:val="ListParagraph"/>
        <w:numPr>
          <w:ilvl w:val="0"/>
          <w:numId w:val="38"/>
        </w:numPr>
        <w:spacing w:after="0"/>
        <w:jc w:val="both"/>
      </w:pPr>
      <w:r>
        <w:rPr>
          <w:b/>
          <w:bCs/>
        </w:rPr>
        <w:t>Existence of the data</w:t>
      </w:r>
      <w:r w:rsidR="00662C09">
        <w:rPr>
          <w:b/>
          <w:bCs/>
        </w:rPr>
        <w:tab/>
      </w:r>
      <w:r w:rsidR="00662C09" w:rsidRPr="00662C09">
        <w:rPr>
          <w:b/>
          <w:bCs/>
          <w:color w:val="FF0000"/>
        </w:rPr>
        <w:sym w:font="Wingdings" w:char="F0E0"/>
      </w:r>
      <w:r w:rsidR="00662C09">
        <w:rPr>
          <w:b/>
          <w:bCs/>
        </w:rPr>
        <w:t xml:space="preserve"> </w:t>
      </w:r>
      <w:r w:rsidR="00662C09" w:rsidRPr="00662C09">
        <w:t>either data really check or not in back-end.</w:t>
      </w:r>
      <w:r w:rsidR="0048550E">
        <w:t>s</w:t>
      </w:r>
    </w:p>
    <w:p w14:paraId="3EA5F885" w14:textId="69CE41F9" w:rsidR="00A8715B" w:rsidRPr="001656BF" w:rsidRDefault="00A8715B" w:rsidP="001656BF">
      <w:pPr>
        <w:spacing w:after="0"/>
        <w:ind w:left="360"/>
        <w:jc w:val="both"/>
      </w:pPr>
      <w:r w:rsidRPr="00A8715B">
        <w:rPr>
          <w:b/>
          <w:color w:val="00B050"/>
        </w:rPr>
        <w:t>Exercise: 5</w:t>
      </w:r>
      <w:r w:rsidRPr="001656BF">
        <w:t>-</w:t>
      </w:r>
      <w:r w:rsidRPr="001656BF">
        <w:rPr>
          <w:b/>
        </w:rPr>
        <w:t xml:space="preserve"> </w:t>
      </w:r>
      <w:r w:rsidRPr="001656BF">
        <w:t>Design above mentioned validations in single Application.</w:t>
      </w:r>
    </w:p>
    <w:p w14:paraId="2A699EBC" w14:textId="77777777" w:rsidR="00BA53E5" w:rsidRDefault="00327999" w:rsidP="00BA53E5">
      <w:pPr>
        <w:pStyle w:val="ListParagraph"/>
        <w:numPr>
          <w:ilvl w:val="0"/>
          <w:numId w:val="3"/>
        </w:numPr>
        <w:jc w:val="both"/>
        <w:rPr>
          <w:b/>
          <w:bCs/>
          <w:color w:val="FF0000"/>
        </w:rPr>
      </w:pPr>
      <w:bookmarkStart w:id="22" w:name="odata_intro"/>
      <w:r w:rsidRPr="00327999">
        <w:rPr>
          <w:b/>
          <w:bCs/>
          <w:color w:val="FF0000"/>
        </w:rPr>
        <w:t>ODATA Introduction:</w:t>
      </w:r>
      <w:r w:rsidR="001646EF">
        <w:rPr>
          <w:b/>
          <w:bCs/>
          <w:color w:val="FF0000"/>
        </w:rPr>
        <w:t>15</w:t>
      </w:r>
    </w:p>
    <w:bookmarkEnd w:id="22"/>
    <w:p w14:paraId="3144EA82" w14:textId="77777777" w:rsidR="00BA53E5" w:rsidRDefault="00C01020" w:rsidP="00BA53E5">
      <w:pPr>
        <w:pStyle w:val="ListParagraph"/>
        <w:ind w:left="360"/>
        <w:jc w:val="both"/>
      </w:pPr>
      <w:r w:rsidRPr="00C01020">
        <w:t>Our front-end development is combination of XML and JAVA Script, and back-end development is with full of ABAP. Front end will not understand any object in back end.</w:t>
      </w:r>
    </w:p>
    <w:p w14:paraId="6F8F2AC8" w14:textId="77777777" w:rsidR="000C41A4" w:rsidRDefault="00C01020" w:rsidP="000C41A4">
      <w:pPr>
        <w:pStyle w:val="ListParagraph"/>
        <w:ind w:left="360"/>
        <w:jc w:val="both"/>
      </w:pPr>
      <w:r w:rsidRPr="00C01020">
        <w:t>If we want to send the request from front end</w:t>
      </w:r>
      <w:r>
        <w:t>,</w:t>
      </w:r>
      <w:r w:rsidRPr="00C01020">
        <w:t xml:space="preserve"> to create a record into back-end database table </w:t>
      </w:r>
      <w:r>
        <w:t>we need a mediator is called ODATA.</w:t>
      </w:r>
    </w:p>
    <w:p w14:paraId="5B3C93C6" w14:textId="58E0C5E3" w:rsidR="00063280" w:rsidRPr="00063280" w:rsidRDefault="00063280" w:rsidP="000C41A4">
      <w:pPr>
        <w:pStyle w:val="ListParagraph"/>
        <w:ind w:left="360"/>
        <w:jc w:val="both"/>
      </w:pPr>
      <w:r w:rsidRPr="000C41A4">
        <w:rPr>
          <w:b/>
          <w:bCs/>
        </w:rPr>
        <w:t>Data flow between F</w:t>
      </w:r>
      <w:r w:rsidR="00A8715B">
        <w:rPr>
          <w:b/>
          <w:bCs/>
        </w:rPr>
        <w:t>ront-</w:t>
      </w:r>
      <w:r w:rsidRPr="000C41A4">
        <w:rPr>
          <w:b/>
          <w:bCs/>
        </w:rPr>
        <w:t>end to back end</w:t>
      </w:r>
      <w:r w:rsidRPr="00063280">
        <w:t>.</w:t>
      </w:r>
    </w:p>
    <w:p w14:paraId="53246884" w14:textId="629D0903" w:rsidR="00D7746E" w:rsidRDefault="00B518C7" w:rsidP="00D7746E">
      <w:pPr>
        <w:pStyle w:val="ListParagraph"/>
        <w:jc w:val="both"/>
        <w:rPr>
          <w:b/>
          <w:bCs/>
          <w:color w:val="FF0000"/>
        </w:rPr>
      </w:pPr>
      <w:r>
        <w:rPr>
          <w:noProof/>
          <w:lang w:val="en-IN" w:eastAsia="en-IN"/>
        </w:rPr>
        <w:drawing>
          <wp:inline distT="0" distB="0" distL="0" distR="0" wp14:anchorId="714A4378" wp14:editId="426CB000">
            <wp:extent cx="5257800" cy="3347915"/>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6261" cy="3378773"/>
                    </a:xfrm>
                    <a:prstGeom prst="rect">
                      <a:avLst/>
                    </a:prstGeom>
                  </pic:spPr>
                </pic:pic>
              </a:graphicData>
            </a:graphic>
          </wp:inline>
        </w:drawing>
      </w:r>
    </w:p>
    <w:p w14:paraId="3D6FA496" w14:textId="661AD4CA" w:rsidR="00DB5C08" w:rsidRPr="00DB5C08" w:rsidRDefault="00DB5C08" w:rsidP="0060782B">
      <w:pPr>
        <w:pStyle w:val="ListParagraph"/>
        <w:ind w:left="360"/>
        <w:jc w:val="both"/>
      </w:pPr>
      <w:r w:rsidRPr="00DB5C08">
        <w:t xml:space="preserve">In </w:t>
      </w:r>
      <w:r w:rsidR="0048550E" w:rsidRPr="00DB5C08">
        <w:t>Realtime</w:t>
      </w:r>
      <w:r w:rsidRPr="00DB5C08">
        <w:t xml:space="preserve"> the development of front end and back end will happing parallel.</w:t>
      </w:r>
    </w:p>
    <w:p w14:paraId="65ADD6AC" w14:textId="4E2520F5" w:rsidR="00063280" w:rsidRPr="0060782B" w:rsidRDefault="00E2054A" w:rsidP="0060782B">
      <w:pPr>
        <w:pStyle w:val="ListParagraph"/>
        <w:ind w:left="360"/>
        <w:jc w:val="both"/>
      </w:pPr>
      <w:r w:rsidRPr="0060782B">
        <w:rPr>
          <w:b/>
          <w:bCs/>
        </w:rPr>
        <w:t>Step1:</w:t>
      </w:r>
      <w:r w:rsidRPr="0060782B">
        <w:t xml:space="preserve"> </w:t>
      </w:r>
      <w:r w:rsidR="00F777A4" w:rsidRPr="00E2054A">
        <w:t>Develop the tables</w:t>
      </w:r>
      <w:r w:rsidR="00CC7918" w:rsidRPr="00E2054A">
        <w:t xml:space="preserve"> in back-end system.</w:t>
      </w:r>
    </w:p>
    <w:p w14:paraId="0BA62A82" w14:textId="27F76368" w:rsidR="006212E1" w:rsidRPr="00E2054A" w:rsidRDefault="006212E1" w:rsidP="0060782B">
      <w:pPr>
        <w:pStyle w:val="ListParagraph"/>
        <w:ind w:left="360"/>
        <w:jc w:val="both"/>
      </w:pPr>
      <w:r w:rsidRPr="00E2054A">
        <w:t>Products Table</w:t>
      </w:r>
      <w:r w:rsidR="00FF0E67">
        <w:t>:</w:t>
      </w:r>
    </w:p>
    <w:p w14:paraId="72C1419C" w14:textId="03A9F6F1" w:rsidR="00CC7918" w:rsidRDefault="00CC7918" w:rsidP="00D7746E">
      <w:pPr>
        <w:pStyle w:val="ListParagraph"/>
        <w:jc w:val="both"/>
        <w:rPr>
          <w:b/>
          <w:bCs/>
        </w:rPr>
      </w:pPr>
      <w:r>
        <w:rPr>
          <w:noProof/>
          <w:lang w:val="en-IN" w:eastAsia="en-IN"/>
        </w:rPr>
        <w:drawing>
          <wp:inline distT="0" distB="0" distL="0" distR="0" wp14:anchorId="4B10D29D" wp14:editId="2DF5EB52">
            <wp:extent cx="5622559" cy="2057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5824" cy="2062254"/>
                    </a:xfrm>
                    <a:prstGeom prst="rect">
                      <a:avLst/>
                    </a:prstGeom>
                  </pic:spPr>
                </pic:pic>
              </a:graphicData>
            </a:graphic>
          </wp:inline>
        </w:drawing>
      </w:r>
    </w:p>
    <w:p w14:paraId="2A73388B" w14:textId="09C912AD" w:rsidR="006212E1" w:rsidRPr="00E2054A" w:rsidRDefault="006212E1" w:rsidP="0060782B">
      <w:pPr>
        <w:pStyle w:val="ListParagraph"/>
        <w:ind w:left="360"/>
        <w:jc w:val="both"/>
      </w:pPr>
      <w:r w:rsidRPr="00E2054A">
        <w:t>Suppliers Table</w:t>
      </w:r>
      <w:r w:rsidR="00FF0E67">
        <w:t>:</w:t>
      </w:r>
    </w:p>
    <w:p w14:paraId="73341AA7" w14:textId="5C90422C" w:rsidR="006212E1" w:rsidRDefault="006212E1" w:rsidP="00D7746E">
      <w:pPr>
        <w:pStyle w:val="ListParagraph"/>
        <w:jc w:val="both"/>
      </w:pPr>
      <w:r>
        <w:rPr>
          <w:noProof/>
          <w:lang w:val="en-IN" w:eastAsia="en-IN"/>
        </w:rPr>
        <w:drawing>
          <wp:inline distT="0" distB="0" distL="0" distR="0" wp14:anchorId="481F4618" wp14:editId="663612CB">
            <wp:extent cx="5943600" cy="2089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089785"/>
                    </a:xfrm>
                    <a:prstGeom prst="rect">
                      <a:avLst/>
                    </a:prstGeom>
                  </pic:spPr>
                </pic:pic>
              </a:graphicData>
            </a:graphic>
          </wp:inline>
        </w:drawing>
      </w:r>
    </w:p>
    <w:p w14:paraId="122FC0E1" w14:textId="77777777" w:rsidR="00101DB4" w:rsidRDefault="004A5FD6" w:rsidP="00101DB4">
      <w:pPr>
        <w:pStyle w:val="ListParagraph"/>
        <w:ind w:left="360"/>
        <w:jc w:val="both"/>
      </w:pPr>
      <w:r w:rsidRPr="00A939D5">
        <w:rPr>
          <w:b/>
          <w:bCs/>
        </w:rPr>
        <w:t>Step2:</w:t>
      </w:r>
      <w:r w:rsidRPr="004A5FD6">
        <w:t xml:space="preserve"> Create ODATA Service in SEGW.</w:t>
      </w:r>
    </w:p>
    <w:p w14:paraId="4E47B94D" w14:textId="600746B0" w:rsidR="00CD2904" w:rsidRPr="00C01020" w:rsidRDefault="00C01020" w:rsidP="00101DB4">
      <w:pPr>
        <w:pStyle w:val="ListParagraph"/>
        <w:ind w:left="360"/>
        <w:jc w:val="both"/>
      </w:pPr>
      <w:r w:rsidRPr="00C01020">
        <w:t>In ODATA Service, we have below parts.</w:t>
      </w:r>
    </w:p>
    <w:p w14:paraId="2CDA145C" w14:textId="3FDFE9A3" w:rsidR="006212E1" w:rsidRDefault="00C01020" w:rsidP="001E4AE6">
      <w:pPr>
        <w:pStyle w:val="ListParagraph"/>
        <w:ind w:left="360"/>
        <w:jc w:val="both"/>
      </w:pPr>
      <w:r w:rsidRPr="001E4AE6">
        <w:rPr>
          <w:b/>
          <w:bCs/>
        </w:rPr>
        <w:t>DATA Model</w:t>
      </w:r>
      <w:r w:rsidR="00876943" w:rsidRPr="001E4AE6">
        <w:rPr>
          <w:b/>
          <w:bCs/>
        </w:rPr>
        <w:t>:</w:t>
      </w:r>
      <w:r w:rsidR="00876943" w:rsidRPr="002A748D">
        <w:t xml:space="preserve"> Means modelling the data in such a way that, which creates the interface between front-end and back-end. Interface is nothing but </w:t>
      </w:r>
      <w:r w:rsidR="00976D50">
        <w:t>mediator between front-end and back-end.</w:t>
      </w:r>
    </w:p>
    <w:p w14:paraId="0C12DF18" w14:textId="39F1EB2A" w:rsidR="00976D50" w:rsidRPr="00976D50" w:rsidRDefault="00976D50" w:rsidP="001E4AE6">
      <w:pPr>
        <w:pStyle w:val="ListParagraph"/>
        <w:ind w:left="360"/>
        <w:jc w:val="both"/>
      </w:pPr>
      <w:r w:rsidRPr="00976D50">
        <w:t xml:space="preserve">Within the DATA model we have three </w:t>
      </w:r>
      <w:r w:rsidR="0059760B">
        <w:t>things.</w:t>
      </w:r>
    </w:p>
    <w:p w14:paraId="43962253" w14:textId="14E43BC9" w:rsidR="00C01020" w:rsidRPr="005300DE" w:rsidRDefault="00C01020" w:rsidP="00B80CB8">
      <w:pPr>
        <w:pStyle w:val="ListParagraph"/>
        <w:numPr>
          <w:ilvl w:val="0"/>
          <w:numId w:val="39"/>
        </w:numPr>
        <w:jc w:val="both"/>
      </w:pPr>
      <w:r>
        <w:rPr>
          <w:b/>
          <w:bCs/>
        </w:rPr>
        <w:t>Entity type</w:t>
      </w:r>
      <w:r w:rsidR="00F240B2">
        <w:rPr>
          <w:b/>
          <w:bCs/>
        </w:rPr>
        <w:tab/>
      </w:r>
      <w:r w:rsidR="00F240B2" w:rsidRPr="00F240B2">
        <w:rPr>
          <w:b/>
          <w:bCs/>
          <w:color w:val="FF0000"/>
        </w:rPr>
        <w:sym w:font="Wingdings" w:char="F0E0"/>
      </w:r>
      <w:r w:rsidR="00B86206">
        <w:rPr>
          <w:b/>
          <w:bCs/>
          <w:color w:val="FF0000"/>
        </w:rPr>
        <w:t xml:space="preserve"> </w:t>
      </w:r>
      <w:r w:rsidR="00735CD1" w:rsidRPr="002E20E0">
        <w:t>this</w:t>
      </w:r>
      <w:r w:rsidR="002E20E0" w:rsidRPr="002E20E0">
        <w:t xml:space="preserve"> defines the collection of fields to carry the data from front end to back end.</w:t>
      </w:r>
    </w:p>
    <w:p w14:paraId="228EF3FB" w14:textId="5681E33A" w:rsidR="00C01020" w:rsidRPr="00264144" w:rsidRDefault="00C01020" w:rsidP="00B80CB8">
      <w:pPr>
        <w:pStyle w:val="ListParagraph"/>
        <w:numPr>
          <w:ilvl w:val="0"/>
          <w:numId w:val="39"/>
        </w:numPr>
        <w:jc w:val="both"/>
        <w:rPr>
          <w:b/>
          <w:bCs/>
        </w:rPr>
      </w:pPr>
      <w:r>
        <w:rPr>
          <w:b/>
          <w:bCs/>
        </w:rPr>
        <w:t>EntitySet</w:t>
      </w:r>
      <w:r w:rsidR="00264144">
        <w:rPr>
          <w:b/>
          <w:bCs/>
        </w:rPr>
        <w:tab/>
      </w:r>
      <w:r w:rsidR="00264144" w:rsidRPr="00264144">
        <w:rPr>
          <w:b/>
          <w:bCs/>
          <w:color w:val="FF0000"/>
        </w:rPr>
        <w:sym w:font="Wingdings" w:char="F0E0"/>
      </w:r>
      <w:r w:rsidR="00264144">
        <w:rPr>
          <w:b/>
          <w:bCs/>
          <w:color w:val="FF0000"/>
        </w:rPr>
        <w:t xml:space="preserve"> </w:t>
      </w:r>
      <w:r w:rsidR="00264144" w:rsidRPr="00264144">
        <w:t>Which is like internal table, this can store collection of records.</w:t>
      </w:r>
    </w:p>
    <w:p w14:paraId="4FF70C06" w14:textId="65172A6E" w:rsidR="00264144" w:rsidRPr="00264144" w:rsidRDefault="00264144" w:rsidP="00264144">
      <w:pPr>
        <w:pStyle w:val="ListParagraph"/>
        <w:ind w:left="1440"/>
        <w:jc w:val="both"/>
      </w:pPr>
      <w:r w:rsidRPr="00264144">
        <w:t>Entity type and entity set have 1:1 relation.</w:t>
      </w:r>
    </w:p>
    <w:p w14:paraId="7081C4B8" w14:textId="79C9D79D" w:rsidR="00C01020" w:rsidRPr="00780081" w:rsidRDefault="00C01020" w:rsidP="00B80CB8">
      <w:pPr>
        <w:pStyle w:val="ListParagraph"/>
        <w:numPr>
          <w:ilvl w:val="0"/>
          <w:numId w:val="39"/>
        </w:numPr>
        <w:jc w:val="both"/>
        <w:rPr>
          <w:b/>
          <w:bCs/>
        </w:rPr>
      </w:pPr>
      <w:r>
        <w:rPr>
          <w:b/>
          <w:bCs/>
        </w:rPr>
        <w:t>Association</w:t>
      </w:r>
      <w:r w:rsidR="001E2A80">
        <w:rPr>
          <w:b/>
          <w:bCs/>
        </w:rPr>
        <w:tab/>
      </w:r>
      <w:r w:rsidR="001E2A80" w:rsidRPr="001E2A80">
        <w:rPr>
          <w:b/>
          <w:bCs/>
          <w:color w:val="FF0000"/>
        </w:rPr>
        <w:sym w:font="Wingdings" w:char="F0E0"/>
      </w:r>
      <w:r w:rsidR="00AA1980">
        <w:rPr>
          <w:b/>
          <w:bCs/>
          <w:color w:val="FF0000"/>
        </w:rPr>
        <w:t xml:space="preserve"> </w:t>
      </w:r>
      <w:r w:rsidR="002B0EE7" w:rsidRPr="002B0EE7">
        <w:t>Defines the relation between enti</w:t>
      </w:r>
      <w:r w:rsidR="00ED21C5">
        <w:t>ty and EntitySet.</w:t>
      </w:r>
      <w:r w:rsidR="000F7023">
        <w:t xml:space="preserve"> </w:t>
      </w:r>
    </w:p>
    <w:p w14:paraId="5DE9695C" w14:textId="12D658E0" w:rsidR="008E3F53" w:rsidRPr="008E3F53" w:rsidRDefault="0009114D" w:rsidP="00AB1BE4">
      <w:pPr>
        <w:spacing w:after="0"/>
        <w:ind w:firstLine="426"/>
        <w:jc w:val="both"/>
      </w:pPr>
      <w:r w:rsidRPr="00AB1BE4">
        <w:rPr>
          <w:b/>
          <w:bCs/>
        </w:rPr>
        <w:t>Step2.1</w:t>
      </w:r>
      <w:r w:rsidRPr="00AB1BE4">
        <w:rPr>
          <w:b/>
          <w:bCs/>
          <w:color w:val="FF0000"/>
        </w:rPr>
        <w:t>:</w:t>
      </w:r>
      <w:r w:rsidR="00735CD1">
        <w:rPr>
          <w:b/>
          <w:bCs/>
          <w:color w:val="FF0000"/>
        </w:rPr>
        <w:t xml:space="preserve"> </w:t>
      </w:r>
      <w:r w:rsidR="008B77FB" w:rsidRPr="008E3F53">
        <w:t>Create the ODATA Service in SEGW Tcode using above Custom database tables.</w:t>
      </w:r>
    </w:p>
    <w:p w14:paraId="5BAF85CB" w14:textId="62A137E0" w:rsidR="00CA724D" w:rsidRPr="00AB1BE4" w:rsidRDefault="00CA724D" w:rsidP="00AB1BE4">
      <w:pPr>
        <w:spacing w:after="0"/>
        <w:ind w:left="426"/>
        <w:jc w:val="both"/>
        <w:rPr>
          <w:b/>
          <w:bCs/>
        </w:rPr>
      </w:pPr>
      <w:r w:rsidRPr="008E3F53">
        <w:t>While generating the ODATA Service, it will generate</w:t>
      </w:r>
      <w:r w:rsidR="00A241F6" w:rsidRPr="008E3F53">
        <w:t xml:space="preserve"> the </w:t>
      </w:r>
      <w:r w:rsidR="00BC22A4" w:rsidRPr="00AB1BE4">
        <w:rPr>
          <w:b/>
          <w:bCs/>
        </w:rPr>
        <w:t>two classes</w:t>
      </w:r>
      <w:r w:rsidR="00BC22A4" w:rsidRPr="008E3F53">
        <w:t xml:space="preserve"> those are </w:t>
      </w:r>
      <w:r w:rsidR="00BC22A4" w:rsidRPr="00AB1BE4">
        <w:rPr>
          <w:b/>
          <w:bCs/>
        </w:rPr>
        <w:t xml:space="preserve">model provider class </w:t>
      </w:r>
      <w:r w:rsidR="00BC22A4" w:rsidRPr="008E3F53">
        <w:t>and</w:t>
      </w:r>
      <w:r w:rsidR="00BC22A4" w:rsidRPr="00AB1BE4">
        <w:rPr>
          <w:b/>
          <w:bCs/>
        </w:rPr>
        <w:t xml:space="preserve"> Data provider class</w:t>
      </w:r>
      <w:r w:rsidR="00BC22A4" w:rsidRPr="008E3F53">
        <w:t>.</w:t>
      </w:r>
      <w:r w:rsidR="002B46FE" w:rsidRPr="00AB1BE4">
        <w:rPr>
          <w:b/>
          <w:bCs/>
        </w:rPr>
        <w:tab/>
      </w:r>
    </w:p>
    <w:p w14:paraId="575D6D6A" w14:textId="7BE444DD" w:rsidR="00CD1F86" w:rsidRPr="008E3F53" w:rsidRDefault="00CA724D" w:rsidP="00AB1BE4">
      <w:pPr>
        <w:spacing w:after="0"/>
        <w:ind w:left="426"/>
        <w:jc w:val="both"/>
      </w:pPr>
      <w:r w:rsidRPr="00AB1BE4">
        <w:rPr>
          <w:b/>
          <w:bCs/>
        </w:rPr>
        <w:t>Note:</w:t>
      </w:r>
      <w:r w:rsidR="008E3F53" w:rsidRPr="00AB1BE4">
        <w:rPr>
          <w:b/>
          <w:bCs/>
        </w:rPr>
        <w:t xml:space="preserve"> </w:t>
      </w:r>
      <w:r w:rsidRPr="008E3F53">
        <w:t xml:space="preserve">Whenever you know the ODATA project, but you don’t know the ODATA Service then by ODATA service is </w:t>
      </w:r>
      <w:r w:rsidRPr="00AB1BE4">
        <w:rPr>
          <w:b/>
          <w:bCs/>
        </w:rPr>
        <w:t>&lt;ODATA_project&gt;_SRV</w:t>
      </w:r>
      <w:r w:rsidRPr="008E3F53">
        <w:t>.</w:t>
      </w:r>
    </w:p>
    <w:p w14:paraId="77B59B36" w14:textId="0235EC05" w:rsidR="00C6627B" w:rsidRDefault="00AB1BE4" w:rsidP="00AB1BE4">
      <w:pPr>
        <w:spacing w:after="0"/>
        <w:ind w:left="360"/>
        <w:jc w:val="both"/>
      </w:pPr>
      <w:r>
        <w:rPr>
          <w:b/>
          <w:bCs/>
        </w:rPr>
        <w:t xml:space="preserve"> </w:t>
      </w:r>
      <w:r w:rsidR="001965F8" w:rsidRPr="00AB1BE4">
        <w:rPr>
          <w:b/>
          <w:bCs/>
        </w:rPr>
        <w:t>Step2.2</w:t>
      </w:r>
      <w:r w:rsidR="001965F8" w:rsidRPr="00AB1BE4">
        <w:rPr>
          <w:b/>
          <w:bCs/>
          <w:color w:val="FF0000"/>
        </w:rPr>
        <w:t>:</w:t>
      </w:r>
      <w:r w:rsidR="008756CB" w:rsidRPr="00AB1BE4">
        <w:rPr>
          <w:b/>
          <w:bCs/>
        </w:rPr>
        <w:t xml:space="preserve"> </w:t>
      </w:r>
      <w:r w:rsidR="008756CB" w:rsidRPr="008756CB">
        <w:t>After creation of ODATA Service we need to deploy into</w:t>
      </w:r>
      <w:r w:rsidR="008756CB" w:rsidRPr="00AB1BE4">
        <w:rPr>
          <w:b/>
          <w:bCs/>
        </w:rPr>
        <w:t xml:space="preserve"> Gateway system </w:t>
      </w:r>
      <w:r w:rsidR="00735CD1" w:rsidRPr="00057BD9">
        <w:t xml:space="preserve">using </w:t>
      </w:r>
      <w:r w:rsidR="00735CD1">
        <w:t>/</w:t>
      </w:r>
      <w:r w:rsidR="00057BD9" w:rsidRPr="00AB1BE4">
        <w:rPr>
          <w:b/>
          <w:bCs/>
        </w:rPr>
        <w:t xml:space="preserve">IWFND/MAINT_SERVICE </w:t>
      </w:r>
      <w:r w:rsidR="00057BD9" w:rsidRPr="00057BD9">
        <w:t>Tcode.</w:t>
      </w:r>
      <w:r w:rsidR="00A1566F">
        <w:t xml:space="preserve"> Here we can select our </w:t>
      </w:r>
      <w:r w:rsidR="00735CD1">
        <w:t>OData</w:t>
      </w:r>
      <w:r w:rsidR="00A1566F">
        <w:t xml:space="preserve"> service and press on call browser</w:t>
      </w:r>
      <w:r w:rsidR="00D034E2">
        <w:t xml:space="preserve"> then it </w:t>
      </w:r>
      <w:r w:rsidR="00735CD1">
        <w:t>will get</w:t>
      </w:r>
      <w:r w:rsidR="00D034E2">
        <w:t xml:space="preserve"> the ODATA service in browser.</w:t>
      </w:r>
    </w:p>
    <w:p w14:paraId="2FBDB10B" w14:textId="5C0C7176" w:rsidR="00C57E5A" w:rsidRPr="00C57E5A" w:rsidRDefault="00C57E5A" w:rsidP="00C57E5A">
      <w:pPr>
        <w:pStyle w:val="ListParagraph"/>
        <w:numPr>
          <w:ilvl w:val="0"/>
          <w:numId w:val="3"/>
        </w:numPr>
        <w:jc w:val="both"/>
      </w:pPr>
      <w:bookmarkStart w:id="23" w:name="odata_runtime_artifacts"/>
      <w:r>
        <w:rPr>
          <w:b/>
          <w:bCs/>
          <w:color w:val="FF0000"/>
        </w:rPr>
        <w:t>ODATA Runtime artifacts and Query Operations</w:t>
      </w:r>
      <w:r w:rsidR="00CF64ED">
        <w:rPr>
          <w:b/>
          <w:bCs/>
          <w:color w:val="FF0000"/>
        </w:rPr>
        <w:t>:</w:t>
      </w:r>
      <w:r w:rsidR="00DA57AE">
        <w:rPr>
          <w:b/>
          <w:bCs/>
          <w:color w:val="FF0000"/>
        </w:rPr>
        <w:t>16</w:t>
      </w:r>
    </w:p>
    <w:bookmarkEnd w:id="23"/>
    <w:p w14:paraId="06A013F8" w14:textId="2D0EE6EC" w:rsidR="002D158D" w:rsidRDefault="002D158D" w:rsidP="00345826">
      <w:pPr>
        <w:ind w:firstLine="360"/>
        <w:jc w:val="both"/>
      </w:pPr>
      <w:r>
        <w:t>Explanation of the ODATA Service URL.</w:t>
      </w:r>
    </w:p>
    <w:p w14:paraId="4A83116F" w14:textId="300832D1" w:rsidR="00314E5F" w:rsidRDefault="00314E5F" w:rsidP="00314E5F">
      <w:pPr>
        <w:ind w:firstLine="720"/>
        <w:jc w:val="both"/>
      </w:pPr>
      <w:r>
        <w:rPr>
          <w:noProof/>
          <w:lang w:val="en-IN" w:eastAsia="en-IN"/>
        </w:rPr>
        <w:drawing>
          <wp:inline distT="0" distB="0" distL="0" distR="0" wp14:anchorId="4592534B" wp14:editId="7622BB76">
            <wp:extent cx="4991100" cy="102434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5530" cy="1035520"/>
                    </a:xfrm>
                    <a:prstGeom prst="rect">
                      <a:avLst/>
                    </a:prstGeom>
                  </pic:spPr>
                </pic:pic>
              </a:graphicData>
            </a:graphic>
          </wp:inline>
        </w:drawing>
      </w:r>
    </w:p>
    <w:p w14:paraId="20739B2F" w14:textId="77777777" w:rsidR="009361D2" w:rsidRPr="005B6839" w:rsidRDefault="00E1633A" w:rsidP="00345826">
      <w:pPr>
        <w:spacing w:after="0"/>
        <w:ind w:firstLine="360"/>
        <w:jc w:val="both"/>
      </w:pPr>
      <w:r w:rsidRPr="005B6839">
        <w:t>At the end of the above URL by adding $metadata, we will get metadata of the ODATA service.</w:t>
      </w:r>
      <w:r w:rsidR="009361D2" w:rsidRPr="005B6839">
        <w:t xml:space="preserve"> </w:t>
      </w:r>
    </w:p>
    <w:p w14:paraId="7B029016" w14:textId="1AD878C0" w:rsidR="006169BC" w:rsidRDefault="009361D2" w:rsidP="00345826">
      <w:pPr>
        <w:spacing w:after="0"/>
        <w:ind w:left="360"/>
        <w:jc w:val="both"/>
      </w:pPr>
      <w:r w:rsidRPr="00C71F4D">
        <w:t xml:space="preserve">This metadata will give us complete information of ODATA which are what </w:t>
      </w:r>
      <w:r w:rsidR="002A4D74" w:rsidRPr="00C71F4D">
        <w:t>the entities are</w:t>
      </w:r>
      <w:r w:rsidRPr="00C71F4D">
        <w:t xml:space="preserve">, entitySet’s and associations are created. </w:t>
      </w:r>
    </w:p>
    <w:p w14:paraId="1EA3D26E" w14:textId="18CA4103" w:rsidR="001755F4" w:rsidRDefault="001755F4" w:rsidP="00345826">
      <w:pPr>
        <w:spacing w:after="0"/>
        <w:ind w:left="360"/>
        <w:jc w:val="both"/>
      </w:pPr>
      <w:r>
        <w:t xml:space="preserve">In metadata if search for </w:t>
      </w:r>
      <w:r w:rsidRPr="00345826">
        <w:rPr>
          <w:b/>
          <w:bCs/>
        </w:rPr>
        <w:t>Entitycontainer</w:t>
      </w:r>
      <w:r>
        <w:t>, here we can find the how many entity’s and entitySet’s are available.</w:t>
      </w:r>
    </w:p>
    <w:p w14:paraId="222CCA29" w14:textId="3B4475AF" w:rsidR="00240565" w:rsidRDefault="00240565" w:rsidP="00B7191E">
      <w:pPr>
        <w:ind w:left="360"/>
        <w:jc w:val="both"/>
      </w:pPr>
      <w:bookmarkStart w:id="24" w:name="CRUD_operations"/>
      <w:r w:rsidRPr="00FF5013">
        <w:rPr>
          <w:b/>
          <w:bCs/>
        </w:rPr>
        <w:t>ODATA CRUD Operations:</w:t>
      </w:r>
      <w:r w:rsidR="007E259D">
        <w:rPr>
          <w:b/>
          <w:bCs/>
        </w:rPr>
        <w:t xml:space="preserve"> </w:t>
      </w:r>
      <w:bookmarkEnd w:id="24"/>
      <w:r w:rsidR="00ED6ECF" w:rsidRPr="00ED6ECF">
        <w:t>Normal ODATA protocol having four CRUD</w:t>
      </w:r>
      <w:r w:rsidR="003628CB">
        <w:t xml:space="preserve">Q </w:t>
      </w:r>
      <w:r w:rsidR="00A230A1" w:rsidRPr="00ED6ECF">
        <w:t>Operations (</w:t>
      </w:r>
      <w:r w:rsidR="00ED6ECF" w:rsidRPr="00ED6ECF">
        <w:t>Normal ODATA protocol CRUD Operations are four)</w:t>
      </w:r>
      <w:r w:rsidR="003628CB">
        <w:t>.</w:t>
      </w:r>
    </w:p>
    <w:p w14:paraId="5DCB9672" w14:textId="14E5F3EE" w:rsidR="003628CB" w:rsidRDefault="003628CB" w:rsidP="00B80CB8">
      <w:pPr>
        <w:pStyle w:val="ListParagraph"/>
        <w:numPr>
          <w:ilvl w:val="0"/>
          <w:numId w:val="39"/>
        </w:numPr>
        <w:jc w:val="both"/>
        <w:rPr>
          <w:b/>
          <w:bCs/>
        </w:rPr>
      </w:pPr>
      <w:r>
        <w:rPr>
          <w:b/>
          <w:bCs/>
        </w:rPr>
        <w:t>CREATE</w:t>
      </w:r>
      <w:r w:rsidR="00635893">
        <w:rPr>
          <w:b/>
          <w:bCs/>
        </w:rPr>
        <w:tab/>
      </w:r>
      <w:r w:rsidR="00635893" w:rsidRPr="00635893">
        <w:rPr>
          <w:b/>
          <w:bCs/>
          <w:color w:val="FF0000"/>
        </w:rPr>
        <w:sym w:font="Wingdings" w:char="F0E0"/>
      </w:r>
      <w:r w:rsidR="00A94763">
        <w:rPr>
          <w:b/>
          <w:bCs/>
          <w:color w:val="FF0000"/>
        </w:rPr>
        <w:t xml:space="preserve"> </w:t>
      </w:r>
      <w:r w:rsidR="00E26175" w:rsidRPr="00A94763">
        <w:t>Is to</w:t>
      </w:r>
      <w:r w:rsidR="00A94763" w:rsidRPr="00A94763">
        <w:t xml:space="preserve"> create a single </w:t>
      </w:r>
      <w:r w:rsidR="0009602D" w:rsidRPr="00A94763">
        <w:t>record</w:t>
      </w:r>
      <w:r w:rsidR="0009602D">
        <w:t xml:space="preserve"> (</w:t>
      </w:r>
      <w:r w:rsidR="00C80EB0">
        <w:t>CREATE_ENTITY)</w:t>
      </w:r>
      <w:r w:rsidR="00346029">
        <w:t>.</w:t>
      </w:r>
    </w:p>
    <w:p w14:paraId="5EF2FC56" w14:textId="548B4A59" w:rsidR="003628CB" w:rsidRDefault="003628CB" w:rsidP="00B80CB8">
      <w:pPr>
        <w:pStyle w:val="ListParagraph"/>
        <w:numPr>
          <w:ilvl w:val="0"/>
          <w:numId w:val="39"/>
        </w:numPr>
        <w:jc w:val="both"/>
        <w:rPr>
          <w:b/>
          <w:bCs/>
        </w:rPr>
      </w:pPr>
      <w:r>
        <w:rPr>
          <w:b/>
          <w:bCs/>
        </w:rPr>
        <w:t>UPDATE</w:t>
      </w:r>
      <w:r w:rsidR="00A94763">
        <w:rPr>
          <w:b/>
          <w:bCs/>
        </w:rPr>
        <w:t xml:space="preserve"> </w:t>
      </w:r>
      <w:r w:rsidR="00B7191E">
        <w:rPr>
          <w:b/>
          <w:bCs/>
        </w:rPr>
        <w:tab/>
      </w:r>
      <w:r w:rsidR="00635893" w:rsidRPr="00635893">
        <w:rPr>
          <w:b/>
          <w:bCs/>
          <w:color w:val="FF0000"/>
        </w:rPr>
        <w:sym w:font="Wingdings" w:char="F0E0"/>
      </w:r>
      <w:r w:rsidR="00A94763">
        <w:rPr>
          <w:b/>
          <w:bCs/>
          <w:color w:val="FF0000"/>
        </w:rPr>
        <w:t xml:space="preserve"> </w:t>
      </w:r>
      <w:r w:rsidR="00A94763" w:rsidRPr="00A20C99">
        <w:t xml:space="preserve">To update a single </w:t>
      </w:r>
      <w:r w:rsidR="00E26175" w:rsidRPr="00A20C99">
        <w:t>record</w:t>
      </w:r>
      <w:r w:rsidR="00E26175">
        <w:t xml:space="preserve"> (</w:t>
      </w:r>
      <w:r w:rsidR="00C80EB0">
        <w:t>UPDATE_ENTITY)</w:t>
      </w:r>
      <w:r w:rsidR="00346029">
        <w:t>.</w:t>
      </w:r>
    </w:p>
    <w:p w14:paraId="1B44BFC6" w14:textId="05136016" w:rsidR="003628CB" w:rsidRDefault="003628CB" w:rsidP="00B80CB8">
      <w:pPr>
        <w:pStyle w:val="ListParagraph"/>
        <w:numPr>
          <w:ilvl w:val="0"/>
          <w:numId w:val="39"/>
        </w:numPr>
        <w:jc w:val="both"/>
        <w:rPr>
          <w:b/>
          <w:bCs/>
        </w:rPr>
      </w:pPr>
      <w:r>
        <w:rPr>
          <w:b/>
          <w:bCs/>
        </w:rPr>
        <w:t>READ</w:t>
      </w:r>
      <w:r w:rsidR="00635893">
        <w:rPr>
          <w:b/>
          <w:bCs/>
        </w:rPr>
        <w:tab/>
      </w:r>
      <w:r w:rsidR="00A94763">
        <w:rPr>
          <w:b/>
          <w:bCs/>
        </w:rPr>
        <w:t xml:space="preserve"> </w:t>
      </w:r>
      <w:r w:rsidR="00B7191E">
        <w:rPr>
          <w:b/>
          <w:bCs/>
        </w:rPr>
        <w:tab/>
      </w:r>
      <w:r w:rsidR="00635893" w:rsidRPr="00635893">
        <w:rPr>
          <w:b/>
          <w:bCs/>
          <w:color w:val="FF0000"/>
        </w:rPr>
        <w:sym w:font="Wingdings" w:char="F0E0"/>
      </w:r>
      <w:r w:rsidR="00A94763">
        <w:rPr>
          <w:b/>
          <w:bCs/>
          <w:color w:val="FF0000"/>
        </w:rPr>
        <w:t xml:space="preserve"> </w:t>
      </w:r>
      <w:r w:rsidR="00A94763" w:rsidRPr="00A20C99">
        <w:t>To read a single record</w:t>
      </w:r>
      <w:r w:rsidR="00C80EB0">
        <w:t xml:space="preserve"> (GET_ENTITY)</w:t>
      </w:r>
      <w:r w:rsidR="00346029">
        <w:t>.</w:t>
      </w:r>
    </w:p>
    <w:p w14:paraId="77F3F242" w14:textId="437F561D" w:rsidR="003628CB" w:rsidRDefault="00A94763" w:rsidP="00B80CB8">
      <w:pPr>
        <w:pStyle w:val="ListParagraph"/>
        <w:numPr>
          <w:ilvl w:val="0"/>
          <w:numId w:val="39"/>
        </w:numPr>
        <w:jc w:val="both"/>
        <w:rPr>
          <w:b/>
          <w:bCs/>
        </w:rPr>
      </w:pPr>
      <w:r>
        <w:rPr>
          <w:b/>
          <w:bCs/>
        </w:rPr>
        <w:t xml:space="preserve">DELETE  </w:t>
      </w:r>
      <w:r w:rsidR="00B7191E">
        <w:rPr>
          <w:b/>
          <w:bCs/>
        </w:rPr>
        <w:tab/>
      </w:r>
      <w:r w:rsidR="00635893" w:rsidRPr="00635893">
        <w:rPr>
          <w:b/>
          <w:bCs/>
          <w:color w:val="FF0000"/>
        </w:rPr>
        <w:sym w:font="Wingdings" w:char="F0E0"/>
      </w:r>
      <w:r>
        <w:rPr>
          <w:b/>
          <w:bCs/>
          <w:color w:val="FF0000"/>
        </w:rPr>
        <w:t xml:space="preserve"> </w:t>
      </w:r>
      <w:r w:rsidRPr="00A20C99">
        <w:t xml:space="preserve">To </w:t>
      </w:r>
      <w:r w:rsidR="00E26175" w:rsidRPr="00A20C99">
        <w:t>delete</w:t>
      </w:r>
      <w:r w:rsidRPr="00A20C99">
        <w:t xml:space="preserve"> a single record</w:t>
      </w:r>
      <w:r w:rsidR="00346029">
        <w:t xml:space="preserve"> (DELETE_ENTITY)</w:t>
      </w:r>
      <w:r w:rsidRPr="00A20C99">
        <w:t>.</w:t>
      </w:r>
    </w:p>
    <w:p w14:paraId="026B2DB6" w14:textId="5DDCD6E1" w:rsidR="00925E11" w:rsidRPr="00925E11" w:rsidRDefault="003628CB" w:rsidP="00B80CB8">
      <w:pPr>
        <w:pStyle w:val="ListParagraph"/>
        <w:numPr>
          <w:ilvl w:val="0"/>
          <w:numId w:val="39"/>
        </w:numPr>
        <w:jc w:val="both"/>
        <w:rPr>
          <w:b/>
          <w:bCs/>
        </w:rPr>
      </w:pPr>
      <w:r>
        <w:rPr>
          <w:b/>
          <w:bCs/>
        </w:rPr>
        <w:t>QUERY</w:t>
      </w:r>
      <w:r w:rsidR="00635893">
        <w:rPr>
          <w:b/>
          <w:bCs/>
        </w:rPr>
        <w:tab/>
      </w:r>
      <w:r w:rsidR="00A94763">
        <w:rPr>
          <w:b/>
          <w:bCs/>
        </w:rPr>
        <w:t xml:space="preserve"> </w:t>
      </w:r>
      <w:r w:rsidR="00B7191E">
        <w:rPr>
          <w:b/>
          <w:bCs/>
        </w:rPr>
        <w:tab/>
      </w:r>
      <w:r w:rsidR="00635893" w:rsidRPr="00635893">
        <w:rPr>
          <w:b/>
          <w:bCs/>
          <w:color w:val="FF0000"/>
        </w:rPr>
        <w:sym w:font="Wingdings" w:char="F0E0"/>
      </w:r>
      <w:r w:rsidR="00701170">
        <w:rPr>
          <w:b/>
          <w:bCs/>
          <w:color w:val="FF0000"/>
        </w:rPr>
        <w:t xml:space="preserve"> </w:t>
      </w:r>
      <w:r w:rsidR="00701170" w:rsidRPr="00701170">
        <w:t xml:space="preserve">This query operation works on multiple records, </w:t>
      </w:r>
      <w:r w:rsidR="003158E7" w:rsidRPr="00701170">
        <w:t>remaining</w:t>
      </w:r>
      <w:r w:rsidR="00701170" w:rsidRPr="00701170">
        <w:t xml:space="preserve"> above operations work on</w:t>
      </w:r>
      <w:r w:rsidR="00925E11">
        <w:t xml:space="preserve"> </w:t>
      </w:r>
      <w:r w:rsidR="00701170" w:rsidRPr="00701170">
        <w:t xml:space="preserve">single </w:t>
      </w:r>
      <w:r w:rsidR="00E26175" w:rsidRPr="00701170">
        <w:t>record</w:t>
      </w:r>
      <w:r w:rsidR="00E26175">
        <w:t xml:space="preserve"> (</w:t>
      </w:r>
      <w:r w:rsidR="00C80EB0">
        <w:t>GET_ENTITYSET</w:t>
      </w:r>
      <w:r w:rsidR="0009602D">
        <w:t>).</w:t>
      </w:r>
    </w:p>
    <w:p w14:paraId="19F79C00" w14:textId="7502AB1B" w:rsidR="00F0726E" w:rsidRPr="00925E11" w:rsidRDefault="00F0726E" w:rsidP="00925E11">
      <w:pPr>
        <w:spacing w:after="0"/>
        <w:ind w:left="426"/>
        <w:jc w:val="both"/>
        <w:rPr>
          <w:b/>
          <w:bCs/>
        </w:rPr>
      </w:pPr>
      <w:r w:rsidRPr="00F0726E">
        <w:t xml:space="preserve">If we want to create a greater number of records like 10 or 100 then this is called as </w:t>
      </w:r>
      <w:r w:rsidRPr="00925E11">
        <w:rPr>
          <w:b/>
          <w:bCs/>
        </w:rPr>
        <w:t>batch operation.</w:t>
      </w:r>
    </w:p>
    <w:p w14:paraId="68754188" w14:textId="7B97043D" w:rsidR="00CE4AC7" w:rsidRDefault="00CE4AC7" w:rsidP="00925E11">
      <w:pPr>
        <w:spacing w:after="0"/>
        <w:ind w:left="426"/>
        <w:jc w:val="both"/>
      </w:pPr>
      <w:r>
        <w:rPr>
          <w:b/>
          <w:bCs/>
        </w:rPr>
        <w:t>DPC</w:t>
      </w:r>
      <w:r w:rsidR="00BA077B">
        <w:rPr>
          <w:b/>
          <w:bCs/>
        </w:rPr>
        <w:t>_EXT</w:t>
      </w:r>
      <w:r>
        <w:rPr>
          <w:b/>
          <w:bCs/>
        </w:rPr>
        <w:t xml:space="preserve"> </w:t>
      </w:r>
      <w:r w:rsidR="00E26175">
        <w:rPr>
          <w:b/>
          <w:bCs/>
        </w:rPr>
        <w:t>class:</w:t>
      </w:r>
      <w:r w:rsidR="00C432FE">
        <w:rPr>
          <w:b/>
          <w:bCs/>
        </w:rPr>
        <w:t xml:space="preserve"> </w:t>
      </w:r>
      <w:r w:rsidRPr="00CE4AC7">
        <w:t xml:space="preserve"> </w:t>
      </w:r>
      <w:r w:rsidR="00242F9B">
        <w:t xml:space="preserve">Which gives the provision to data provider logic, which </w:t>
      </w:r>
      <w:r w:rsidRPr="00CE4AC7">
        <w:t>generates the 5 set of methods for the CRUD Q for each entity</w:t>
      </w:r>
      <w:r w:rsidR="003F5684">
        <w:t>.</w:t>
      </w:r>
    </w:p>
    <w:p w14:paraId="313D8390" w14:textId="3E57814B" w:rsidR="00D7443B" w:rsidRDefault="00925E11" w:rsidP="00925E11">
      <w:pPr>
        <w:spacing w:after="0"/>
        <w:ind w:left="360"/>
        <w:jc w:val="both"/>
      </w:pPr>
      <w:r>
        <w:rPr>
          <w:b/>
          <w:bCs/>
        </w:rPr>
        <w:t xml:space="preserve"> </w:t>
      </w:r>
      <w:r w:rsidR="00D7443B">
        <w:rPr>
          <w:b/>
          <w:bCs/>
        </w:rPr>
        <w:t xml:space="preserve">MPC_EXT </w:t>
      </w:r>
      <w:r w:rsidR="00E26175">
        <w:rPr>
          <w:b/>
          <w:bCs/>
        </w:rPr>
        <w:t>Class:</w:t>
      </w:r>
      <w:r w:rsidR="00D7443B">
        <w:t xml:space="preserve"> </w:t>
      </w:r>
      <w:r w:rsidR="00C87809">
        <w:t xml:space="preserve">based on entity </w:t>
      </w:r>
      <w:r w:rsidR="00444186">
        <w:t xml:space="preserve">it </w:t>
      </w:r>
      <w:r w:rsidR="00C87809">
        <w:t xml:space="preserve">will give you </w:t>
      </w:r>
      <w:r w:rsidR="00444186">
        <w:t xml:space="preserve">access to those entity’s </w:t>
      </w:r>
      <w:r w:rsidR="00F23411">
        <w:t xml:space="preserve">and this class readily provide data </w:t>
      </w:r>
      <w:r>
        <w:t xml:space="preserve">   </w:t>
      </w:r>
      <w:r w:rsidR="00F23411">
        <w:t>types.</w:t>
      </w:r>
    </w:p>
    <w:p w14:paraId="1FC21A56" w14:textId="77777777" w:rsidR="001C6C96" w:rsidRPr="001C6C96" w:rsidRDefault="00496ADB" w:rsidP="000F2EDC">
      <w:pPr>
        <w:pStyle w:val="ListParagraph"/>
        <w:numPr>
          <w:ilvl w:val="0"/>
          <w:numId w:val="3"/>
        </w:numPr>
        <w:jc w:val="both"/>
      </w:pPr>
      <w:bookmarkStart w:id="25" w:name="connecting_odata_to_webide"/>
      <w:r w:rsidRPr="001C6C96">
        <w:rPr>
          <w:b/>
          <w:bCs/>
          <w:color w:val="FF0000"/>
        </w:rPr>
        <w:t>Connecting ODATA service to WEBIDE, Calling query operation</w:t>
      </w:r>
      <w:bookmarkEnd w:id="25"/>
      <w:r w:rsidRPr="001C6C96">
        <w:rPr>
          <w:b/>
          <w:bCs/>
          <w:color w:val="FF0000"/>
        </w:rPr>
        <w:t>:17</w:t>
      </w:r>
    </w:p>
    <w:p w14:paraId="1FF06369" w14:textId="01406DD4" w:rsidR="005076BD" w:rsidRPr="005076BD" w:rsidRDefault="005076BD" w:rsidP="00395338">
      <w:pPr>
        <w:pStyle w:val="ListParagraph"/>
        <w:spacing w:after="0"/>
        <w:ind w:left="360"/>
        <w:jc w:val="both"/>
      </w:pPr>
      <w:r w:rsidRPr="005076BD">
        <w:t>If we want to connect SAP WEBIDE/ BAS to SAP Gateway system, then we need to maintain the destinations in SAPWEBIDE cloud/ SAP BAS cloud.</w:t>
      </w:r>
    </w:p>
    <w:p w14:paraId="150C033F" w14:textId="44683022" w:rsidR="00103952" w:rsidRDefault="000D4827" w:rsidP="00E607FB">
      <w:pPr>
        <w:pStyle w:val="ListParagraph"/>
        <w:ind w:left="360"/>
        <w:jc w:val="both"/>
      </w:pPr>
      <w:r w:rsidRPr="000D4827">
        <w:t xml:space="preserve">In SAP UI5 there </w:t>
      </w:r>
      <w:bookmarkStart w:id="26" w:name="types_of_models"/>
      <w:r w:rsidRPr="000D4827">
        <w:t xml:space="preserve">are </w:t>
      </w:r>
      <w:r w:rsidRPr="00E607FB">
        <w:rPr>
          <w:b/>
          <w:bCs/>
        </w:rPr>
        <w:t>four models</w:t>
      </w:r>
      <w:r w:rsidRPr="000D4827">
        <w:t xml:space="preserve"> </w:t>
      </w:r>
      <w:bookmarkEnd w:id="26"/>
      <w:r w:rsidRPr="000D4827">
        <w:t>are available to perform data related operations.</w:t>
      </w:r>
      <w:r w:rsidR="00FD5C55">
        <w:t xml:space="preserve"> </w:t>
      </w:r>
      <w:r w:rsidR="00033358">
        <w:t>Each model has different purpose</w:t>
      </w:r>
      <w:r w:rsidR="00304BCB">
        <w:t>. (</w:t>
      </w:r>
      <w:r w:rsidR="00D96185">
        <w:t xml:space="preserve">XML Model which is not used in </w:t>
      </w:r>
      <w:r w:rsidR="00304BCB">
        <w:t>Realtime</w:t>
      </w:r>
      <w:r w:rsidR="00D96185">
        <w:t>)</w:t>
      </w:r>
      <w:r w:rsidR="00E607FB">
        <w:t>.</w:t>
      </w:r>
    </w:p>
    <w:p w14:paraId="49479E19" w14:textId="05B9E388" w:rsidR="008F461A" w:rsidRPr="00653A34" w:rsidRDefault="008F461A" w:rsidP="00B80CB8">
      <w:pPr>
        <w:pStyle w:val="ListParagraph"/>
        <w:numPr>
          <w:ilvl w:val="0"/>
          <w:numId w:val="39"/>
        </w:numPr>
        <w:jc w:val="both"/>
        <w:rPr>
          <w:b/>
          <w:bCs/>
        </w:rPr>
      </w:pPr>
      <w:r w:rsidRPr="008F461A">
        <w:rPr>
          <w:b/>
          <w:bCs/>
        </w:rPr>
        <w:t>ODATA Model</w:t>
      </w:r>
      <w:r w:rsidR="00687A01">
        <w:rPr>
          <w:b/>
          <w:bCs/>
        </w:rPr>
        <w:tab/>
      </w:r>
      <w:r w:rsidR="00687A01" w:rsidRPr="00687A01">
        <w:rPr>
          <w:b/>
          <w:bCs/>
          <w:color w:val="FF0000"/>
        </w:rPr>
        <w:sym w:font="Wingdings" w:char="F0E0"/>
      </w:r>
      <w:r w:rsidR="00687A01">
        <w:rPr>
          <w:b/>
          <w:bCs/>
          <w:color w:val="FF0000"/>
        </w:rPr>
        <w:t xml:space="preserve"> </w:t>
      </w:r>
      <w:r w:rsidR="0083244F" w:rsidRPr="0083244F">
        <w:t xml:space="preserve">This is an </w:t>
      </w:r>
      <w:r w:rsidR="00DB6F72" w:rsidRPr="0083244F">
        <w:t>object;</w:t>
      </w:r>
      <w:r w:rsidR="0083244F" w:rsidRPr="0083244F">
        <w:t xml:space="preserve"> this </w:t>
      </w:r>
      <w:r w:rsidR="0083244F" w:rsidRPr="00DB6F72">
        <w:t xml:space="preserve">connects to system ODATA </w:t>
      </w:r>
      <w:r w:rsidR="00124A10" w:rsidRPr="00DB6F72">
        <w:t>service,</w:t>
      </w:r>
      <w:r w:rsidR="0083244F" w:rsidRPr="00DB6F72">
        <w:t xml:space="preserve"> and </w:t>
      </w:r>
      <w:r w:rsidR="00DB6F72" w:rsidRPr="00DB6F72">
        <w:t>it can call for CRUD operations.</w:t>
      </w:r>
      <w:r w:rsidR="00653A34">
        <w:t xml:space="preserve"> The creation of model in SAPUI5 of manifest.json file</w:t>
      </w:r>
      <w:r w:rsidR="00653A34">
        <w:sym w:font="Wingdings" w:char="F0E0"/>
      </w:r>
      <w:r w:rsidR="00653A34">
        <w:t>model is as below.</w:t>
      </w:r>
    </w:p>
    <w:p w14:paraId="666B5798" w14:textId="5F699E6E" w:rsidR="00653A34" w:rsidRPr="00A21165" w:rsidRDefault="00653A34" w:rsidP="00A21165">
      <w:pPr>
        <w:ind w:firstLine="720"/>
        <w:jc w:val="both"/>
        <w:rPr>
          <w:b/>
          <w:bCs/>
        </w:rPr>
      </w:pPr>
      <w:r>
        <w:rPr>
          <w:noProof/>
          <w:lang w:val="en-IN" w:eastAsia="en-IN"/>
        </w:rPr>
        <w:drawing>
          <wp:inline distT="0" distB="0" distL="0" distR="0" wp14:anchorId="71EFB9D9" wp14:editId="24ABE0C1">
            <wp:extent cx="3209925" cy="137568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9158" cy="1383925"/>
                    </a:xfrm>
                    <a:prstGeom prst="rect">
                      <a:avLst/>
                    </a:prstGeom>
                  </pic:spPr>
                </pic:pic>
              </a:graphicData>
            </a:graphic>
          </wp:inline>
        </w:drawing>
      </w:r>
    </w:p>
    <w:p w14:paraId="40B36220" w14:textId="77777777" w:rsidR="00C1526C" w:rsidRPr="00C1526C" w:rsidRDefault="008F461A" w:rsidP="00B80CB8">
      <w:pPr>
        <w:pStyle w:val="ListParagraph"/>
        <w:numPr>
          <w:ilvl w:val="0"/>
          <w:numId w:val="39"/>
        </w:numPr>
        <w:jc w:val="both"/>
        <w:rPr>
          <w:b/>
          <w:bCs/>
        </w:rPr>
      </w:pPr>
      <w:r w:rsidRPr="008F461A">
        <w:rPr>
          <w:b/>
          <w:bCs/>
        </w:rPr>
        <w:t>J</w:t>
      </w:r>
      <w:r w:rsidR="003857A1">
        <w:rPr>
          <w:b/>
          <w:bCs/>
        </w:rPr>
        <w:t>SON</w:t>
      </w:r>
      <w:r>
        <w:rPr>
          <w:b/>
          <w:bCs/>
        </w:rPr>
        <w:t xml:space="preserve"> </w:t>
      </w:r>
      <w:r w:rsidRPr="008F461A">
        <w:rPr>
          <w:b/>
          <w:bCs/>
        </w:rPr>
        <w:t>Model</w:t>
      </w:r>
      <w:r w:rsidR="00687A01">
        <w:rPr>
          <w:b/>
          <w:bCs/>
        </w:rPr>
        <w:tab/>
      </w:r>
      <w:r w:rsidR="00687A01" w:rsidRPr="00D96185">
        <w:rPr>
          <w:b/>
          <w:bCs/>
          <w:color w:val="FF0000"/>
        </w:rPr>
        <w:sym w:font="Wingdings" w:char="F0E0"/>
      </w:r>
      <w:r w:rsidR="00D96185">
        <w:rPr>
          <w:b/>
          <w:bCs/>
          <w:color w:val="FF0000"/>
        </w:rPr>
        <w:t xml:space="preserve"> </w:t>
      </w:r>
      <w:r w:rsidR="00D96185" w:rsidRPr="00D96185">
        <w:t xml:space="preserve">Which is local memory or </w:t>
      </w:r>
      <w:r w:rsidR="00D96185" w:rsidRPr="0083244F">
        <w:t>runtime</w:t>
      </w:r>
      <w:r w:rsidR="00D96185" w:rsidRPr="00D96185">
        <w:t xml:space="preserve"> memory, this can store static data or coming from the back end.</w:t>
      </w:r>
    </w:p>
    <w:p w14:paraId="4F587464" w14:textId="77777777" w:rsidR="00C1526C" w:rsidRDefault="00DA36BF" w:rsidP="00C1526C">
      <w:pPr>
        <w:pStyle w:val="ListParagraph"/>
        <w:ind w:left="786"/>
        <w:jc w:val="both"/>
      </w:pPr>
      <w:r w:rsidRPr="00DA36BF">
        <w:t xml:space="preserve">SAP does not recommend us to pull the </w:t>
      </w:r>
      <w:r w:rsidR="00202422" w:rsidRPr="00DA36BF">
        <w:t>back-end</w:t>
      </w:r>
      <w:r w:rsidRPr="00DA36BF">
        <w:t xml:space="preserve"> data and store in json model.</w:t>
      </w:r>
      <w:r w:rsidR="00202422">
        <w:t xml:space="preserve"> Because this will reduce the </w:t>
      </w:r>
      <w:r w:rsidR="00FA2BFC">
        <w:t>performance</w:t>
      </w:r>
      <w:r w:rsidR="00202422">
        <w:t xml:space="preserve"> of application.</w:t>
      </w:r>
    </w:p>
    <w:p w14:paraId="35F05C95" w14:textId="2973823F" w:rsidR="00FA2BFC" w:rsidRPr="00C1526C" w:rsidRDefault="00FA2BFC" w:rsidP="00C1526C">
      <w:pPr>
        <w:pStyle w:val="ListParagraph"/>
        <w:ind w:left="786"/>
        <w:jc w:val="both"/>
        <w:rPr>
          <w:b/>
          <w:bCs/>
        </w:rPr>
      </w:pPr>
      <w:r>
        <w:t xml:space="preserve">JSON Model can store the back-end data, but json model </w:t>
      </w:r>
      <w:r w:rsidR="00473D79">
        <w:t>does not pull</w:t>
      </w:r>
      <w:r>
        <w:t xml:space="preserve"> the data from back-end.</w:t>
      </w:r>
    </w:p>
    <w:p w14:paraId="7F6DA5B6" w14:textId="5E7B288A" w:rsidR="008F461A" w:rsidRPr="008950C9" w:rsidRDefault="008F461A" w:rsidP="00B80CB8">
      <w:pPr>
        <w:pStyle w:val="ListParagraph"/>
        <w:numPr>
          <w:ilvl w:val="0"/>
          <w:numId w:val="39"/>
        </w:numPr>
        <w:jc w:val="both"/>
        <w:rPr>
          <w:b/>
          <w:bCs/>
        </w:rPr>
      </w:pPr>
      <w:r w:rsidRPr="008F461A">
        <w:rPr>
          <w:b/>
          <w:bCs/>
        </w:rPr>
        <w:t>Resource Model</w:t>
      </w:r>
      <w:r w:rsidR="00687A01" w:rsidRPr="009014D3">
        <w:rPr>
          <w:b/>
          <w:bCs/>
          <w:color w:val="FF0000"/>
        </w:rPr>
        <w:sym w:font="Wingdings" w:char="F0E0"/>
      </w:r>
      <w:r w:rsidR="00200270">
        <w:rPr>
          <w:b/>
          <w:bCs/>
        </w:rPr>
        <w:t xml:space="preserve"> </w:t>
      </w:r>
      <w:r w:rsidR="00200270" w:rsidRPr="00200270">
        <w:t>which is automatically created at the time of project creation using template.</w:t>
      </w:r>
      <w:r w:rsidR="00FD5C55">
        <w:t xml:space="preserve"> This model </w:t>
      </w:r>
      <w:r w:rsidR="004E2289">
        <w:t>points</w:t>
      </w:r>
      <w:r w:rsidR="00FD5C55">
        <w:t xml:space="preserve"> to language translation</w:t>
      </w:r>
      <w:r w:rsidR="008950C9">
        <w:t>.</w:t>
      </w:r>
    </w:p>
    <w:p w14:paraId="22485C66" w14:textId="7C8D0E9E" w:rsidR="008950C9" w:rsidRDefault="008950C9" w:rsidP="00D3653F">
      <w:pPr>
        <w:pStyle w:val="ListParagraph"/>
        <w:ind w:left="360"/>
        <w:jc w:val="both"/>
      </w:pPr>
      <w:r w:rsidRPr="00D3653F">
        <w:rPr>
          <w:b/>
          <w:color w:val="00B050"/>
        </w:rPr>
        <w:t>Exercise:</w:t>
      </w:r>
      <w:r w:rsidR="00953BAC" w:rsidRPr="00D3653F">
        <w:rPr>
          <w:b/>
          <w:color w:val="00B050"/>
        </w:rPr>
        <w:t xml:space="preserve"> 6</w:t>
      </w:r>
      <w:r w:rsidR="00FF1799">
        <w:rPr>
          <w:b/>
          <w:color w:val="00B050"/>
        </w:rPr>
        <w:t>.1</w:t>
      </w:r>
      <w:r w:rsidR="00953BAC" w:rsidRPr="00D3653F">
        <w:t>-</w:t>
      </w:r>
      <w:r>
        <w:t xml:space="preserve"> </w:t>
      </w:r>
      <w:r w:rsidR="00953BAC">
        <w:t>Design a Table to display above created ODATA</w:t>
      </w:r>
      <w:r w:rsidR="007A11F0">
        <w:t xml:space="preserve"> in front-end</w:t>
      </w:r>
      <w:r w:rsidR="00953BAC">
        <w:t>.</w:t>
      </w:r>
    </w:p>
    <w:p w14:paraId="4303284A" w14:textId="0A2F9824" w:rsidR="00CE01FD" w:rsidRDefault="00CE01FD" w:rsidP="008950C9">
      <w:pPr>
        <w:ind w:firstLine="720"/>
        <w:jc w:val="both"/>
      </w:pPr>
      <w:r>
        <w:rPr>
          <w:noProof/>
          <w:lang w:val="en-IN" w:eastAsia="en-IN"/>
        </w:rPr>
        <w:drawing>
          <wp:inline distT="0" distB="0" distL="0" distR="0" wp14:anchorId="5EEC57DC" wp14:editId="14EA187C">
            <wp:extent cx="5838825" cy="866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4180" cy="873198"/>
                    </a:xfrm>
                    <a:prstGeom prst="rect">
                      <a:avLst/>
                    </a:prstGeom>
                  </pic:spPr>
                </pic:pic>
              </a:graphicData>
            </a:graphic>
          </wp:inline>
        </w:drawing>
      </w:r>
    </w:p>
    <w:p w14:paraId="3DAB2B77" w14:textId="6AAF59E8" w:rsidR="00245109" w:rsidRDefault="00EB65C2" w:rsidP="00EB65C2">
      <w:pPr>
        <w:ind w:left="720"/>
        <w:jc w:val="both"/>
        <w:rPr>
          <w:noProof/>
        </w:rPr>
      </w:pPr>
      <w:r>
        <w:rPr>
          <w:noProof/>
          <w:lang w:val="en-IN" w:eastAsia="en-IN"/>
        </w:rPr>
        <w:drawing>
          <wp:inline distT="0" distB="0" distL="0" distR="0" wp14:anchorId="6D8D62DB" wp14:editId="3C16C577">
            <wp:extent cx="3771900" cy="381152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6039" cy="3815703"/>
                    </a:xfrm>
                    <a:prstGeom prst="rect">
                      <a:avLst/>
                    </a:prstGeom>
                  </pic:spPr>
                </pic:pic>
              </a:graphicData>
            </a:graphic>
          </wp:inline>
        </w:drawing>
      </w:r>
      <w:r w:rsidRPr="00EB65C2">
        <w:rPr>
          <w:noProof/>
        </w:rPr>
        <w:t xml:space="preserve"> </w:t>
      </w:r>
    </w:p>
    <w:p w14:paraId="08F952BC" w14:textId="18598760" w:rsidR="00EB65C2" w:rsidRDefault="00EB65C2" w:rsidP="00245109">
      <w:pPr>
        <w:ind w:firstLine="720"/>
        <w:jc w:val="both"/>
        <w:rPr>
          <w:noProof/>
        </w:rPr>
      </w:pPr>
      <w:r>
        <w:rPr>
          <w:noProof/>
          <w:lang w:val="en-IN" w:eastAsia="en-IN"/>
        </w:rPr>
        <w:drawing>
          <wp:inline distT="0" distB="0" distL="0" distR="0" wp14:anchorId="479F57B4" wp14:editId="5C815CBA">
            <wp:extent cx="3657490" cy="124079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637" cy="1259159"/>
                    </a:xfrm>
                    <a:prstGeom prst="rect">
                      <a:avLst/>
                    </a:prstGeom>
                  </pic:spPr>
                </pic:pic>
              </a:graphicData>
            </a:graphic>
          </wp:inline>
        </w:drawing>
      </w:r>
    </w:p>
    <w:p w14:paraId="110C4C1B" w14:textId="77777777" w:rsidR="00C25E74" w:rsidRDefault="00C25E74" w:rsidP="007906EE">
      <w:pPr>
        <w:pStyle w:val="ListParagraph"/>
        <w:numPr>
          <w:ilvl w:val="0"/>
          <w:numId w:val="3"/>
        </w:numPr>
        <w:spacing w:after="0"/>
        <w:jc w:val="both"/>
        <w:rPr>
          <w:b/>
          <w:bCs/>
          <w:color w:val="FF0000"/>
        </w:rPr>
      </w:pPr>
      <w:bookmarkStart w:id="27" w:name="List_MultiValue_UI_Elements"/>
      <w:r w:rsidRPr="00D95015">
        <w:rPr>
          <w:b/>
          <w:bCs/>
          <w:color w:val="FF0000"/>
        </w:rPr>
        <w:t>List and MultiValue UI Elements</w:t>
      </w:r>
      <w:bookmarkEnd w:id="27"/>
      <w:r w:rsidRPr="00D95015">
        <w:rPr>
          <w:b/>
          <w:bCs/>
          <w:color w:val="FF0000"/>
        </w:rPr>
        <w:t>:</w:t>
      </w:r>
      <w:r>
        <w:rPr>
          <w:b/>
          <w:bCs/>
          <w:color w:val="FF0000"/>
        </w:rPr>
        <w:t>18</w:t>
      </w:r>
    </w:p>
    <w:p w14:paraId="52C750C7" w14:textId="74661D04" w:rsidR="007906EE" w:rsidRDefault="00C25E74" w:rsidP="007906EE">
      <w:pPr>
        <w:spacing w:after="0"/>
        <w:ind w:left="360"/>
        <w:jc w:val="both"/>
      </w:pPr>
      <w:r w:rsidRPr="007906EE">
        <w:rPr>
          <w:b/>
          <w:bCs/>
        </w:rPr>
        <w:t>List</w:t>
      </w:r>
      <w:r w:rsidRPr="00582B60">
        <w:t xml:space="preserve"> and Table UI elements are bo</w:t>
      </w:r>
      <w:r>
        <w:t xml:space="preserve">th are used to display multiple records, the difference between them is presentation. Table is collection of columns and rows whereas list is collection of </w:t>
      </w:r>
      <w:r w:rsidR="0067759B">
        <w:t>list items</w:t>
      </w:r>
      <w:r>
        <w:t>.</w:t>
      </w:r>
    </w:p>
    <w:p w14:paraId="4E43436C" w14:textId="4E876A7F" w:rsidR="007906EE" w:rsidRDefault="00C25E74" w:rsidP="007906EE">
      <w:pPr>
        <w:spacing w:after="0"/>
        <w:ind w:left="360"/>
        <w:jc w:val="both"/>
      </w:pPr>
      <w:r>
        <w:t xml:space="preserve">Table is collection of </w:t>
      </w:r>
      <w:r w:rsidR="0067759B" w:rsidRPr="007906EE">
        <w:rPr>
          <w:b/>
          <w:bCs/>
        </w:rPr>
        <w:t>ColumnListItem</w:t>
      </w:r>
      <w:r>
        <w:t xml:space="preserve"> whereas List is collection of </w:t>
      </w:r>
      <w:r w:rsidRPr="007906EE">
        <w:rPr>
          <w:b/>
          <w:bCs/>
        </w:rPr>
        <w:t>ObjectListItem.</w:t>
      </w:r>
    </w:p>
    <w:p w14:paraId="5889CB37" w14:textId="4D9E17D7" w:rsidR="00C25E74" w:rsidRDefault="00C25E74" w:rsidP="007906EE">
      <w:pPr>
        <w:spacing w:after="0"/>
        <w:ind w:left="360"/>
        <w:jc w:val="both"/>
      </w:pPr>
      <w:r w:rsidRPr="00FF1799">
        <w:rPr>
          <w:b/>
          <w:color w:val="00B050"/>
        </w:rPr>
        <w:t>Exercise</w:t>
      </w:r>
      <w:r w:rsidR="00966933" w:rsidRPr="00FF1799">
        <w:rPr>
          <w:b/>
          <w:color w:val="00B050"/>
        </w:rPr>
        <w:t>: 6.2</w:t>
      </w:r>
      <w:r w:rsidR="00FF1799">
        <w:rPr>
          <w:b/>
          <w:bCs/>
        </w:rPr>
        <w:t>-</w:t>
      </w:r>
      <w:r>
        <w:t xml:space="preserve"> </w:t>
      </w:r>
      <w:r w:rsidRPr="00102BF5">
        <w:t>Here we can display the ODATA model data using List</w:t>
      </w:r>
      <w:r w:rsidR="00F2318B">
        <w:t xml:space="preserve"> in front-end</w:t>
      </w:r>
      <w:r w:rsidRPr="00102BF5">
        <w:t>.</w:t>
      </w:r>
    </w:p>
    <w:p w14:paraId="3945D6D2" w14:textId="770DAC40" w:rsidR="00C25E74" w:rsidRDefault="00C25E74" w:rsidP="00C25E74">
      <w:pPr>
        <w:pStyle w:val="ListParagraph"/>
        <w:jc w:val="both"/>
      </w:pPr>
      <w:r>
        <w:rPr>
          <w:noProof/>
          <w:lang w:val="en-IN" w:eastAsia="en-IN"/>
        </w:rPr>
        <w:drawing>
          <wp:inline distT="0" distB="0" distL="0" distR="0" wp14:anchorId="67EB1D8F" wp14:editId="52AE4FD6">
            <wp:extent cx="5915252" cy="14573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2278" cy="1466447"/>
                    </a:xfrm>
                    <a:prstGeom prst="rect">
                      <a:avLst/>
                    </a:prstGeom>
                  </pic:spPr>
                </pic:pic>
              </a:graphicData>
            </a:graphic>
          </wp:inline>
        </w:drawing>
      </w:r>
    </w:p>
    <w:p w14:paraId="474F07F6" w14:textId="77777777" w:rsidR="00C25E74" w:rsidRDefault="00C25E74" w:rsidP="00C25E74">
      <w:pPr>
        <w:pStyle w:val="ListParagraph"/>
        <w:jc w:val="both"/>
      </w:pPr>
      <w:r>
        <w:rPr>
          <w:noProof/>
          <w:lang w:val="en-IN" w:eastAsia="en-IN"/>
        </w:rPr>
        <w:drawing>
          <wp:inline distT="0" distB="0" distL="0" distR="0" wp14:anchorId="5F7E80C6" wp14:editId="05864BAF">
            <wp:extent cx="4951939" cy="28003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2517" cy="2823297"/>
                    </a:xfrm>
                    <a:prstGeom prst="rect">
                      <a:avLst/>
                    </a:prstGeom>
                  </pic:spPr>
                </pic:pic>
              </a:graphicData>
            </a:graphic>
          </wp:inline>
        </w:drawing>
      </w:r>
    </w:p>
    <w:p w14:paraId="3DF141C2" w14:textId="77777777" w:rsidR="00C25E74" w:rsidRPr="00AC4BEF" w:rsidRDefault="00C25E74" w:rsidP="00AC4BEF">
      <w:pPr>
        <w:spacing w:after="0"/>
        <w:ind w:left="360"/>
        <w:jc w:val="both"/>
      </w:pPr>
      <w:bookmarkStart w:id="28" w:name="MultiValue_UI_Elements"/>
      <w:r w:rsidRPr="00FC0BBF">
        <w:rPr>
          <w:b/>
          <w:bCs/>
        </w:rPr>
        <w:t xml:space="preserve">MultiValue UI Elements: </w:t>
      </w:r>
      <w:bookmarkEnd w:id="28"/>
      <w:r w:rsidRPr="00AC4BEF">
        <w:t xml:space="preserve">any UI element can store multiple values which are </w:t>
      </w:r>
    </w:p>
    <w:p w14:paraId="6B747DB3" w14:textId="77777777" w:rsidR="00C25E74" w:rsidRDefault="00C25E74" w:rsidP="00B80CB8">
      <w:pPr>
        <w:pStyle w:val="ListParagraph"/>
        <w:numPr>
          <w:ilvl w:val="0"/>
          <w:numId w:val="40"/>
        </w:numPr>
        <w:jc w:val="both"/>
        <w:rPr>
          <w:b/>
          <w:bCs/>
        </w:rPr>
      </w:pPr>
      <w:r>
        <w:rPr>
          <w:b/>
          <w:bCs/>
        </w:rPr>
        <w:t>SelectBox</w:t>
      </w:r>
    </w:p>
    <w:p w14:paraId="6F072E24" w14:textId="77777777" w:rsidR="00C25E74" w:rsidRDefault="00C25E74" w:rsidP="00B80CB8">
      <w:pPr>
        <w:pStyle w:val="ListParagraph"/>
        <w:numPr>
          <w:ilvl w:val="0"/>
          <w:numId w:val="40"/>
        </w:numPr>
        <w:jc w:val="both"/>
        <w:rPr>
          <w:b/>
          <w:bCs/>
        </w:rPr>
      </w:pPr>
      <w:r>
        <w:rPr>
          <w:b/>
          <w:bCs/>
        </w:rPr>
        <w:t>comboBox</w:t>
      </w:r>
    </w:p>
    <w:p w14:paraId="01820D7F" w14:textId="77777777" w:rsidR="00C25E74" w:rsidRDefault="00C25E74" w:rsidP="00B80CB8">
      <w:pPr>
        <w:pStyle w:val="ListParagraph"/>
        <w:numPr>
          <w:ilvl w:val="0"/>
          <w:numId w:val="40"/>
        </w:numPr>
        <w:jc w:val="both"/>
        <w:rPr>
          <w:b/>
          <w:bCs/>
        </w:rPr>
      </w:pPr>
      <w:r>
        <w:rPr>
          <w:b/>
          <w:bCs/>
        </w:rPr>
        <w:t>multiComboBox</w:t>
      </w:r>
    </w:p>
    <w:p w14:paraId="1A4FE0AD" w14:textId="77777777" w:rsidR="006B0538" w:rsidRDefault="00C25E74" w:rsidP="00B80CB8">
      <w:pPr>
        <w:pStyle w:val="ListParagraph"/>
        <w:numPr>
          <w:ilvl w:val="0"/>
          <w:numId w:val="40"/>
        </w:numPr>
        <w:jc w:val="both"/>
        <w:rPr>
          <w:b/>
          <w:bCs/>
        </w:rPr>
      </w:pPr>
      <w:r>
        <w:rPr>
          <w:b/>
          <w:bCs/>
        </w:rPr>
        <w:t>radioButtonGroup</w:t>
      </w:r>
    </w:p>
    <w:p w14:paraId="133EE466" w14:textId="14D068C4" w:rsidR="00C25E74" w:rsidRPr="006B0538" w:rsidRDefault="00C25E74" w:rsidP="006B0538">
      <w:pPr>
        <w:ind w:left="426"/>
        <w:jc w:val="both"/>
        <w:rPr>
          <w:b/>
          <w:bCs/>
        </w:rPr>
      </w:pPr>
      <w:r w:rsidRPr="006B0538">
        <w:rPr>
          <w:b/>
          <w:bCs/>
        </w:rPr>
        <w:t xml:space="preserve">Note: </w:t>
      </w:r>
      <w:r w:rsidRPr="002078D5">
        <w:t>the table and list are coming under composite UI Elements.</w:t>
      </w:r>
    </w:p>
    <w:p w14:paraId="6ECCD420" w14:textId="77777777" w:rsidR="00C25E74" w:rsidRDefault="00C25E74" w:rsidP="001C61FA">
      <w:pPr>
        <w:spacing w:after="0"/>
        <w:ind w:left="426"/>
        <w:jc w:val="both"/>
      </w:pPr>
      <w:r>
        <w:t xml:space="preserve">In above MultiValue UI Elements binding with ODATA aggregation is not suggestable, because those are having duplicate records, </w:t>
      </w:r>
      <w:r w:rsidRPr="0089772E">
        <w:rPr>
          <w:b/>
          <w:bCs/>
        </w:rPr>
        <w:t>duplicate records</w:t>
      </w:r>
      <w:r>
        <w:t xml:space="preserve"> displaying in dropdown, comboBox and multiComboBox is not suggestable .we can achieve to avoid those duplicates by two ways.</w:t>
      </w:r>
    </w:p>
    <w:p w14:paraId="42F2BCDF" w14:textId="77777777" w:rsidR="00C25E74" w:rsidRDefault="00C25E74" w:rsidP="00B80CB8">
      <w:pPr>
        <w:pStyle w:val="ListParagraph"/>
        <w:numPr>
          <w:ilvl w:val="0"/>
          <w:numId w:val="41"/>
        </w:numPr>
        <w:spacing w:after="0"/>
        <w:jc w:val="both"/>
      </w:pPr>
      <w:r>
        <w:t>One is creating another entity to avoid the duplicate records.</w:t>
      </w:r>
    </w:p>
    <w:p w14:paraId="75448A8E" w14:textId="5E5EE6B5" w:rsidR="00C25E74" w:rsidRDefault="00C25E74" w:rsidP="00B80CB8">
      <w:pPr>
        <w:pStyle w:val="ListParagraph"/>
        <w:numPr>
          <w:ilvl w:val="0"/>
          <w:numId w:val="41"/>
        </w:numPr>
        <w:jc w:val="both"/>
      </w:pPr>
      <w:r>
        <w:t xml:space="preserve">In </w:t>
      </w:r>
      <w:r w:rsidR="00F75731">
        <w:t>real-time</w:t>
      </w:r>
      <w:r>
        <w:t xml:space="preserve"> pulling these values from back-</w:t>
      </w:r>
      <w:r w:rsidR="003957F7">
        <w:t>end (</w:t>
      </w:r>
      <w:r>
        <w:t xml:space="preserve">using separate entity) is not suggestable, so we can maintain these values in front-end using </w:t>
      </w:r>
      <w:r w:rsidRPr="00E31C97">
        <w:rPr>
          <w:b/>
          <w:bCs/>
        </w:rPr>
        <w:t>JSON Model</w:t>
      </w:r>
      <w:r>
        <w:t>.</w:t>
      </w:r>
    </w:p>
    <w:p w14:paraId="78EEC6ED" w14:textId="27E28BBC" w:rsidR="000837B9" w:rsidRPr="001C61FA" w:rsidRDefault="000837B9" w:rsidP="001C61FA">
      <w:pPr>
        <w:ind w:left="426"/>
        <w:jc w:val="both"/>
        <w:rPr>
          <w:b/>
          <w:bCs/>
        </w:rPr>
      </w:pPr>
      <w:r w:rsidRPr="000837B9">
        <w:rPr>
          <w:b/>
          <w:bCs/>
        </w:rPr>
        <w:t>Note:</w:t>
      </w:r>
      <w:r w:rsidRPr="001C61FA">
        <w:rPr>
          <w:b/>
          <w:bCs/>
        </w:rPr>
        <w:t xml:space="preserve"> </w:t>
      </w:r>
      <w:r w:rsidRPr="001C61FA">
        <w:t xml:space="preserve">In Realtime we use mostly </w:t>
      </w:r>
      <w:r w:rsidRPr="00FC1CB4">
        <w:rPr>
          <w:b/>
          <w:bCs/>
        </w:rPr>
        <w:t xml:space="preserve">comboBox instead </w:t>
      </w:r>
      <w:r w:rsidR="00D01F7C" w:rsidRPr="00FC1CB4">
        <w:rPr>
          <w:b/>
          <w:bCs/>
        </w:rPr>
        <w:t>SelectBox</w:t>
      </w:r>
      <w:r w:rsidR="00D01F7C" w:rsidRPr="001C61FA">
        <w:rPr>
          <w:b/>
          <w:bCs/>
        </w:rPr>
        <w:t>.</w:t>
      </w:r>
    </w:p>
    <w:p w14:paraId="618457BB" w14:textId="2373EB38" w:rsidR="00C25E74" w:rsidRDefault="001C26EA" w:rsidP="008243DB">
      <w:pPr>
        <w:ind w:left="720"/>
        <w:jc w:val="both"/>
      </w:pPr>
      <w:r>
        <w:rPr>
          <w:noProof/>
          <w:lang w:val="en-IN" w:eastAsia="en-IN"/>
        </w:rPr>
        <w:drawing>
          <wp:inline distT="0" distB="0" distL="0" distR="0" wp14:anchorId="311382F6" wp14:editId="2DE4EDC9">
            <wp:extent cx="3467100" cy="310175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4473" cy="3144131"/>
                    </a:xfrm>
                    <a:prstGeom prst="rect">
                      <a:avLst/>
                    </a:prstGeom>
                  </pic:spPr>
                </pic:pic>
              </a:graphicData>
            </a:graphic>
          </wp:inline>
        </w:drawing>
      </w:r>
    </w:p>
    <w:p w14:paraId="1BB03C8F" w14:textId="31FE4EDD" w:rsidR="00FC1CB4" w:rsidRPr="0043695F" w:rsidRDefault="00FC1CB4" w:rsidP="0043695F">
      <w:pPr>
        <w:ind w:left="426"/>
        <w:jc w:val="both"/>
      </w:pPr>
      <w:r w:rsidRPr="0043695F">
        <w:t xml:space="preserve">The SelectBox Design in XML View as below, in SelectBox by default one value will be selected, based on that value output must come. In </w:t>
      </w:r>
      <w:r w:rsidR="008D7BDF" w:rsidRPr="0043695F">
        <w:t>Realtime</w:t>
      </w:r>
      <w:r w:rsidRPr="0043695F">
        <w:t xml:space="preserve"> because of that instead of this SelectBox we use comboBox.</w:t>
      </w:r>
    </w:p>
    <w:p w14:paraId="4A977255" w14:textId="64C448C0" w:rsidR="00FC1CB4" w:rsidRDefault="00FC1CB4" w:rsidP="008243DB">
      <w:pPr>
        <w:ind w:firstLine="720"/>
        <w:jc w:val="both"/>
      </w:pPr>
      <w:r>
        <w:rPr>
          <w:noProof/>
          <w:lang w:val="en-IN" w:eastAsia="en-IN"/>
        </w:rPr>
        <w:drawing>
          <wp:inline distT="0" distB="0" distL="0" distR="0" wp14:anchorId="5927D1DA" wp14:editId="0899C2FE">
            <wp:extent cx="2933700" cy="47841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9972" cy="482703"/>
                    </a:xfrm>
                    <a:prstGeom prst="rect">
                      <a:avLst/>
                    </a:prstGeom>
                  </pic:spPr>
                </pic:pic>
              </a:graphicData>
            </a:graphic>
          </wp:inline>
        </w:drawing>
      </w:r>
    </w:p>
    <w:p w14:paraId="3857CE91" w14:textId="03BA58FE" w:rsidR="00C25E74" w:rsidRPr="008243DB" w:rsidRDefault="00C25E74" w:rsidP="008243DB">
      <w:pPr>
        <w:ind w:left="426"/>
        <w:jc w:val="both"/>
      </w:pPr>
      <w:r w:rsidRPr="00B00340">
        <w:rPr>
          <w:b/>
          <w:color w:val="00B050"/>
        </w:rPr>
        <w:t>Exercise:</w:t>
      </w:r>
      <w:r w:rsidR="00B00340" w:rsidRPr="00B00340">
        <w:rPr>
          <w:b/>
          <w:color w:val="00B050"/>
        </w:rPr>
        <w:t xml:space="preserve"> 6.3</w:t>
      </w:r>
      <w:r w:rsidR="00B00340">
        <w:t>-</w:t>
      </w:r>
      <w:r w:rsidRPr="008243DB">
        <w:t xml:space="preserve"> </w:t>
      </w:r>
      <w:r w:rsidRPr="00FA2D42">
        <w:t>Based on user selection</w:t>
      </w:r>
      <w:r w:rsidR="00B00340">
        <w:t>,</w:t>
      </w:r>
      <w:r w:rsidRPr="00FA2D42">
        <w:t xml:space="preserve"> the above table data </w:t>
      </w:r>
      <w:r w:rsidR="00C93A9A" w:rsidRPr="00FA2D42">
        <w:t>must</w:t>
      </w:r>
      <w:r w:rsidRPr="00FA2D42">
        <w:t xml:space="preserve"> display </w:t>
      </w:r>
      <w:r w:rsidR="00C93A9A">
        <w:t xml:space="preserve">as per search, </w:t>
      </w:r>
      <w:r w:rsidR="00FA2D42" w:rsidRPr="00FA2D42">
        <w:t>for that design a Search Options like below screen shot</w:t>
      </w:r>
      <w:r w:rsidR="00B00340">
        <w:t xml:space="preserve"> using SF, </w:t>
      </w:r>
      <w:r w:rsidR="008F2081">
        <w:t>transparent containers</w:t>
      </w:r>
      <w:r w:rsidR="00B00340">
        <w:t xml:space="preserve"> and </w:t>
      </w:r>
      <w:r w:rsidR="00E46DCC">
        <w:t>MultiValue UI elements.</w:t>
      </w:r>
    </w:p>
    <w:p w14:paraId="1B9C6F76" w14:textId="0ACAC720" w:rsidR="00C25E74" w:rsidRDefault="00C93A9A" w:rsidP="00C25E74">
      <w:pPr>
        <w:ind w:left="720"/>
        <w:jc w:val="both"/>
        <w:rPr>
          <w:b/>
          <w:bCs/>
        </w:rPr>
      </w:pPr>
      <w:r>
        <w:rPr>
          <w:noProof/>
          <w:lang w:val="en-IN" w:eastAsia="en-IN"/>
        </w:rPr>
        <w:drawing>
          <wp:inline distT="0" distB="0" distL="0" distR="0" wp14:anchorId="260989C3" wp14:editId="6EF0FC22">
            <wp:extent cx="5962650" cy="967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84515" cy="970566"/>
                    </a:xfrm>
                    <a:prstGeom prst="rect">
                      <a:avLst/>
                    </a:prstGeom>
                  </pic:spPr>
                </pic:pic>
              </a:graphicData>
            </a:graphic>
          </wp:inline>
        </w:drawing>
      </w:r>
    </w:p>
    <w:p w14:paraId="424C3CC5" w14:textId="007B9E01" w:rsidR="0013625F" w:rsidRDefault="00C25E74" w:rsidP="0013625F">
      <w:pPr>
        <w:spacing w:after="0"/>
        <w:ind w:left="426"/>
        <w:jc w:val="both"/>
      </w:pPr>
      <w:r w:rsidRPr="00D113B8">
        <w:rPr>
          <w:b/>
          <w:bCs/>
        </w:rPr>
        <w:t>Note</w:t>
      </w:r>
      <w:r w:rsidR="001329FB" w:rsidRPr="00D113B8">
        <w:rPr>
          <w:b/>
          <w:bCs/>
        </w:rPr>
        <w:t>: 1</w:t>
      </w:r>
      <w:r w:rsidRPr="00D113B8">
        <w:rPr>
          <w:b/>
          <w:bCs/>
        </w:rPr>
        <w:t xml:space="preserve">. </w:t>
      </w:r>
      <w:r w:rsidR="009752B7" w:rsidRPr="0013625F">
        <w:t>to</w:t>
      </w:r>
      <w:r w:rsidRPr="0013625F">
        <w:t xml:space="preserve"> make two radio buttons come in horizontal by a property is </w:t>
      </w:r>
      <w:r w:rsidRPr="0013625F">
        <w:rPr>
          <w:b/>
          <w:bCs/>
        </w:rPr>
        <w:t>columns of RadioButtonGroup UI Element.</w:t>
      </w:r>
    </w:p>
    <w:p w14:paraId="05330325" w14:textId="4C4F4D55" w:rsidR="00C25E74" w:rsidRDefault="0013625F" w:rsidP="0013625F">
      <w:pPr>
        <w:pStyle w:val="ListParagraph"/>
        <w:spacing w:after="0"/>
        <w:jc w:val="both"/>
      </w:pPr>
      <w:r>
        <w:t xml:space="preserve">    </w:t>
      </w:r>
      <w:r w:rsidRPr="0013625F">
        <w:rPr>
          <w:b/>
          <w:bCs/>
        </w:rPr>
        <w:t>2.</w:t>
      </w:r>
      <w:r>
        <w:t xml:space="preserve"> </w:t>
      </w:r>
      <w:r w:rsidR="00C25E74" w:rsidRPr="00D113B8">
        <w:t xml:space="preserve">By </w:t>
      </w:r>
      <w:r w:rsidR="003549F7">
        <w:t xml:space="preserve">property </w:t>
      </w:r>
      <w:r w:rsidR="00C25E74" w:rsidRPr="0013625F">
        <w:rPr>
          <w:b/>
          <w:bCs/>
        </w:rPr>
        <w:t>selectedIndex = “-1”</w:t>
      </w:r>
      <w:r w:rsidR="00C25E74" w:rsidRPr="00D113B8">
        <w:t xml:space="preserve"> in RadioButtonGroup UI Element none of the radio button will select by default.</w:t>
      </w:r>
    </w:p>
    <w:p w14:paraId="0238624C" w14:textId="6C012C14" w:rsidR="006E0128" w:rsidRPr="00DA564F" w:rsidRDefault="00DA564F" w:rsidP="00DA564F">
      <w:pPr>
        <w:spacing w:after="0"/>
        <w:ind w:left="720"/>
        <w:jc w:val="both"/>
      </w:pPr>
      <w:r>
        <w:rPr>
          <w:noProof/>
          <w:lang w:val="en-IN" w:eastAsia="en-IN"/>
        </w:rPr>
        <w:drawing>
          <wp:inline distT="0" distB="0" distL="0" distR="0" wp14:anchorId="446E33D6" wp14:editId="2353F7FA">
            <wp:extent cx="5943600" cy="2724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2415"/>
                    </a:xfrm>
                    <a:prstGeom prst="rect">
                      <a:avLst/>
                    </a:prstGeom>
                  </pic:spPr>
                </pic:pic>
              </a:graphicData>
            </a:graphic>
          </wp:inline>
        </w:drawing>
      </w:r>
      <w:r w:rsidR="0037401D">
        <w:rPr>
          <w:noProof/>
          <w:lang w:val="en-IN" w:eastAsia="en-IN"/>
        </w:rPr>
        <w:drawing>
          <wp:inline distT="0" distB="0" distL="0" distR="0" wp14:anchorId="4CF389D4" wp14:editId="06A6F1EB">
            <wp:extent cx="5943600" cy="12814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81430"/>
                    </a:xfrm>
                    <a:prstGeom prst="rect">
                      <a:avLst/>
                    </a:prstGeom>
                  </pic:spPr>
                </pic:pic>
              </a:graphicData>
            </a:graphic>
          </wp:inline>
        </w:drawing>
      </w:r>
      <w:r w:rsidR="00AC4980">
        <w:rPr>
          <w:noProof/>
          <w:lang w:val="en-IN" w:eastAsia="en-IN"/>
        </w:rPr>
        <w:drawing>
          <wp:inline distT="0" distB="0" distL="0" distR="0" wp14:anchorId="6B56866B" wp14:editId="1180FEC1">
            <wp:extent cx="5943600" cy="6635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3575"/>
                    </a:xfrm>
                    <a:prstGeom prst="rect">
                      <a:avLst/>
                    </a:prstGeom>
                  </pic:spPr>
                </pic:pic>
              </a:graphicData>
            </a:graphic>
          </wp:inline>
        </w:drawing>
      </w:r>
      <w:r w:rsidR="00AC4980">
        <w:rPr>
          <w:noProof/>
          <w:lang w:val="en-IN" w:eastAsia="en-IN"/>
        </w:rPr>
        <w:drawing>
          <wp:inline distT="0" distB="0" distL="0" distR="0" wp14:anchorId="7943781E" wp14:editId="0CCF0200">
            <wp:extent cx="5943600" cy="5251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25145"/>
                    </a:xfrm>
                    <a:prstGeom prst="rect">
                      <a:avLst/>
                    </a:prstGeom>
                  </pic:spPr>
                </pic:pic>
              </a:graphicData>
            </a:graphic>
          </wp:inline>
        </w:drawing>
      </w:r>
      <w:r w:rsidR="00733721">
        <w:rPr>
          <w:noProof/>
          <w:lang w:val="en-IN" w:eastAsia="en-IN"/>
        </w:rPr>
        <w:drawing>
          <wp:inline distT="0" distB="0" distL="0" distR="0" wp14:anchorId="69DFC30F" wp14:editId="210FBB88">
            <wp:extent cx="5943600" cy="4533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53390"/>
                    </a:xfrm>
                    <a:prstGeom prst="rect">
                      <a:avLst/>
                    </a:prstGeom>
                  </pic:spPr>
                </pic:pic>
              </a:graphicData>
            </a:graphic>
          </wp:inline>
        </w:drawing>
      </w:r>
    </w:p>
    <w:p w14:paraId="4388FABF" w14:textId="77777777" w:rsidR="00CF183A" w:rsidRPr="00CF183A" w:rsidRDefault="002B0050" w:rsidP="00FA114B">
      <w:pPr>
        <w:pStyle w:val="ListParagraph"/>
        <w:numPr>
          <w:ilvl w:val="0"/>
          <w:numId w:val="3"/>
        </w:numPr>
        <w:spacing w:after="0"/>
        <w:jc w:val="both"/>
      </w:pPr>
      <w:bookmarkStart w:id="29" w:name="F4_Help_Fragments_dialog"/>
      <w:r w:rsidRPr="00CF183A">
        <w:rPr>
          <w:b/>
          <w:bCs/>
          <w:color w:val="FF0000"/>
        </w:rPr>
        <w:t>F4 Help Implementation using fragments and dialogs</w:t>
      </w:r>
      <w:bookmarkEnd w:id="29"/>
      <w:r w:rsidRPr="00CF183A">
        <w:rPr>
          <w:b/>
          <w:bCs/>
          <w:color w:val="FF0000"/>
        </w:rPr>
        <w:t>:19</w:t>
      </w:r>
    </w:p>
    <w:p w14:paraId="19621C57" w14:textId="30FBB62F" w:rsidR="002E3E4E" w:rsidRDefault="002E3E4E" w:rsidP="00141DD0">
      <w:pPr>
        <w:spacing w:after="0"/>
        <w:ind w:firstLine="360"/>
        <w:jc w:val="both"/>
      </w:pPr>
      <w:r w:rsidRPr="002E3E4E">
        <w:t xml:space="preserve">To get the F4 Help button at the end of the Input field, we need to pass </w:t>
      </w:r>
      <w:r w:rsidRPr="00141DD0">
        <w:rPr>
          <w:b/>
          <w:bCs/>
        </w:rPr>
        <w:t>true</w:t>
      </w:r>
      <w:r w:rsidRPr="002E3E4E">
        <w:t xml:space="preserve"> to </w:t>
      </w:r>
      <w:r w:rsidRPr="00141DD0">
        <w:rPr>
          <w:b/>
          <w:bCs/>
        </w:rPr>
        <w:t>showValueHelp</w:t>
      </w:r>
      <w:r w:rsidRPr="002E3E4E">
        <w:t xml:space="preserve"> property.</w:t>
      </w:r>
    </w:p>
    <w:p w14:paraId="702386E9" w14:textId="2B7D7B22" w:rsidR="005F39BB" w:rsidRDefault="005F39BB" w:rsidP="00141DD0">
      <w:pPr>
        <w:spacing w:after="0"/>
        <w:ind w:firstLine="720"/>
        <w:jc w:val="both"/>
      </w:pPr>
      <w:r>
        <w:rPr>
          <w:noProof/>
          <w:lang w:val="en-IN" w:eastAsia="en-IN"/>
        </w:rPr>
        <w:drawing>
          <wp:inline distT="0" distB="0" distL="0" distR="0" wp14:anchorId="07E99030" wp14:editId="264D23D5">
            <wp:extent cx="5133975" cy="238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33975" cy="238125"/>
                    </a:xfrm>
                    <a:prstGeom prst="rect">
                      <a:avLst/>
                    </a:prstGeom>
                  </pic:spPr>
                </pic:pic>
              </a:graphicData>
            </a:graphic>
          </wp:inline>
        </w:drawing>
      </w:r>
    </w:p>
    <w:p w14:paraId="1BD7323B" w14:textId="15639D78" w:rsidR="004F01DA" w:rsidRPr="00141DD0" w:rsidRDefault="004F01DA" w:rsidP="00141DD0">
      <w:pPr>
        <w:spacing w:after="0"/>
        <w:ind w:firstLine="360"/>
        <w:jc w:val="both"/>
      </w:pPr>
      <w:r>
        <w:t xml:space="preserve">Whenever we want to create a dialog in SAPUI5 we will be using </w:t>
      </w:r>
      <w:r w:rsidRPr="00141DD0">
        <w:rPr>
          <w:b/>
          <w:bCs/>
        </w:rPr>
        <w:t>combination of fragments and dialogs</w:t>
      </w:r>
      <w:r w:rsidRPr="00141DD0">
        <w:t>.</w:t>
      </w:r>
    </w:p>
    <w:p w14:paraId="299CC748" w14:textId="29570DBB" w:rsidR="004F01DA" w:rsidRDefault="004F01DA" w:rsidP="00141DD0">
      <w:pPr>
        <w:spacing w:after="0"/>
        <w:ind w:left="360"/>
        <w:jc w:val="both"/>
      </w:pPr>
      <w:r w:rsidRPr="00141DD0">
        <w:rPr>
          <w:b/>
          <w:bCs/>
        </w:rPr>
        <w:t xml:space="preserve">What </w:t>
      </w:r>
      <w:r w:rsidR="0074566B" w:rsidRPr="00141DD0">
        <w:rPr>
          <w:b/>
          <w:bCs/>
        </w:rPr>
        <w:t>are</w:t>
      </w:r>
      <w:r w:rsidRPr="00141DD0">
        <w:rPr>
          <w:b/>
          <w:bCs/>
        </w:rPr>
        <w:t xml:space="preserve"> the fragments and dialog:</w:t>
      </w:r>
      <w:r w:rsidRPr="004F01DA">
        <w:t xml:space="preserve"> </w:t>
      </w:r>
      <w:r w:rsidR="00523892" w:rsidRPr="004F01DA">
        <w:t>Actually,</w:t>
      </w:r>
      <w:r w:rsidRPr="004F01DA">
        <w:t xml:space="preserve"> to create a popup </w:t>
      </w:r>
      <w:r w:rsidR="00DA1E9F">
        <w:t xml:space="preserve">dialog </w:t>
      </w:r>
      <w:r w:rsidRPr="004F01DA">
        <w:t xml:space="preserve">we need only </w:t>
      </w:r>
      <w:r w:rsidR="00C92EF0" w:rsidRPr="00141DD0">
        <w:rPr>
          <w:b/>
          <w:bCs/>
        </w:rPr>
        <w:t>dialog</w:t>
      </w:r>
      <w:r w:rsidR="00C92EF0">
        <w:t xml:space="preserve"> </w:t>
      </w:r>
      <w:r w:rsidR="00DA1E9F">
        <w:t xml:space="preserve">UI element </w:t>
      </w:r>
      <w:r w:rsidRPr="004F01DA">
        <w:t xml:space="preserve">not </w:t>
      </w:r>
      <w:r w:rsidR="003F59B6" w:rsidRPr="004F01DA">
        <w:t>fragment</w:t>
      </w:r>
      <w:r w:rsidR="003F59B6">
        <w:t>?</w:t>
      </w:r>
      <w:r w:rsidR="0074566B">
        <w:t xml:space="preserve"> </w:t>
      </w:r>
      <w:r w:rsidR="00CF1CD9">
        <w:t>We may have same input F4 help in some other views so we don’t want to write the same code in multiple places so to avoid this we will use fragments.</w:t>
      </w:r>
    </w:p>
    <w:p w14:paraId="380CF012" w14:textId="16ADE994" w:rsidR="00CF1CD9" w:rsidRDefault="00CF1CD9" w:rsidP="00F91328">
      <w:pPr>
        <w:spacing w:after="0"/>
        <w:ind w:firstLine="360"/>
        <w:jc w:val="both"/>
      </w:pPr>
      <w:r w:rsidRPr="00F91328">
        <w:rPr>
          <w:b/>
          <w:bCs/>
        </w:rPr>
        <w:t>Fragment</w:t>
      </w:r>
      <w:r w:rsidR="005B4980" w:rsidRPr="00F91328">
        <w:rPr>
          <w:b/>
          <w:bCs/>
        </w:rPr>
        <w:t>s</w:t>
      </w:r>
      <w:r w:rsidRPr="00F91328">
        <w:rPr>
          <w:b/>
          <w:bCs/>
        </w:rPr>
        <w:t>:</w:t>
      </w:r>
      <w:r w:rsidR="005B4980" w:rsidRPr="00F91328">
        <w:t xml:space="preserve">  </w:t>
      </w:r>
      <w:r w:rsidR="005B4980" w:rsidRPr="005B4980">
        <w:t xml:space="preserve">which is a lightweight </w:t>
      </w:r>
      <w:r w:rsidR="00327CCC" w:rsidRPr="005B4980">
        <w:t>view,</w:t>
      </w:r>
      <w:r w:rsidR="005B4980" w:rsidRPr="005B4980">
        <w:t xml:space="preserve"> and it is used to keep reusable part of the view</w:t>
      </w:r>
      <w:r w:rsidR="006553E3">
        <w:t>s</w:t>
      </w:r>
      <w:r w:rsidR="005B4980" w:rsidRPr="005B4980">
        <w:t>.</w:t>
      </w:r>
    </w:p>
    <w:p w14:paraId="764DEDC8" w14:textId="3BA46993" w:rsidR="004F01DA" w:rsidRPr="00F91328" w:rsidRDefault="0098210D" w:rsidP="00F91328">
      <w:pPr>
        <w:spacing w:after="0"/>
        <w:ind w:firstLine="360"/>
        <w:jc w:val="both"/>
      </w:pPr>
      <w:r w:rsidRPr="00F91328">
        <w:rPr>
          <w:b/>
          <w:bCs/>
        </w:rPr>
        <w:t>Note:</w:t>
      </w:r>
      <w:r w:rsidR="001D2F9E" w:rsidRPr="00F91328">
        <w:t xml:space="preserve"> </w:t>
      </w:r>
      <w:r w:rsidRPr="0098210D">
        <w:t xml:space="preserve">The fragment </w:t>
      </w:r>
      <w:r w:rsidR="001D2F9E">
        <w:t xml:space="preserve">file </w:t>
      </w:r>
      <w:r w:rsidRPr="0098210D">
        <w:t>should contain the extension of</w:t>
      </w:r>
      <w:r w:rsidRPr="00F91328">
        <w:t xml:space="preserve"> </w:t>
      </w:r>
      <w:r w:rsidRPr="00F91328">
        <w:rPr>
          <w:b/>
          <w:bCs/>
        </w:rPr>
        <w:t>fragment.xml</w:t>
      </w:r>
      <w:r w:rsidR="001D2F9E" w:rsidRPr="00F91328">
        <w:t>.</w:t>
      </w:r>
    </w:p>
    <w:p w14:paraId="6960F9EB" w14:textId="3EDE3A56" w:rsidR="000A11BB" w:rsidRPr="00CC6D14" w:rsidRDefault="00DA564F" w:rsidP="00CC6D14">
      <w:pPr>
        <w:spacing w:after="0"/>
        <w:ind w:left="720"/>
        <w:jc w:val="both"/>
        <w:rPr>
          <w:b/>
          <w:bCs/>
        </w:rPr>
      </w:pPr>
      <w:r>
        <w:rPr>
          <w:noProof/>
          <w:lang w:val="en-IN" w:eastAsia="en-IN"/>
        </w:rPr>
        <w:drawing>
          <wp:inline distT="0" distB="0" distL="0" distR="0" wp14:anchorId="1514DD4B" wp14:editId="75720505">
            <wp:extent cx="4482864"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28995" cy="3291072"/>
                    </a:xfrm>
                    <a:prstGeom prst="rect">
                      <a:avLst/>
                    </a:prstGeom>
                  </pic:spPr>
                </pic:pic>
              </a:graphicData>
            </a:graphic>
          </wp:inline>
        </w:drawing>
      </w:r>
    </w:p>
    <w:p w14:paraId="688BF6BF" w14:textId="280CEC96" w:rsidR="00F2514D" w:rsidRPr="00BE02DB" w:rsidRDefault="001D4982" w:rsidP="00BE02DB">
      <w:pPr>
        <w:spacing w:after="0"/>
        <w:ind w:firstLine="360"/>
        <w:jc w:val="both"/>
      </w:pPr>
      <w:r w:rsidRPr="00BE02DB">
        <w:rPr>
          <w:b/>
          <w:bCs/>
        </w:rPr>
        <w:t>Note:</w:t>
      </w:r>
      <w:r w:rsidRPr="00BE02DB">
        <w:t xml:space="preserve"> In</w:t>
      </w:r>
      <w:r w:rsidR="00F2514D" w:rsidRPr="00BE02DB">
        <w:t xml:space="preserve"> JavaScript we have </w:t>
      </w:r>
      <w:r w:rsidR="00F2514D" w:rsidRPr="00BE02DB">
        <w:rPr>
          <w:b/>
          <w:bCs/>
        </w:rPr>
        <w:t xml:space="preserve">two ways to declare a </w:t>
      </w:r>
      <w:r w:rsidR="00601D8F" w:rsidRPr="00BE02DB">
        <w:rPr>
          <w:b/>
          <w:bCs/>
        </w:rPr>
        <w:t>variable</w:t>
      </w:r>
      <w:r w:rsidR="00601D8F" w:rsidRPr="00BE02DB">
        <w:t>, which are as below</w:t>
      </w:r>
    </w:p>
    <w:p w14:paraId="37D09F1F" w14:textId="54AC6FDC" w:rsidR="00601D8F" w:rsidRPr="008155AA" w:rsidRDefault="000C30D8" w:rsidP="00601D8F">
      <w:pPr>
        <w:pStyle w:val="ListParagraph"/>
        <w:jc w:val="both"/>
      </w:pPr>
      <w:r>
        <w:tab/>
        <w:t>v</w:t>
      </w:r>
      <w:r w:rsidR="008155AA" w:rsidRPr="008155AA">
        <w:t>ar name = “Sridhar”;</w:t>
      </w:r>
    </w:p>
    <w:p w14:paraId="3CC23005" w14:textId="76E8A922" w:rsidR="008155AA" w:rsidRDefault="008155AA" w:rsidP="006D5109">
      <w:pPr>
        <w:pStyle w:val="ListParagraph"/>
        <w:spacing w:after="0"/>
        <w:jc w:val="both"/>
      </w:pPr>
      <w:r w:rsidRPr="008155AA">
        <w:tab/>
      </w:r>
      <w:r w:rsidR="007F396A">
        <w:t>t</w:t>
      </w:r>
      <w:r w:rsidRPr="008155AA">
        <w:t>his.name = “Sridhar”;</w:t>
      </w:r>
    </w:p>
    <w:p w14:paraId="51FC4514" w14:textId="70D1C432" w:rsidR="002E1F24" w:rsidRPr="006D5109" w:rsidRDefault="002E1F24" w:rsidP="006D5109">
      <w:pPr>
        <w:spacing w:after="0"/>
        <w:ind w:left="360"/>
        <w:jc w:val="both"/>
      </w:pPr>
      <w:r w:rsidRPr="006D5109">
        <w:t xml:space="preserve">The difference between these two and when to use them. Whenever we declare a variable with </w:t>
      </w:r>
      <w:r w:rsidR="000C30D8">
        <w:rPr>
          <w:b/>
          <w:bCs/>
        </w:rPr>
        <w:t>v</w:t>
      </w:r>
      <w:r w:rsidRPr="006D5109">
        <w:rPr>
          <w:b/>
          <w:bCs/>
        </w:rPr>
        <w:t>ar</w:t>
      </w:r>
      <w:r w:rsidRPr="006D5109">
        <w:t xml:space="preserve"> that </w:t>
      </w:r>
      <w:r w:rsidR="00612A7A" w:rsidRPr="006D5109">
        <w:t>will be</w:t>
      </w:r>
      <w:r w:rsidRPr="006D5109">
        <w:t xml:space="preserve"> applicable within that </w:t>
      </w:r>
      <w:r w:rsidR="001D4982" w:rsidRPr="006D5109">
        <w:t>function (</w:t>
      </w:r>
      <w:r w:rsidRPr="006D5109">
        <w:t>block)</w:t>
      </w:r>
      <w:r w:rsidR="008547E5" w:rsidRPr="006D5109">
        <w:t xml:space="preserve">, </w:t>
      </w:r>
      <w:r w:rsidR="00E209F3" w:rsidRPr="006D5109">
        <w:t>if</w:t>
      </w:r>
      <w:r w:rsidR="00E7076D" w:rsidRPr="006D5109">
        <w:t xml:space="preserve"> we declare using </w:t>
      </w:r>
      <w:r w:rsidR="00E7076D" w:rsidRPr="006D5109">
        <w:rPr>
          <w:b/>
          <w:bCs/>
        </w:rPr>
        <w:t>this</w:t>
      </w:r>
      <w:r w:rsidR="00E7076D" w:rsidRPr="006D5109">
        <w:t xml:space="preserve">.  That we can use in any </w:t>
      </w:r>
      <w:r w:rsidR="001D4982" w:rsidRPr="006D5109">
        <w:t>function (</w:t>
      </w:r>
      <w:r w:rsidR="00E7076D" w:rsidRPr="006D5109">
        <w:t>Block).</w:t>
      </w:r>
    </w:p>
    <w:p w14:paraId="610C29D2" w14:textId="2680F6CA" w:rsidR="0051150D" w:rsidRPr="005D50D2" w:rsidRDefault="0051150D" w:rsidP="005D50D2">
      <w:pPr>
        <w:ind w:firstLine="360"/>
        <w:jc w:val="both"/>
        <w:rPr>
          <w:lang w:val="en-ZA"/>
        </w:rPr>
      </w:pPr>
      <w:r w:rsidRPr="005D50D2">
        <w:rPr>
          <w:b/>
          <w:bCs/>
          <w:lang w:val="en-ZA"/>
        </w:rPr>
        <w:t xml:space="preserve">Note: </w:t>
      </w:r>
      <w:r w:rsidRPr="005D50D2">
        <w:rPr>
          <w:lang w:val="en-ZA"/>
        </w:rPr>
        <w:t xml:space="preserve"> view ID is itself fragment ID.</w:t>
      </w:r>
    </w:p>
    <w:p w14:paraId="5FEEEB2C" w14:textId="104D3F3A" w:rsidR="0051150D" w:rsidRPr="005D50D2" w:rsidRDefault="00B67BF3" w:rsidP="005D50D2">
      <w:pPr>
        <w:ind w:left="360"/>
        <w:jc w:val="both"/>
        <w:rPr>
          <w:lang w:val="en-ZA"/>
        </w:rPr>
      </w:pPr>
      <w:r w:rsidRPr="005D50D2">
        <w:rPr>
          <w:lang w:val="en-ZA"/>
        </w:rPr>
        <w:t xml:space="preserve">When user click on F4 help then dialog open with fragment </w:t>
      </w:r>
      <w:r w:rsidR="00D8138D" w:rsidRPr="005D50D2">
        <w:rPr>
          <w:lang w:val="en-ZA"/>
        </w:rPr>
        <w:t xml:space="preserve">and if user click on any value that value has to come and sit in input, </w:t>
      </w:r>
      <w:r w:rsidRPr="005D50D2">
        <w:rPr>
          <w:lang w:val="en-ZA"/>
        </w:rPr>
        <w:t>that logic is as below.</w:t>
      </w:r>
    </w:p>
    <w:p w14:paraId="63423AC0" w14:textId="24D777CD" w:rsidR="00B67BF3" w:rsidRDefault="00A4607D" w:rsidP="00601D8F">
      <w:pPr>
        <w:pStyle w:val="ListParagraph"/>
        <w:jc w:val="both"/>
        <w:rPr>
          <w:lang w:val="en-ZA"/>
        </w:rPr>
      </w:pPr>
      <w:r>
        <w:rPr>
          <w:noProof/>
          <w:lang w:val="en-IN" w:eastAsia="en-IN"/>
        </w:rPr>
        <w:drawing>
          <wp:inline distT="0" distB="0" distL="0" distR="0" wp14:anchorId="791BC6DD" wp14:editId="4D423C1E">
            <wp:extent cx="5743575" cy="1977116"/>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92449" cy="1993940"/>
                    </a:xfrm>
                    <a:prstGeom prst="rect">
                      <a:avLst/>
                    </a:prstGeom>
                  </pic:spPr>
                </pic:pic>
              </a:graphicData>
            </a:graphic>
          </wp:inline>
        </w:drawing>
      </w:r>
    </w:p>
    <w:p w14:paraId="35366054" w14:textId="05D2CE5E" w:rsidR="003D798F" w:rsidRPr="00D011C2" w:rsidRDefault="00741E45" w:rsidP="00D011C2">
      <w:pPr>
        <w:spacing w:after="0"/>
        <w:ind w:left="360"/>
        <w:jc w:val="both"/>
        <w:rPr>
          <w:b/>
          <w:bCs/>
          <w:lang w:val="en-ZA"/>
        </w:rPr>
      </w:pPr>
      <w:r w:rsidRPr="00D011C2">
        <w:rPr>
          <w:b/>
          <w:bCs/>
          <w:lang w:val="en-ZA"/>
        </w:rPr>
        <w:t xml:space="preserve">Q: </w:t>
      </w:r>
      <w:bookmarkStart w:id="30" w:name="Why_dialog_makes_dependent_View"/>
      <w:r w:rsidR="003D798F" w:rsidRPr="00D011C2">
        <w:rPr>
          <w:b/>
          <w:bCs/>
          <w:lang w:val="en-ZA"/>
        </w:rPr>
        <w:t>Why the dialog makes dependent of View</w:t>
      </w:r>
      <w:bookmarkEnd w:id="30"/>
      <w:r w:rsidR="003D798F" w:rsidRPr="00D011C2">
        <w:rPr>
          <w:b/>
          <w:bCs/>
          <w:lang w:val="en-ZA"/>
        </w:rPr>
        <w:t>?</w:t>
      </w:r>
      <w:r w:rsidRPr="00D011C2">
        <w:rPr>
          <w:b/>
          <w:bCs/>
          <w:lang w:val="en-ZA"/>
        </w:rPr>
        <w:t xml:space="preserve"> </w:t>
      </w:r>
    </w:p>
    <w:p w14:paraId="03439643" w14:textId="43A3BAE9" w:rsidR="00741E45" w:rsidRDefault="00741E45" w:rsidP="00D011C2">
      <w:pPr>
        <w:spacing w:after="0"/>
        <w:ind w:left="360"/>
        <w:jc w:val="both"/>
        <w:rPr>
          <w:lang w:val="en-ZA"/>
        </w:rPr>
      </w:pPr>
      <w:r w:rsidRPr="00741E45">
        <w:rPr>
          <w:lang w:val="en-ZA"/>
        </w:rPr>
        <w:t xml:space="preserve">When we make our dialog is dependent of view, then only </w:t>
      </w:r>
      <w:r w:rsidR="008D235B" w:rsidRPr="00741E45">
        <w:rPr>
          <w:lang w:val="en-ZA"/>
        </w:rPr>
        <w:t>model (</w:t>
      </w:r>
      <w:r w:rsidR="00BA7A81">
        <w:rPr>
          <w:lang w:val="en-ZA"/>
        </w:rPr>
        <w:t>an</w:t>
      </w:r>
      <w:r w:rsidRPr="00741E45">
        <w:rPr>
          <w:lang w:val="en-ZA"/>
        </w:rPr>
        <w:t xml:space="preserve">y model) </w:t>
      </w:r>
      <w:r w:rsidR="0064651D" w:rsidRPr="00741E45">
        <w:rPr>
          <w:lang w:val="en-ZA"/>
        </w:rPr>
        <w:t>will be</w:t>
      </w:r>
      <w:r w:rsidRPr="00741E45">
        <w:rPr>
          <w:lang w:val="en-ZA"/>
        </w:rPr>
        <w:t xml:space="preserve"> applicable to </w:t>
      </w:r>
      <w:r w:rsidR="0029071B">
        <w:rPr>
          <w:lang w:val="en-ZA"/>
        </w:rPr>
        <w:t xml:space="preserve">that </w:t>
      </w:r>
      <w:r w:rsidRPr="00741E45">
        <w:rPr>
          <w:lang w:val="en-ZA"/>
        </w:rPr>
        <w:t>dialog.</w:t>
      </w:r>
    </w:p>
    <w:p w14:paraId="325B5C37" w14:textId="332433AE" w:rsidR="003D798F" w:rsidRDefault="005E2867" w:rsidP="00D011C2">
      <w:pPr>
        <w:spacing w:after="0"/>
        <w:ind w:left="360"/>
        <w:jc w:val="both"/>
        <w:rPr>
          <w:lang w:val="en-ZA"/>
        </w:rPr>
      </w:pPr>
      <w:r w:rsidRPr="00D011C2">
        <w:rPr>
          <w:b/>
          <w:bCs/>
          <w:lang w:val="en-ZA"/>
        </w:rPr>
        <w:t>Binding Context:</w:t>
      </w:r>
      <w:r>
        <w:rPr>
          <w:lang w:val="en-ZA"/>
        </w:rPr>
        <w:t xml:space="preserve"> which is an object, and this object pointing to sub path of the binding and this entire sub path representing a table row.</w:t>
      </w:r>
    </w:p>
    <w:p w14:paraId="0EDF5675" w14:textId="7870763B" w:rsidR="005C1903" w:rsidRPr="005C1903" w:rsidRDefault="005C1903" w:rsidP="00D011C2">
      <w:pPr>
        <w:spacing w:after="0"/>
        <w:ind w:left="360"/>
        <w:jc w:val="both"/>
        <w:rPr>
          <w:lang w:val="en-ZA"/>
        </w:rPr>
      </w:pPr>
      <w:r w:rsidRPr="005C1903">
        <w:rPr>
          <w:lang w:val="en-ZA"/>
        </w:rPr>
        <w:t>Whenever we want to read any value from the selected row</w:t>
      </w:r>
      <w:r w:rsidR="000D6DC5">
        <w:rPr>
          <w:lang w:val="en-ZA"/>
        </w:rPr>
        <w:t xml:space="preserve"> of table </w:t>
      </w:r>
      <w:r w:rsidRPr="005C1903">
        <w:rPr>
          <w:lang w:val="en-ZA"/>
        </w:rPr>
        <w:t>,</w:t>
      </w:r>
      <w:r>
        <w:rPr>
          <w:lang w:val="en-ZA"/>
        </w:rPr>
        <w:t xml:space="preserve"> </w:t>
      </w:r>
      <w:r w:rsidRPr="005C1903">
        <w:rPr>
          <w:lang w:val="en-ZA"/>
        </w:rPr>
        <w:t>we need to bring binding context of that row.</w:t>
      </w:r>
      <w:r w:rsidR="002005CB">
        <w:rPr>
          <w:lang w:val="en-ZA"/>
        </w:rPr>
        <w:t xml:space="preserve"> Because the binding context can hold values of that row.</w:t>
      </w:r>
    </w:p>
    <w:p w14:paraId="149CF2ED" w14:textId="231A09A2" w:rsidR="00FA2D42" w:rsidRPr="00D011C2" w:rsidRDefault="00FA2D42" w:rsidP="00D011C2">
      <w:pPr>
        <w:spacing w:after="0"/>
        <w:ind w:left="360"/>
        <w:jc w:val="both"/>
        <w:rPr>
          <w:lang w:val="en-ZA"/>
        </w:rPr>
      </w:pPr>
      <w:r w:rsidRPr="00A636E0">
        <w:rPr>
          <w:b/>
          <w:color w:val="00B050"/>
        </w:rPr>
        <w:t>Exercise:</w:t>
      </w:r>
      <w:r w:rsidR="00A636E0" w:rsidRPr="00A636E0">
        <w:rPr>
          <w:b/>
          <w:color w:val="00B050"/>
        </w:rPr>
        <w:t xml:space="preserve"> 6.4</w:t>
      </w:r>
      <w:r w:rsidR="00A636E0">
        <w:rPr>
          <w:b/>
          <w:bCs/>
          <w:lang w:val="en-ZA"/>
        </w:rPr>
        <w:t>-</w:t>
      </w:r>
      <w:r w:rsidRPr="00D011C2">
        <w:rPr>
          <w:lang w:val="en-ZA"/>
        </w:rPr>
        <w:t xml:space="preserve"> </w:t>
      </w:r>
      <w:r w:rsidR="008547E5">
        <w:rPr>
          <w:lang w:val="en-ZA"/>
        </w:rPr>
        <w:t xml:space="preserve">Apply F4 Help to Product ID with </w:t>
      </w:r>
      <w:r w:rsidR="008547E5" w:rsidRPr="008547E5">
        <w:rPr>
          <w:b/>
          <w:lang w:val="en-ZA"/>
        </w:rPr>
        <w:t>fragments</w:t>
      </w:r>
      <w:r w:rsidR="008547E5">
        <w:rPr>
          <w:lang w:val="en-ZA"/>
        </w:rPr>
        <w:t xml:space="preserve"> in above search option screen shot and c</w:t>
      </w:r>
      <w:r w:rsidRPr="00D011C2">
        <w:rPr>
          <w:lang w:val="en-ZA"/>
        </w:rPr>
        <w:t>reate two Buttons</w:t>
      </w:r>
      <w:r w:rsidR="00F85FA9" w:rsidRPr="00D011C2">
        <w:rPr>
          <w:lang w:val="en-ZA"/>
        </w:rPr>
        <w:t xml:space="preserve"> with the name of search and reset </w:t>
      </w:r>
      <w:r w:rsidR="004704A2" w:rsidRPr="00D011C2">
        <w:rPr>
          <w:lang w:val="en-ZA"/>
        </w:rPr>
        <w:t>at bottom right corner</w:t>
      </w:r>
      <w:r w:rsidR="001B4A29">
        <w:rPr>
          <w:lang w:val="en-ZA"/>
        </w:rPr>
        <w:t>.</w:t>
      </w:r>
    </w:p>
    <w:p w14:paraId="508D90D6" w14:textId="5BDC75F6" w:rsidR="00907D95" w:rsidRPr="00D011C2" w:rsidRDefault="00907D95" w:rsidP="00D011C2">
      <w:pPr>
        <w:spacing w:after="0"/>
        <w:ind w:left="360"/>
        <w:jc w:val="both"/>
        <w:rPr>
          <w:lang w:val="en-ZA"/>
        </w:rPr>
      </w:pPr>
      <w:r w:rsidRPr="00D011C2">
        <w:rPr>
          <w:lang w:val="en-ZA"/>
        </w:rPr>
        <w:t>If we want to place two buttons at the right-side bottom corner of Panel UI El</w:t>
      </w:r>
      <w:r w:rsidR="00223C3B">
        <w:rPr>
          <w:lang w:val="en-ZA"/>
        </w:rPr>
        <w:t>ement, we need to use FlexBox UI</w:t>
      </w:r>
      <w:r w:rsidRPr="00D011C2">
        <w:rPr>
          <w:lang w:val="en-ZA"/>
        </w:rPr>
        <w:t xml:space="preserve"> element.</w:t>
      </w:r>
    </w:p>
    <w:p w14:paraId="63C6A86E" w14:textId="1220C9DE" w:rsidR="00FA7708" w:rsidRDefault="00FA7708" w:rsidP="00D011C2">
      <w:pPr>
        <w:ind w:firstLine="360"/>
        <w:jc w:val="both"/>
      </w:pPr>
      <w:r>
        <w:t>From above logic screen shot, a</w:t>
      </w:r>
      <w:r w:rsidRPr="00FA7708">
        <w:t xml:space="preserve">fter the </w:t>
      </w:r>
      <w:r w:rsidR="008D235B" w:rsidRPr="00FA7708">
        <w:t>SimpleForm</w:t>
      </w:r>
      <w:r w:rsidRPr="00FA7708">
        <w:t xml:space="preserve"> we can write logic as below</w:t>
      </w:r>
      <w:r w:rsidR="00405B20">
        <w:t>.</w:t>
      </w:r>
      <w:r w:rsidR="00C93A9A">
        <w:t xml:space="preserve"> </w:t>
      </w:r>
    </w:p>
    <w:p w14:paraId="65446275" w14:textId="7A387B64" w:rsidR="00223A1B" w:rsidRDefault="0017195F" w:rsidP="007D41EE">
      <w:pPr>
        <w:pStyle w:val="ListParagraph"/>
        <w:jc w:val="both"/>
      </w:pPr>
      <w:r>
        <w:rPr>
          <w:noProof/>
          <w:lang w:val="en-IN" w:eastAsia="en-IN"/>
        </w:rPr>
        <w:drawing>
          <wp:inline distT="0" distB="0" distL="0" distR="0" wp14:anchorId="13E89039" wp14:editId="1C75FB38">
            <wp:extent cx="5391150" cy="601321"/>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6102" cy="607450"/>
                    </a:xfrm>
                    <a:prstGeom prst="rect">
                      <a:avLst/>
                    </a:prstGeom>
                  </pic:spPr>
                </pic:pic>
              </a:graphicData>
            </a:graphic>
          </wp:inline>
        </w:drawing>
      </w:r>
    </w:p>
    <w:p w14:paraId="6891C248" w14:textId="77777777" w:rsidR="00815C95" w:rsidRPr="00815C95" w:rsidRDefault="00F5519C" w:rsidP="00CC6CB9">
      <w:pPr>
        <w:pStyle w:val="ListParagraph"/>
        <w:numPr>
          <w:ilvl w:val="0"/>
          <w:numId w:val="3"/>
        </w:numPr>
        <w:spacing w:after="0"/>
        <w:jc w:val="both"/>
      </w:pPr>
      <w:bookmarkStart w:id="31" w:name="Applying_Filters_Back_end"/>
      <w:r w:rsidRPr="00815C95">
        <w:rPr>
          <w:b/>
          <w:bCs/>
          <w:color w:val="FF0000"/>
        </w:rPr>
        <w:t xml:space="preserve">Applying Filters </w:t>
      </w:r>
      <w:r w:rsidR="002934F5" w:rsidRPr="00815C95">
        <w:rPr>
          <w:b/>
          <w:bCs/>
          <w:color w:val="FF0000"/>
        </w:rPr>
        <w:t>Back-end Part</w:t>
      </w:r>
      <w:bookmarkEnd w:id="31"/>
      <w:r w:rsidR="00024032" w:rsidRPr="00815C95">
        <w:rPr>
          <w:b/>
          <w:bCs/>
          <w:color w:val="FF0000"/>
        </w:rPr>
        <w:t>:</w:t>
      </w:r>
      <w:r w:rsidR="000C6074" w:rsidRPr="00815C95">
        <w:rPr>
          <w:b/>
          <w:bCs/>
          <w:color w:val="FF0000"/>
        </w:rPr>
        <w:t>20</w:t>
      </w:r>
    </w:p>
    <w:p w14:paraId="49A635B9" w14:textId="3AD73137" w:rsidR="002828B6" w:rsidRDefault="00F63398" w:rsidP="00815C95">
      <w:pPr>
        <w:pStyle w:val="ListParagraph"/>
        <w:spacing w:after="0"/>
        <w:ind w:left="360"/>
        <w:jc w:val="both"/>
      </w:pPr>
      <w:r w:rsidRPr="00F63398">
        <w:t>From the above search products, if user will apply search options, then based on that search below table has to filer and get those related records.</w:t>
      </w:r>
    </w:p>
    <w:p w14:paraId="27980863" w14:textId="0A6B18E1" w:rsidR="00DE2D1E" w:rsidRDefault="00DE2D1E" w:rsidP="002828B6">
      <w:pPr>
        <w:spacing w:after="0"/>
        <w:ind w:left="360"/>
        <w:jc w:val="both"/>
      </w:pPr>
      <w:r>
        <w:t>When user clicks on search button below logic will trigger in controller.</w:t>
      </w:r>
    </w:p>
    <w:p w14:paraId="4ED6814F" w14:textId="4D5B770A" w:rsidR="00DE2D1E" w:rsidRDefault="00BC274B" w:rsidP="00C833CB">
      <w:pPr>
        <w:pStyle w:val="ListParagraph"/>
        <w:jc w:val="both"/>
      </w:pPr>
      <w:r>
        <w:rPr>
          <w:noProof/>
          <w:lang w:val="en-IN" w:eastAsia="en-IN"/>
        </w:rPr>
        <w:drawing>
          <wp:inline distT="0" distB="0" distL="0" distR="0" wp14:anchorId="6B9E8B1A" wp14:editId="5CA62556">
            <wp:extent cx="4953000" cy="1600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2163" cy="1648391"/>
                    </a:xfrm>
                    <a:prstGeom prst="rect">
                      <a:avLst/>
                    </a:prstGeom>
                  </pic:spPr>
                </pic:pic>
              </a:graphicData>
            </a:graphic>
          </wp:inline>
        </w:drawing>
      </w:r>
    </w:p>
    <w:p w14:paraId="77890EF3" w14:textId="092495BE" w:rsidR="0051754F" w:rsidRPr="0080293D" w:rsidRDefault="00AF2DBE" w:rsidP="0080293D">
      <w:pPr>
        <w:spacing w:after="0"/>
        <w:ind w:left="360"/>
        <w:jc w:val="both"/>
      </w:pPr>
      <w:r>
        <w:t xml:space="preserve">We need to send this filter to back-end system through ODATA URL, and we will get these filter </w:t>
      </w:r>
      <w:r w:rsidR="003067A9">
        <w:t>values in</w:t>
      </w:r>
      <w:r>
        <w:t xml:space="preserve"> ODATA service </w:t>
      </w:r>
      <w:r w:rsidRPr="0080293D">
        <w:rPr>
          <w:b/>
          <w:bCs/>
        </w:rPr>
        <w:t>GET_ENTITYSET method</w:t>
      </w:r>
      <w:r>
        <w:t xml:space="preserve"> by the parameter called </w:t>
      </w:r>
      <w:r w:rsidRPr="0080293D">
        <w:rPr>
          <w:b/>
          <w:bCs/>
        </w:rPr>
        <w:t>IT_FILTER_SELECT_OPTIONS</w:t>
      </w:r>
      <w:r w:rsidR="0051754F" w:rsidRPr="0080293D">
        <w:rPr>
          <w:b/>
          <w:bCs/>
        </w:rPr>
        <w:t>.</w:t>
      </w:r>
    </w:p>
    <w:p w14:paraId="4C6D8FB1" w14:textId="0274D383" w:rsidR="0051754F" w:rsidRDefault="0051754F" w:rsidP="00B3762C">
      <w:pPr>
        <w:spacing w:after="0"/>
        <w:ind w:firstLine="360"/>
        <w:jc w:val="both"/>
      </w:pPr>
      <w:r w:rsidRPr="0051754F">
        <w:t xml:space="preserve">This </w:t>
      </w:r>
      <w:r w:rsidRPr="00D04DA4">
        <w:rPr>
          <w:b/>
          <w:bCs/>
        </w:rPr>
        <w:t xml:space="preserve">IT_FILTER_SELECT_OPTIONS </w:t>
      </w:r>
      <w:r w:rsidRPr="0051754F">
        <w:t>has two columns which are property and select-options.</w:t>
      </w:r>
    </w:p>
    <w:p w14:paraId="56E2F432" w14:textId="2D350BD1" w:rsidR="00F7706F" w:rsidRDefault="00F7706F" w:rsidP="00B3762C">
      <w:pPr>
        <w:spacing w:after="0"/>
        <w:ind w:firstLine="360"/>
        <w:jc w:val="both"/>
      </w:pPr>
      <w:r>
        <w:t>When we hit the below URL from SAPUI5</w:t>
      </w:r>
      <w:r w:rsidR="00A46CBC">
        <w:t xml:space="preserve"> for filter the backend data based on one filter which is </w:t>
      </w:r>
      <w:r w:rsidR="00D04DA4">
        <w:t>Prdprice</w:t>
      </w:r>
      <w:r w:rsidR="00A46CBC">
        <w:t>.</w:t>
      </w:r>
    </w:p>
    <w:p w14:paraId="007EA527" w14:textId="6C8DD86D" w:rsidR="00F7706F" w:rsidRDefault="00B9394C" w:rsidP="00C833CB">
      <w:pPr>
        <w:pStyle w:val="ListParagraph"/>
        <w:jc w:val="both"/>
      </w:pPr>
      <w:r>
        <w:rPr>
          <w:noProof/>
          <w:lang w:val="en-IN" w:eastAsia="en-IN"/>
        </w:rPr>
        <w:drawing>
          <wp:inline distT="0" distB="0" distL="0" distR="0" wp14:anchorId="5CDD43D2" wp14:editId="78091CE6">
            <wp:extent cx="5400675" cy="26190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6479" cy="263157"/>
                    </a:xfrm>
                    <a:prstGeom prst="rect">
                      <a:avLst/>
                    </a:prstGeom>
                  </pic:spPr>
                </pic:pic>
              </a:graphicData>
            </a:graphic>
          </wp:inline>
        </w:drawing>
      </w:r>
    </w:p>
    <w:p w14:paraId="71A7789D" w14:textId="77777777" w:rsidR="008E2BBC" w:rsidRDefault="008E2BBC" w:rsidP="008E2BBC">
      <w:pPr>
        <w:spacing w:after="0"/>
        <w:ind w:left="360"/>
        <w:jc w:val="both"/>
      </w:pPr>
      <w:r w:rsidRPr="008E2BBC">
        <w:rPr>
          <w:b/>
          <w:color w:val="00B050"/>
        </w:rPr>
        <w:t>Exercise: 6.5</w:t>
      </w:r>
      <w:r>
        <w:t xml:space="preserve">- Apply </w:t>
      </w:r>
      <w:r w:rsidRPr="00E209F3">
        <w:rPr>
          <w:b/>
        </w:rPr>
        <w:t>Filters to back-end OData service</w:t>
      </w:r>
      <w:r>
        <w:t xml:space="preserve"> based on above search options given by user from front-end. </w:t>
      </w:r>
    </w:p>
    <w:p w14:paraId="18B4CAA8" w14:textId="40CB0B3B" w:rsidR="00B9394C" w:rsidRDefault="00B9394C" w:rsidP="008E2BBC">
      <w:pPr>
        <w:spacing w:after="0"/>
        <w:ind w:left="360"/>
        <w:jc w:val="both"/>
      </w:pPr>
      <w:r>
        <w:t>The IT_FILTER_SELECT_OPTIONS will fill like below in GET_</w:t>
      </w:r>
      <w:r w:rsidR="00D910CB">
        <w:t>ENTITY set</w:t>
      </w:r>
      <w:r>
        <w:t xml:space="preserve"> method of ODATA Service.</w:t>
      </w:r>
      <w:r w:rsidR="00A46CBC">
        <w:t xml:space="preserve"> </w:t>
      </w:r>
    </w:p>
    <w:p w14:paraId="4248015F" w14:textId="4AD0D8A8" w:rsidR="00A46CBC" w:rsidRDefault="00F7706F" w:rsidP="001350A8">
      <w:pPr>
        <w:ind w:firstLine="720"/>
        <w:jc w:val="both"/>
      </w:pPr>
      <w:r>
        <w:rPr>
          <w:noProof/>
          <w:lang w:val="en-IN" w:eastAsia="en-IN"/>
        </w:rPr>
        <w:drawing>
          <wp:inline distT="0" distB="0" distL="0" distR="0" wp14:anchorId="79D17B9A" wp14:editId="77138F35">
            <wp:extent cx="3523842" cy="13144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6368" cy="1334043"/>
                    </a:xfrm>
                    <a:prstGeom prst="rect">
                      <a:avLst/>
                    </a:prstGeom>
                  </pic:spPr>
                </pic:pic>
              </a:graphicData>
            </a:graphic>
          </wp:inline>
        </w:drawing>
      </w:r>
    </w:p>
    <w:p w14:paraId="49148B02" w14:textId="517A1D99" w:rsidR="00A46CBC" w:rsidRDefault="00A46CBC" w:rsidP="001350A8">
      <w:pPr>
        <w:ind w:left="360"/>
        <w:jc w:val="both"/>
      </w:pPr>
      <w:r>
        <w:t>We can apply multiple filters based on customer requirement; he will apply multiple filters to search the data based on filter he applied. The multiple filter URL is as below.</w:t>
      </w:r>
    </w:p>
    <w:p w14:paraId="54CE5BBC" w14:textId="3CBEB7C5" w:rsidR="0074142A" w:rsidRDefault="0074142A" w:rsidP="00A46CBC">
      <w:pPr>
        <w:ind w:left="720"/>
        <w:jc w:val="both"/>
      </w:pPr>
      <w:r>
        <w:rPr>
          <w:noProof/>
          <w:lang w:val="en-IN" w:eastAsia="en-IN"/>
        </w:rPr>
        <w:drawing>
          <wp:inline distT="0" distB="0" distL="0" distR="0" wp14:anchorId="1C2703F0" wp14:editId="5AA12565">
            <wp:extent cx="5943600" cy="2343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4315"/>
                    </a:xfrm>
                    <a:prstGeom prst="rect">
                      <a:avLst/>
                    </a:prstGeom>
                  </pic:spPr>
                </pic:pic>
              </a:graphicData>
            </a:graphic>
          </wp:inline>
        </w:drawing>
      </w:r>
    </w:p>
    <w:p w14:paraId="7B9CCFEA" w14:textId="5E6AE14C" w:rsidR="005041E9" w:rsidRDefault="005041E9" w:rsidP="001350A8">
      <w:pPr>
        <w:ind w:left="360"/>
        <w:jc w:val="both"/>
      </w:pPr>
      <w:r>
        <w:t>Once the IT_FILTER_SELECT_OPTIONS is filled with filter values, then based on this table we need to write the below logic at GET_ENTITYSET method of DPC_EXT class in ODATA service, so that we can get the filtered values in SAPUI5.</w:t>
      </w:r>
    </w:p>
    <w:p w14:paraId="5E30BD99" w14:textId="6DD47610" w:rsidR="00CA0355" w:rsidRDefault="00A46A9D" w:rsidP="00CA0355">
      <w:pPr>
        <w:ind w:left="720"/>
        <w:jc w:val="both"/>
      </w:pPr>
      <w:r>
        <w:rPr>
          <w:noProof/>
          <w:lang w:val="en-IN" w:eastAsia="en-IN"/>
        </w:rPr>
        <w:drawing>
          <wp:inline distT="0" distB="0" distL="0" distR="0" wp14:anchorId="5273E5DA" wp14:editId="6D876707">
            <wp:extent cx="4057650" cy="33241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80249" cy="3342666"/>
                    </a:xfrm>
                    <a:prstGeom prst="rect">
                      <a:avLst/>
                    </a:prstGeom>
                  </pic:spPr>
                </pic:pic>
              </a:graphicData>
            </a:graphic>
          </wp:inline>
        </w:drawing>
      </w:r>
      <w:r w:rsidR="00CA0355">
        <w:rPr>
          <w:noProof/>
          <w:lang w:val="en-IN" w:eastAsia="en-IN"/>
        </w:rPr>
        <w:drawing>
          <wp:inline distT="0" distB="0" distL="0" distR="0" wp14:anchorId="3FFD7F44" wp14:editId="1F198962">
            <wp:extent cx="4695825" cy="37755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5845" cy="392028"/>
                    </a:xfrm>
                    <a:prstGeom prst="rect">
                      <a:avLst/>
                    </a:prstGeom>
                  </pic:spPr>
                </pic:pic>
              </a:graphicData>
            </a:graphic>
          </wp:inline>
        </w:drawing>
      </w:r>
    </w:p>
    <w:p w14:paraId="0AC24465" w14:textId="5ADF3E5E" w:rsidR="0021066A" w:rsidRDefault="0021066A" w:rsidP="00A666FC">
      <w:pPr>
        <w:pStyle w:val="ListParagraph"/>
        <w:numPr>
          <w:ilvl w:val="0"/>
          <w:numId w:val="3"/>
        </w:numPr>
        <w:jc w:val="both"/>
        <w:rPr>
          <w:b/>
          <w:bCs/>
          <w:color w:val="FF0000"/>
        </w:rPr>
      </w:pPr>
      <w:bookmarkStart w:id="32" w:name="Applying_Filters_Frontend"/>
      <w:r w:rsidRPr="00F5519C">
        <w:rPr>
          <w:b/>
          <w:bCs/>
          <w:color w:val="FF0000"/>
        </w:rPr>
        <w:t xml:space="preserve">Applying Filters </w:t>
      </w:r>
      <w:r w:rsidR="002A3498">
        <w:rPr>
          <w:b/>
          <w:bCs/>
          <w:color w:val="FF0000"/>
        </w:rPr>
        <w:t>from Front</w:t>
      </w:r>
      <w:r>
        <w:rPr>
          <w:b/>
          <w:bCs/>
          <w:color w:val="FF0000"/>
        </w:rPr>
        <w:t xml:space="preserve"> end</w:t>
      </w:r>
      <w:bookmarkEnd w:id="32"/>
      <w:r>
        <w:rPr>
          <w:b/>
          <w:bCs/>
          <w:color w:val="FF0000"/>
        </w:rPr>
        <w:t>:</w:t>
      </w:r>
      <w:r w:rsidR="001C46D1">
        <w:rPr>
          <w:b/>
          <w:bCs/>
          <w:color w:val="FF0000"/>
        </w:rPr>
        <w:t>21</w:t>
      </w:r>
    </w:p>
    <w:p w14:paraId="5B899026" w14:textId="0342F40F" w:rsidR="00955178" w:rsidRPr="0065583C" w:rsidRDefault="00955178" w:rsidP="008D5FF1">
      <w:pPr>
        <w:spacing w:after="0"/>
        <w:ind w:left="360"/>
        <w:jc w:val="both"/>
        <w:rPr>
          <w:b/>
          <w:bCs/>
        </w:rPr>
      </w:pPr>
      <w:r w:rsidRPr="00955178">
        <w:t xml:space="preserve">We need to construct the URL dynamically from SAPUI5, to construct the URL we have a library </w:t>
      </w:r>
      <w:r w:rsidRPr="0065583C">
        <w:rPr>
          <w:b/>
          <w:bCs/>
        </w:rPr>
        <w:t>sap.ui.model.Filter</w:t>
      </w:r>
      <w:r w:rsidR="00E14A30" w:rsidRPr="0065583C">
        <w:rPr>
          <w:b/>
          <w:bCs/>
        </w:rPr>
        <w:t>.</w:t>
      </w:r>
    </w:p>
    <w:p w14:paraId="13805692" w14:textId="1D45C969" w:rsidR="00E14A30" w:rsidRDefault="00E14A30" w:rsidP="008D5FF1">
      <w:pPr>
        <w:spacing w:after="0"/>
        <w:ind w:firstLine="360"/>
        <w:jc w:val="both"/>
      </w:pPr>
      <w:r>
        <w:t xml:space="preserve">Internally </w:t>
      </w:r>
      <w:r w:rsidR="00D54EEC">
        <w:t>in</w:t>
      </w:r>
      <w:r>
        <w:t xml:space="preserve"> runtime below statement will convert as U</w:t>
      </w:r>
      <w:r w:rsidR="005776EB">
        <w:t>RL</w:t>
      </w:r>
      <w:r>
        <w:t xml:space="preserve"> to filter the data from Back-end.</w:t>
      </w:r>
    </w:p>
    <w:p w14:paraId="2ACF73BE" w14:textId="0CF977A8" w:rsidR="00E14A30" w:rsidRDefault="00E14A30" w:rsidP="00955178">
      <w:pPr>
        <w:pStyle w:val="ListParagraph"/>
        <w:jc w:val="both"/>
      </w:pPr>
      <w:r>
        <w:rPr>
          <w:noProof/>
          <w:lang w:val="en-IN" w:eastAsia="en-IN"/>
        </w:rPr>
        <w:drawing>
          <wp:inline distT="0" distB="0" distL="0" distR="0" wp14:anchorId="6F682556" wp14:editId="4F0B526D">
            <wp:extent cx="5943600" cy="5226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22605"/>
                    </a:xfrm>
                    <a:prstGeom prst="rect">
                      <a:avLst/>
                    </a:prstGeom>
                  </pic:spPr>
                </pic:pic>
              </a:graphicData>
            </a:graphic>
          </wp:inline>
        </w:drawing>
      </w:r>
    </w:p>
    <w:p w14:paraId="59701630" w14:textId="1C92B231" w:rsidR="009727B9" w:rsidRDefault="007A25F8" w:rsidP="0050196B">
      <w:pPr>
        <w:ind w:left="360"/>
        <w:jc w:val="both"/>
      </w:pPr>
      <w:r>
        <w:t>From search Product screen shot, if user click on search button</w:t>
      </w:r>
      <w:r w:rsidR="00C8292B">
        <w:t xml:space="preserve"> below</w:t>
      </w:r>
      <w:r>
        <w:t xml:space="preserve"> particular function code </w:t>
      </w:r>
      <w:r w:rsidR="00C8292B">
        <w:t>will trigger in controller.</w:t>
      </w:r>
    </w:p>
    <w:p w14:paraId="4D9FC1B5" w14:textId="2D97CFB9" w:rsidR="009727B9" w:rsidRDefault="009727B9" w:rsidP="00955178">
      <w:pPr>
        <w:pStyle w:val="ListParagraph"/>
        <w:jc w:val="both"/>
      </w:pPr>
      <w:r>
        <w:rPr>
          <w:noProof/>
          <w:lang w:val="en-IN" w:eastAsia="en-IN"/>
        </w:rPr>
        <w:drawing>
          <wp:inline distT="0" distB="0" distL="0" distR="0" wp14:anchorId="67F2059D" wp14:editId="3BD7BDAC">
            <wp:extent cx="4480333" cy="3267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9574" cy="3273813"/>
                    </a:xfrm>
                    <a:prstGeom prst="rect">
                      <a:avLst/>
                    </a:prstGeom>
                  </pic:spPr>
                </pic:pic>
              </a:graphicData>
            </a:graphic>
          </wp:inline>
        </w:drawing>
      </w:r>
    </w:p>
    <w:p w14:paraId="3408BD21" w14:textId="7F417275" w:rsidR="009727B9" w:rsidRDefault="009727B9" w:rsidP="00955178">
      <w:pPr>
        <w:pStyle w:val="ListParagraph"/>
        <w:jc w:val="both"/>
      </w:pPr>
      <w:r>
        <w:rPr>
          <w:noProof/>
          <w:lang w:val="en-IN" w:eastAsia="en-IN"/>
        </w:rPr>
        <w:drawing>
          <wp:inline distT="0" distB="0" distL="0" distR="0" wp14:anchorId="073992DE" wp14:editId="3C4B81CC">
            <wp:extent cx="4324350" cy="17928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1424" cy="1804045"/>
                    </a:xfrm>
                    <a:prstGeom prst="rect">
                      <a:avLst/>
                    </a:prstGeom>
                  </pic:spPr>
                </pic:pic>
              </a:graphicData>
            </a:graphic>
          </wp:inline>
        </w:drawing>
      </w:r>
    </w:p>
    <w:p w14:paraId="5850BC1F" w14:textId="53A423A1" w:rsidR="00A63AF0" w:rsidRDefault="00A63AF0" w:rsidP="00A63AF0">
      <w:pPr>
        <w:spacing w:after="0"/>
        <w:ind w:left="360"/>
        <w:jc w:val="both"/>
      </w:pPr>
      <w:r w:rsidRPr="008E2BBC">
        <w:rPr>
          <w:b/>
          <w:color w:val="00B050"/>
        </w:rPr>
        <w:t>Exercise:</w:t>
      </w:r>
      <w:r>
        <w:rPr>
          <w:b/>
          <w:color w:val="00B050"/>
        </w:rPr>
        <w:t xml:space="preserve"> 6.6</w:t>
      </w:r>
      <w:r>
        <w:t xml:space="preserve">- Apply </w:t>
      </w:r>
      <w:r w:rsidRPr="00E209F3">
        <w:rPr>
          <w:b/>
        </w:rPr>
        <w:t xml:space="preserve">Filters to </w:t>
      </w:r>
      <w:r>
        <w:rPr>
          <w:b/>
        </w:rPr>
        <w:t>Front-end FIORI application</w:t>
      </w:r>
      <w:r>
        <w:t xml:space="preserve"> based on above search options given by user.</w:t>
      </w:r>
    </w:p>
    <w:p w14:paraId="0CD0E90B" w14:textId="6947CBEB" w:rsidR="000F79E4" w:rsidRPr="000F79E4" w:rsidRDefault="000F79E4" w:rsidP="00A63AF0">
      <w:pPr>
        <w:pStyle w:val="ListParagraph"/>
        <w:numPr>
          <w:ilvl w:val="0"/>
          <w:numId w:val="3"/>
        </w:numPr>
        <w:spacing w:after="0"/>
        <w:jc w:val="both"/>
        <w:rPr>
          <w:b/>
          <w:bCs/>
          <w:color w:val="FF0000"/>
        </w:rPr>
      </w:pPr>
      <w:bookmarkStart w:id="33" w:name="Sorting"/>
      <w:r w:rsidRPr="000F79E4">
        <w:rPr>
          <w:b/>
          <w:bCs/>
          <w:color w:val="FF0000"/>
        </w:rPr>
        <w:t>Sorting</w:t>
      </w:r>
      <w:bookmarkEnd w:id="33"/>
      <w:r w:rsidRPr="000F79E4">
        <w:rPr>
          <w:b/>
          <w:bCs/>
          <w:color w:val="FF0000"/>
        </w:rPr>
        <w:t>:22</w:t>
      </w:r>
    </w:p>
    <w:p w14:paraId="065602B7" w14:textId="77777777" w:rsidR="00B34517" w:rsidRDefault="00C86F1C" w:rsidP="00A63AF0">
      <w:pPr>
        <w:spacing w:after="0"/>
        <w:ind w:left="360"/>
        <w:jc w:val="both"/>
      </w:pPr>
      <w:r w:rsidRPr="00C86F1C">
        <w:t>Here we can sort the any column of a Table.</w:t>
      </w:r>
      <w:r>
        <w:t xml:space="preserve"> How the sorting will be done</w:t>
      </w:r>
      <w:r w:rsidR="00FD1940">
        <w:t>,</w:t>
      </w:r>
      <w:r w:rsidR="00385C7B">
        <w:t xml:space="preserve"> </w:t>
      </w:r>
      <w:r w:rsidR="00FD1940">
        <w:t>f</w:t>
      </w:r>
      <w:r>
        <w:t>irst we will see the sorting at ODATA Service.</w:t>
      </w:r>
    </w:p>
    <w:p w14:paraId="66C85220" w14:textId="0385D997" w:rsidR="00385C7B" w:rsidRDefault="00385C7B" w:rsidP="00A63AF0">
      <w:pPr>
        <w:spacing w:after="0"/>
        <w:ind w:left="360"/>
        <w:jc w:val="both"/>
      </w:pPr>
      <w:r>
        <w:t>The URL to sort the ODATA service is as below.</w:t>
      </w:r>
    </w:p>
    <w:p w14:paraId="0960B284" w14:textId="3AE01DC1" w:rsidR="00385C7B" w:rsidRDefault="00385C7B" w:rsidP="00A21B89">
      <w:pPr>
        <w:ind w:firstLine="360"/>
        <w:jc w:val="both"/>
      </w:pPr>
      <w:r>
        <w:rPr>
          <w:noProof/>
          <w:lang w:val="en-IN" w:eastAsia="en-IN"/>
        </w:rPr>
        <w:drawing>
          <wp:inline distT="0" distB="0" distL="0" distR="0" wp14:anchorId="24A864C6" wp14:editId="6B2ED57F">
            <wp:extent cx="5591175" cy="285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175" cy="285750"/>
                    </a:xfrm>
                    <a:prstGeom prst="rect">
                      <a:avLst/>
                    </a:prstGeom>
                  </pic:spPr>
                </pic:pic>
              </a:graphicData>
            </a:graphic>
          </wp:inline>
        </w:drawing>
      </w:r>
    </w:p>
    <w:p w14:paraId="42E23A33" w14:textId="29F6659D" w:rsidR="00385C7B" w:rsidRDefault="00933B63" w:rsidP="00276C1C">
      <w:pPr>
        <w:spacing w:after="0"/>
        <w:ind w:firstLine="360"/>
        <w:jc w:val="both"/>
      </w:pPr>
      <w:r>
        <w:t>Based on any field from table we can do sorting, only the field has to be changed in below URL</w:t>
      </w:r>
    </w:p>
    <w:p w14:paraId="6CA50150" w14:textId="71AC20EF" w:rsidR="00933B63" w:rsidRDefault="00933B63" w:rsidP="00276C1C">
      <w:pPr>
        <w:pStyle w:val="ListParagraph"/>
        <w:spacing w:after="0"/>
        <w:jc w:val="both"/>
        <w:rPr>
          <w:b/>
          <w:bCs/>
        </w:rPr>
      </w:pPr>
      <w:r>
        <w:tab/>
      </w:r>
      <w:r>
        <w:tab/>
      </w:r>
      <w:r w:rsidRPr="00933B63">
        <w:rPr>
          <w:b/>
          <w:bCs/>
        </w:rPr>
        <w:t>?$orderby=&lt;fieldname&gt; asc/desc</w:t>
      </w:r>
    </w:p>
    <w:p w14:paraId="23EAD83D" w14:textId="1011ECD6" w:rsidR="003D3B87" w:rsidRPr="00433D54" w:rsidRDefault="002B1272" w:rsidP="00276C1C">
      <w:pPr>
        <w:spacing w:after="0"/>
        <w:ind w:left="360"/>
        <w:jc w:val="both"/>
      </w:pPr>
      <w:r>
        <w:t>If we have given an</w:t>
      </w:r>
      <w:r w:rsidR="003D3B87" w:rsidRPr="003D3B87">
        <w:t xml:space="preserve"> URL with </w:t>
      </w:r>
      <w:r w:rsidR="005B5FE1" w:rsidRPr="003D3B87">
        <w:t>Sort (</w:t>
      </w:r>
      <w:r w:rsidR="003D3B87" w:rsidRPr="003D3B87">
        <w:t xml:space="preserve">orderby) then </w:t>
      </w:r>
      <w:r w:rsidR="003D3B87" w:rsidRPr="00433D54">
        <w:rPr>
          <w:b/>
        </w:rPr>
        <w:t>IT_order</w:t>
      </w:r>
      <w:r w:rsidR="003D3B87" w:rsidRPr="003D3B87">
        <w:t xml:space="preserve"> p</w:t>
      </w:r>
      <w:r w:rsidR="003D3B87">
        <w:t>arameter</w:t>
      </w:r>
      <w:r w:rsidR="003D3B87" w:rsidRPr="003D3B87">
        <w:t xml:space="preserve"> will fill in </w:t>
      </w:r>
      <w:r w:rsidR="003D3B87" w:rsidRPr="00433D54">
        <w:rPr>
          <w:b/>
        </w:rPr>
        <w:t>GET_ENTITYSET</w:t>
      </w:r>
      <w:r w:rsidR="003D3B87" w:rsidRPr="003D3B87">
        <w:t xml:space="preserve"> method</w:t>
      </w:r>
      <w:r w:rsidR="003D3B87">
        <w:t xml:space="preserve">. </w:t>
      </w:r>
      <w:r w:rsidR="00D667BC">
        <w:t>And this IT_order parameter</w:t>
      </w:r>
      <w:r w:rsidR="003D3B87">
        <w:t xml:space="preserve"> is having two fields</w:t>
      </w:r>
      <w:r w:rsidR="003D2345">
        <w:t xml:space="preserve"> which are </w:t>
      </w:r>
      <w:r w:rsidR="00BF5AFB" w:rsidRPr="00A953E2">
        <w:rPr>
          <w:b/>
        </w:rPr>
        <w:t>property</w:t>
      </w:r>
      <w:r w:rsidR="003D2345" w:rsidRPr="00A953E2">
        <w:rPr>
          <w:b/>
        </w:rPr>
        <w:t xml:space="preserve"> and order</w:t>
      </w:r>
      <w:r w:rsidR="00934D52" w:rsidRPr="00433D54">
        <w:t>.</w:t>
      </w:r>
    </w:p>
    <w:p w14:paraId="44A47688" w14:textId="4F91F9A3" w:rsidR="00934D52" w:rsidRPr="00934D52" w:rsidRDefault="000B1D14" w:rsidP="00276C1C">
      <w:pPr>
        <w:spacing w:after="0"/>
        <w:ind w:left="360"/>
        <w:jc w:val="both"/>
      </w:pPr>
      <w:r>
        <w:t>Below logic we must write</w:t>
      </w:r>
      <w:r w:rsidR="00934D52" w:rsidRPr="00934D52">
        <w:t xml:space="preserve"> in GET_ENTITYSET method to get the functionality of sorting</w:t>
      </w:r>
      <w:r w:rsidR="00F76B1E">
        <w:t xml:space="preserve"> </w:t>
      </w:r>
      <w:r w:rsidR="00934D52" w:rsidRPr="00934D52">
        <w:t>.Declare these three first</w:t>
      </w:r>
      <w:r w:rsidR="00276C1C">
        <w:t xml:space="preserve"> in method.</w:t>
      </w:r>
    </w:p>
    <w:p w14:paraId="32F7D359" w14:textId="0F9450FB" w:rsidR="00934D52" w:rsidRDefault="00934D52" w:rsidP="006A1C10">
      <w:pPr>
        <w:ind w:firstLine="720"/>
        <w:jc w:val="both"/>
      </w:pPr>
      <w:r>
        <w:rPr>
          <w:noProof/>
          <w:lang w:val="en-IN" w:eastAsia="en-IN"/>
        </w:rPr>
        <w:drawing>
          <wp:inline distT="0" distB="0" distL="0" distR="0" wp14:anchorId="5F175DA7" wp14:editId="311C565E">
            <wp:extent cx="3857625" cy="4971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8457" cy="507581"/>
                    </a:xfrm>
                    <a:prstGeom prst="rect">
                      <a:avLst/>
                    </a:prstGeom>
                  </pic:spPr>
                </pic:pic>
              </a:graphicData>
            </a:graphic>
          </wp:inline>
        </w:drawing>
      </w:r>
    </w:p>
    <w:p w14:paraId="47F35E1D" w14:textId="549A889A" w:rsidR="001D538A" w:rsidRDefault="001D538A" w:rsidP="00276C1C">
      <w:pPr>
        <w:ind w:left="360"/>
        <w:jc w:val="both"/>
      </w:pPr>
      <w:r>
        <w:t>After declaration we need to loop the IT_ORDER table and apply the sorting to ET_ENTITYSET table.</w:t>
      </w:r>
    </w:p>
    <w:p w14:paraId="477752C9" w14:textId="5F83A546" w:rsidR="00250B3F" w:rsidRDefault="00250B3F" w:rsidP="00AF7203">
      <w:pPr>
        <w:ind w:firstLine="720"/>
        <w:jc w:val="both"/>
      </w:pPr>
      <w:r>
        <w:rPr>
          <w:noProof/>
          <w:lang w:val="en-IN" w:eastAsia="en-IN"/>
        </w:rPr>
        <w:drawing>
          <wp:inline distT="0" distB="0" distL="0" distR="0" wp14:anchorId="1B5D9CCE" wp14:editId="56BB03FC">
            <wp:extent cx="3236383" cy="13239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54219" cy="1331272"/>
                    </a:xfrm>
                    <a:prstGeom prst="rect">
                      <a:avLst/>
                    </a:prstGeom>
                  </pic:spPr>
                </pic:pic>
              </a:graphicData>
            </a:graphic>
          </wp:inline>
        </w:drawing>
      </w:r>
    </w:p>
    <w:p w14:paraId="58685767" w14:textId="0EE05C76" w:rsidR="000C71A7" w:rsidRPr="00306B35" w:rsidRDefault="000C71A7" w:rsidP="00AF7203">
      <w:pPr>
        <w:spacing w:after="0"/>
        <w:ind w:left="360"/>
        <w:jc w:val="both"/>
      </w:pPr>
      <w:r w:rsidRPr="00306B35">
        <w:t>Now we will see the sorting at front-end SAPUI5.</w:t>
      </w:r>
    </w:p>
    <w:p w14:paraId="3CC4FD45" w14:textId="7AE3E16D" w:rsidR="000C71A7" w:rsidRDefault="009134CD" w:rsidP="00182D12">
      <w:pPr>
        <w:spacing w:after="0"/>
        <w:ind w:left="360"/>
        <w:jc w:val="both"/>
      </w:pPr>
      <w:r w:rsidRPr="00182D12">
        <w:rPr>
          <w:b/>
          <w:color w:val="00B050"/>
        </w:rPr>
        <w:t>Exercise</w:t>
      </w:r>
      <w:r w:rsidR="00182D12" w:rsidRPr="00182D12">
        <w:rPr>
          <w:b/>
          <w:color w:val="00B050"/>
        </w:rPr>
        <w:t>: 6.7</w:t>
      </w:r>
      <w:r w:rsidR="00182D12">
        <w:rPr>
          <w:b/>
          <w:bCs/>
        </w:rPr>
        <w:t>-</w:t>
      </w:r>
      <w:r w:rsidR="00D678DA">
        <w:t xml:space="preserve"> D</w:t>
      </w:r>
      <w:r w:rsidR="000C71A7">
        <w:t xml:space="preserve">esign the one more filed </w:t>
      </w:r>
      <w:r w:rsidR="00EC10C0" w:rsidRPr="00EC10C0">
        <w:rPr>
          <w:b/>
        </w:rPr>
        <w:t>Sort by</w:t>
      </w:r>
      <w:r w:rsidR="00EC10C0">
        <w:t xml:space="preserve"> </w:t>
      </w:r>
      <w:r w:rsidR="000C71A7">
        <w:t>in sear</w:t>
      </w:r>
      <w:r w:rsidR="00182D12">
        <w:t xml:space="preserve">ch product screen shot as </w:t>
      </w:r>
      <w:r w:rsidR="00CA561C">
        <w:t>below and</w:t>
      </w:r>
      <w:r w:rsidR="00182D12">
        <w:t xml:space="preserve"> apply the Sorting in back-end OData and Front-end Application .</w:t>
      </w:r>
    </w:p>
    <w:p w14:paraId="4CEC3FA1" w14:textId="77777777" w:rsidR="00B85E97" w:rsidRDefault="00B85E97" w:rsidP="00B85E97">
      <w:pPr>
        <w:spacing w:after="0"/>
        <w:ind w:firstLine="720"/>
        <w:jc w:val="both"/>
      </w:pPr>
      <w:r>
        <w:rPr>
          <w:noProof/>
          <w:lang w:val="en-IN" w:eastAsia="en-IN"/>
        </w:rPr>
        <w:drawing>
          <wp:inline distT="0" distB="0" distL="0" distR="0" wp14:anchorId="6AA5F03C" wp14:editId="17CBFB1A">
            <wp:extent cx="5248275" cy="156775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69872" cy="1574205"/>
                    </a:xfrm>
                    <a:prstGeom prst="rect">
                      <a:avLst/>
                    </a:prstGeom>
                  </pic:spPr>
                </pic:pic>
              </a:graphicData>
            </a:graphic>
          </wp:inline>
        </w:drawing>
      </w:r>
    </w:p>
    <w:p w14:paraId="4B37C85D" w14:textId="20E00E2F" w:rsidR="00C563EF" w:rsidRDefault="00C563EF" w:rsidP="000E6E68">
      <w:pPr>
        <w:ind w:left="360"/>
        <w:jc w:val="both"/>
      </w:pPr>
      <w:r>
        <w:t xml:space="preserve">Define </w:t>
      </w:r>
      <w:r w:rsidR="0063184F">
        <w:t xml:space="preserve">two arrays for </w:t>
      </w:r>
      <w:r>
        <w:t>sort</w:t>
      </w:r>
      <w:r w:rsidR="00BE4E59">
        <w:t xml:space="preserve"> </w:t>
      </w:r>
      <w:r>
        <w:t>fields</w:t>
      </w:r>
      <w:r w:rsidR="00DD6903">
        <w:t xml:space="preserve"> </w:t>
      </w:r>
      <w:r>
        <w:t xml:space="preserve">(what are the fields we want to include for Sorting) and </w:t>
      </w:r>
      <w:r w:rsidR="0063184F">
        <w:t xml:space="preserve">sortOrder and </w:t>
      </w:r>
      <w:r>
        <w:t xml:space="preserve">set the JSON Model </w:t>
      </w:r>
      <w:r w:rsidR="000418E3">
        <w:t xml:space="preserve">in controller corresponding view </w:t>
      </w:r>
      <w:r>
        <w:t>and apply this to comboBox</w:t>
      </w:r>
      <w:r w:rsidR="000418E3">
        <w:t>.</w:t>
      </w:r>
    </w:p>
    <w:p w14:paraId="3E50820F" w14:textId="3A7C3600" w:rsidR="000418E3" w:rsidRDefault="0063184F" w:rsidP="00C563EF">
      <w:pPr>
        <w:ind w:left="720"/>
        <w:jc w:val="both"/>
      </w:pPr>
      <w:r>
        <w:rPr>
          <w:noProof/>
          <w:lang w:val="en-IN" w:eastAsia="en-IN"/>
        </w:rPr>
        <w:drawing>
          <wp:inline distT="0" distB="0" distL="0" distR="0" wp14:anchorId="20059E6B" wp14:editId="557CC0EA">
            <wp:extent cx="2209800" cy="1818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43331" cy="1845890"/>
                    </a:xfrm>
                    <a:prstGeom prst="rect">
                      <a:avLst/>
                    </a:prstGeom>
                  </pic:spPr>
                </pic:pic>
              </a:graphicData>
            </a:graphic>
          </wp:inline>
        </w:drawing>
      </w:r>
    </w:p>
    <w:p w14:paraId="2AB82985" w14:textId="26FA66E4" w:rsidR="00B5529F" w:rsidRDefault="00B5529F" w:rsidP="0094019A">
      <w:pPr>
        <w:spacing w:after="0"/>
        <w:ind w:left="360"/>
        <w:jc w:val="both"/>
      </w:pPr>
      <w:r>
        <w:t xml:space="preserve">Design the </w:t>
      </w:r>
      <w:r w:rsidR="00E2189D">
        <w:t>comboBox (</w:t>
      </w:r>
      <w:r w:rsidR="00B85E97">
        <w:t>sort fields)</w:t>
      </w:r>
      <w:r>
        <w:t xml:space="preserve"> </w:t>
      </w:r>
      <w:r w:rsidR="00B85E97">
        <w:t>and radioButton</w:t>
      </w:r>
      <w:r w:rsidR="00E5219F">
        <w:t xml:space="preserve"> </w:t>
      </w:r>
      <w:r w:rsidR="00C84D40">
        <w:t>group (</w:t>
      </w:r>
      <w:r w:rsidR="00E5219F">
        <w:t>sortOrder)</w:t>
      </w:r>
      <w:r w:rsidR="00B85E97">
        <w:t xml:space="preserve"> </w:t>
      </w:r>
      <w:r>
        <w:t>in view and apply aggregation binding.</w:t>
      </w:r>
    </w:p>
    <w:p w14:paraId="023EDD61" w14:textId="5DEE0AA3" w:rsidR="00B5529F" w:rsidRDefault="00B85E97" w:rsidP="00B85E97">
      <w:pPr>
        <w:ind w:firstLine="720"/>
        <w:jc w:val="both"/>
      </w:pPr>
      <w:r>
        <w:rPr>
          <w:noProof/>
          <w:lang w:val="en-IN" w:eastAsia="en-IN"/>
        </w:rPr>
        <w:drawing>
          <wp:inline distT="0" distB="0" distL="0" distR="0" wp14:anchorId="43A31511" wp14:editId="5681CC04">
            <wp:extent cx="5286375" cy="125777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37986" cy="1270054"/>
                    </a:xfrm>
                    <a:prstGeom prst="rect">
                      <a:avLst/>
                    </a:prstGeom>
                  </pic:spPr>
                </pic:pic>
              </a:graphicData>
            </a:graphic>
          </wp:inline>
        </w:drawing>
      </w:r>
    </w:p>
    <w:p w14:paraId="48878B8D" w14:textId="6E604EBE" w:rsidR="00134AF2" w:rsidRDefault="006424DC" w:rsidP="00B97C4C">
      <w:pPr>
        <w:spacing w:after="0"/>
        <w:ind w:left="360"/>
        <w:jc w:val="both"/>
      </w:pPr>
      <w:r>
        <w:t xml:space="preserve">After </w:t>
      </w:r>
      <w:r w:rsidR="002A3950">
        <w:t>selection</w:t>
      </w:r>
      <w:r>
        <w:t xml:space="preserve"> of sorting and press on apply </w:t>
      </w:r>
      <w:r w:rsidR="00CB4E0A">
        <w:t>button,</w:t>
      </w:r>
      <w:r>
        <w:t xml:space="preserve"> below logic will trigger in controller, so that use will get sorted records as per his selection.</w:t>
      </w:r>
    </w:p>
    <w:p w14:paraId="4BC486DE" w14:textId="4B2F4E19" w:rsidR="009A1CAA" w:rsidRDefault="009A1CAA" w:rsidP="009A1CAA">
      <w:pPr>
        <w:ind w:left="720"/>
        <w:jc w:val="both"/>
      </w:pPr>
      <w:r>
        <w:rPr>
          <w:noProof/>
          <w:lang w:val="en-IN" w:eastAsia="en-IN"/>
        </w:rPr>
        <w:drawing>
          <wp:inline distT="0" distB="0" distL="0" distR="0" wp14:anchorId="488AB171" wp14:editId="25438862">
            <wp:extent cx="4991100" cy="331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92677" cy="337864"/>
                    </a:xfrm>
                    <a:prstGeom prst="rect">
                      <a:avLst/>
                    </a:prstGeom>
                  </pic:spPr>
                </pic:pic>
              </a:graphicData>
            </a:graphic>
          </wp:inline>
        </w:drawing>
      </w:r>
    </w:p>
    <w:p w14:paraId="2AD3CE4D" w14:textId="42EFB32A" w:rsidR="007F794E" w:rsidRDefault="007F794E" w:rsidP="007F794E">
      <w:pPr>
        <w:spacing w:after="0"/>
        <w:ind w:left="360"/>
        <w:jc w:val="both"/>
      </w:pPr>
      <w:r>
        <w:t xml:space="preserve">The sorting function will apply to model using the library is </w:t>
      </w:r>
      <w:r w:rsidRPr="007F794E">
        <w:t>sap.ui.model.Sorter</w:t>
      </w:r>
      <w:r w:rsidRPr="00E2189D">
        <w:t>,</w:t>
      </w:r>
      <w:r>
        <w:t xml:space="preserve"> we need t</w:t>
      </w:r>
      <w:r w:rsidRPr="007F794E">
        <w:t xml:space="preserve"> </w:t>
      </w:r>
      <w:r>
        <w:t>to maintain this</w:t>
      </w:r>
      <w:r w:rsidR="00B224CB">
        <w:t xml:space="preserve"> -</w:t>
      </w:r>
    </w:p>
    <w:p w14:paraId="70D3EA93" w14:textId="7F1631EC" w:rsidR="008764B2" w:rsidRDefault="005C5B72" w:rsidP="00E2189D">
      <w:pPr>
        <w:spacing w:after="0"/>
        <w:ind w:left="360"/>
        <w:jc w:val="both"/>
      </w:pPr>
      <w:r>
        <w:t>Library</w:t>
      </w:r>
      <w:r w:rsidR="007C52A0">
        <w:t xml:space="preserve"> in scaffolding template with name space as </w:t>
      </w:r>
      <w:r w:rsidR="00B97FA6">
        <w:t>S</w:t>
      </w:r>
      <w:r w:rsidR="007C52A0">
        <w:t>orter.</w:t>
      </w:r>
    </w:p>
    <w:p w14:paraId="18A0CE51" w14:textId="7C643A39" w:rsidR="000F1811" w:rsidRDefault="000F1811" w:rsidP="009A1CAA">
      <w:pPr>
        <w:ind w:left="720"/>
        <w:jc w:val="both"/>
      </w:pPr>
      <w:r>
        <w:rPr>
          <w:noProof/>
          <w:lang w:val="en-IN" w:eastAsia="en-IN"/>
        </w:rPr>
        <w:drawing>
          <wp:inline distT="0" distB="0" distL="0" distR="0" wp14:anchorId="5F496CC2" wp14:editId="19A1AE4C">
            <wp:extent cx="4795980" cy="207645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17423" cy="2085734"/>
                    </a:xfrm>
                    <a:prstGeom prst="rect">
                      <a:avLst/>
                    </a:prstGeom>
                  </pic:spPr>
                </pic:pic>
              </a:graphicData>
            </a:graphic>
          </wp:inline>
        </w:drawing>
      </w:r>
    </w:p>
    <w:p w14:paraId="04BFBA11" w14:textId="3526F9D3" w:rsidR="00AA15F7" w:rsidRDefault="00AA15F7" w:rsidP="00D22CAF">
      <w:pPr>
        <w:spacing w:after="0"/>
        <w:ind w:left="360"/>
        <w:jc w:val="both"/>
      </w:pPr>
      <w:r>
        <w:t xml:space="preserve">Reset Functionality when user click on reset button, whatever the fields we have applied for filter and sorting, those fields and long with those fields </w:t>
      </w:r>
      <w:r w:rsidR="00682A0F">
        <w:t>table</w:t>
      </w:r>
      <w:r>
        <w:t xml:space="preserve"> also should reset.</w:t>
      </w:r>
    </w:p>
    <w:p w14:paraId="692EF423" w14:textId="0944AA10" w:rsidR="00EC5BE9" w:rsidRDefault="00EC5BE9" w:rsidP="00EC5BE9">
      <w:pPr>
        <w:ind w:left="720"/>
        <w:jc w:val="both"/>
      </w:pPr>
      <w:r>
        <w:rPr>
          <w:noProof/>
          <w:lang w:val="en-IN" w:eastAsia="en-IN"/>
        </w:rPr>
        <w:drawing>
          <wp:inline distT="0" distB="0" distL="0" distR="0" wp14:anchorId="6A96F86E" wp14:editId="45FA2302">
            <wp:extent cx="5098852" cy="1285875"/>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4444" cy="1287285"/>
                    </a:xfrm>
                    <a:prstGeom prst="rect">
                      <a:avLst/>
                    </a:prstGeom>
                  </pic:spPr>
                </pic:pic>
              </a:graphicData>
            </a:graphic>
          </wp:inline>
        </w:drawing>
      </w:r>
    </w:p>
    <w:p w14:paraId="2A3CD0CD" w14:textId="20AECA9F" w:rsidR="00BB1521" w:rsidRDefault="00BB1521" w:rsidP="007F794E">
      <w:pPr>
        <w:pStyle w:val="ListParagraph"/>
        <w:numPr>
          <w:ilvl w:val="0"/>
          <w:numId w:val="3"/>
        </w:numPr>
        <w:spacing w:after="0"/>
        <w:jc w:val="both"/>
        <w:rPr>
          <w:b/>
          <w:bCs/>
          <w:color w:val="FF0000"/>
        </w:rPr>
      </w:pPr>
      <w:r w:rsidRPr="00BB1521">
        <w:rPr>
          <w:b/>
          <w:bCs/>
          <w:color w:val="FF0000"/>
        </w:rPr>
        <w:t>Formatter</w:t>
      </w:r>
      <w:r w:rsidR="00B84892">
        <w:rPr>
          <w:b/>
          <w:bCs/>
          <w:color w:val="FF0000"/>
        </w:rPr>
        <w:t xml:space="preserve"> and </w:t>
      </w:r>
      <w:r w:rsidR="00B30F14">
        <w:rPr>
          <w:b/>
          <w:bCs/>
          <w:color w:val="FF0000"/>
        </w:rPr>
        <w:t xml:space="preserve">ODATA </w:t>
      </w:r>
      <w:r w:rsidR="00B84892">
        <w:rPr>
          <w:b/>
          <w:bCs/>
          <w:color w:val="FF0000"/>
        </w:rPr>
        <w:t>Read Operation</w:t>
      </w:r>
      <w:r>
        <w:rPr>
          <w:b/>
          <w:bCs/>
          <w:color w:val="FF0000"/>
        </w:rPr>
        <w:t>:</w:t>
      </w:r>
      <w:r w:rsidRPr="00BB1521">
        <w:rPr>
          <w:b/>
          <w:bCs/>
          <w:color w:val="FF0000"/>
        </w:rPr>
        <w:t xml:space="preserve"> </w:t>
      </w:r>
      <w:r>
        <w:rPr>
          <w:b/>
          <w:bCs/>
          <w:color w:val="FF0000"/>
        </w:rPr>
        <w:t>23</w:t>
      </w:r>
    </w:p>
    <w:p w14:paraId="3E3C4A46" w14:textId="77777777" w:rsidR="00835EA9" w:rsidRDefault="007F1A69" w:rsidP="007F794E">
      <w:pPr>
        <w:spacing w:after="0"/>
        <w:ind w:firstLine="360"/>
        <w:jc w:val="both"/>
        <w:rPr>
          <w:b/>
          <w:bCs/>
          <w:u w:val="single"/>
        </w:rPr>
      </w:pPr>
      <w:bookmarkStart w:id="34" w:name="Formatter"/>
      <w:r w:rsidRPr="00835EA9">
        <w:rPr>
          <w:b/>
          <w:bCs/>
          <w:u w:val="single"/>
        </w:rPr>
        <w:t>Formatter:</w:t>
      </w:r>
    </w:p>
    <w:bookmarkEnd w:id="34"/>
    <w:p w14:paraId="45678BA7" w14:textId="339B6478" w:rsidR="00835EA9" w:rsidRDefault="00C8328B" w:rsidP="007F794E">
      <w:pPr>
        <w:spacing w:after="0"/>
        <w:ind w:left="360"/>
        <w:jc w:val="both"/>
        <w:rPr>
          <w:b/>
          <w:bCs/>
          <w:u w:val="single"/>
        </w:rPr>
      </w:pPr>
      <w:r w:rsidRPr="00AA35F8">
        <w:rPr>
          <w:b/>
          <w:color w:val="00B050"/>
        </w:rPr>
        <w:t>Exercise:</w:t>
      </w:r>
      <w:r w:rsidR="00AA35F8" w:rsidRPr="00AA35F8">
        <w:rPr>
          <w:b/>
          <w:color w:val="00B050"/>
        </w:rPr>
        <w:t xml:space="preserve"> 6.8</w:t>
      </w:r>
      <w:r w:rsidR="00AA35F8">
        <w:rPr>
          <w:b/>
          <w:bCs/>
        </w:rPr>
        <w:t>-</w:t>
      </w:r>
      <w:r>
        <w:t xml:space="preserve"> </w:t>
      </w:r>
      <w:r w:rsidR="00ED5C9A" w:rsidRPr="00ED5C9A">
        <w:t xml:space="preserve">We will explain the </w:t>
      </w:r>
      <w:r w:rsidR="00ED5C9A">
        <w:t xml:space="preserve">formatter, by making </w:t>
      </w:r>
      <w:r w:rsidR="00ED5C9A" w:rsidRPr="00ED5C9A">
        <w:t>Product status</w:t>
      </w:r>
      <w:r w:rsidR="00ED5C9A">
        <w:t xml:space="preserve"> if available make it as green color, and not available make it as red color.</w:t>
      </w:r>
    </w:p>
    <w:p w14:paraId="18C82F33" w14:textId="77777777" w:rsidR="00835EA9" w:rsidRDefault="00764CC4" w:rsidP="007F794E">
      <w:pPr>
        <w:spacing w:after="0"/>
        <w:ind w:left="360"/>
        <w:jc w:val="both"/>
        <w:rPr>
          <w:b/>
          <w:bCs/>
          <w:u w:val="single"/>
        </w:rPr>
      </w:pPr>
      <w:r>
        <w:t>From above table XML logic</w:t>
      </w:r>
      <w:r w:rsidR="009A5A0F">
        <w:t xml:space="preserve">, replace </w:t>
      </w:r>
      <w:r>
        <w:t>the status colum</w:t>
      </w:r>
      <w:r w:rsidR="009A5A0F">
        <w:t xml:space="preserve">n Text UI element with </w:t>
      </w:r>
      <w:r w:rsidR="009A5A0F" w:rsidRPr="00835EA9">
        <w:rPr>
          <w:b/>
          <w:bCs/>
        </w:rPr>
        <w:t>ObjectStatus</w:t>
      </w:r>
      <w:r w:rsidR="009A5A0F">
        <w:t xml:space="preserve"> UI element by default it will not change the status with colors, we need to fill the state property.</w:t>
      </w:r>
    </w:p>
    <w:p w14:paraId="5FA7B9A5" w14:textId="77777777" w:rsidR="00835EA9" w:rsidRDefault="00945B16" w:rsidP="007F794E">
      <w:pPr>
        <w:spacing w:after="0"/>
        <w:ind w:left="360"/>
        <w:jc w:val="both"/>
        <w:rPr>
          <w:b/>
          <w:bCs/>
          <w:u w:val="single"/>
        </w:rPr>
      </w:pPr>
      <w:r>
        <w:t xml:space="preserve">If we pass </w:t>
      </w:r>
      <w:r w:rsidRPr="00835EA9">
        <w:rPr>
          <w:b/>
          <w:bCs/>
        </w:rPr>
        <w:t xml:space="preserve">Success </w:t>
      </w:r>
      <w:r>
        <w:t xml:space="preserve">to </w:t>
      </w:r>
      <w:r w:rsidRPr="00835EA9">
        <w:rPr>
          <w:b/>
          <w:bCs/>
        </w:rPr>
        <w:t xml:space="preserve">state </w:t>
      </w:r>
      <w:r w:rsidRPr="00650BEC">
        <w:rPr>
          <w:bCs/>
        </w:rPr>
        <w:t>property</w:t>
      </w:r>
      <w:r>
        <w:t xml:space="preserve">, then it will give </w:t>
      </w:r>
      <w:r w:rsidRPr="00835EA9">
        <w:rPr>
          <w:b/>
          <w:bCs/>
        </w:rPr>
        <w:t>green color</w:t>
      </w:r>
      <w:r>
        <w:t xml:space="preserve">, whereas if it is </w:t>
      </w:r>
      <w:r w:rsidRPr="00835EA9">
        <w:rPr>
          <w:b/>
          <w:bCs/>
        </w:rPr>
        <w:t>Error</w:t>
      </w:r>
      <w:r>
        <w:t xml:space="preserve"> then it will give </w:t>
      </w:r>
      <w:r w:rsidRPr="00835EA9">
        <w:rPr>
          <w:b/>
          <w:bCs/>
        </w:rPr>
        <w:t>red color</w:t>
      </w:r>
      <w:r>
        <w:t>.</w:t>
      </w:r>
    </w:p>
    <w:p w14:paraId="2A6C7ECE" w14:textId="77777777" w:rsidR="00835EA9" w:rsidRDefault="00E204D4" w:rsidP="007F794E">
      <w:pPr>
        <w:spacing w:after="0"/>
        <w:ind w:left="360"/>
        <w:jc w:val="both"/>
        <w:rPr>
          <w:b/>
          <w:bCs/>
          <w:u w:val="single"/>
        </w:rPr>
      </w:pPr>
      <w:r>
        <w:t>To pass the dynamical value into state property of ObjectStatus UI element we should use formatter which is JavaScript file.</w:t>
      </w:r>
    </w:p>
    <w:p w14:paraId="6570CE46" w14:textId="1F49692C" w:rsidR="00E204D4" w:rsidRPr="00835EA9" w:rsidRDefault="002B575F" w:rsidP="007F794E">
      <w:pPr>
        <w:spacing w:after="0"/>
        <w:ind w:left="360"/>
        <w:jc w:val="both"/>
        <w:rPr>
          <w:b/>
          <w:bCs/>
          <w:u w:val="single"/>
        </w:rPr>
      </w:pPr>
      <w:r w:rsidRPr="00835EA9">
        <w:rPr>
          <w:lang w:val="en-ZA"/>
        </w:rPr>
        <w:t>In formatter file we need to write the below logic.</w:t>
      </w:r>
    </w:p>
    <w:p w14:paraId="69FD5BFB" w14:textId="7E4F50F2" w:rsidR="002B575F" w:rsidRDefault="002B575F" w:rsidP="006A228E">
      <w:pPr>
        <w:pStyle w:val="ListParagraph"/>
        <w:jc w:val="both"/>
        <w:rPr>
          <w:lang w:val="en-ZA"/>
        </w:rPr>
      </w:pPr>
      <w:r>
        <w:rPr>
          <w:noProof/>
          <w:lang w:val="en-IN" w:eastAsia="en-IN"/>
        </w:rPr>
        <w:drawing>
          <wp:inline distT="0" distB="0" distL="0" distR="0" wp14:anchorId="66D21F9C" wp14:editId="301953BD">
            <wp:extent cx="3095625" cy="26378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31547" cy="2668488"/>
                    </a:xfrm>
                    <a:prstGeom prst="rect">
                      <a:avLst/>
                    </a:prstGeom>
                  </pic:spPr>
                </pic:pic>
              </a:graphicData>
            </a:graphic>
          </wp:inline>
        </w:drawing>
      </w:r>
    </w:p>
    <w:p w14:paraId="3CE9823B" w14:textId="5F502603" w:rsidR="00742863" w:rsidRPr="00835EA9" w:rsidRDefault="00742863" w:rsidP="00835EA9">
      <w:pPr>
        <w:spacing w:after="0"/>
        <w:ind w:left="360"/>
        <w:jc w:val="both"/>
      </w:pPr>
      <w:r w:rsidRPr="00835EA9">
        <w:t>We need to call this formatter from UI Element in XML View</w:t>
      </w:r>
      <w:r w:rsidR="001D36E0" w:rsidRPr="00835EA9">
        <w:t>. Any view can call that respective controller, but formatter.js is not view controller so we need to include this formatter in view controller as below.</w:t>
      </w:r>
    </w:p>
    <w:p w14:paraId="20CF1F94" w14:textId="6C973F92" w:rsidR="001D36E0" w:rsidRDefault="001D36E0" w:rsidP="00EA5564">
      <w:pPr>
        <w:ind w:firstLine="720"/>
        <w:jc w:val="both"/>
        <w:rPr>
          <w:lang w:val="en-ZA"/>
        </w:rPr>
      </w:pPr>
      <w:r>
        <w:rPr>
          <w:noProof/>
          <w:lang w:val="en-IN" w:eastAsia="en-IN"/>
        </w:rPr>
        <w:drawing>
          <wp:inline distT="0" distB="0" distL="0" distR="0" wp14:anchorId="4DF0BD7D" wp14:editId="1A703633">
            <wp:extent cx="4524375" cy="212706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0578" cy="2134684"/>
                    </a:xfrm>
                    <a:prstGeom prst="rect">
                      <a:avLst/>
                    </a:prstGeom>
                  </pic:spPr>
                </pic:pic>
              </a:graphicData>
            </a:graphic>
          </wp:inline>
        </w:drawing>
      </w:r>
    </w:p>
    <w:p w14:paraId="016EB6D5" w14:textId="3C7480A9" w:rsidR="009B440A" w:rsidRPr="0041384C" w:rsidRDefault="009B440A" w:rsidP="0041384C">
      <w:pPr>
        <w:spacing w:after="0"/>
        <w:ind w:left="360"/>
        <w:jc w:val="both"/>
      </w:pPr>
      <w:r w:rsidRPr="0041384C">
        <w:t>Calling formatter from View is as below.</w:t>
      </w:r>
    </w:p>
    <w:p w14:paraId="58C6318B" w14:textId="248C400D" w:rsidR="00C2554F" w:rsidRPr="0041384C" w:rsidRDefault="006E513A" w:rsidP="007F3B1A">
      <w:pPr>
        <w:spacing w:after="0"/>
        <w:ind w:left="360" w:firstLine="360"/>
        <w:jc w:val="both"/>
      </w:pPr>
      <w:r>
        <w:rPr>
          <w:noProof/>
          <w:lang w:val="en-IN" w:eastAsia="en-IN"/>
        </w:rPr>
        <w:drawing>
          <wp:inline distT="0" distB="0" distL="0" distR="0" wp14:anchorId="28F4A812" wp14:editId="4CE07FC6">
            <wp:extent cx="5867400" cy="266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67400" cy="266700"/>
                    </a:xfrm>
                    <a:prstGeom prst="rect">
                      <a:avLst/>
                    </a:prstGeom>
                  </pic:spPr>
                </pic:pic>
              </a:graphicData>
            </a:graphic>
          </wp:inline>
        </w:drawing>
      </w:r>
      <w:r w:rsidR="00C2554F" w:rsidRPr="0041384C">
        <w:t xml:space="preserve">In above formatter calling logic the initial .(dot) means to make the view to refer to </w:t>
      </w:r>
      <w:r w:rsidR="0012200A" w:rsidRPr="0041384C">
        <w:t>its</w:t>
      </w:r>
      <w:r w:rsidR="00C2554F" w:rsidRPr="0041384C">
        <w:t xml:space="preserve"> controller then it will goto controller and find the f , it </w:t>
      </w:r>
      <w:r w:rsidR="009A1DF2" w:rsidRPr="0041384C">
        <w:t>understands</w:t>
      </w:r>
      <w:r w:rsidR="00C2554F" w:rsidRPr="0041384C">
        <w:t xml:space="preserve"> the f means formatter then it goes to formatter then the function will execute and return the value.</w:t>
      </w:r>
    </w:p>
    <w:p w14:paraId="64B51D2A" w14:textId="36056F92" w:rsidR="00EF61D5" w:rsidRDefault="00FF17E4" w:rsidP="007F3B1A">
      <w:pPr>
        <w:spacing w:after="0"/>
        <w:ind w:left="360"/>
        <w:jc w:val="both"/>
      </w:pPr>
      <w:r w:rsidRPr="0041384C">
        <w:rPr>
          <w:b/>
        </w:rPr>
        <w:t>Note:</w:t>
      </w:r>
      <w:r w:rsidR="00741B4A" w:rsidRPr="0041384C">
        <w:t xml:space="preserve"> </w:t>
      </w:r>
      <w:r w:rsidR="00EF61D5" w:rsidRPr="0041384C">
        <w:t xml:space="preserve">Why we have not wrote this formatter functions in view controller, because for reusability which means any view can call their own view controller so we have mention formatter functions in formatter file we can call </w:t>
      </w:r>
      <w:r w:rsidR="00294E33" w:rsidRPr="0041384C">
        <w:t>th</w:t>
      </w:r>
      <w:r w:rsidR="003E61B7" w:rsidRPr="0041384C">
        <w:t>i</w:t>
      </w:r>
      <w:r w:rsidR="00294E33" w:rsidRPr="0041384C">
        <w:t>s function</w:t>
      </w:r>
      <w:r w:rsidR="00EF61D5" w:rsidRPr="0041384C">
        <w:t xml:space="preserve"> from any controller.</w:t>
      </w:r>
    </w:p>
    <w:p w14:paraId="4527B05A" w14:textId="77777777" w:rsidR="00B25134" w:rsidRPr="00DA5FC9" w:rsidRDefault="008254DD" w:rsidP="00E3282C">
      <w:pPr>
        <w:spacing w:after="0"/>
        <w:ind w:firstLine="360"/>
        <w:jc w:val="both"/>
        <w:rPr>
          <w:b/>
          <w:bCs/>
          <w:u w:val="single"/>
          <w:lang w:val="en-ZA"/>
        </w:rPr>
      </w:pPr>
      <w:bookmarkStart w:id="35" w:name="ODATA_Read_Operation"/>
      <w:r w:rsidRPr="00DA5FC9">
        <w:rPr>
          <w:b/>
          <w:bCs/>
          <w:u w:val="single"/>
          <w:lang w:val="en-ZA"/>
        </w:rPr>
        <w:t xml:space="preserve">ODATA </w:t>
      </w:r>
      <w:r w:rsidR="007F1A69" w:rsidRPr="00DA5FC9">
        <w:rPr>
          <w:b/>
          <w:bCs/>
          <w:u w:val="single"/>
          <w:lang w:val="en-ZA"/>
        </w:rPr>
        <w:t>Read Operation:</w:t>
      </w:r>
      <w:r w:rsidR="00B30F14" w:rsidRPr="00DA5FC9">
        <w:rPr>
          <w:b/>
          <w:bCs/>
          <w:u w:val="single"/>
          <w:lang w:val="en-ZA"/>
        </w:rPr>
        <w:t xml:space="preserve"> </w:t>
      </w:r>
    </w:p>
    <w:bookmarkEnd w:id="35"/>
    <w:p w14:paraId="0995F262" w14:textId="15BA94F4" w:rsidR="007F1A69" w:rsidRDefault="00B25134" w:rsidP="00E3282C">
      <w:pPr>
        <w:spacing w:after="0"/>
        <w:ind w:left="360"/>
        <w:jc w:val="both"/>
        <w:rPr>
          <w:lang w:val="en-ZA"/>
        </w:rPr>
      </w:pPr>
      <w:r w:rsidRPr="00B25134">
        <w:rPr>
          <w:lang w:val="en-ZA"/>
        </w:rPr>
        <w:t>This read operation</w:t>
      </w:r>
      <w:r w:rsidR="00300D72">
        <w:rPr>
          <w:lang w:val="en-ZA"/>
        </w:rPr>
        <w:t xml:space="preserve"> will execute the </w:t>
      </w:r>
      <w:r w:rsidR="00300D72" w:rsidRPr="00300D72">
        <w:rPr>
          <w:b/>
          <w:bCs/>
          <w:lang w:val="en-ZA"/>
        </w:rPr>
        <w:t>GET_ENTITY</w:t>
      </w:r>
      <w:r w:rsidR="00300D72">
        <w:rPr>
          <w:lang w:val="en-ZA"/>
        </w:rPr>
        <w:t xml:space="preserve"> method, the URL from browser to get the single record based on value of key field is as below.</w:t>
      </w:r>
    </w:p>
    <w:p w14:paraId="31F11B73" w14:textId="42A8EBF3" w:rsidR="00300D72" w:rsidRDefault="00300D72" w:rsidP="00300D72">
      <w:pPr>
        <w:ind w:left="720" w:firstLine="720"/>
        <w:jc w:val="both"/>
        <w:rPr>
          <w:lang w:val="en-ZA"/>
        </w:rPr>
      </w:pPr>
      <w:r>
        <w:rPr>
          <w:noProof/>
          <w:lang w:val="en-IN" w:eastAsia="en-IN"/>
        </w:rPr>
        <w:drawing>
          <wp:inline distT="0" distB="0" distL="0" distR="0" wp14:anchorId="65709614" wp14:editId="2B3A5E13">
            <wp:extent cx="4638675" cy="209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8675" cy="209550"/>
                    </a:xfrm>
                    <a:prstGeom prst="rect">
                      <a:avLst/>
                    </a:prstGeom>
                  </pic:spPr>
                </pic:pic>
              </a:graphicData>
            </a:graphic>
          </wp:inline>
        </w:drawing>
      </w:r>
    </w:p>
    <w:p w14:paraId="5299186E" w14:textId="1F15ACBD" w:rsidR="00300D72" w:rsidRDefault="00300D72" w:rsidP="00E3527D">
      <w:pPr>
        <w:ind w:left="360"/>
        <w:jc w:val="both"/>
        <w:rPr>
          <w:lang w:val="en-ZA"/>
        </w:rPr>
      </w:pPr>
      <w:r>
        <w:rPr>
          <w:lang w:val="en-ZA"/>
        </w:rPr>
        <w:t>The logic in GET_ENTITY method is as below.</w:t>
      </w:r>
    </w:p>
    <w:p w14:paraId="466ACA38" w14:textId="7AA786C3" w:rsidR="00300D72" w:rsidRDefault="00300D72" w:rsidP="00C2554F">
      <w:pPr>
        <w:ind w:left="720"/>
        <w:jc w:val="both"/>
        <w:rPr>
          <w:lang w:val="en-ZA"/>
        </w:rPr>
      </w:pPr>
      <w:r>
        <w:rPr>
          <w:noProof/>
          <w:lang w:val="en-IN" w:eastAsia="en-IN"/>
        </w:rPr>
        <w:drawing>
          <wp:inline distT="0" distB="0" distL="0" distR="0" wp14:anchorId="3A91CD9E" wp14:editId="3C9BA908">
            <wp:extent cx="5038725" cy="16225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13457" cy="1646576"/>
                    </a:xfrm>
                    <a:prstGeom prst="rect">
                      <a:avLst/>
                    </a:prstGeom>
                  </pic:spPr>
                </pic:pic>
              </a:graphicData>
            </a:graphic>
          </wp:inline>
        </w:drawing>
      </w:r>
    </w:p>
    <w:p w14:paraId="07E9E58C" w14:textId="2BDAA9A2" w:rsidR="006B2D8A" w:rsidRPr="006B2D8A" w:rsidRDefault="00443EDD" w:rsidP="00A8596F">
      <w:pPr>
        <w:pStyle w:val="ListParagraph"/>
        <w:numPr>
          <w:ilvl w:val="0"/>
          <w:numId w:val="3"/>
        </w:numPr>
        <w:spacing w:after="0"/>
        <w:jc w:val="both"/>
        <w:rPr>
          <w:b/>
          <w:bCs/>
          <w:color w:val="FF0000"/>
          <w:lang w:val="en-ZA"/>
        </w:rPr>
      </w:pPr>
      <w:bookmarkStart w:id="36" w:name="Element_Binidng"/>
      <w:r w:rsidRPr="006B2D8A">
        <w:rPr>
          <w:b/>
          <w:bCs/>
          <w:color w:val="FF0000"/>
          <w:lang w:val="en-ZA"/>
        </w:rPr>
        <w:t>Element Binidng</w:t>
      </w:r>
      <w:bookmarkEnd w:id="36"/>
      <w:r w:rsidR="006B2D8A" w:rsidRPr="006B2D8A">
        <w:rPr>
          <w:b/>
          <w:bCs/>
          <w:color w:val="FF0000"/>
          <w:lang w:val="en-ZA"/>
        </w:rPr>
        <w:t>:24</w:t>
      </w:r>
    </w:p>
    <w:p w14:paraId="303D21D0" w14:textId="21162D3E" w:rsidR="0022322C" w:rsidRDefault="00C8328B" w:rsidP="00A8596F">
      <w:pPr>
        <w:spacing w:after="0"/>
        <w:ind w:left="360"/>
        <w:jc w:val="both"/>
        <w:rPr>
          <w:lang w:val="en-ZA"/>
        </w:rPr>
      </w:pPr>
      <w:r w:rsidRPr="002C65DF">
        <w:rPr>
          <w:b/>
          <w:color w:val="00B050"/>
        </w:rPr>
        <w:t>Exercise</w:t>
      </w:r>
      <w:r w:rsidR="00EB2E95" w:rsidRPr="002C65DF">
        <w:rPr>
          <w:b/>
          <w:color w:val="00B050"/>
        </w:rPr>
        <w:t>:</w:t>
      </w:r>
      <w:r w:rsidR="00EB2E95">
        <w:rPr>
          <w:b/>
          <w:color w:val="00B050"/>
        </w:rPr>
        <w:t xml:space="preserve"> 6.9</w:t>
      </w:r>
      <w:r w:rsidR="002C65DF">
        <w:rPr>
          <w:b/>
          <w:color w:val="00B050"/>
        </w:rPr>
        <w:t>-</w:t>
      </w:r>
      <w:r w:rsidR="00746EC1">
        <w:rPr>
          <w:b/>
          <w:bCs/>
          <w:lang w:val="en-ZA"/>
        </w:rPr>
        <w:t xml:space="preserve"> </w:t>
      </w:r>
      <w:r w:rsidR="00746EC1" w:rsidRPr="00746EC1">
        <w:rPr>
          <w:lang w:val="en-ZA"/>
        </w:rPr>
        <w:t>When user click on any row of the above table it will navi</w:t>
      </w:r>
      <w:r w:rsidR="000D23E7">
        <w:rPr>
          <w:lang w:val="en-ZA"/>
        </w:rPr>
        <w:t>g</w:t>
      </w:r>
      <w:r w:rsidR="00746EC1" w:rsidRPr="00746EC1">
        <w:rPr>
          <w:lang w:val="en-ZA"/>
        </w:rPr>
        <w:t>ate to next view and display selected row</w:t>
      </w:r>
      <w:r w:rsidR="004F7EB9">
        <w:rPr>
          <w:lang w:val="en-ZA"/>
        </w:rPr>
        <w:t xml:space="preserve"> information</w:t>
      </w:r>
      <w:r w:rsidR="005A280C">
        <w:rPr>
          <w:lang w:val="en-ZA"/>
        </w:rPr>
        <w:t xml:space="preserve"> in ObjectHeader and </w:t>
      </w:r>
      <w:r w:rsidR="00636804">
        <w:rPr>
          <w:lang w:val="en-ZA"/>
        </w:rPr>
        <w:t>IconTabBar (</w:t>
      </w:r>
      <w:r w:rsidR="005A280C">
        <w:rPr>
          <w:lang w:val="en-ZA"/>
        </w:rPr>
        <w:t>SimpleFo</w:t>
      </w:r>
      <w:r w:rsidR="00660A7A">
        <w:rPr>
          <w:lang w:val="en-ZA"/>
        </w:rPr>
        <w:t>r</w:t>
      </w:r>
      <w:r w:rsidR="005A280C">
        <w:rPr>
          <w:lang w:val="en-ZA"/>
        </w:rPr>
        <w:t>m).</w:t>
      </w:r>
    </w:p>
    <w:p w14:paraId="5387A465" w14:textId="2DC4C596" w:rsidR="00300D72" w:rsidRPr="0042103E" w:rsidRDefault="004E4076" w:rsidP="00A8596F">
      <w:pPr>
        <w:spacing w:after="0"/>
        <w:ind w:firstLine="360"/>
        <w:jc w:val="both"/>
        <w:rPr>
          <w:b/>
          <w:bCs/>
          <w:lang w:val="en-ZA"/>
        </w:rPr>
      </w:pPr>
      <w:r w:rsidRPr="0042103E">
        <w:rPr>
          <w:b/>
          <w:bCs/>
          <w:lang w:val="en-ZA"/>
        </w:rPr>
        <w:t>Syntax</w:t>
      </w:r>
      <w:r w:rsidR="0022322C" w:rsidRPr="0042103E">
        <w:rPr>
          <w:b/>
          <w:bCs/>
          <w:lang w:val="en-ZA"/>
        </w:rPr>
        <w:t xml:space="preserve"> of Bind Element - </w:t>
      </w:r>
      <w:r w:rsidR="0042103E" w:rsidRPr="0042103E">
        <w:rPr>
          <w:b/>
          <w:bCs/>
          <w:lang w:val="en-ZA"/>
        </w:rPr>
        <w:t>&lt;modelName&gt;/</w:t>
      </w:r>
      <w:r w:rsidR="00BC2769" w:rsidRPr="0042103E">
        <w:rPr>
          <w:b/>
          <w:bCs/>
          <w:lang w:val="en-ZA"/>
        </w:rPr>
        <w:t>productSet (</w:t>
      </w:r>
      <w:r w:rsidR="0042103E" w:rsidRPr="0042103E">
        <w:rPr>
          <w:b/>
          <w:bCs/>
          <w:lang w:val="en-ZA"/>
        </w:rPr>
        <w:t>productid)</w:t>
      </w:r>
    </w:p>
    <w:p w14:paraId="1D155080" w14:textId="6368CA10" w:rsidR="000D6609" w:rsidRDefault="000D6609" w:rsidP="00A8596F">
      <w:pPr>
        <w:spacing w:after="0"/>
        <w:ind w:left="360"/>
        <w:jc w:val="both"/>
        <w:rPr>
          <w:lang w:val="en-ZA"/>
        </w:rPr>
      </w:pPr>
      <w:r w:rsidRPr="000D6609">
        <w:rPr>
          <w:lang w:val="en-ZA"/>
        </w:rPr>
        <w:t xml:space="preserve">To make table rows </w:t>
      </w:r>
      <w:r w:rsidR="00604441" w:rsidRPr="000D6609">
        <w:rPr>
          <w:lang w:val="en-ZA"/>
        </w:rPr>
        <w:t>naviga</w:t>
      </w:r>
      <w:r w:rsidR="00604441">
        <w:rPr>
          <w:lang w:val="en-ZA"/>
        </w:rPr>
        <w:t>bl</w:t>
      </w:r>
      <w:r w:rsidR="00604441" w:rsidRPr="000D6609">
        <w:rPr>
          <w:lang w:val="en-ZA"/>
        </w:rPr>
        <w:t>e</w:t>
      </w:r>
      <w:r w:rsidRPr="000D6609">
        <w:rPr>
          <w:lang w:val="en-ZA"/>
        </w:rPr>
        <w:t>, w</w:t>
      </w:r>
      <w:r w:rsidR="00625B81">
        <w:rPr>
          <w:lang w:val="en-ZA"/>
        </w:rPr>
        <w:t xml:space="preserve">e need to mention </w:t>
      </w:r>
      <w:r w:rsidR="00625B81" w:rsidRPr="00625B81">
        <w:rPr>
          <w:b/>
          <w:lang w:val="en-ZA"/>
        </w:rPr>
        <w:t>type</w:t>
      </w:r>
      <w:r w:rsidR="00625B81">
        <w:rPr>
          <w:lang w:val="en-ZA"/>
        </w:rPr>
        <w:t xml:space="preserve"> property</w:t>
      </w:r>
      <w:r>
        <w:rPr>
          <w:lang w:val="en-ZA"/>
        </w:rPr>
        <w:t xml:space="preserve"> </w:t>
      </w:r>
      <w:r w:rsidRPr="000D6609">
        <w:rPr>
          <w:lang w:val="en-ZA"/>
        </w:rPr>
        <w:t xml:space="preserve">in </w:t>
      </w:r>
      <w:r w:rsidRPr="000D6609">
        <w:rPr>
          <w:b/>
          <w:bCs/>
          <w:lang w:val="en-ZA"/>
        </w:rPr>
        <w:t>ColumnListItem</w:t>
      </w:r>
      <w:r w:rsidRPr="000D6609">
        <w:rPr>
          <w:lang w:val="en-ZA"/>
        </w:rPr>
        <w:t xml:space="preserve"> UI element and event </w:t>
      </w:r>
      <w:r w:rsidRPr="000D6609">
        <w:rPr>
          <w:b/>
          <w:bCs/>
          <w:lang w:val="en-ZA"/>
        </w:rPr>
        <w:t>Press</w:t>
      </w:r>
      <w:r w:rsidR="00E00474">
        <w:rPr>
          <w:lang w:val="en-ZA"/>
        </w:rPr>
        <w:t xml:space="preserve">, by mentioning the </w:t>
      </w:r>
      <w:r w:rsidR="00E00474">
        <w:rPr>
          <w:b/>
          <w:bCs/>
          <w:lang w:val="en-ZA"/>
        </w:rPr>
        <w:t xml:space="preserve">Navigation </w:t>
      </w:r>
      <w:r w:rsidR="00E00474">
        <w:rPr>
          <w:lang w:val="en-ZA"/>
        </w:rPr>
        <w:t xml:space="preserve">in type property we will find the arrow symbol on each record of the table. In XML view the logic </w:t>
      </w:r>
      <w:r w:rsidR="004D7ADE">
        <w:rPr>
          <w:lang w:val="en-ZA"/>
        </w:rPr>
        <w:t>is as below.</w:t>
      </w:r>
    </w:p>
    <w:p w14:paraId="20B3284C" w14:textId="5DDFB1CA" w:rsidR="00F860BE" w:rsidRPr="000D6609" w:rsidRDefault="00FD26BE" w:rsidP="00F860BE">
      <w:pPr>
        <w:ind w:left="720"/>
        <w:jc w:val="both"/>
        <w:rPr>
          <w:lang w:val="en-ZA"/>
        </w:rPr>
      </w:pPr>
      <w:r>
        <w:rPr>
          <w:noProof/>
          <w:lang w:val="en-IN" w:eastAsia="en-IN"/>
        </w:rPr>
        <w:drawing>
          <wp:inline distT="0" distB="0" distL="0" distR="0" wp14:anchorId="516FF2D3" wp14:editId="643C3765">
            <wp:extent cx="5943600" cy="40932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93210"/>
                    </a:xfrm>
                    <a:prstGeom prst="rect">
                      <a:avLst/>
                    </a:prstGeom>
                  </pic:spPr>
                </pic:pic>
              </a:graphicData>
            </a:graphic>
          </wp:inline>
        </w:drawing>
      </w:r>
      <w:r w:rsidR="00EE2455">
        <w:rPr>
          <w:lang w:val="en-ZA"/>
        </w:rPr>
        <w:t xml:space="preserve">  </w:t>
      </w:r>
      <w:r w:rsidR="00F860BE">
        <w:rPr>
          <w:noProof/>
          <w:lang w:val="en-IN" w:eastAsia="en-IN"/>
        </w:rPr>
        <w:drawing>
          <wp:inline distT="0" distB="0" distL="0" distR="0" wp14:anchorId="0144665D" wp14:editId="5FF02DD3">
            <wp:extent cx="59436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04875"/>
                    </a:xfrm>
                    <a:prstGeom prst="rect">
                      <a:avLst/>
                    </a:prstGeom>
                  </pic:spPr>
                </pic:pic>
              </a:graphicData>
            </a:graphic>
          </wp:inline>
        </w:drawing>
      </w:r>
    </w:p>
    <w:p w14:paraId="2193C901" w14:textId="50456345" w:rsidR="009A1DF2" w:rsidRDefault="00314046" w:rsidP="00F77685">
      <w:pPr>
        <w:ind w:left="360"/>
        <w:jc w:val="both"/>
        <w:rPr>
          <w:lang w:val="en-ZA"/>
        </w:rPr>
      </w:pPr>
      <w:r>
        <w:rPr>
          <w:lang w:val="en-ZA"/>
        </w:rPr>
        <w:t xml:space="preserve">When user click on any record then </w:t>
      </w:r>
      <w:r w:rsidR="00E05FC6">
        <w:rPr>
          <w:lang w:val="en-ZA"/>
        </w:rPr>
        <w:t>the press event will trigger and respective function will execute, the function code in controller is as below.</w:t>
      </w:r>
    </w:p>
    <w:p w14:paraId="10FE27C2" w14:textId="194032F6" w:rsidR="005938A8" w:rsidRDefault="00FF796B" w:rsidP="00096905">
      <w:pPr>
        <w:spacing w:after="0"/>
        <w:ind w:firstLine="360"/>
        <w:jc w:val="both"/>
        <w:rPr>
          <w:lang w:val="en-ZA"/>
        </w:rPr>
      </w:pPr>
      <w:r>
        <w:rPr>
          <w:noProof/>
          <w:lang w:val="en-IN" w:eastAsia="en-IN"/>
        </w:rPr>
        <w:drawing>
          <wp:inline distT="0" distB="0" distL="0" distR="0" wp14:anchorId="329D7585" wp14:editId="64A3FB49">
            <wp:extent cx="4994767" cy="8858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465" cy="893929"/>
                    </a:xfrm>
                    <a:prstGeom prst="rect">
                      <a:avLst/>
                    </a:prstGeom>
                  </pic:spPr>
                </pic:pic>
              </a:graphicData>
            </a:graphic>
          </wp:inline>
        </w:drawing>
      </w:r>
    </w:p>
    <w:p w14:paraId="2981DF84" w14:textId="55D92412" w:rsidR="002E1C0A" w:rsidRDefault="002E1C0A" w:rsidP="00F77685">
      <w:pPr>
        <w:ind w:left="360"/>
        <w:jc w:val="both"/>
        <w:rPr>
          <w:lang w:val="en-ZA"/>
        </w:rPr>
      </w:pPr>
      <w:r>
        <w:rPr>
          <w:lang w:val="en-ZA"/>
        </w:rPr>
        <w:t xml:space="preserve">Here the router navigates to next view along with the parameter </w:t>
      </w:r>
      <w:r w:rsidRPr="00F77685">
        <w:rPr>
          <w:lang w:val="en-ZA"/>
        </w:rPr>
        <w:t>Key</w:t>
      </w:r>
      <w:r w:rsidR="00757EE8">
        <w:rPr>
          <w:lang w:val="en-ZA"/>
        </w:rPr>
        <w:t>s</w:t>
      </w:r>
      <w:r w:rsidR="003D2326" w:rsidRPr="00F77685">
        <w:rPr>
          <w:lang w:val="en-ZA"/>
        </w:rPr>
        <w:t xml:space="preserve">, </w:t>
      </w:r>
      <w:r w:rsidR="003D2326">
        <w:rPr>
          <w:lang w:val="en-ZA"/>
        </w:rPr>
        <w:t>in</w:t>
      </w:r>
      <w:r>
        <w:rPr>
          <w:lang w:val="en-ZA"/>
        </w:rPr>
        <w:t xml:space="preserve"> key we will pass the selected Product id value. To pass the product id value along with router we need to configure the route as below.</w:t>
      </w:r>
    </w:p>
    <w:p w14:paraId="17569F05" w14:textId="582B4763" w:rsidR="002E1C0A" w:rsidRPr="002E1C0A" w:rsidRDefault="002E1C0A" w:rsidP="000B2EF9">
      <w:pPr>
        <w:spacing w:after="0"/>
        <w:ind w:left="720"/>
        <w:jc w:val="both"/>
        <w:rPr>
          <w:lang w:val="en-ZA"/>
        </w:rPr>
      </w:pPr>
      <w:r>
        <w:rPr>
          <w:noProof/>
          <w:lang w:val="en-IN" w:eastAsia="en-IN"/>
        </w:rPr>
        <w:drawing>
          <wp:inline distT="0" distB="0" distL="0" distR="0" wp14:anchorId="71CB796A" wp14:editId="25E5328E">
            <wp:extent cx="2503470" cy="8286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4251" cy="835554"/>
                    </a:xfrm>
                    <a:prstGeom prst="rect">
                      <a:avLst/>
                    </a:prstGeom>
                  </pic:spPr>
                </pic:pic>
              </a:graphicData>
            </a:graphic>
          </wp:inline>
        </w:drawing>
      </w:r>
    </w:p>
    <w:p w14:paraId="0413D45A" w14:textId="12C35F93" w:rsidR="000B2EF9" w:rsidRPr="00560E65" w:rsidRDefault="000B2EF9" w:rsidP="00560E65">
      <w:pPr>
        <w:spacing w:after="0"/>
        <w:ind w:left="360"/>
        <w:jc w:val="both"/>
        <w:rPr>
          <w:bCs/>
          <w:lang w:val="en-ZA"/>
        </w:rPr>
      </w:pPr>
      <w:r w:rsidRPr="00560E65">
        <w:rPr>
          <w:bCs/>
          <w:lang w:val="en-ZA"/>
        </w:rPr>
        <w:t xml:space="preserve">In first controller we need to read the selected record and pass the </w:t>
      </w:r>
      <w:r w:rsidR="00F37C17" w:rsidRPr="00560E65">
        <w:rPr>
          <w:bCs/>
          <w:lang w:val="en-ZA"/>
        </w:rPr>
        <w:t>productid (</w:t>
      </w:r>
      <w:r w:rsidRPr="00560E65">
        <w:rPr>
          <w:bCs/>
          <w:lang w:val="en-ZA"/>
        </w:rPr>
        <w:t>key field) to second controller.</w:t>
      </w:r>
      <w:r w:rsidR="000A7E3E" w:rsidRPr="00560E65">
        <w:rPr>
          <w:bCs/>
          <w:lang w:val="en-ZA"/>
        </w:rPr>
        <w:t xml:space="preserve"> In second controller read the productid and </w:t>
      </w:r>
      <w:r w:rsidR="00E66424" w:rsidRPr="00560E65">
        <w:rPr>
          <w:bCs/>
          <w:lang w:val="en-ZA"/>
        </w:rPr>
        <w:t>call the URL</w:t>
      </w:r>
      <w:r w:rsidR="00A56718" w:rsidRPr="00560E65">
        <w:rPr>
          <w:bCs/>
          <w:lang w:val="en-ZA"/>
        </w:rPr>
        <w:t>.</w:t>
      </w:r>
    </w:p>
    <w:p w14:paraId="6F7873F6" w14:textId="2C77B4C4" w:rsidR="00ED1D1E" w:rsidRPr="00560E65" w:rsidRDefault="00ED1D1E" w:rsidP="00560E65">
      <w:pPr>
        <w:spacing w:after="0"/>
        <w:ind w:left="360"/>
        <w:jc w:val="both"/>
        <w:rPr>
          <w:bCs/>
          <w:lang w:val="en-ZA"/>
        </w:rPr>
      </w:pPr>
      <w:r w:rsidRPr="00560E65">
        <w:rPr>
          <w:bCs/>
          <w:lang w:val="en-ZA"/>
        </w:rPr>
        <w:t>If we write the logic in onInit method, it will execute only once when this controller executes very first time, but we need to execute the bindElement every time when user select on table record in view1. In such case we need to write the logic attachPatternMatched in onInit method as below.</w:t>
      </w:r>
    </w:p>
    <w:p w14:paraId="67EECB31" w14:textId="670C0E3E" w:rsidR="00ED1D1E" w:rsidRDefault="00ED1D1E" w:rsidP="000B2EF9">
      <w:pPr>
        <w:spacing w:after="0"/>
        <w:ind w:left="720"/>
        <w:jc w:val="both"/>
        <w:rPr>
          <w:lang w:val="en-ZA"/>
        </w:rPr>
      </w:pPr>
      <w:r>
        <w:rPr>
          <w:noProof/>
          <w:lang w:val="en-IN" w:eastAsia="en-IN"/>
        </w:rPr>
        <w:drawing>
          <wp:inline distT="0" distB="0" distL="0" distR="0" wp14:anchorId="548B576F" wp14:editId="03BC7A7E">
            <wp:extent cx="5829300" cy="548054"/>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43745" cy="549412"/>
                    </a:xfrm>
                    <a:prstGeom prst="rect">
                      <a:avLst/>
                    </a:prstGeom>
                  </pic:spPr>
                </pic:pic>
              </a:graphicData>
            </a:graphic>
          </wp:inline>
        </w:drawing>
      </w:r>
    </w:p>
    <w:p w14:paraId="3ED5995D" w14:textId="64BFE9A8" w:rsidR="00ED1D1E" w:rsidRPr="00560E65" w:rsidRDefault="00E91EF2" w:rsidP="00560E65">
      <w:pPr>
        <w:spacing w:after="0"/>
        <w:ind w:left="360"/>
        <w:jc w:val="both"/>
        <w:rPr>
          <w:bCs/>
          <w:lang w:val="en-ZA"/>
        </w:rPr>
      </w:pPr>
      <w:r w:rsidRPr="00560E65">
        <w:rPr>
          <w:bCs/>
          <w:lang w:val="en-ZA"/>
        </w:rPr>
        <w:t xml:space="preserve">In above logic we are executing the function </w:t>
      </w:r>
      <w:r w:rsidRPr="00560E65">
        <w:rPr>
          <w:b/>
          <w:bCs/>
          <w:lang w:val="en-ZA"/>
        </w:rPr>
        <w:t>onPatternMatched</w:t>
      </w:r>
      <w:r w:rsidRPr="00560E65">
        <w:rPr>
          <w:bCs/>
          <w:lang w:val="en-ZA"/>
        </w:rPr>
        <w:t>, whenever the 2nd</w:t>
      </w:r>
      <w:r w:rsidR="00D419F9">
        <w:rPr>
          <w:bCs/>
          <w:lang w:val="en-ZA"/>
        </w:rPr>
        <w:t xml:space="preserve"> view pattern matches</w:t>
      </w:r>
      <w:r w:rsidRPr="00560E65">
        <w:rPr>
          <w:bCs/>
          <w:lang w:val="en-ZA"/>
        </w:rPr>
        <w:t xml:space="preserve"> in URL, which means the whenever user select the record, its navigating to next view on that time it will check the pattern of URL if that pattern </w:t>
      </w:r>
      <w:r w:rsidR="00CA24E4" w:rsidRPr="00560E65">
        <w:rPr>
          <w:bCs/>
          <w:lang w:val="en-ZA"/>
        </w:rPr>
        <w:t>matches</w:t>
      </w:r>
      <w:r w:rsidRPr="00560E65">
        <w:rPr>
          <w:bCs/>
          <w:lang w:val="en-ZA"/>
        </w:rPr>
        <w:t xml:space="preserve"> the 2nd view </w:t>
      </w:r>
      <w:r w:rsidR="006A426F" w:rsidRPr="00560E65">
        <w:rPr>
          <w:bCs/>
          <w:lang w:val="en-ZA"/>
        </w:rPr>
        <w:t>pattern,</w:t>
      </w:r>
      <w:r w:rsidRPr="00560E65">
        <w:rPr>
          <w:bCs/>
          <w:lang w:val="en-ZA"/>
        </w:rPr>
        <w:t xml:space="preserve"> then above method will</w:t>
      </w:r>
      <w:r w:rsidR="009B6467" w:rsidRPr="00560E65">
        <w:rPr>
          <w:bCs/>
          <w:lang w:val="en-ZA"/>
        </w:rPr>
        <w:t xml:space="preserve"> </w:t>
      </w:r>
      <w:r w:rsidRPr="00560E65">
        <w:rPr>
          <w:bCs/>
          <w:lang w:val="en-ZA"/>
        </w:rPr>
        <w:t>execute.</w:t>
      </w:r>
      <w:r w:rsidR="00E04206" w:rsidRPr="00560E65">
        <w:rPr>
          <w:bCs/>
          <w:lang w:val="en-ZA"/>
        </w:rPr>
        <w:t xml:space="preserve"> </w:t>
      </w:r>
    </w:p>
    <w:p w14:paraId="642CCAAE" w14:textId="2E1F918E" w:rsidR="006A426F" w:rsidRDefault="006A426F" w:rsidP="009C23E4">
      <w:pPr>
        <w:spacing w:after="0"/>
        <w:ind w:left="360"/>
        <w:jc w:val="both"/>
        <w:rPr>
          <w:lang w:val="en-ZA"/>
        </w:rPr>
      </w:pPr>
      <w:r>
        <w:rPr>
          <w:lang w:val="en-ZA"/>
        </w:rPr>
        <w:t xml:space="preserve">In </w:t>
      </w:r>
      <w:r w:rsidRPr="006A426F">
        <w:rPr>
          <w:b/>
          <w:bCs/>
          <w:lang w:val="en-ZA"/>
        </w:rPr>
        <w:t>onP</w:t>
      </w:r>
      <w:r>
        <w:rPr>
          <w:b/>
          <w:bCs/>
          <w:lang w:val="en-ZA"/>
        </w:rPr>
        <w:t>a</w:t>
      </w:r>
      <w:r w:rsidRPr="006A426F">
        <w:rPr>
          <w:b/>
          <w:bCs/>
          <w:lang w:val="en-ZA"/>
        </w:rPr>
        <w:t>tternMatched</w:t>
      </w:r>
      <w:r w:rsidRPr="006A426F">
        <w:rPr>
          <w:lang w:val="en-ZA"/>
        </w:rPr>
        <w:t xml:space="preserve"> method</w:t>
      </w:r>
      <w:r>
        <w:rPr>
          <w:lang w:val="en-ZA"/>
        </w:rPr>
        <w:t xml:space="preserve"> we need to receive the parameter which we have sent along with router from view1, the method login view2 controller as below.</w:t>
      </w:r>
    </w:p>
    <w:p w14:paraId="0C1FB16E" w14:textId="4E219DB4" w:rsidR="006A426F" w:rsidRDefault="003E0B0D" w:rsidP="000B2EF9">
      <w:pPr>
        <w:spacing w:after="0"/>
        <w:ind w:left="720"/>
        <w:jc w:val="both"/>
        <w:rPr>
          <w:lang w:val="en-ZA"/>
        </w:rPr>
      </w:pPr>
      <w:r>
        <w:rPr>
          <w:noProof/>
          <w:lang w:val="en-IN" w:eastAsia="en-IN"/>
        </w:rPr>
        <w:drawing>
          <wp:inline distT="0" distB="0" distL="0" distR="0" wp14:anchorId="7D5FFC73" wp14:editId="370DC24A">
            <wp:extent cx="4351997" cy="6381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70136" cy="655499"/>
                    </a:xfrm>
                    <a:prstGeom prst="rect">
                      <a:avLst/>
                    </a:prstGeom>
                  </pic:spPr>
                </pic:pic>
              </a:graphicData>
            </a:graphic>
          </wp:inline>
        </w:drawing>
      </w:r>
    </w:p>
    <w:p w14:paraId="775CA2CF" w14:textId="698092DC" w:rsidR="006C7F88" w:rsidRPr="002D4B0C" w:rsidRDefault="006C7F88" w:rsidP="002D4B0C">
      <w:pPr>
        <w:spacing w:after="0"/>
        <w:ind w:left="360"/>
        <w:jc w:val="both"/>
        <w:rPr>
          <w:bCs/>
          <w:lang w:val="en-ZA"/>
        </w:rPr>
      </w:pPr>
      <w:r w:rsidRPr="002D4B0C">
        <w:rPr>
          <w:bCs/>
          <w:lang w:val="en-ZA"/>
        </w:rPr>
        <w:t>In view2 the logic as below to print selected record from view1.</w:t>
      </w:r>
    </w:p>
    <w:p w14:paraId="048EFF48" w14:textId="62441717" w:rsidR="006C7F88" w:rsidRDefault="006C7F88" w:rsidP="000B2EF9">
      <w:pPr>
        <w:spacing w:after="0"/>
        <w:ind w:left="720"/>
        <w:jc w:val="both"/>
        <w:rPr>
          <w:lang w:val="en-ZA"/>
        </w:rPr>
      </w:pPr>
      <w:r>
        <w:rPr>
          <w:noProof/>
          <w:lang w:val="en-IN" w:eastAsia="en-IN"/>
        </w:rPr>
        <w:drawing>
          <wp:inline distT="0" distB="0" distL="0" distR="0" wp14:anchorId="16C5C065" wp14:editId="6D11E64D">
            <wp:extent cx="6045633" cy="752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96694" cy="771277"/>
                    </a:xfrm>
                    <a:prstGeom prst="rect">
                      <a:avLst/>
                    </a:prstGeom>
                  </pic:spPr>
                </pic:pic>
              </a:graphicData>
            </a:graphic>
          </wp:inline>
        </w:drawing>
      </w:r>
    </w:p>
    <w:p w14:paraId="569A8A4C" w14:textId="77777777" w:rsidR="00046464" w:rsidRDefault="00046464" w:rsidP="00B6622F">
      <w:pPr>
        <w:spacing w:after="0"/>
        <w:ind w:left="360"/>
        <w:jc w:val="both"/>
        <w:rPr>
          <w:b/>
          <w:bCs/>
          <w:lang w:val="en-ZA"/>
        </w:rPr>
      </w:pPr>
    </w:p>
    <w:p w14:paraId="6936C3E4" w14:textId="0C8B49CA" w:rsidR="009B0198" w:rsidRPr="00B6622F" w:rsidRDefault="009B0198" w:rsidP="00B6622F">
      <w:pPr>
        <w:spacing w:after="0"/>
        <w:ind w:left="360"/>
        <w:jc w:val="both"/>
        <w:rPr>
          <w:b/>
          <w:bCs/>
          <w:lang w:val="en-ZA"/>
        </w:rPr>
      </w:pPr>
      <w:bookmarkStart w:id="37" w:name="Types_Bindings"/>
      <w:r w:rsidRPr="00B6622F">
        <w:rPr>
          <w:b/>
          <w:bCs/>
          <w:lang w:val="en-ZA"/>
        </w:rPr>
        <w:t>Types of Bindings</w:t>
      </w:r>
      <w:bookmarkEnd w:id="37"/>
      <w:r w:rsidRPr="00B6622F">
        <w:rPr>
          <w:b/>
          <w:bCs/>
          <w:lang w:val="en-ZA"/>
        </w:rPr>
        <w:t>:</w:t>
      </w:r>
    </w:p>
    <w:p w14:paraId="02C22F7F" w14:textId="51DF77CE" w:rsidR="00A56718" w:rsidRPr="00C555A5" w:rsidRDefault="009B0198" w:rsidP="00B80CB8">
      <w:pPr>
        <w:pStyle w:val="ListParagraph"/>
        <w:numPr>
          <w:ilvl w:val="0"/>
          <w:numId w:val="42"/>
        </w:numPr>
        <w:spacing w:after="0"/>
        <w:jc w:val="both"/>
        <w:rPr>
          <w:lang w:val="en-ZA"/>
        </w:rPr>
      </w:pPr>
      <w:r w:rsidRPr="009B0198">
        <w:rPr>
          <w:lang w:val="en-ZA"/>
        </w:rPr>
        <w:t>Property Binding</w:t>
      </w:r>
      <w:r w:rsidR="00F00AFE">
        <w:rPr>
          <w:lang w:val="en-ZA"/>
        </w:rPr>
        <w:tab/>
      </w:r>
      <w:r w:rsidR="00F00AFE" w:rsidRPr="00E11406">
        <w:rPr>
          <w:color w:val="FF0000"/>
          <w:lang w:val="en-ZA"/>
        </w:rPr>
        <w:sym w:font="Wingdings" w:char="F0E0"/>
      </w:r>
      <w:r w:rsidR="00765529" w:rsidRPr="00E11406">
        <w:rPr>
          <w:color w:val="FF0000"/>
          <w:lang w:val="en-ZA"/>
        </w:rPr>
        <w:t xml:space="preserve"> </w:t>
      </w:r>
      <w:r w:rsidR="00765529">
        <w:rPr>
          <w:lang w:val="en-ZA"/>
        </w:rPr>
        <w:t>is also called as single value binding</w:t>
      </w:r>
      <w:r w:rsidR="00C555A5">
        <w:rPr>
          <w:lang w:val="en-ZA"/>
        </w:rPr>
        <w:t xml:space="preserve">, </w:t>
      </w:r>
      <w:r w:rsidR="00C555A5" w:rsidRPr="00C555A5">
        <w:rPr>
          <w:b/>
          <w:bCs/>
          <w:lang w:val="en-ZA"/>
        </w:rPr>
        <w:t>ex:</w:t>
      </w:r>
      <w:r w:rsidR="00C555A5">
        <w:rPr>
          <w:b/>
          <w:bCs/>
          <w:lang w:val="en-ZA"/>
        </w:rPr>
        <w:t xml:space="preserve"> </w:t>
      </w:r>
      <w:r w:rsidR="00C555A5" w:rsidRPr="00C555A5">
        <w:rPr>
          <w:lang w:val="en-ZA"/>
        </w:rPr>
        <w:t xml:space="preserve">whatever the binding we have done for title or text are property </w:t>
      </w:r>
      <w:r w:rsidR="00757EE8" w:rsidRPr="00C555A5">
        <w:rPr>
          <w:lang w:val="en-ZA"/>
        </w:rPr>
        <w:t>binding?</w:t>
      </w:r>
    </w:p>
    <w:p w14:paraId="40307216" w14:textId="0E32B9E5" w:rsidR="009B0198" w:rsidRPr="009B0198" w:rsidRDefault="009B0198" w:rsidP="00B80CB8">
      <w:pPr>
        <w:pStyle w:val="ListParagraph"/>
        <w:numPr>
          <w:ilvl w:val="0"/>
          <w:numId w:val="42"/>
        </w:numPr>
        <w:spacing w:after="0"/>
        <w:jc w:val="both"/>
        <w:rPr>
          <w:lang w:val="en-ZA"/>
        </w:rPr>
      </w:pPr>
      <w:r w:rsidRPr="009B0198">
        <w:rPr>
          <w:lang w:val="en-ZA"/>
        </w:rPr>
        <w:t>Aggregation binding</w:t>
      </w:r>
      <w:r w:rsidR="00C55A91">
        <w:rPr>
          <w:lang w:val="en-ZA"/>
        </w:rPr>
        <w:tab/>
      </w:r>
      <w:r w:rsidR="00C55A91" w:rsidRPr="00E11406">
        <w:rPr>
          <w:color w:val="FF0000"/>
          <w:lang w:val="en-ZA"/>
        </w:rPr>
        <w:sym w:font="Wingdings" w:char="F0E0"/>
      </w:r>
      <w:r w:rsidR="00C55A91" w:rsidRPr="00E11406">
        <w:rPr>
          <w:color w:val="FF0000"/>
          <w:lang w:val="en-ZA"/>
        </w:rPr>
        <w:t xml:space="preserve"> </w:t>
      </w:r>
      <w:r w:rsidR="007D69DB">
        <w:rPr>
          <w:lang w:val="en-ZA"/>
        </w:rPr>
        <w:t>if</w:t>
      </w:r>
      <w:r w:rsidR="00C55A91">
        <w:rPr>
          <w:lang w:val="en-ZA"/>
        </w:rPr>
        <w:t xml:space="preserve"> the binding is done against the aggregation of UI element</w:t>
      </w:r>
      <w:r w:rsidR="00765529">
        <w:rPr>
          <w:lang w:val="en-ZA"/>
        </w:rPr>
        <w:t>, this binding is always point to collection of values.</w:t>
      </w:r>
    </w:p>
    <w:p w14:paraId="5A844AF5" w14:textId="3FA0D7CF" w:rsidR="009B0198" w:rsidRDefault="009B0198" w:rsidP="00B80CB8">
      <w:pPr>
        <w:pStyle w:val="ListParagraph"/>
        <w:numPr>
          <w:ilvl w:val="0"/>
          <w:numId w:val="42"/>
        </w:numPr>
        <w:spacing w:after="0"/>
        <w:jc w:val="both"/>
        <w:rPr>
          <w:lang w:val="en-ZA"/>
        </w:rPr>
      </w:pPr>
      <w:r w:rsidRPr="009B0198">
        <w:rPr>
          <w:lang w:val="en-ZA"/>
        </w:rPr>
        <w:t>Element binding</w:t>
      </w:r>
      <w:r w:rsidR="00E11406">
        <w:rPr>
          <w:lang w:val="en-ZA"/>
        </w:rPr>
        <w:tab/>
      </w:r>
      <w:r w:rsidR="00E11406" w:rsidRPr="009168B5">
        <w:rPr>
          <w:color w:val="FF0000"/>
          <w:lang w:val="en-ZA"/>
        </w:rPr>
        <w:sym w:font="Wingdings" w:char="F0E0"/>
      </w:r>
      <w:r w:rsidR="00E11406" w:rsidRPr="009168B5">
        <w:rPr>
          <w:color w:val="FF0000"/>
          <w:lang w:val="en-ZA"/>
        </w:rPr>
        <w:t xml:space="preserve"> </w:t>
      </w:r>
      <w:r w:rsidR="00E11406">
        <w:rPr>
          <w:lang w:val="en-ZA"/>
        </w:rPr>
        <w:t>Element means one single item, whenever we want to send the single item to other view then we will use element binding.</w:t>
      </w:r>
    </w:p>
    <w:p w14:paraId="3DA0E254" w14:textId="77777777" w:rsidR="0024154D" w:rsidRDefault="00C36972" w:rsidP="00A8596F">
      <w:pPr>
        <w:pStyle w:val="ListParagraph"/>
        <w:numPr>
          <w:ilvl w:val="0"/>
          <w:numId w:val="3"/>
        </w:numPr>
        <w:spacing w:after="0"/>
        <w:jc w:val="both"/>
        <w:rPr>
          <w:b/>
          <w:bCs/>
          <w:color w:val="FF0000"/>
          <w:lang w:val="en-ZA"/>
        </w:rPr>
      </w:pPr>
      <w:bookmarkStart w:id="38" w:name="Associations"/>
      <w:r w:rsidRPr="00C36972">
        <w:rPr>
          <w:b/>
          <w:bCs/>
          <w:color w:val="FF0000"/>
          <w:lang w:val="en-ZA"/>
        </w:rPr>
        <w:t>Associations</w:t>
      </w:r>
      <w:bookmarkEnd w:id="38"/>
      <w:r w:rsidRPr="00C36972">
        <w:rPr>
          <w:b/>
          <w:bCs/>
          <w:color w:val="FF0000"/>
          <w:lang w:val="en-ZA"/>
        </w:rPr>
        <w:t>:</w:t>
      </w:r>
      <w:r>
        <w:rPr>
          <w:b/>
          <w:bCs/>
          <w:color w:val="FF0000"/>
          <w:lang w:val="en-ZA"/>
        </w:rPr>
        <w:t>25</w:t>
      </w:r>
    </w:p>
    <w:p w14:paraId="54B2870E" w14:textId="203946A6" w:rsidR="00BB2F9E" w:rsidRPr="00983A96" w:rsidRDefault="002F350D" w:rsidP="00A8596F">
      <w:pPr>
        <w:spacing w:after="0"/>
        <w:ind w:left="360"/>
        <w:jc w:val="both"/>
        <w:rPr>
          <w:bCs/>
          <w:lang w:val="en-ZA"/>
        </w:rPr>
      </w:pPr>
      <w:r w:rsidRPr="00983A96">
        <w:rPr>
          <w:bCs/>
          <w:lang w:val="en-ZA"/>
        </w:rPr>
        <w:t xml:space="preserve">SAP </w:t>
      </w:r>
      <w:r w:rsidR="00C36972" w:rsidRPr="00983A96">
        <w:rPr>
          <w:bCs/>
          <w:lang w:val="en-ZA"/>
        </w:rPr>
        <w:t xml:space="preserve">application will run in BAS in </w:t>
      </w:r>
      <w:r w:rsidR="00C36972" w:rsidRPr="00983A96">
        <w:rPr>
          <w:b/>
          <w:bCs/>
          <w:lang w:val="en-ZA"/>
        </w:rPr>
        <w:t>node.js</w:t>
      </w:r>
      <w:r w:rsidR="006564A8" w:rsidRPr="00983A96">
        <w:rPr>
          <w:bCs/>
          <w:lang w:val="en-ZA"/>
        </w:rPr>
        <w:t xml:space="preserve"> </w:t>
      </w:r>
      <w:r w:rsidR="00983A96" w:rsidRPr="00983A96">
        <w:rPr>
          <w:bCs/>
          <w:lang w:val="en-ZA"/>
        </w:rPr>
        <w:t>environment,</w:t>
      </w:r>
      <w:r w:rsidR="00AC6138" w:rsidRPr="00983A96">
        <w:rPr>
          <w:bCs/>
          <w:lang w:val="en-ZA"/>
        </w:rPr>
        <w:t xml:space="preserve"> the folder </w:t>
      </w:r>
      <w:r w:rsidR="00AC6138" w:rsidRPr="00983A96">
        <w:rPr>
          <w:b/>
          <w:bCs/>
          <w:lang w:val="en-ZA"/>
        </w:rPr>
        <w:t>node_module</w:t>
      </w:r>
      <w:r w:rsidR="006564A8" w:rsidRPr="00983A96">
        <w:rPr>
          <w:b/>
          <w:bCs/>
          <w:lang w:val="en-ZA"/>
        </w:rPr>
        <w:t>s</w:t>
      </w:r>
      <w:r w:rsidR="00903914" w:rsidRPr="00983A96">
        <w:rPr>
          <w:bCs/>
          <w:lang w:val="en-ZA"/>
        </w:rPr>
        <w:t xml:space="preserve"> contain run time different models of node.js.</w:t>
      </w:r>
    </w:p>
    <w:p w14:paraId="14E9CBF9" w14:textId="1150A8DA" w:rsidR="00EE5114" w:rsidRPr="00983A96" w:rsidRDefault="00F75464" w:rsidP="00A8596F">
      <w:pPr>
        <w:spacing w:after="0"/>
        <w:ind w:left="360"/>
        <w:jc w:val="both"/>
        <w:rPr>
          <w:bCs/>
          <w:lang w:val="en-ZA"/>
        </w:rPr>
      </w:pPr>
      <w:r w:rsidRPr="00D8400C">
        <w:rPr>
          <w:b/>
          <w:bCs/>
          <w:color w:val="00B050"/>
          <w:lang w:val="en-ZA"/>
        </w:rPr>
        <w:t>Exercise:</w:t>
      </w:r>
      <w:r w:rsidR="00D8400C">
        <w:rPr>
          <w:b/>
          <w:bCs/>
          <w:color w:val="00B050"/>
          <w:lang w:val="en-ZA"/>
        </w:rPr>
        <w:t xml:space="preserve"> </w:t>
      </w:r>
      <w:r w:rsidR="00D8400C" w:rsidRPr="00D8400C">
        <w:rPr>
          <w:b/>
          <w:bCs/>
          <w:color w:val="00B050"/>
          <w:lang w:val="en-ZA"/>
        </w:rPr>
        <w:t>6.10</w:t>
      </w:r>
      <w:r w:rsidR="00D8400C">
        <w:rPr>
          <w:bCs/>
          <w:lang w:val="en-ZA"/>
        </w:rPr>
        <w:t>-</w:t>
      </w:r>
      <w:r w:rsidRPr="00983A96">
        <w:rPr>
          <w:bCs/>
          <w:lang w:val="en-ZA"/>
        </w:rPr>
        <w:t xml:space="preserve"> </w:t>
      </w:r>
      <w:r w:rsidR="00EE5114" w:rsidRPr="00983A96">
        <w:rPr>
          <w:bCs/>
          <w:lang w:val="en-ZA"/>
        </w:rPr>
        <w:t xml:space="preserve">Extension to the above </w:t>
      </w:r>
      <w:r w:rsidR="00E37449" w:rsidRPr="00983A96">
        <w:rPr>
          <w:bCs/>
          <w:lang w:val="en-ZA"/>
        </w:rPr>
        <w:t xml:space="preserve">example need to add one more </w:t>
      </w:r>
      <w:r w:rsidR="00E37449" w:rsidRPr="00983A96">
        <w:rPr>
          <w:b/>
          <w:bCs/>
          <w:lang w:val="en-ZA"/>
        </w:rPr>
        <w:t>iconTabFilte</w:t>
      </w:r>
      <w:r w:rsidR="00E37449" w:rsidRPr="00983A96">
        <w:rPr>
          <w:bCs/>
          <w:lang w:val="en-ZA"/>
        </w:rPr>
        <w:t>r for product suppliers</w:t>
      </w:r>
      <w:r w:rsidRPr="00983A96">
        <w:rPr>
          <w:bCs/>
          <w:lang w:val="en-ZA"/>
        </w:rPr>
        <w:t xml:space="preserve"> with table UI Element.</w:t>
      </w:r>
    </w:p>
    <w:p w14:paraId="59B3E6A9" w14:textId="68528A74" w:rsidR="00DC3886" w:rsidRPr="00983A96" w:rsidRDefault="00DC3886" w:rsidP="00A8596F">
      <w:pPr>
        <w:spacing w:after="0"/>
        <w:ind w:left="360"/>
        <w:jc w:val="both"/>
        <w:rPr>
          <w:bCs/>
          <w:lang w:val="en-ZA"/>
        </w:rPr>
      </w:pPr>
      <w:r w:rsidRPr="00983A96">
        <w:rPr>
          <w:bCs/>
          <w:lang w:val="en-ZA"/>
        </w:rPr>
        <w:t xml:space="preserve">Why we need to create the </w:t>
      </w:r>
      <w:r w:rsidRPr="00983A96">
        <w:rPr>
          <w:b/>
          <w:bCs/>
          <w:lang w:val="en-ZA"/>
        </w:rPr>
        <w:t>Associations</w:t>
      </w:r>
      <w:r w:rsidRPr="00983A96">
        <w:rPr>
          <w:bCs/>
          <w:lang w:val="en-ZA"/>
        </w:rPr>
        <w:t>, for example if user click on any</w:t>
      </w:r>
      <w:r w:rsidR="00DF6519" w:rsidRPr="00983A96">
        <w:rPr>
          <w:bCs/>
          <w:lang w:val="en-ZA"/>
        </w:rPr>
        <w:t xml:space="preserve"> one </w:t>
      </w:r>
      <w:r w:rsidR="00B91A88" w:rsidRPr="00983A96">
        <w:rPr>
          <w:bCs/>
          <w:lang w:val="en-ZA"/>
        </w:rPr>
        <w:t>product,</w:t>
      </w:r>
      <w:r w:rsidR="00DF6519" w:rsidRPr="00983A96">
        <w:rPr>
          <w:bCs/>
          <w:lang w:val="en-ZA"/>
        </w:rPr>
        <w:t xml:space="preserve"> then that particular product </w:t>
      </w:r>
      <w:r w:rsidR="00F8508E" w:rsidRPr="00983A96">
        <w:rPr>
          <w:bCs/>
          <w:lang w:val="en-ZA"/>
        </w:rPr>
        <w:t>suppliers</w:t>
      </w:r>
      <w:r w:rsidR="00402B4A">
        <w:rPr>
          <w:bCs/>
          <w:lang w:val="en-ZA"/>
        </w:rPr>
        <w:t xml:space="preserve"> </w:t>
      </w:r>
      <w:r w:rsidR="00DF6519" w:rsidRPr="00983A96">
        <w:rPr>
          <w:bCs/>
          <w:lang w:val="en-ZA"/>
        </w:rPr>
        <w:t>we need to get</w:t>
      </w:r>
      <w:r w:rsidR="00402B4A">
        <w:rPr>
          <w:bCs/>
          <w:lang w:val="en-ZA"/>
        </w:rPr>
        <w:t>,</w:t>
      </w:r>
      <w:r w:rsidR="00783C59" w:rsidRPr="00983A96">
        <w:rPr>
          <w:bCs/>
          <w:lang w:val="en-ZA"/>
        </w:rPr>
        <w:t xml:space="preserve"> for this reason we should have a</w:t>
      </w:r>
      <w:r w:rsidR="00A21F76" w:rsidRPr="00983A96">
        <w:rPr>
          <w:bCs/>
          <w:lang w:val="en-ZA"/>
        </w:rPr>
        <w:t>n</w:t>
      </w:r>
      <w:r w:rsidR="00783C59" w:rsidRPr="00983A96">
        <w:rPr>
          <w:bCs/>
          <w:lang w:val="en-ZA"/>
        </w:rPr>
        <w:t xml:space="preserve"> association between those products and suppliers.</w:t>
      </w:r>
    </w:p>
    <w:p w14:paraId="34C02EB2" w14:textId="4D351D00" w:rsidR="00573335" w:rsidRPr="00120406" w:rsidRDefault="00573335" w:rsidP="00A8596F">
      <w:pPr>
        <w:spacing w:after="0"/>
        <w:ind w:left="360"/>
        <w:jc w:val="both"/>
        <w:rPr>
          <w:bCs/>
          <w:lang w:val="en-ZA"/>
        </w:rPr>
      </w:pPr>
      <w:r w:rsidRPr="00120406">
        <w:rPr>
          <w:bCs/>
          <w:lang w:val="en-ZA"/>
        </w:rPr>
        <w:t xml:space="preserve">In any ODATA service metadata we can find </w:t>
      </w:r>
      <w:r w:rsidR="00B91A88" w:rsidRPr="00120406">
        <w:rPr>
          <w:bCs/>
          <w:lang w:val="en-ZA"/>
        </w:rPr>
        <w:t>what</w:t>
      </w:r>
      <w:r w:rsidRPr="00120406">
        <w:rPr>
          <w:bCs/>
          <w:lang w:val="en-ZA"/>
        </w:rPr>
        <w:t xml:space="preserve"> are the </w:t>
      </w:r>
      <w:r w:rsidR="00B31F85" w:rsidRPr="00120406">
        <w:rPr>
          <w:bCs/>
          <w:lang w:val="en-ZA"/>
        </w:rPr>
        <w:t>associations are exist and those navigation properties.</w:t>
      </w:r>
    </w:p>
    <w:p w14:paraId="09A66E28" w14:textId="2540949D" w:rsidR="00954B23" w:rsidRPr="00120406" w:rsidRDefault="00954B23" w:rsidP="00A8596F">
      <w:pPr>
        <w:spacing w:after="0"/>
        <w:ind w:left="360"/>
        <w:jc w:val="both"/>
        <w:rPr>
          <w:bCs/>
          <w:lang w:val="en-ZA"/>
        </w:rPr>
      </w:pPr>
      <w:r w:rsidRPr="00120406">
        <w:rPr>
          <w:bCs/>
          <w:lang w:val="en-ZA"/>
        </w:rPr>
        <w:t xml:space="preserve">If we </w:t>
      </w:r>
      <w:r w:rsidR="00FC5E72" w:rsidRPr="00120406">
        <w:rPr>
          <w:bCs/>
          <w:lang w:val="en-ZA"/>
        </w:rPr>
        <w:t xml:space="preserve">want to </w:t>
      </w:r>
      <w:r w:rsidRPr="00120406">
        <w:rPr>
          <w:bCs/>
          <w:lang w:val="en-ZA"/>
        </w:rPr>
        <w:t xml:space="preserve">navigate to suppliers from </w:t>
      </w:r>
      <w:r w:rsidRPr="00120406">
        <w:rPr>
          <w:b/>
          <w:bCs/>
          <w:lang w:val="en-ZA"/>
        </w:rPr>
        <w:t>product</w:t>
      </w:r>
      <w:r w:rsidR="00B44DCF" w:rsidRPr="00120406">
        <w:rPr>
          <w:b/>
          <w:bCs/>
          <w:lang w:val="en-ZA"/>
        </w:rPr>
        <w:t>s</w:t>
      </w:r>
      <w:r w:rsidR="00394325">
        <w:rPr>
          <w:b/>
          <w:bCs/>
          <w:lang w:val="en-ZA"/>
        </w:rPr>
        <w:t>S</w:t>
      </w:r>
      <w:r w:rsidR="00B44DCF" w:rsidRPr="00120406">
        <w:rPr>
          <w:b/>
          <w:bCs/>
          <w:lang w:val="en-ZA"/>
        </w:rPr>
        <w:t>et</w:t>
      </w:r>
      <w:r w:rsidRPr="00120406">
        <w:rPr>
          <w:b/>
          <w:bCs/>
          <w:lang w:val="en-ZA"/>
        </w:rPr>
        <w:t>_get_entity</w:t>
      </w:r>
      <w:r w:rsidRPr="00120406">
        <w:rPr>
          <w:bCs/>
          <w:lang w:val="en-ZA"/>
        </w:rPr>
        <w:t xml:space="preserve"> method using </w:t>
      </w:r>
      <w:r w:rsidRPr="00120406">
        <w:rPr>
          <w:b/>
          <w:bCs/>
          <w:lang w:val="en-ZA"/>
        </w:rPr>
        <w:t>navigation property,</w:t>
      </w:r>
      <w:r w:rsidRPr="00120406">
        <w:rPr>
          <w:bCs/>
          <w:lang w:val="en-ZA"/>
        </w:rPr>
        <w:t xml:space="preserve"> the browser URL is as below.</w:t>
      </w:r>
    </w:p>
    <w:p w14:paraId="7BE1B621" w14:textId="6DA4DE0D" w:rsidR="007E7491" w:rsidRDefault="007E7491" w:rsidP="0024154D">
      <w:pPr>
        <w:pStyle w:val="ListParagraph"/>
        <w:jc w:val="both"/>
        <w:rPr>
          <w:lang w:val="en-ZA"/>
        </w:rPr>
      </w:pPr>
      <w:r>
        <w:rPr>
          <w:noProof/>
          <w:lang w:val="en-IN" w:eastAsia="en-IN"/>
        </w:rPr>
        <w:drawing>
          <wp:inline distT="0" distB="0" distL="0" distR="0" wp14:anchorId="09427F16" wp14:editId="653B9373">
            <wp:extent cx="5286375" cy="2294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2681" cy="231469"/>
                    </a:xfrm>
                    <a:prstGeom prst="rect">
                      <a:avLst/>
                    </a:prstGeom>
                  </pic:spPr>
                </pic:pic>
              </a:graphicData>
            </a:graphic>
          </wp:inline>
        </w:drawing>
      </w:r>
    </w:p>
    <w:p w14:paraId="68E786A4" w14:textId="5FFDEFFF" w:rsidR="00FC5E72" w:rsidRPr="00EF4E3E" w:rsidRDefault="00FC5E72" w:rsidP="00EF4E3E">
      <w:pPr>
        <w:spacing w:after="0"/>
        <w:ind w:left="360"/>
        <w:jc w:val="both"/>
        <w:rPr>
          <w:bCs/>
          <w:lang w:val="en-ZA"/>
        </w:rPr>
      </w:pPr>
      <w:r w:rsidRPr="00EF4E3E">
        <w:rPr>
          <w:bCs/>
          <w:lang w:val="en-ZA"/>
        </w:rPr>
        <w:t xml:space="preserve">The logic in </w:t>
      </w:r>
      <w:r w:rsidR="00654CCC" w:rsidRPr="00EF4E3E">
        <w:rPr>
          <w:b/>
          <w:lang w:val="en-ZA"/>
        </w:rPr>
        <w:t>suppliers</w:t>
      </w:r>
      <w:r w:rsidR="00B058EE">
        <w:rPr>
          <w:b/>
          <w:lang w:val="en-ZA"/>
        </w:rPr>
        <w:t>S</w:t>
      </w:r>
      <w:r w:rsidR="00AB2D7A" w:rsidRPr="00EF4E3E">
        <w:rPr>
          <w:b/>
          <w:lang w:val="en-ZA"/>
        </w:rPr>
        <w:t>et</w:t>
      </w:r>
      <w:r w:rsidR="00654CCC" w:rsidRPr="00EF4E3E">
        <w:rPr>
          <w:b/>
          <w:lang w:val="en-ZA"/>
        </w:rPr>
        <w:t>_get_entitySet</w:t>
      </w:r>
      <w:r w:rsidRPr="00EF4E3E">
        <w:rPr>
          <w:bCs/>
          <w:lang w:val="en-ZA"/>
        </w:rPr>
        <w:t xml:space="preserve"> method is as below.</w:t>
      </w:r>
    </w:p>
    <w:p w14:paraId="291E3273" w14:textId="0E81511A" w:rsidR="009D00C5" w:rsidRDefault="009D00C5" w:rsidP="0024154D">
      <w:pPr>
        <w:pStyle w:val="ListParagraph"/>
        <w:jc w:val="both"/>
      </w:pPr>
      <w:r>
        <w:rPr>
          <w:noProof/>
          <w:lang w:val="en-IN" w:eastAsia="en-IN"/>
        </w:rPr>
        <w:drawing>
          <wp:inline distT="0" distB="0" distL="0" distR="0" wp14:anchorId="5D6732BC" wp14:editId="4C7D2E19">
            <wp:extent cx="4870487" cy="134302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4609" cy="1368979"/>
                    </a:xfrm>
                    <a:prstGeom prst="rect">
                      <a:avLst/>
                    </a:prstGeom>
                  </pic:spPr>
                </pic:pic>
              </a:graphicData>
            </a:graphic>
          </wp:inline>
        </w:drawing>
      </w:r>
    </w:p>
    <w:p w14:paraId="1C2DB4F8" w14:textId="05C91538" w:rsidR="008E583C" w:rsidRPr="008E583C" w:rsidRDefault="008E583C" w:rsidP="008E583C">
      <w:pPr>
        <w:spacing w:after="0"/>
        <w:ind w:left="360"/>
        <w:jc w:val="both"/>
        <w:rPr>
          <w:bCs/>
          <w:lang w:val="en-ZA"/>
        </w:rPr>
      </w:pPr>
      <w:r w:rsidRPr="008E583C">
        <w:rPr>
          <w:bCs/>
          <w:lang w:val="en-ZA"/>
        </w:rPr>
        <w:t>The logic for new iconTabFilter to display list of suppliers in XML View for selected product is as below.</w:t>
      </w:r>
    </w:p>
    <w:p w14:paraId="733A4947" w14:textId="7CF619AB" w:rsidR="000F4FE0" w:rsidRDefault="000F4FE0" w:rsidP="0024154D">
      <w:pPr>
        <w:pStyle w:val="ListParagraph"/>
        <w:jc w:val="both"/>
      </w:pPr>
      <w:r>
        <w:rPr>
          <w:noProof/>
          <w:lang w:val="en-IN" w:eastAsia="en-IN"/>
        </w:rPr>
        <w:drawing>
          <wp:inline distT="0" distB="0" distL="0" distR="0" wp14:anchorId="08851A40" wp14:editId="1222425D">
            <wp:extent cx="3943350" cy="231805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88127" cy="2344372"/>
                    </a:xfrm>
                    <a:prstGeom prst="rect">
                      <a:avLst/>
                    </a:prstGeom>
                  </pic:spPr>
                </pic:pic>
              </a:graphicData>
            </a:graphic>
          </wp:inline>
        </w:drawing>
      </w:r>
    </w:p>
    <w:p w14:paraId="0843BEC5" w14:textId="3D6D1034" w:rsidR="00A5010A" w:rsidRDefault="00211AE2" w:rsidP="00A5010A">
      <w:pPr>
        <w:pStyle w:val="ListParagraph"/>
        <w:jc w:val="both"/>
      </w:pPr>
      <w:r>
        <w:t xml:space="preserve">      </w:t>
      </w:r>
      <w:r w:rsidR="00A5010A">
        <w:t xml:space="preserve"> </w:t>
      </w:r>
      <w:r w:rsidR="00A5010A">
        <w:rPr>
          <w:noProof/>
          <w:lang w:val="en-IN" w:eastAsia="en-IN"/>
        </w:rPr>
        <w:drawing>
          <wp:inline distT="0" distB="0" distL="0" distR="0" wp14:anchorId="1103C3D2" wp14:editId="60820107">
            <wp:extent cx="3733800" cy="1465664"/>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37314" cy="1506297"/>
                    </a:xfrm>
                    <a:prstGeom prst="rect">
                      <a:avLst/>
                    </a:prstGeom>
                  </pic:spPr>
                </pic:pic>
              </a:graphicData>
            </a:graphic>
          </wp:inline>
        </w:drawing>
      </w:r>
    </w:p>
    <w:p w14:paraId="4010E514" w14:textId="6CBBC3CD" w:rsidR="00964CC7" w:rsidRPr="00224A81" w:rsidRDefault="00964CC7" w:rsidP="00224A81">
      <w:pPr>
        <w:spacing w:after="0"/>
        <w:ind w:left="360"/>
        <w:jc w:val="both"/>
        <w:rPr>
          <w:bCs/>
          <w:lang w:val="en-ZA"/>
        </w:rPr>
      </w:pPr>
      <w:r w:rsidRPr="00224A81">
        <w:rPr>
          <w:bCs/>
          <w:lang w:val="en-ZA"/>
        </w:rPr>
        <w:t xml:space="preserve">If we want to get the product data and its respective </w:t>
      </w:r>
      <w:r w:rsidR="006B7E11" w:rsidRPr="00224A81">
        <w:rPr>
          <w:bCs/>
          <w:lang w:val="en-ZA"/>
        </w:rPr>
        <w:t>suppliers’</w:t>
      </w:r>
      <w:r w:rsidRPr="00224A81">
        <w:rPr>
          <w:bCs/>
          <w:lang w:val="en-ZA"/>
        </w:rPr>
        <w:t xml:space="preserve"> data in single request- the browser URL is as below.</w:t>
      </w:r>
    </w:p>
    <w:p w14:paraId="28FFA716" w14:textId="5A9F101F" w:rsidR="00964CC7" w:rsidRDefault="00964CC7" w:rsidP="00A5010A">
      <w:pPr>
        <w:pStyle w:val="ListParagraph"/>
        <w:jc w:val="both"/>
      </w:pPr>
      <w:r>
        <w:rPr>
          <w:noProof/>
          <w:lang w:val="en-IN" w:eastAsia="en-IN"/>
        </w:rPr>
        <w:drawing>
          <wp:inline distT="0" distB="0" distL="0" distR="0" wp14:anchorId="1F3C9AAB" wp14:editId="6EEE2F08">
            <wp:extent cx="5305425" cy="225593"/>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13263" cy="230178"/>
                    </a:xfrm>
                    <a:prstGeom prst="rect">
                      <a:avLst/>
                    </a:prstGeom>
                  </pic:spPr>
                </pic:pic>
              </a:graphicData>
            </a:graphic>
          </wp:inline>
        </w:drawing>
      </w:r>
    </w:p>
    <w:p w14:paraId="233A5E17" w14:textId="143526E2" w:rsidR="00D56C08" w:rsidRPr="008C76A9" w:rsidRDefault="00766181" w:rsidP="008C76A9">
      <w:pPr>
        <w:spacing w:after="0"/>
        <w:ind w:left="360"/>
        <w:jc w:val="both"/>
        <w:rPr>
          <w:bCs/>
          <w:lang w:val="en-ZA"/>
        </w:rPr>
      </w:pPr>
      <w:r w:rsidRPr="008C76A9">
        <w:rPr>
          <w:bCs/>
          <w:lang w:val="en-ZA"/>
        </w:rPr>
        <w:t>From SAPUI5 we can get the product and suppliers details in single request which logic is as below</w:t>
      </w:r>
      <w:r w:rsidR="00DE35A1">
        <w:rPr>
          <w:bCs/>
          <w:lang w:val="en-ZA"/>
        </w:rPr>
        <w:t>.</w:t>
      </w:r>
    </w:p>
    <w:p w14:paraId="588C094A" w14:textId="28D410E1" w:rsidR="00766181" w:rsidRDefault="00766181" w:rsidP="008E583C">
      <w:pPr>
        <w:ind w:firstLine="720"/>
        <w:jc w:val="both"/>
      </w:pPr>
      <w:r>
        <w:rPr>
          <w:noProof/>
          <w:lang w:val="en-IN" w:eastAsia="en-IN"/>
        </w:rPr>
        <w:drawing>
          <wp:inline distT="0" distB="0" distL="0" distR="0" wp14:anchorId="72BA9530" wp14:editId="2B50799A">
            <wp:extent cx="4191000" cy="120510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657" cy="1221683"/>
                    </a:xfrm>
                    <a:prstGeom prst="rect">
                      <a:avLst/>
                    </a:prstGeom>
                  </pic:spPr>
                </pic:pic>
              </a:graphicData>
            </a:graphic>
          </wp:inline>
        </w:drawing>
      </w:r>
    </w:p>
    <w:p w14:paraId="6A9860AD" w14:textId="192A9460" w:rsidR="002C1AD9" w:rsidRDefault="00261409" w:rsidP="00F12E61">
      <w:pPr>
        <w:pStyle w:val="ListParagraph"/>
        <w:numPr>
          <w:ilvl w:val="0"/>
          <w:numId w:val="3"/>
        </w:numPr>
        <w:spacing w:after="0"/>
        <w:jc w:val="both"/>
        <w:rPr>
          <w:b/>
          <w:bCs/>
          <w:color w:val="FF0000"/>
          <w:lang w:val="en-ZA"/>
        </w:rPr>
      </w:pPr>
      <w:bookmarkStart w:id="39" w:name="Create_Operation_endtoend"/>
      <w:r w:rsidRPr="00261409">
        <w:rPr>
          <w:b/>
          <w:bCs/>
          <w:color w:val="FF0000"/>
          <w:lang w:val="en-ZA"/>
        </w:rPr>
        <w:t>Create Operation end to end</w:t>
      </w:r>
      <w:bookmarkEnd w:id="39"/>
      <w:r w:rsidRPr="00261409">
        <w:rPr>
          <w:b/>
          <w:bCs/>
          <w:color w:val="FF0000"/>
          <w:lang w:val="en-ZA"/>
        </w:rPr>
        <w:t>:</w:t>
      </w:r>
      <w:r>
        <w:rPr>
          <w:b/>
          <w:bCs/>
          <w:color w:val="FF0000"/>
          <w:lang w:val="en-ZA"/>
        </w:rPr>
        <w:t xml:space="preserve"> 26-</w:t>
      </w:r>
    </w:p>
    <w:p w14:paraId="118ADFD3" w14:textId="09114ED7" w:rsidR="002165D3" w:rsidRPr="00A21203" w:rsidRDefault="0010028C" w:rsidP="00F12E61">
      <w:pPr>
        <w:spacing w:after="0"/>
        <w:ind w:left="360"/>
        <w:jc w:val="both"/>
        <w:rPr>
          <w:b/>
          <w:bCs/>
          <w:color w:val="FF0000"/>
          <w:lang w:val="en-ZA"/>
        </w:rPr>
      </w:pPr>
      <w:r w:rsidRPr="00BE2E03">
        <w:rPr>
          <w:b/>
          <w:bCs/>
          <w:color w:val="00B050"/>
          <w:lang w:val="en-ZA"/>
        </w:rPr>
        <w:t>Exercise</w:t>
      </w:r>
      <w:r w:rsidR="00D762EA" w:rsidRPr="00BE2E03">
        <w:rPr>
          <w:b/>
          <w:bCs/>
          <w:color w:val="00B050"/>
          <w:lang w:val="en-ZA"/>
        </w:rPr>
        <w:t xml:space="preserve">: </w:t>
      </w:r>
      <w:r w:rsidR="00BE2E03">
        <w:rPr>
          <w:b/>
          <w:bCs/>
          <w:color w:val="00B050"/>
          <w:lang w:val="en-ZA"/>
        </w:rPr>
        <w:t>6.1</w:t>
      </w:r>
      <w:r w:rsidR="005778E5">
        <w:rPr>
          <w:b/>
          <w:bCs/>
          <w:color w:val="00B050"/>
          <w:lang w:val="en-ZA"/>
        </w:rPr>
        <w:t>1</w:t>
      </w:r>
      <w:r w:rsidRPr="00BE2E03">
        <w:rPr>
          <w:b/>
          <w:bCs/>
          <w:color w:val="FF0000"/>
          <w:lang w:val="en-ZA"/>
        </w:rPr>
        <w:t xml:space="preserve"> </w:t>
      </w:r>
      <w:r w:rsidRPr="00BE2E03">
        <w:rPr>
          <w:lang w:val="en-ZA"/>
        </w:rPr>
        <w:t>-</w:t>
      </w:r>
      <w:r w:rsidRPr="00A21203">
        <w:rPr>
          <w:b/>
          <w:bCs/>
          <w:color w:val="FF0000"/>
          <w:lang w:val="en-ZA"/>
        </w:rPr>
        <w:t xml:space="preserve"> </w:t>
      </w:r>
      <w:r w:rsidRPr="00A21203">
        <w:rPr>
          <w:lang w:val="en-ZA"/>
        </w:rPr>
        <w:t xml:space="preserve">Design </w:t>
      </w:r>
      <w:r w:rsidR="0086624D">
        <w:rPr>
          <w:b/>
          <w:bCs/>
          <w:lang w:val="en-ZA"/>
        </w:rPr>
        <w:t>Create</w:t>
      </w:r>
      <w:r w:rsidR="00A8040B" w:rsidRPr="00A21203">
        <w:rPr>
          <w:b/>
          <w:bCs/>
          <w:lang w:val="en-ZA"/>
        </w:rPr>
        <w:t xml:space="preserve"> </w:t>
      </w:r>
      <w:r w:rsidR="00A8040B" w:rsidRPr="00A21203">
        <w:rPr>
          <w:lang w:val="en-ZA"/>
        </w:rPr>
        <w:t xml:space="preserve">button in footer of the previous screen when we click on </w:t>
      </w:r>
      <w:r w:rsidR="006656F9" w:rsidRPr="00A21203">
        <w:rPr>
          <w:lang w:val="en-ZA"/>
        </w:rPr>
        <w:t>it, the</w:t>
      </w:r>
      <w:r w:rsidR="00A8040B" w:rsidRPr="00A21203">
        <w:rPr>
          <w:lang w:val="en-ZA"/>
        </w:rPr>
        <w:t xml:space="preserve"> screen will navigate to below screen to</w:t>
      </w:r>
      <w:r w:rsidRPr="00A21203">
        <w:rPr>
          <w:lang w:val="en-ZA"/>
        </w:rPr>
        <w:t xml:space="preserve"> create new product</w:t>
      </w:r>
      <w:r w:rsidR="00357251" w:rsidRPr="00A21203">
        <w:rPr>
          <w:lang w:val="en-ZA"/>
        </w:rPr>
        <w:t>s</w:t>
      </w:r>
      <w:r w:rsidRPr="00A21203">
        <w:rPr>
          <w:lang w:val="en-ZA"/>
        </w:rPr>
        <w:t xml:space="preserve"> in back-end.</w:t>
      </w:r>
    </w:p>
    <w:p w14:paraId="74390FEC" w14:textId="56BEAFCD" w:rsidR="0010028C" w:rsidRDefault="0010028C" w:rsidP="002165D3">
      <w:pPr>
        <w:pStyle w:val="ListParagraph"/>
        <w:jc w:val="both"/>
        <w:rPr>
          <w:b/>
          <w:bCs/>
          <w:color w:val="FF0000"/>
          <w:lang w:val="en-ZA"/>
        </w:rPr>
      </w:pPr>
      <w:r>
        <w:rPr>
          <w:noProof/>
          <w:lang w:val="en-IN" w:eastAsia="en-IN"/>
        </w:rPr>
        <w:drawing>
          <wp:inline distT="0" distB="0" distL="0" distR="0" wp14:anchorId="773F39D4" wp14:editId="24BB6BAC">
            <wp:extent cx="5086350" cy="24247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85988" cy="2472208"/>
                    </a:xfrm>
                    <a:prstGeom prst="rect">
                      <a:avLst/>
                    </a:prstGeom>
                  </pic:spPr>
                </pic:pic>
              </a:graphicData>
            </a:graphic>
          </wp:inline>
        </w:drawing>
      </w:r>
    </w:p>
    <w:p w14:paraId="3265CE3C" w14:textId="297BA3B4" w:rsidR="00357251" w:rsidRPr="00BF0FDC" w:rsidRDefault="00357251" w:rsidP="00BF0FDC">
      <w:pPr>
        <w:spacing w:after="0"/>
        <w:ind w:left="360"/>
        <w:jc w:val="both"/>
        <w:rPr>
          <w:bCs/>
          <w:lang w:val="en-ZA"/>
        </w:rPr>
      </w:pPr>
      <w:r w:rsidRPr="00BF0FDC">
        <w:rPr>
          <w:bCs/>
          <w:lang w:val="en-ZA"/>
        </w:rPr>
        <w:t>The logic to design the above part</w:t>
      </w:r>
      <w:r w:rsidR="00A84033">
        <w:rPr>
          <w:bCs/>
          <w:lang w:val="en-ZA"/>
        </w:rPr>
        <w:t xml:space="preserve"> </w:t>
      </w:r>
      <w:r w:rsidR="00224B29" w:rsidRPr="00BF0FDC">
        <w:rPr>
          <w:bCs/>
          <w:lang w:val="en-ZA"/>
        </w:rPr>
        <w:t>-1</w:t>
      </w:r>
      <w:r w:rsidRPr="00BF0FDC">
        <w:rPr>
          <w:bCs/>
          <w:lang w:val="en-ZA"/>
        </w:rPr>
        <w:t xml:space="preserve"> of the screen as below.</w:t>
      </w:r>
    </w:p>
    <w:p w14:paraId="54E06425" w14:textId="0933E8E0" w:rsidR="00912B53" w:rsidRDefault="00535F9F" w:rsidP="002165D3">
      <w:pPr>
        <w:pStyle w:val="ListParagraph"/>
        <w:jc w:val="both"/>
        <w:rPr>
          <w:lang w:val="en-ZA"/>
        </w:rPr>
      </w:pPr>
      <w:r>
        <w:rPr>
          <w:noProof/>
          <w:lang w:val="en-IN" w:eastAsia="en-IN"/>
        </w:rPr>
        <w:drawing>
          <wp:inline distT="0" distB="0" distL="0" distR="0" wp14:anchorId="2779837D" wp14:editId="34B20941">
            <wp:extent cx="6034112" cy="34290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81712" cy="3456049"/>
                    </a:xfrm>
                    <a:prstGeom prst="rect">
                      <a:avLst/>
                    </a:prstGeom>
                  </pic:spPr>
                </pic:pic>
              </a:graphicData>
            </a:graphic>
          </wp:inline>
        </w:drawing>
      </w:r>
    </w:p>
    <w:p w14:paraId="61325DA1" w14:textId="3885B42B" w:rsidR="005A277D" w:rsidRPr="009B60BF" w:rsidRDefault="00BE5F8B" w:rsidP="009B60BF">
      <w:pPr>
        <w:spacing w:after="0"/>
        <w:ind w:left="360"/>
        <w:jc w:val="both"/>
        <w:rPr>
          <w:bCs/>
          <w:lang w:val="en-ZA"/>
        </w:rPr>
      </w:pPr>
      <w:r>
        <w:rPr>
          <w:bCs/>
          <w:lang w:val="en-ZA"/>
        </w:rPr>
        <w:t xml:space="preserve">To hit the </w:t>
      </w:r>
      <w:r w:rsidR="00FD7C21" w:rsidRPr="00BE5F8B">
        <w:rPr>
          <w:b/>
          <w:bCs/>
          <w:lang w:val="en-ZA"/>
        </w:rPr>
        <w:t>get_</w:t>
      </w:r>
      <w:r w:rsidR="00FD7C21">
        <w:rPr>
          <w:b/>
          <w:bCs/>
          <w:lang w:val="en-ZA"/>
        </w:rPr>
        <w:t>e</w:t>
      </w:r>
      <w:r w:rsidR="00FD7C21" w:rsidRPr="00BE5F8B">
        <w:rPr>
          <w:b/>
          <w:bCs/>
          <w:lang w:val="en-ZA"/>
        </w:rPr>
        <w:t>ntity</w:t>
      </w:r>
      <w:r w:rsidR="005A277D" w:rsidRPr="009B60BF">
        <w:rPr>
          <w:bCs/>
          <w:lang w:val="en-ZA"/>
        </w:rPr>
        <w:t xml:space="preserve"> or </w:t>
      </w:r>
      <w:r w:rsidR="005A277D" w:rsidRPr="009B60BF">
        <w:rPr>
          <w:b/>
          <w:bCs/>
          <w:lang w:val="en-ZA"/>
        </w:rPr>
        <w:t>get_entitySet</w:t>
      </w:r>
      <w:r w:rsidR="00DF3886">
        <w:rPr>
          <w:bCs/>
          <w:lang w:val="en-ZA"/>
        </w:rPr>
        <w:t xml:space="preserve"> method we need to pass those</w:t>
      </w:r>
      <w:r w:rsidR="00B710BB">
        <w:rPr>
          <w:bCs/>
          <w:lang w:val="en-ZA"/>
        </w:rPr>
        <w:t xml:space="preserve"> operation names in URL, then it</w:t>
      </w:r>
      <w:r w:rsidR="005A277D" w:rsidRPr="009B60BF">
        <w:rPr>
          <w:bCs/>
          <w:lang w:val="en-ZA"/>
        </w:rPr>
        <w:t xml:space="preserve"> will directly hit those methods. But to hit the </w:t>
      </w:r>
      <w:r w:rsidR="005A277D" w:rsidRPr="009B60BF">
        <w:rPr>
          <w:b/>
          <w:bCs/>
          <w:lang w:val="en-ZA"/>
        </w:rPr>
        <w:t>create_entity</w:t>
      </w:r>
      <w:r w:rsidR="005A277D" w:rsidRPr="009B60BF">
        <w:rPr>
          <w:bCs/>
          <w:lang w:val="en-ZA"/>
        </w:rPr>
        <w:t xml:space="preserve"> method we need to pass the operation name and </w:t>
      </w:r>
      <w:r w:rsidR="00F118BA" w:rsidRPr="009B60BF">
        <w:rPr>
          <w:bCs/>
          <w:lang w:val="en-ZA"/>
        </w:rPr>
        <w:t>products data</w:t>
      </w:r>
      <w:r w:rsidR="005A277D" w:rsidRPr="009B60BF">
        <w:rPr>
          <w:bCs/>
          <w:lang w:val="en-ZA"/>
        </w:rPr>
        <w:t xml:space="preserve"> along with URL as below.</w:t>
      </w:r>
    </w:p>
    <w:p w14:paraId="02CAC71C" w14:textId="2F40BA28" w:rsidR="004E02E4" w:rsidRPr="00422C7C" w:rsidRDefault="004E02E4" w:rsidP="00422C7C">
      <w:pPr>
        <w:ind w:firstLine="360"/>
        <w:jc w:val="both"/>
        <w:rPr>
          <w:lang w:val="en-ZA"/>
        </w:rPr>
      </w:pPr>
      <w:r w:rsidRPr="00422C7C">
        <w:rPr>
          <w:lang w:val="en-ZA"/>
        </w:rPr>
        <w:t xml:space="preserve">The below URL go and hit the </w:t>
      </w:r>
      <w:r w:rsidRPr="00422C7C">
        <w:rPr>
          <w:b/>
          <w:bCs/>
          <w:lang w:val="en-ZA"/>
        </w:rPr>
        <w:t>productSet_create_entity</w:t>
      </w:r>
      <w:r w:rsidRPr="00422C7C">
        <w:rPr>
          <w:lang w:val="en-ZA"/>
        </w:rPr>
        <w:t xml:space="preserve"> method.</w:t>
      </w:r>
    </w:p>
    <w:p w14:paraId="27C36282" w14:textId="5271471B" w:rsidR="004E02E4" w:rsidRPr="000008C6" w:rsidRDefault="00001FE7" w:rsidP="000008C6">
      <w:pPr>
        <w:ind w:firstLine="360"/>
        <w:jc w:val="both"/>
        <w:rPr>
          <w:lang w:val="en-ZA"/>
        </w:rPr>
      </w:pPr>
      <w:r>
        <w:rPr>
          <w:noProof/>
          <w:lang w:val="en-IN" w:eastAsia="en-IN"/>
        </w:rPr>
        <w:drawing>
          <wp:inline distT="0" distB="0" distL="0" distR="0" wp14:anchorId="543E42A5" wp14:editId="4EF892DA">
            <wp:extent cx="5572125" cy="241102"/>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3095" cy="245471"/>
                    </a:xfrm>
                    <a:prstGeom prst="rect">
                      <a:avLst/>
                    </a:prstGeom>
                  </pic:spPr>
                </pic:pic>
              </a:graphicData>
            </a:graphic>
          </wp:inline>
        </w:drawing>
      </w:r>
    </w:p>
    <w:p w14:paraId="5EC1BB83" w14:textId="73A7CAB9" w:rsidR="00692DD0" w:rsidRPr="00422C7C" w:rsidRDefault="00586CE9" w:rsidP="00870F98">
      <w:pPr>
        <w:spacing w:after="0"/>
        <w:ind w:firstLine="360"/>
        <w:jc w:val="both"/>
        <w:rPr>
          <w:lang w:val="en-ZA"/>
        </w:rPr>
      </w:pPr>
      <w:r w:rsidRPr="00422C7C">
        <w:rPr>
          <w:lang w:val="en-ZA"/>
        </w:rPr>
        <w:t xml:space="preserve">When user click on </w:t>
      </w:r>
      <w:r w:rsidRPr="00F2038A">
        <w:rPr>
          <w:b/>
          <w:lang w:val="en-ZA"/>
        </w:rPr>
        <w:t>save button</w:t>
      </w:r>
      <w:r w:rsidRPr="00422C7C">
        <w:rPr>
          <w:lang w:val="en-ZA"/>
        </w:rPr>
        <w:t>, we need to read those product input field values</w:t>
      </w:r>
      <w:r w:rsidR="002E3537" w:rsidRPr="00422C7C">
        <w:rPr>
          <w:lang w:val="en-ZA"/>
        </w:rPr>
        <w:t xml:space="preserve"> first</w:t>
      </w:r>
      <w:r w:rsidRPr="00422C7C">
        <w:rPr>
          <w:lang w:val="en-ZA"/>
        </w:rPr>
        <w:t>.</w:t>
      </w:r>
    </w:p>
    <w:p w14:paraId="45FD85FD" w14:textId="3CE493B1" w:rsidR="005A5F65" w:rsidRDefault="00F2038A" w:rsidP="00870F98">
      <w:pPr>
        <w:spacing w:after="0"/>
        <w:ind w:left="360"/>
        <w:jc w:val="both"/>
        <w:rPr>
          <w:lang w:val="en-ZA"/>
        </w:rPr>
      </w:pPr>
      <w:r>
        <w:rPr>
          <w:lang w:val="en-ZA"/>
        </w:rPr>
        <w:t>After</w:t>
      </w:r>
      <w:r w:rsidR="000A6EC0">
        <w:rPr>
          <w:lang w:val="en-ZA"/>
        </w:rPr>
        <w:t xml:space="preserve"> reading all th</w:t>
      </w:r>
      <w:r w:rsidR="00D36FF7">
        <w:rPr>
          <w:lang w:val="en-ZA"/>
        </w:rPr>
        <w:t>ose</w:t>
      </w:r>
      <w:r w:rsidR="000A6EC0">
        <w:rPr>
          <w:lang w:val="en-ZA"/>
        </w:rPr>
        <w:t xml:space="preserve"> values, the data which we </w:t>
      </w:r>
      <w:r w:rsidR="0015322C">
        <w:rPr>
          <w:lang w:val="en-ZA"/>
        </w:rPr>
        <w:t xml:space="preserve">want to </w:t>
      </w:r>
      <w:r w:rsidR="000A6EC0">
        <w:rPr>
          <w:lang w:val="en-ZA"/>
        </w:rPr>
        <w:t>send backend, all those data must be present i</w:t>
      </w:r>
      <w:r w:rsidR="006E2C9B">
        <w:rPr>
          <w:lang w:val="en-ZA"/>
        </w:rPr>
        <w:t xml:space="preserve">n </w:t>
      </w:r>
      <w:r w:rsidR="006E2C9B" w:rsidRPr="00B62273">
        <w:rPr>
          <w:b/>
          <w:lang w:val="en-ZA"/>
        </w:rPr>
        <w:t>JSON structure</w:t>
      </w:r>
      <w:r w:rsidR="006E2C9B">
        <w:rPr>
          <w:lang w:val="en-ZA"/>
        </w:rPr>
        <w:t xml:space="preserve">. The data </w:t>
      </w:r>
      <w:r w:rsidR="000A6EC0">
        <w:rPr>
          <w:lang w:val="en-ZA"/>
        </w:rPr>
        <w:t>we called</w:t>
      </w:r>
      <w:r w:rsidR="006E2C9B">
        <w:rPr>
          <w:lang w:val="en-ZA"/>
        </w:rPr>
        <w:t xml:space="preserve"> as</w:t>
      </w:r>
      <w:r w:rsidR="000A6EC0">
        <w:rPr>
          <w:lang w:val="en-ZA"/>
        </w:rPr>
        <w:t xml:space="preserve"> </w:t>
      </w:r>
      <w:r w:rsidR="000A6EC0" w:rsidRPr="00D6240C">
        <w:rPr>
          <w:b/>
          <w:lang w:val="en-ZA"/>
        </w:rPr>
        <w:t>payload</w:t>
      </w:r>
      <w:r w:rsidR="000A6EC0" w:rsidRPr="00D6240C">
        <w:rPr>
          <w:lang w:val="en-ZA"/>
        </w:rPr>
        <w:t>.</w:t>
      </w:r>
      <w:r w:rsidR="000A6EC0">
        <w:rPr>
          <w:lang w:val="en-ZA"/>
        </w:rPr>
        <w:t xml:space="preserve"> To call any </w:t>
      </w:r>
      <w:r w:rsidR="000A6EC0" w:rsidRPr="00D6240C">
        <w:rPr>
          <w:b/>
          <w:lang w:val="en-ZA"/>
        </w:rPr>
        <w:t>CUD operation</w:t>
      </w:r>
      <w:r w:rsidR="000A6EC0">
        <w:rPr>
          <w:lang w:val="en-ZA"/>
        </w:rPr>
        <w:t xml:space="preserve"> we need object of ODATA </w:t>
      </w:r>
      <w:r w:rsidR="000E60F2">
        <w:rPr>
          <w:lang w:val="en-ZA"/>
        </w:rPr>
        <w:t>model.</w:t>
      </w:r>
    </w:p>
    <w:p w14:paraId="6ED720C6" w14:textId="2B9865EC" w:rsidR="00D36FF7" w:rsidRDefault="00D36FF7" w:rsidP="00870F98">
      <w:pPr>
        <w:spacing w:after="0"/>
        <w:ind w:left="360"/>
        <w:jc w:val="both"/>
        <w:rPr>
          <w:lang w:val="en-ZA"/>
        </w:rPr>
      </w:pPr>
      <w:r w:rsidRPr="005A5F65">
        <w:rPr>
          <w:lang w:val="en-ZA"/>
        </w:rPr>
        <w:t>Then using this ODATA model we must apply create operation to create the data into backend system here we must apply success and error messages to get the status.</w:t>
      </w:r>
    </w:p>
    <w:p w14:paraId="0DE2DEB4" w14:textId="301AD25D" w:rsidR="00A069C9" w:rsidRPr="005A5F65" w:rsidRDefault="00A069C9" w:rsidP="00A069C9">
      <w:pPr>
        <w:spacing w:after="0"/>
        <w:ind w:left="360" w:firstLine="360"/>
        <w:jc w:val="both"/>
        <w:rPr>
          <w:lang w:val="en-ZA"/>
        </w:rPr>
      </w:pPr>
      <w:r>
        <w:rPr>
          <w:noProof/>
          <w:lang w:val="en-IN" w:eastAsia="en-IN"/>
        </w:rPr>
        <w:drawing>
          <wp:inline distT="0" distB="0" distL="0" distR="0" wp14:anchorId="100518CC" wp14:editId="77D0AE34">
            <wp:extent cx="4146883" cy="28956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65290" cy="2908453"/>
                    </a:xfrm>
                    <a:prstGeom prst="rect">
                      <a:avLst/>
                    </a:prstGeom>
                  </pic:spPr>
                </pic:pic>
              </a:graphicData>
            </a:graphic>
          </wp:inline>
        </w:drawing>
      </w:r>
    </w:p>
    <w:p w14:paraId="7F7FE176" w14:textId="1BB8019F" w:rsidR="00FD254C" w:rsidRPr="00AD28FB" w:rsidRDefault="00AB4208" w:rsidP="00D97A73">
      <w:pPr>
        <w:pStyle w:val="ListParagraph"/>
        <w:jc w:val="both"/>
        <w:rPr>
          <w:lang w:val="en-ZA"/>
        </w:rPr>
      </w:pPr>
      <w:r>
        <w:rPr>
          <w:noProof/>
          <w:lang w:val="en-IN" w:eastAsia="en-IN"/>
        </w:rPr>
        <w:drawing>
          <wp:inline distT="0" distB="0" distL="0" distR="0" wp14:anchorId="701D272A" wp14:editId="4E0FCD57">
            <wp:extent cx="5396391" cy="1809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46265" cy="1826476"/>
                    </a:xfrm>
                    <a:prstGeom prst="rect">
                      <a:avLst/>
                    </a:prstGeom>
                  </pic:spPr>
                </pic:pic>
              </a:graphicData>
            </a:graphic>
          </wp:inline>
        </w:drawing>
      </w:r>
    </w:p>
    <w:p w14:paraId="54E9CE78" w14:textId="7CBFDEDB" w:rsidR="00CC408F" w:rsidRDefault="00CC408F" w:rsidP="00A20ECA">
      <w:pPr>
        <w:spacing w:after="0"/>
        <w:ind w:left="360"/>
        <w:jc w:val="both"/>
        <w:rPr>
          <w:lang w:val="en-ZA"/>
        </w:rPr>
      </w:pPr>
      <w:r>
        <w:rPr>
          <w:lang w:val="en-ZA"/>
        </w:rPr>
        <w:t xml:space="preserve">Now we need to implement the </w:t>
      </w:r>
      <w:r w:rsidRPr="00A20ECA">
        <w:rPr>
          <w:b/>
          <w:lang w:val="en-ZA"/>
        </w:rPr>
        <w:t>ProductSet_create_entity</w:t>
      </w:r>
      <w:r>
        <w:rPr>
          <w:lang w:val="en-ZA"/>
        </w:rPr>
        <w:t xml:space="preserve"> method in ODATA Service</w:t>
      </w:r>
      <w:r w:rsidR="00AB4208">
        <w:rPr>
          <w:lang w:val="en-ZA"/>
        </w:rPr>
        <w:t xml:space="preserve"> </w:t>
      </w:r>
      <w:r>
        <w:rPr>
          <w:lang w:val="en-ZA"/>
        </w:rPr>
        <w:t xml:space="preserve">in Back-end System </w:t>
      </w:r>
      <w:r w:rsidR="00AB4208">
        <w:rPr>
          <w:lang w:val="en-ZA"/>
        </w:rPr>
        <w:t>to insert the record into database table (which is coming from Front)</w:t>
      </w:r>
      <w:r w:rsidR="00A20ECA">
        <w:rPr>
          <w:lang w:val="en-ZA"/>
        </w:rPr>
        <w:t xml:space="preserve"> </w:t>
      </w:r>
      <w:r>
        <w:rPr>
          <w:lang w:val="en-ZA"/>
        </w:rPr>
        <w:t>the logic is as below.</w:t>
      </w:r>
    </w:p>
    <w:p w14:paraId="280E3031" w14:textId="4F1D34DF" w:rsidR="00584331" w:rsidRDefault="00584331" w:rsidP="00CC408F">
      <w:pPr>
        <w:ind w:left="720"/>
        <w:jc w:val="both"/>
        <w:rPr>
          <w:lang w:val="en-ZA"/>
        </w:rPr>
      </w:pPr>
      <w:r>
        <w:rPr>
          <w:noProof/>
          <w:lang w:val="en-IN" w:eastAsia="en-IN"/>
        </w:rPr>
        <w:drawing>
          <wp:inline distT="0" distB="0" distL="0" distR="0" wp14:anchorId="2E82403B" wp14:editId="05030242">
            <wp:extent cx="4481916" cy="1905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7735" cy="1941476"/>
                    </a:xfrm>
                    <a:prstGeom prst="rect">
                      <a:avLst/>
                    </a:prstGeom>
                  </pic:spPr>
                </pic:pic>
              </a:graphicData>
            </a:graphic>
          </wp:inline>
        </w:drawing>
      </w:r>
    </w:p>
    <w:p w14:paraId="5EF94745" w14:textId="1F6AF7A3" w:rsidR="000E09B9" w:rsidRDefault="00AB4208" w:rsidP="00C70FC5">
      <w:pPr>
        <w:spacing w:after="0"/>
        <w:ind w:left="360"/>
        <w:jc w:val="both"/>
        <w:rPr>
          <w:lang w:val="en-ZA"/>
        </w:rPr>
      </w:pPr>
      <w:r>
        <w:rPr>
          <w:lang w:val="en-ZA"/>
        </w:rPr>
        <w:t xml:space="preserve">We need to send the status either the record created successfully or not from back-end to front-end, to capture the response in front-end SAPUI5 application we need to use two parameters in success function which are </w:t>
      </w:r>
      <w:r w:rsidRPr="002A5E5E">
        <w:rPr>
          <w:b/>
          <w:lang w:val="en-ZA"/>
        </w:rPr>
        <w:t>res</w:t>
      </w:r>
      <w:r>
        <w:rPr>
          <w:lang w:val="en-ZA"/>
        </w:rPr>
        <w:t xml:space="preserve"> and </w:t>
      </w:r>
      <w:r w:rsidRPr="002A5E5E">
        <w:rPr>
          <w:b/>
          <w:lang w:val="en-ZA"/>
        </w:rPr>
        <w:t>req</w:t>
      </w:r>
      <w:r w:rsidR="00582B15" w:rsidRPr="00C70FC5">
        <w:rPr>
          <w:lang w:val="en-ZA"/>
        </w:rPr>
        <w:t xml:space="preserve">. </w:t>
      </w:r>
      <w:r w:rsidR="00582B15" w:rsidRPr="00582B15">
        <w:rPr>
          <w:lang w:val="en-ZA"/>
        </w:rPr>
        <w:t xml:space="preserve">Here </w:t>
      </w:r>
      <w:r w:rsidR="00582B15" w:rsidRPr="00C70FC5">
        <w:rPr>
          <w:b/>
          <w:lang w:val="en-ZA"/>
        </w:rPr>
        <w:t>res</w:t>
      </w:r>
      <w:r w:rsidR="00582B15" w:rsidRPr="00582B15">
        <w:rPr>
          <w:lang w:val="en-ZA"/>
        </w:rPr>
        <w:t xml:space="preserve"> </w:t>
      </w:r>
      <w:r w:rsidR="00582B15">
        <w:rPr>
          <w:lang w:val="en-ZA"/>
        </w:rPr>
        <w:t>to</w:t>
      </w:r>
      <w:r w:rsidR="00582B15" w:rsidRPr="00582B15">
        <w:rPr>
          <w:lang w:val="en-ZA"/>
        </w:rPr>
        <w:t xml:space="preserve"> get the response from</w:t>
      </w:r>
      <w:r w:rsidR="00582B15">
        <w:rPr>
          <w:lang w:val="en-ZA"/>
        </w:rPr>
        <w:t xml:space="preserve"> front-end and </w:t>
      </w:r>
      <w:r w:rsidR="00582B15" w:rsidRPr="00C70FC5">
        <w:rPr>
          <w:b/>
          <w:lang w:val="en-ZA"/>
        </w:rPr>
        <w:t>req</w:t>
      </w:r>
      <w:r w:rsidR="00582B15">
        <w:rPr>
          <w:lang w:val="en-ZA"/>
        </w:rPr>
        <w:t xml:space="preserve"> to send the request to back-end.</w:t>
      </w:r>
    </w:p>
    <w:p w14:paraId="65AAD851" w14:textId="5B11BE2C" w:rsidR="009D5504" w:rsidRDefault="009D5504" w:rsidP="009D5504">
      <w:pPr>
        <w:pStyle w:val="ListParagraph"/>
        <w:numPr>
          <w:ilvl w:val="0"/>
          <w:numId w:val="3"/>
        </w:numPr>
        <w:jc w:val="both"/>
        <w:rPr>
          <w:b/>
          <w:bCs/>
          <w:color w:val="FF0000"/>
          <w:lang w:val="en-ZA"/>
        </w:rPr>
      </w:pPr>
      <w:bookmarkStart w:id="40" w:name="Update_Delete_Endtoend"/>
      <w:r w:rsidRPr="009D5504">
        <w:rPr>
          <w:b/>
          <w:bCs/>
          <w:color w:val="FF0000"/>
          <w:lang w:val="en-ZA"/>
        </w:rPr>
        <w:t>Update and Delete End to end</w:t>
      </w:r>
      <w:bookmarkEnd w:id="40"/>
      <w:r w:rsidRPr="009D5504">
        <w:rPr>
          <w:b/>
          <w:bCs/>
          <w:color w:val="FF0000"/>
          <w:lang w:val="en-ZA"/>
        </w:rPr>
        <w:t>: 27-</w:t>
      </w:r>
    </w:p>
    <w:p w14:paraId="52B97700" w14:textId="5CA08E6B" w:rsidR="0015318E" w:rsidRPr="002159FA" w:rsidRDefault="00537744" w:rsidP="002159FA">
      <w:pPr>
        <w:ind w:left="360"/>
        <w:jc w:val="both"/>
        <w:rPr>
          <w:lang w:val="en-ZA"/>
        </w:rPr>
      </w:pPr>
      <w:r w:rsidRPr="00231D35">
        <w:rPr>
          <w:b/>
          <w:bCs/>
          <w:color w:val="00B050"/>
          <w:lang w:val="en-ZA"/>
        </w:rPr>
        <w:t>Exercise</w:t>
      </w:r>
      <w:r w:rsidR="00022F7A" w:rsidRPr="00231D35">
        <w:rPr>
          <w:b/>
          <w:bCs/>
          <w:color w:val="00B050"/>
          <w:lang w:val="en-ZA"/>
        </w:rPr>
        <w:t>: 6.12</w:t>
      </w:r>
      <w:r w:rsidR="00231D35" w:rsidRPr="00231D35">
        <w:rPr>
          <w:b/>
          <w:bCs/>
          <w:color w:val="00B050"/>
          <w:lang w:val="en-ZA"/>
        </w:rPr>
        <w:t>-</w:t>
      </w:r>
      <w:r w:rsidRPr="00231D35">
        <w:rPr>
          <w:color w:val="00B050"/>
          <w:lang w:val="en-ZA"/>
        </w:rPr>
        <w:t xml:space="preserve"> </w:t>
      </w:r>
      <w:r w:rsidR="0015318E" w:rsidRPr="002159FA">
        <w:rPr>
          <w:lang w:val="en-ZA"/>
        </w:rPr>
        <w:t xml:space="preserve">Extension to the above </w:t>
      </w:r>
      <w:r w:rsidR="00075810" w:rsidRPr="002159FA">
        <w:rPr>
          <w:lang w:val="en-ZA"/>
        </w:rPr>
        <w:t>project,</w:t>
      </w:r>
      <w:r w:rsidR="0015318E" w:rsidRPr="002159FA">
        <w:rPr>
          <w:lang w:val="en-ZA"/>
        </w:rPr>
        <w:t xml:space="preserve"> keep two buttons with </w:t>
      </w:r>
      <w:r w:rsidR="0015318E" w:rsidRPr="00B5198C">
        <w:rPr>
          <w:b/>
          <w:bCs/>
          <w:lang w:val="en-ZA"/>
        </w:rPr>
        <w:t>Edit</w:t>
      </w:r>
      <w:r w:rsidR="0015318E" w:rsidRPr="002159FA">
        <w:rPr>
          <w:lang w:val="en-ZA"/>
        </w:rPr>
        <w:t xml:space="preserve"> and </w:t>
      </w:r>
      <w:r w:rsidR="0015318E" w:rsidRPr="00B5198C">
        <w:rPr>
          <w:b/>
          <w:bCs/>
          <w:lang w:val="en-ZA"/>
        </w:rPr>
        <w:t>Delete</w:t>
      </w:r>
      <w:r w:rsidR="0015318E" w:rsidRPr="002159FA">
        <w:rPr>
          <w:lang w:val="en-ZA"/>
        </w:rPr>
        <w:t xml:space="preserve"> names in footer </w:t>
      </w:r>
      <w:r w:rsidR="004D1282">
        <w:rPr>
          <w:lang w:val="en-ZA"/>
        </w:rPr>
        <w:t>of the page</w:t>
      </w:r>
      <w:r w:rsidR="0015318E" w:rsidRPr="002159FA">
        <w:rPr>
          <w:lang w:val="en-ZA"/>
        </w:rPr>
        <w:t>, when user click</w:t>
      </w:r>
      <w:r w:rsidR="00885AC2" w:rsidRPr="002159FA">
        <w:rPr>
          <w:lang w:val="en-ZA"/>
        </w:rPr>
        <w:t xml:space="preserve"> on Delete the product should delete straight away, if click on Edit this </w:t>
      </w:r>
      <w:r w:rsidR="00BC2EA1" w:rsidRPr="002159FA">
        <w:rPr>
          <w:lang w:val="en-ZA"/>
        </w:rPr>
        <w:t>product</w:t>
      </w:r>
      <w:r w:rsidR="00885AC2" w:rsidRPr="002159FA">
        <w:rPr>
          <w:lang w:val="en-ZA"/>
        </w:rPr>
        <w:t xml:space="preserve"> information populate in form with label and input field</w:t>
      </w:r>
      <w:r w:rsidR="00E74896">
        <w:rPr>
          <w:lang w:val="en-ZA"/>
        </w:rPr>
        <w:t>s</w:t>
      </w:r>
      <w:r w:rsidR="00885AC2" w:rsidRPr="002159FA">
        <w:rPr>
          <w:lang w:val="en-ZA"/>
        </w:rPr>
        <w:t xml:space="preserve"> where the user can edit the data when he </w:t>
      </w:r>
      <w:r w:rsidR="00445D39" w:rsidRPr="002159FA">
        <w:rPr>
          <w:lang w:val="en-ZA"/>
        </w:rPr>
        <w:t>clicks</w:t>
      </w:r>
      <w:r w:rsidR="00885AC2" w:rsidRPr="002159FA">
        <w:rPr>
          <w:lang w:val="en-ZA"/>
        </w:rPr>
        <w:t xml:space="preserve"> on save then the product information will save.</w:t>
      </w:r>
    </w:p>
    <w:p w14:paraId="2CC22DFE" w14:textId="5AA7B162" w:rsidR="00057DD0" w:rsidRDefault="00057DD0" w:rsidP="0015318E">
      <w:pPr>
        <w:pStyle w:val="ListParagraph"/>
        <w:jc w:val="both"/>
        <w:rPr>
          <w:lang w:val="en-ZA"/>
        </w:rPr>
      </w:pPr>
      <w:r>
        <w:rPr>
          <w:noProof/>
          <w:lang w:val="en-IN" w:eastAsia="en-IN"/>
        </w:rPr>
        <w:drawing>
          <wp:inline distT="0" distB="0" distL="0" distR="0" wp14:anchorId="6E4CE6D9" wp14:editId="4F1382FA">
            <wp:extent cx="5524500" cy="282835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5055" cy="2838879"/>
                    </a:xfrm>
                    <a:prstGeom prst="rect">
                      <a:avLst/>
                    </a:prstGeom>
                  </pic:spPr>
                </pic:pic>
              </a:graphicData>
            </a:graphic>
          </wp:inline>
        </w:drawing>
      </w:r>
    </w:p>
    <w:p w14:paraId="50DF3C40" w14:textId="7446AC41" w:rsidR="00501778" w:rsidRPr="00166158" w:rsidRDefault="00501778" w:rsidP="00166158">
      <w:pPr>
        <w:ind w:left="360"/>
        <w:jc w:val="both"/>
        <w:rPr>
          <w:bCs/>
          <w:lang w:val="en-ZA"/>
        </w:rPr>
      </w:pPr>
      <w:r w:rsidRPr="00166158">
        <w:rPr>
          <w:bCs/>
          <w:lang w:val="en-ZA"/>
        </w:rPr>
        <w:t xml:space="preserve">In design wise there is two possibilities to edit the product info, we can populate a popup and display this information in edit </w:t>
      </w:r>
      <w:r w:rsidR="004227C9" w:rsidRPr="00166158">
        <w:rPr>
          <w:bCs/>
          <w:lang w:val="en-ZA"/>
        </w:rPr>
        <w:t>mode,</w:t>
      </w:r>
      <w:r w:rsidRPr="00166158">
        <w:rPr>
          <w:bCs/>
          <w:lang w:val="en-ZA"/>
        </w:rPr>
        <w:t xml:space="preserve"> or we can navigate to another view and display in edit mode.</w:t>
      </w:r>
    </w:p>
    <w:p w14:paraId="0B8FDF44" w14:textId="2974E083" w:rsidR="00057DD0" w:rsidRPr="004463D2" w:rsidRDefault="00057DD0" w:rsidP="004463D2">
      <w:pPr>
        <w:pStyle w:val="ListParagraph"/>
        <w:jc w:val="both"/>
        <w:rPr>
          <w:lang w:val="en-ZA"/>
        </w:rPr>
      </w:pPr>
      <w:r>
        <w:rPr>
          <w:noProof/>
          <w:lang w:val="en-IN" w:eastAsia="en-IN"/>
        </w:rPr>
        <w:drawing>
          <wp:inline distT="0" distB="0" distL="0" distR="0" wp14:anchorId="03D5CCE6" wp14:editId="1065DA02">
            <wp:extent cx="5745820" cy="145732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11727" cy="1550131"/>
                    </a:xfrm>
                    <a:prstGeom prst="rect">
                      <a:avLst/>
                    </a:prstGeom>
                  </pic:spPr>
                </pic:pic>
              </a:graphicData>
            </a:graphic>
          </wp:inline>
        </w:drawing>
      </w:r>
    </w:p>
    <w:p w14:paraId="3BF535AF" w14:textId="59C3A476" w:rsidR="00BC2EA1" w:rsidRPr="00AA6C4D" w:rsidRDefault="00BC2EA1" w:rsidP="00AA6C4D">
      <w:pPr>
        <w:ind w:left="360"/>
        <w:jc w:val="both"/>
        <w:rPr>
          <w:bCs/>
          <w:lang w:val="en-ZA"/>
        </w:rPr>
      </w:pPr>
      <w:r w:rsidRPr="00AA6C4D">
        <w:rPr>
          <w:bCs/>
          <w:lang w:val="en-ZA"/>
        </w:rPr>
        <w:t>When user click on edit mode</w:t>
      </w:r>
      <w:r w:rsidR="003147D0">
        <w:rPr>
          <w:bCs/>
          <w:lang w:val="en-ZA"/>
        </w:rPr>
        <w:t>,</w:t>
      </w:r>
      <w:r w:rsidRPr="00AA6C4D">
        <w:rPr>
          <w:bCs/>
          <w:lang w:val="en-ZA"/>
        </w:rPr>
        <w:t xml:space="preserve"> </w:t>
      </w:r>
      <w:r w:rsidR="002353C3" w:rsidRPr="00AA6C4D">
        <w:rPr>
          <w:bCs/>
          <w:lang w:val="en-ZA"/>
        </w:rPr>
        <w:t>here</w:t>
      </w:r>
      <w:r w:rsidRPr="00AA6C4D">
        <w:rPr>
          <w:bCs/>
          <w:lang w:val="en-ZA"/>
        </w:rPr>
        <w:t xml:space="preserve"> we are going with edit the data in new </w:t>
      </w:r>
      <w:r w:rsidR="00EF488A" w:rsidRPr="00AA6C4D">
        <w:rPr>
          <w:bCs/>
          <w:lang w:val="en-ZA"/>
        </w:rPr>
        <w:t xml:space="preserve">view. When user click on Edit </w:t>
      </w:r>
      <w:r w:rsidR="00A66C39" w:rsidRPr="00AA6C4D">
        <w:rPr>
          <w:bCs/>
          <w:lang w:val="en-ZA"/>
        </w:rPr>
        <w:t>button,</w:t>
      </w:r>
      <w:r w:rsidR="00EF488A" w:rsidRPr="00AA6C4D">
        <w:rPr>
          <w:bCs/>
          <w:lang w:val="en-ZA"/>
        </w:rPr>
        <w:t xml:space="preserve"> we need to navigate to next view to edit the product information.</w:t>
      </w:r>
    </w:p>
    <w:p w14:paraId="3D03FC9F" w14:textId="1C9B8527" w:rsidR="00A66C39" w:rsidRDefault="00057DD0" w:rsidP="0015318E">
      <w:pPr>
        <w:pStyle w:val="ListParagraph"/>
        <w:jc w:val="both"/>
        <w:rPr>
          <w:b/>
          <w:bCs/>
          <w:lang w:val="en-ZA"/>
        </w:rPr>
      </w:pPr>
      <w:r>
        <w:rPr>
          <w:noProof/>
          <w:lang w:val="en-IN" w:eastAsia="en-IN"/>
        </w:rPr>
        <w:drawing>
          <wp:inline distT="0" distB="0" distL="0" distR="0" wp14:anchorId="7587F257" wp14:editId="7B68E32C">
            <wp:extent cx="4419600" cy="10096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9600" cy="1009650"/>
                    </a:xfrm>
                    <a:prstGeom prst="rect">
                      <a:avLst/>
                    </a:prstGeom>
                  </pic:spPr>
                </pic:pic>
              </a:graphicData>
            </a:graphic>
          </wp:inline>
        </w:drawing>
      </w:r>
    </w:p>
    <w:p w14:paraId="154FD9E0" w14:textId="5FEDBBA9" w:rsidR="00B2089A" w:rsidRPr="00AA6C4D" w:rsidRDefault="00B2089A" w:rsidP="00AA6C4D">
      <w:pPr>
        <w:ind w:left="360"/>
        <w:jc w:val="both"/>
        <w:rPr>
          <w:bCs/>
          <w:lang w:val="en-ZA"/>
        </w:rPr>
      </w:pPr>
      <w:r w:rsidRPr="00AA6C4D">
        <w:rPr>
          <w:bCs/>
          <w:lang w:val="en-ZA"/>
        </w:rPr>
        <w:t xml:space="preserve">In next view we need to capture the product ID in </w:t>
      </w:r>
      <w:r w:rsidRPr="001F7CF8">
        <w:rPr>
          <w:b/>
          <w:bCs/>
          <w:lang w:val="en-ZA"/>
        </w:rPr>
        <w:t>routePatternMatched</w:t>
      </w:r>
      <w:r w:rsidRPr="00AA6C4D">
        <w:rPr>
          <w:bCs/>
          <w:lang w:val="en-ZA"/>
        </w:rPr>
        <w:t xml:space="preserve"> method and using </w:t>
      </w:r>
      <w:r w:rsidRPr="005B5E4B">
        <w:rPr>
          <w:b/>
          <w:lang w:val="en-ZA"/>
        </w:rPr>
        <w:t>bindElement</w:t>
      </w:r>
      <w:r w:rsidRPr="00AA6C4D">
        <w:rPr>
          <w:bCs/>
          <w:lang w:val="en-ZA"/>
        </w:rPr>
        <w:t xml:space="preserve"> apply to view</w:t>
      </w:r>
      <w:r w:rsidR="00E47E45" w:rsidRPr="00AA6C4D">
        <w:rPr>
          <w:bCs/>
          <w:lang w:val="en-ZA"/>
        </w:rPr>
        <w:t>.</w:t>
      </w:r>
    </w:p>
    <w:p w14:paraId="76B2B838" w14:textId="0F10EF38" w:rsidR="00B2089A" w:rsidRDefault="00B2089A" w:rsidP="0015318E">
      <w:pPr>
        <w:pStyle w:val="ListParagraph"/>
        <w:jc w:val="both"/>
        <w:rPr>
          <w:lang w:val="en-ZA"/>
        </w:rPr>
      </w:pPr>
      <w:r>
        <w:rPr>
          <w:noProof/>
          <w:lang w:val="en-IN" w:eastAsia="en-IN"/>
        </w:rPr>
        <w:drawing>
          <wp:inline distT="0" distB="0" distL="0" distR="0" wp14:anchorId="31A18D31" wp14:editId="5B2B6B81">
            <wp:extent cx="6081366" cy="9810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86774" cy="981947"/>
                    </a:xfrm>
                    <a:prstGeom prst="rect">
                      <a:avLst/>
                    </a:prstGeom>
                  </pic:spPr>
                </pic:pic>
              </a:graphicData>
            </a:graphic>
          </wp:inline>
        </w:drawing>
      </w:r>
    </w:p>
    <w:p w14:paraId="394BE878" w14:textId="7A48863E" w:rsidR="00E47E45" w:rsidRPr="001F7CF8" w:rsidRDefault="005C6E7C" w:rsidP="001F7CF8">
      <w:pPr>
        <w:ind w:left="360"/>
        <w:jc w:val="both"/>
        <w:rPr>
          <w:bCs/>
          <w:lang w:val="en-ZA"/>
        </w:rPr>
      </w:pPr>
      <w:r w:rsidRPr="001F7CF8">
        <w:rPr>
          <w:bCs/>
          <w:lang w:val="en-ZA"/>
        </w:rPr>
        <w:t>And</w:t>
      </w:r>
      <w:r w:rsidR="00E47E45" w:rsidRPr="001F7CF8">
        <w:rPr>
          <w:bCs/>
          <w:lang w:val="en-ZA"/>
        </w:rPr>
        <w:t xml:space="preserve"> design the </w:t>
      </w:r>
      <w:r w:rsidRPr="001F7CF8">
        <w:rPr>
          <w:bCs/>
          <w:lang w:val="en-ZA"/>
        </w:rPr>
        <w:t>SimpleForm</w:t>
      </w:r>
      <w:r w:rsidR="00E47E45" w:rsidRPr="001F7CF8">
        <w:rPr>
          <w:bCs/>
          <w:lang w:val="en-ZA"/>
        </w:rPr>
        <w:t xml:space="preserve"> in next view as below.</w:t>
      </w:r>
    </w:p>
    <w:p w14:paraId="301BB9B4" w14:textId="490A3F87" w:rsidR="008C39E3" w:rsidRDefault="008C39E3" w:rsidP="0015318E">
      <w:pPr>
        <w:pStyle w:val="ListParagraph"/>
        <w:jc w:val="both"/>
        <w:rPr>
          <w:lang w:val="en-ZA"/>
        </w:rPr>
      </w:pPr>
      <w:r>
        <w:rPr>
          <w:noProof/>
          <w:lang w:val="en-IN" w:eastAsia="en-IN"/>
        </w:rPr>
        <w:drawing>
          <wp:inline distT="0" distB="0" distL="0" distR="0" wp14:anchorId="529D2642" wp14:editId="5AED2DDF">
            <wp:extent cx="6191733" cy="3390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95453" cy="3392937"/>
                    </a:xfrm>
                    <a:prstGeom prst="rect">
                      <a:avLst/>
                    </a:prstGeom>
                  </pic:spPr>
                </pic:pic>
              </a:graphicData>
            </a:graphic>
          </wp:inline>
        </w:drawing>
      </w:r>
    </w:p>
    <w:p w14:paraId="2933F08A" w14:textId="261D9B0D" w:rsidR="003336C8" w:rsidRPr="00167D14" w:rsidRDefault="003336C8" w:rsidP="009D7332">
      <w:pPr>
        <w:spacing w:after="0"/>
        <w:ind w:left="360"/>
        <w:jc w:val="both"/>
        <w:rPr>
          <w:bCs/>
          <w:lang w:val="en-ZA"/>
        </w:rPr>
      </w:pPr>
      <w:r w:rsidRPr="00167D14">
        <w:rPr>
          <w:bCs/>
          <w:lang w:val="en-ZA"/>
        </w:rPr>
        <w:t>When user click on save button, the data which is edited should update in bac</w:t>
      </w:r>
      <w:r w:rsidR="00167D14">
        <w:rPr>
          <w:bCs/>
          <w:lang w:val="en-ZA"/>
        </w:rPr>
        <w:t>k</w:t>
      </w:r>
      <w:r w:rsidRPr="00167D14">
        <w:rPr>
          <w:bCs/>
          <w:lang w:val="en-ZA"/>
        </w:rPr>
        <w:t>-end.</w:t>
      </w:r>
    </w:p>
    <w:p w14:paraId="36CCF89F" w14:textId="4CA326E8" w:rsidR="003336C8" w:rsidRPr="00167D14" w:rsidRDefault="00EB2D4C" w:rsidP="009D7332">
      <w:pPr>
        <w:spacing w:after="0"/>
        <w:ind w:left="360"/>
        <w:jc w:val="both"/>
        <w:rPr>
          <w:bCs/>
          <w:lang w:val="en-ZA"/>
        </w:rPr>
      </w:pPr>
      <w:r w:rsidRPr="00167D14">
        <w:rPr>
          <w:b/>
          <w:bCs/>
          <w:lang w:val="en-ZA"/>
        </w:rPr>
        <w:t>Note:</w:t>
      </w:r>
      <w:r w:rsidRPr="00167D14">
        <w:rPr>
          <w:bCs/>
          <w:lang w:val="en-ZA"/>
        </w:rPr>
        <w:t xml:space="preserve"> ODATA service URL for Update Operation we don’t have a </w:t>
      </w:r>
      <w:r w:rsidRPr="006D55D2">
        <w:rPr>
          <w:b/>
          <w:bCs/>
          <w:lang w:val="en-ZA"/>
        </w:rPr>
        <w:t>request</w:t>
      </w:r>
      <w:r w:rsidRPr="00167D14">
        <w:rPr>
          <w:bCs/>
          <w:lang w:val="en-ZA"/>
        </w:rPr>
        <w:t xml:space="preserve"> property, we have only </w:t>
      </w:r>
      <w:r w:rsidRPr="006D55D2">
        <w:rPr>
          <w:b/>
          <w:bCs/>
          <w:lang w:val="en-ZA"/>
        </w:rPr>
        <w:t>response</w:t>
      </w:r>
      <w:r w:rsidRPr="00167D14">
        <w:rPr>
          <w:bCs/>
          <w:lang w:val="en-ZA"/>
        </w:rPr>
        <w:t xml:space="preserve"> property.</w:t>
      </w:r>
    </w:p>
    <w:p w14:paraId="0A323E62" w14:textId="5E3172A5" w:rsidR="00EB2D4C" w:rsidRDefault="0049014C" w:rsidP="0015318E">
      <w:pPr>
        <w:pStyle w:val="ListParagraph"/>
        <w:jc w:val="both"/>
        <w:rPr>
          <w:b/>
          <w:bCs/>
          <w:lang w:val="en-ZA"/>
        </w:rPr>
      </w:pPr>
      <w:r>
        <w:rPr>
          <w:noProof/>
          <w:lang w:val="en-IN" w:eastAsia="en-IN"/>
        </w:rPr>
        <w:drawing>
          <wp:inline distT="0" distB="0" distL="0" distR="0" wp14:anchorId="312F51E9" wp14:editId="2658467F">
            <wp:extent cx="4423571" cy="1647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55528" cy="1659729"/>
                    </a:xfrm>
                    <a:prstGeom prst="rect">
                      <a:avLst/>
                    </a:prstGeom>
                  </pic:spPr>
                </pic:pic>
              </a:graphicData>
            </a:graphic>
          </wp:inline>
        </w:drawing>
      </w:r>
    </w:p>
    <w:p w14:paraId="1A8238DA" w14:textId="3BE3639D" w:rsidR="00DA531C" w:rsidRDefault="00DA531C" w:rsidP="0015318E">
      <w:pPr>
        <w:pStyle w:val="ListParagraph"/>
        <w:jc w:val="both"/>
        <w:rPr>
          <w:b/>
          <w:bCs/>
          <w:lang w:val="en-ZA"/>
        </w:rPr>
      </w:pPr>
      <w:r>
        <w:rPr>
          <w:b/>
          <w:bCs/>
          <w:lang w:val="en-ZA"/>
        </w:rPr>
        <w:t xml:space="preserve">   </w:t>
      </w:r>
      <w:r>
        <w:rPr>
          <w:noProof/>
          <w:lang w:val="en-IN" w:eastAsia="en-IN"/>
        </w:rPr>
        <w:drawing>
          <wp:inline distT="0" distB="0" distL="0" distR="0" wp14:anchorId="14D5AAF4" wp14:editId="640C0331">
            <wp:extent cx="4581525" cy="145732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81525" cy="1457325"/>
                    </a:xfrm>
                    <a:prstGeom prst="rect">
                      <a:avLst/>
                    </a:prstGeom>
                  </pic:spPr>
                </pic:pic>
              </a:graphicData>
            </a:graphic>
          </wp:inline>
        </w:drawing>
      </w:r>
    </w:p>
    <w:p w14:paraId="2A081DDA" w14:textId="549E7065" w:rsidR="0049014C" w:rsidRDefault="0064326C" w:rsidP="0015318E">
      <w:pPr>
        <w:pStyle w:val="ListParagraph"/>
        <w:jc w:val="both"/>
        <w:rPr>
          <w:b/>
          <w:bCs/>
          <w:lang w:val="en-ZA"/>
        </w:rPr>
      </w:pPr>
      <w:r>
        <w:rPr>
          <w:noProof/>
          <w:lang w:val="en-IN" w:eastAsia="en-IN"/>
        </w:rPr>
        <w:drawing>
          <wp:inline distT="0" distB="0" distL="0" distR="0" wp14:anchorId="5D4AA3B0" wp14:editId="13767E57">
            <wp:extent cx="4257675" cy="17716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7675" cy="1771650"/>
                    </a:xfrm>
                    <a:prstGeom prst="rect">
                      <a:avLst/>
                    </a:prstGeom>
                  </pic:spPr>
                </pic:pic>
              </a:graphicData>
            </a:graphic>
          </wp:inline>
        </w:drawing>
      </w:r>
    </w:p>
    <w:p w14:paraId="67F0F1DD" w14:textId="77F45EEB" w:rsidR="00BB71BE" w:rsidRPr="003277A2" w:rsidRDefault="00BB71BE" w:rsidP="00DC23DC">
      <w:pPr>
        <w:spacing w:after="0"/>
        <w:ind w:left="360"/>
        <w:jc w:val="both"/>
        <w:rPr>
          <w:bCs/>
          <w:lang w:val="en-ZA"/>
        </w:rPr>
      </w:pPr>
      <w:r w:rsidRPr="003277A2">
        <w:rPr>
          <w:bCs/>
          <w:lang w:val="en-ZA"/>
        </w:rPr>
        <w:t xml:space="preserve"> </w:t>
      </w:r>
      <w:r w:rsidRPr="003277A2">
        <w:rPr>
          <w:b/>
          <w:bCs/>
          <w:lang w:val="en-ZA"/>
        </w:rPr>
        <w:t>Note:</w:t>
      </w:r>
      <w:r w:rsidRPr="003277A2">
        <w:rPr>
          <w:bCs/>
          <w:lang w:val="en-ZA"/>
        </w:rPr>
        <w:t xml:space="preserve"> In Update method we need to pass </w:t>
      </w:r>
      <w:r w:rsidR="003277A2" w:rsidRPr="003277A2">
        <w:rPr>
          <w:bCs/>
          <w:lang w:val="en-ZA"/>
        </w:rPr>
        <w:t>the</w:t>
      </w:r>
      <w:r w:rsidRPr="003277A2">
        <w:rPr>
          <w:bCs/>
          <w:lang w:val="en-ZA"/>
        </w:rPr>
        <w:t xml:space="preserve"> </w:t>
      </w:r>
      <w:r w:rsidRPr="003277A2">
        <w:rPr>
          <w:b/>
          <w:bCs/>
          <w:lang w:val="en-ZA"/>
        </w:rPr>
        <w:t>product ID</w:t>
      </w:r>
      <w:r w:rsidRPr="003277A2">
        <w:rPr>
          <w:bCs/>
          <w:lang w:val="en-ZA"/>
        </w:rPr>
        <w:t xml:space="preserve"> </w:t>
      </w:r>
      <w:r w:rsidR="003F2FAE">
        <w:rPr>
          <w:bCs/>
          <w:lang w:val="en-ZA"/>
        </w:rPr>
        <w:t>which we are going to update in</w:t>
      </w:r>
      <w:r w:rsidRPr="003277A2">
        <w:rPr>
          <w:bCs/>
          <w:lang w:val="en-ZA"/>
        </w:rPr>
        <w:t xml:space="preserve"> back-end.</w:t>
      </w:r>
    </w:p>
    <w:p w14:paraId="71B682AF" w14:textId="4EFBE9C7" w:rsidR="00BB71BE" w:rsidRPr="003277A2" w:rsidRDefault="00BB71BE" w:rsidP="00DC23DC">
      <w:pPr>
        <w:spacing w:after="0"/>
        <w:ind w:left="360"/>
        <w:jc w:val="both"/>
        <w:rPr>
          <w:bCs/>
          <w:lang w:val="en-ZA"/>
        </w:rPr>
      </w:pPr>
      <w:r w:rsidRPr="003277A2">
        <w:rPr>
          <w:bCs/>
          <w:lang w:val="en-ZA"/>
        </w:rPr>
        <w:t xml:space="preserve">We need to implement the </w:t>
      </w:r>
      <w:r w:rsidRPr="00DC23DC">
        <w:rPr>
          <w:b/>
          <w:bCs/>
          <w:lang w:val="en-ZA"/>
        </w:rPr>
        <w:t>Product</w:t>
      </w:r>
      <w:r w:rsidR="006E1225">
        <w:rPr>
          <w:b/>
          <w:bCs/>
          <w:lang w:val="en-ZA"/>
        </w:rPr>
        <w:t>s</w:t>
      </w:r>
      <w:r w:rsidRPr="00DC23DC">
        <w:rPr>
          <w:b/>
          <w:bCs/>
          <w:lang w:val="en-ZA"/>
        </w:rPr>
        <w:t>Set_update_enity</w:t>
      </w:r>
      <w:r w:rsidRPr="003277A2">
        <w:rPr>
          <w:bCs/>
          <w:lang w:val="en-ZA"/>
        </w:rPr>
        <w:t xml:space="preserve"> method of ODATA service in back-end system.</w:t>
      </w:r>
    </w:p>
    <w:p w14:paraId="5132863B" w14:textId="5FF550FA" w:rsidR="00A85EB2" w:rsidRDefault="00A85EB2" w:rsidP="0015318E">
      <w:pPr>
        <w:pStyle w:val="ListParagraph"/>
        <w:jc w:val="both"/>
        <w:rPr>
          <w:lang w:val="en-ZA"/>
        </w:rPr>
      </w:pPr>
      <w:r>
        <w:rPr>
          <w:noProof/>
          <w:lang w:val="en-IN" w:eastAsia="en-IN"/>
        </w:rPr>
        <w:drawing>
          <wp:inline distT="0" distB="0" distL="0" distR="0" wp14:anchorId="5E0D3282" wp14:editId="178314DD">
            <wp:extent cx="4869046" cy="165735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4285" cy="1672749"/>
                    </a:xfrm>
                    <a:prstGeom prst="rect">
                      <a:avLst/>
                    </a:prstGeom>
                  </pic:spPr>
                </pic:pic>
              </a:graphicData>
            </a:graphic>
          </wp:inline>
        </w:drawing>
      </w:r>
    </w:p>
    <w:p w14:paraId="7E38BFD9" w14:textId="36589FC7" w:rsidR="004B1EFF" w:rsidRPr="00515A5F" w:rsidRDefault="004B1EFF" w:rsidP="00515A5F">
      <w:pPr>
        <w:spacing w:after="0"/>
        <w:ind w:left="360"/>
        <w:jc w:val="both"/>
        <w:rPr>
          <w:bCs/>
          <w:lang w:val="en-ZA"/>
        </w:rPr>
      </w:pPr>
      <w:r w:rsidRPr="00515A5F">
        <w:rPr>
          <w:bCs/>
          <w:lang w:val="en-ZA"/>
        </w:rPr>
        <w:t>When user click on</w:t>
      </w:r>
      <w:bookmarkStart w:id="41" w:name="DELETE_Operation_End_End"/>
      <w:r w:rsidRPr="00515A5F">
        <w:rPr>
          <w:bCs/>
          <w:lang w:val="en-ZA"/>
        </w:rPr>
        <w:t xml:space="preserve"> </w:t>
      </w:r>
      <w:r w:rsidRPr="00515A5F">
        <w:rPr>
          <w:b/>
          <w:bCs/>
          <w:lang w:val="en-ZA"/>
        </w:rPr>
        <w:t>DELETE</w:t>
      </w:r>
      <w:r w:rsidRPr="00515A5F">
        <w:rPr>
          <w:bCs/>
          <w:lang w:val="en-ZA"/>
        </w:rPr>
        <w:t xml:space="preserve"> </w:t>
      </w:r>
      <w:bookmarkEnd w:id="41"/>
      <w:r w:rsidRPr="00515A5F">
        <w:rPr>
          <w:bCs/>
          <w:lang w:val="en-ZA"/>
        </w:rPr>
        <w:t>button, we need to pass the primary key of the entity to delete the data in back-end system.</w:t>
      </w:r>
    </w:p>
    <w:p w14:paraId="00F678BA" w14:textId="152D1DD4" w:rsidR="005C5F27" w:rsidRPr="00515A5F" w:rsidRDefault="005C5F27" w:rsidP="00515A5F">
      <w:pPr>
        <w:spacing w:after="0"/>
        <w:ind w:left="360"/>
        <w:jc w:val="both"/>
        <w:rPr>
          <w:bCs/>
          <w:lang w:val="en-ZA"/>
        </w:rPr>
      </w:pPr>
      <w:r w:rsidRPr="00515A5F">
        <w:rPr>
          <w:b/>
          <w:bCs/>
          <w:lang w:val="en-ZA"/>
        </w:rPr>
        <w:t>Note:</w:t>
      </w:r>
      <w:r w:rsidRPr="00515A5F">
        <w:rPr>
          <w:bCs/>
          <w:lang w:val="en-ZA"/>
        </w:rPr>
        <w:t xml:space="preserve"> We don’t need </w:t>
      </w:r>
      <w:r w:rsidRPr="00515A5F">
        <w:rPr>
          <w:b/>
          <w:bCs/>
          <w:lang w:val="en-ZA"/>
        </w:rPr>
        <w:t xml:space="preserve">payload in </w:t>
      </w:r>
      <w:r w:rsidR="00E0431D" w:rsidRPr="00515A5F">
        <w:rPr>
          <w:b/>
          <w:bCs/>
          <w:lang w:val="en-ZA"/>
        </w:rPr>
        <w:t>remove</w:t>
      </w:r>
      <w:r w:rsidRPr="00515A5F">
        <w:rPr>
          <w:b/>
          <w:bCs/>
          <w:lang w:val="en-ZA"/>
        </w:rPr>
        <w:t xml:space="preserve"> operation</w:t>
      </w:r>
      <w:r w:rsidR="00515A5F">
        <w:rPr>
          <w:b/>
          <w:bCs/>
          <w:lang w:val="en-ZA"/>
        </w:rPr>
        <w:t>.</w:t>
      </w:r>
      <w:r w:rsidR="00E0431D" w:rsidRPr="00515A5F">
        <w:rPr>
          <w:bCs/>
          <w:lang w:val="en-ZA"/>
        </w:rPr>
        <w:t xml:space="preserve"> </w:t>
      </w:r>
      <w:r w:rsidR="00515A5F">
        <w:rPr>
          <w:bCs/>
          <w:lang w:val="en-ZA"/>
        </w:rPr>
        <w:t>I</w:t>
      </w:r>
      <w:r w:rsidR="00E0431D" w:rsidRPr="00515A5F">
        <w:rPr>
          <w:bCs/>
          <w:lang w:val="en-ZA"/>
        </w:rPr>
        <w:t xml:space="preserve">n place of remove if </w:t>
      </w:r>
      <w:r w:rsidR="00C5110B">
        <w:rPr>
          <w:bCs/>
          <w:lang w:val="en-ZA"/>
        </w:rPr>
        <w:t xml:space="preserve">we </w:t>
      </w:r>
      <w:r w:rsidR="00E0431D" w:rsidRPr="006E275D">
        <w:rPr>
          <w:b/>
          <w:lang w:val="en-ZA"/>
        </w:rPr>
        <w:t>use delete</w:t>
      </w:r>
      <w:r w:rsidR="00E0431D" w:rsidRPr="00515A5F">
        <w:rPr>
          <w:bCs/>
          <w:lang w:val="en-ZA"/>
        </w:rPr>
        <w:t>, our ODATA model will be deleted.</w:t>
      </w:r>
    </w:p>
    <w:p w14:paraId="3DED0117" w14:textId="67B91AAD" w:rsidR="005C5F27" w:rsidRPr="00515A5F" w:rsidRDefault="005C5F27" w:rsidP="00515A5F">
      <w:pPr>
        <w:spacing w:after="0"/>
        <w:ind w:left="360"/>
        <w:jc w:val="both"/>
        <w:rPr>
          <w:bCs/>
          <w:lang w:val="en-ZA"/>
        </w:rPr>
      </w:pPr>
      <w:r w:rsidRPr="00515A5F">
        <w:rPr>
          <w:bCs/>
          <w:lang w:val="en-ZA"/>
        </w:rPr>
        <w:t xml:space="preserve">We need to send the </w:t>
      </w:r>
      <w:r w:rsidRPr="00515A5F">
        <w:rPr>
          <w:b/>
          <w:bCs/>
          <w:lang w:val="en-ZA"/>
        </w:rPr>
        <w:t>confirmation popup</w:t>
      </w:r>
      <w:r w:rsidRPr="00515A5F">
        <w:rPr>
          <w:bCs/>
          <w:lang w:val="en-ZA"/>
        </w:rPr>
        <w:t xml:space="preserve"> when user click on Delete button.</w:t>
      </w:r>
    </w:p>
    <w:p w14:paraId="43414A38" w14:textId="08175CA2" w:rsidR="00CF5AFA" w:rsidRPr="00515A5F" w:rsidRDefault="00CF5AFA" w:rsidP="00515A5F">
      <w:pPr>
        <w:spacing w:after="0"/>
        <w:ind w:left="360"/>
        <w:jc w:val="both"/>
        <w:rPr>
          <w:bCs/>
          <w:lang w:val="en-ZA"/>
        </w:rPr>
      </w:pPr>
      <w:r w:rsidRPr="00515A5F">
        <w:rPr>
          <w:bCs/>
          <w:lang w:val="en-ZA"/>
        </w:rPr>
        <w:t>If user click on OK we need to delete the Produ</w:t>
      </w:r>
      <w:r w:rsidR="00515A5F">
        <w:rPr>
          <w:bCs/>
          <w:lang w:val="en-ZA"/>
        </w:rPr>
        <w:t>ct information in back-end data-</w:t>
      </w:r>
      <w:r w:rsidRPr="00515A5F">
        <w:rPr>
          <w:bCs/>
          <w:lang w:val="en-ZA"/>
        </w:rPr>
        <w:t xml:space="preserve">base table using </w:t>
      </w:r>
      <w:r w:rsidRPr="005D71FD">
        <w:rPr>
          <w:b/>
          <w:bCs/>
          <w:lang w:val="en-ZA"/>
        </w:rPr>
        <w:t>remove operation</w:t>
      </w:r>
      <w:r w:rsidRPr="00515A5F">
        <w:rPr>
          <w:bCs/>
          <w:lang w:val="en-ZA"/>
        </w:rPr>
        <w:t>, the logic is as below.</w:t>
      </w:r>
    </w:p>
    <w:p w14:paraId="2197C01A" w14:textId="7853DD1B" w:rsidR="004B1EFF" w:rsidRDefault="00502770" w:rsidP="0015318E">
      <w:pPr>
        <w:pStyle w:val="ListParagraph"/>
        <w:jc w:val="both"/>
        <w:rPr>
          <w:lang w:val="en-ZA"/>
        </w:rPr>
      </w:pPr>
      <w:r>
        <w:rPr>
          <w:noProof/>
          <w:lang w:val="en-IN" w:eastAsia="en-IN"/>
        </w:rPr>
        <w:drawing>
          <wp:inline distT="0" distB="0" distL="0" distR="0" wp14:anchorId="44564D12" wp14:editId="79CBF73C">
            <wp:extent cx="5200650" cy="3272318"/>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1761" cy="3298185"/>
                    </a:xfrm>
                    <a:prstGeom prst="rect">
                      <a:avLst/>
                    </a:prstGeom>
                  </pic:spPr>
                </pic:pic>
              </a:graphicData>
            </a:graphic>
          </wp:inline>
        </w:drawing>
      </w:r>
    </w:p>
    <w:p w14:paraId="2395F3C4" w14:textId="16961108" w:rsidR="00EB6D07" w:rsidRPr="001C6E87" w:rsidRDefault="00EB6D07" w:rsidP="007079B9">
      <w:pPr>
        <w:spacing w:after="0"/>
        <w:ind w:left="360"/>
        <w:jc w:val="both"/>
        <w:rPr>
          <w:bCs/>
          <w:lang w:val="en-ZA"/>
        </w:rPr>
      </w:pPr>
      <w:r w:rsidRPr="001C6E87">
        <w:rPr>
          <w:bCs/>
          <w:lang w:val="en-ZA"/>
        </w:rPr>
        <w:t xml:space="preserve">In </w:t>
      </w:r>
      <w:r w:rsidR="00EA6B82" w:rsidRPr="001C6E87">
        <w:rPr>
          <w:bCs/>
          <w:lang w:val="en-ZA"/>
        </w:rPr>
        <w:t>back end</w:t>
      </w:r>
      <w:r w:rsidRPr="001C6E87">
        <w:rPr>
          <w:bCs/>
          <w:lang w:val="en-ZA"/>
        </w:rPr>
        <w:t xml:space="preserve"> we need to implement the </w:t>
      </w:r>
      <w:r w:rsidRPr="00547566">
        <w:rPr>
          <w:b/>
          <w:bCs/>
          <w:lang w:val="en-ZA"/>
        </w:rPr>
        <w:t>productset_</w:t>
      </w:r>
      <w:r w:rsidR="00603B88" w:rsidRPr="00547566">
        <w:rPr>
          <w:b/>
          <w:bCs/>
          <w:lang w:val="en-ZA"/>
        </w:rPr>
        <w:t>Delete</w:t>
      </w:r>
      <w:r w:rsidRPr="00547566">
        <w:rPr>
          <w:b/>
          <w:bCs/>
          <w:lang w:val="en-ZA"/>
        </w:rPr>
        <w:t>_entity</w:t>
      </w:r>
      <w:r w:rsidRPr="001C6E87">
        <w:rPr>
          <w:bCs/>
          <w:lang w:val="en-ZA"/>
        </w:rPr>
        <w:t xml:space="preserve"> method of ODATA service, and the logic is as below.</w:t>
      </w:r>
    </w:p>
    <w:p w14:paraId="605613A2" w14:textId="04001B99" w:rsidR="00B2089A" w:rsidRPr="00EB3633" w:rsidRDefault="00EB6D07" w:rsidP="00EB3633">
      <w:pPr>
        <w:pStyle w:val="ListParagraph"/>
        <w:jc w:val="both"/>
        <w:rPr>
          <w:lang w:val="en-ZA"/>
        </w:rPr>
      </w:pPr>
      <w:r>
        <w:rPr>
          <w:noProof/>
          <w:lang w:val="en-IN" w:eastAsia="en-IN"/>
        </w:rPr>
        <w:drawing>
          <wp:inline distT="0" distB="0" distL="0" distR="0" wp14:anchorId="59F10EE6" wp14:editId="24AFC20B">
            <wp:extent cx="4756551" cy="14478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37510" cy="1472442"/>
                    </a:xfrm>
                    <a:prstGeom prst="rect">
                      <a:avLst/>
                    </a:prstGeom>
                  </pic:spPr>
                </pic:pic>
              </a:graphicData>
            </a:graphic>
          </wp:inline>
        </w:drawing>
      </w:r>
    </w:p>
    <w:p w14:paraId="5D8899D2" w14:textId="6419B815" w:rsidR="00ED417A" w:rsidRDefault="00E346A6" w:rsidP="00E346A6">
      <w:pPr>
        <w:pStyle w:val="ListParagraph"/>
        <w:numPr>
          <w:ilvl w:val="0"/>
          <w:numId w:val="3"/>
        </w:numPr>
        <w:jc w:val="both"/>
        <w:rPr>
          <w:b/>
          <w:bCs/>
          <w:color w:val="FF0000"/>
          <w:lang w:val="en-ZA"/>
        </w:rPr>
      </w:pPr>
      <w:bookmarkStart w:id="42" w:name="Create_Deep_entity_Frontend"/>
      <w:r w:rsidRPr="00E346A6">
        <w:rPr>
          <w:b/>
          <w:bCs/>
          <w:color w:val="FF0000"/>
          <w:lang w:val="en-ZA"/>
        </w:rPr>
        <w:t>Create Deep entity Fr</w:t>
      </w:r>
      <w:r>
        <w:rPr>
          <w:b/>
          <w:bCs/>
          <w:color w:val="FF0000"/>
          <w:lang w:val="en-ZA"/>
        </w:rPr>
        <w:t>o</w:t>
      </w:r>
      <w:r w:rsidRPr="00E346A6">
        <w:rPr>
          <w:b/>
          <w:bCs/>
          <w:color w:val="FF0000"/>
          <w:lang w:val="en-ZA"/>
        </w:rPr>
        <w:t xml:space="preserve">nt-end: </w:t>
      </w:r>
      <w:bookmarkEnd w:id="42"/>
      <w:r w:rsidRPr="00E346A6">
        <w:rPr>
          <w:b/>
          <w:bCs/>
          <w:color w:val="FF0000"/>
          <w:lang w:val="en-ZA"/>
        </w:rPr>
        <w:t>28</w:t>
      </w:r>
      <w:r>
        <w:rPr>
          <w:b/>
          <w:bCs/>
          <w:color w:val="FF0000"/>
          <w:lang w:val="en-ZA"/>
        </w:rPr>
        <w:t>-</w:t>
      </w:r>
    </w:p>
    <w:p w14:paraId="63A0597A" w14:textId="7841CC02" w:rsidR="00D32EBF" w:rsidRDefault="00EA0A75" w:rsidP="00D32EBF">
      <w:pPr>
        <w:pStyle w:val="ListParagraph"/>
        <w:ind w:left="360"/>
        <w:jc w:val="both"/>
        <w:rPr>
          <w:color w:val="000000" w:themeColor="text1"/>
          <w:lang w:val="en-ZA"/>
        </w:rPr>
      </w:pPr>
      <w:r>
        <w:rPr>
          <w:color w:val="000000" w:themeColor="text1"/>
          <w:lang w:val="en-ZA"/>
        </w:rPr>
        <w:t xml:space="preserve">Here front-end part of the </w:t>
      </w:r>
      <w:r w:rsidR="00D32EBF" w:rsidRPr="00D32EBF">
        <w:rPr>
          <w:color w:val="000000" w:themeColor="text1"/>
          <w:lang w:val="en-ZA"/>
        </w:rPr>
        <w:t>create deep entity</w:t>
      </w:r>
      <w:r w:rsidR="007B69EC">
        <w:rPr>
          <w:color w:val="000000" w:themeColor="text1"/>
          <w:lang w:val="en-ZA"/>
        </w:rPr>
        <w:t xml:space="preserve">. </w:t>
      </w:r>
      <w:r w:rsidR="007C7BB9">
        <w:rPr>
          <w:color w:val="000000" w:themeColor="text1"/>
          <w:lang w:val="en-ZA"/>
        </w:rPr>
        <w:t>Whenever</w:t>
      </w:r>
      <w:r w:rsidR="007B69EC">
        <w:rPr>
          <w:color w:val="000000" w:themeColor="text1"/>
          <w:lang w:val="en-ZA"/>
        </w:rPr>
        <w:t xml:space="preserve"> we create a </w:t>
      </w:r>
      <w:r w:rsidR="00CB6AA1">
        <w:rPr>
          <w:color w:val="000000" w:themeColor="text1"/>
          <w:lang w:val="en-ZA"/>
        </w:rPr>
        <w:t>child record</w:t>
      </w:r>
      <w:r w:rsidR="00A74D2A">
        <w:rPr>
          <w:color w:val="000000" w:themeColor="text1"/>
          <w:lang w:val="en-ZA"/>
        </w:rPr>
        <w:t xml:space="preserve"> along with parent records, the create deep entity concept coming into picture.</w:t>
      </w:r>
    </w:p>
    <w:p w14:paraId="77C0AAFF" w14:textId="2B9A3C49" w:rsidR="007B69EC" w:rsidRDefault="007B69EC" w:rsidP="00D32EBF">
      <w:pPr>
        <w:pStyle w:val="ListParagraph"/>
        <w:ind w:left="360"/>
        <w:jc w:val="both"/>
        <w:rPr>
          <w:color w:val="000000" w:themeColor="text1"/>
          <w:lang w:val="en-ZA"/>
        </w:rPr>
      </w:pPr>
      <w:r>
        <w:rPr>
          <w:color w:val="000000" w:themeColor="text1"/>
          <w:lang w:val="en-ZA"/>
        </w:rPr>
        <w:tab/>
      </w:r>
      <w:r w:rsidRPr="00C575E1">
        <w:rPr>
          <w:b/>
          <w:bCs/>
          <w:color w:val="000000" w:themeColor="text1"/>
          <w:lang w:val="en-ZA"/>
        </w:rPr>
        <w:t>Examples:</w:t>
      </w:r>
      <w:r>
        <w:rPr>
          <w:color w:val="000000" w:themeColor="text1"/>
          <w:lang w:val="en-ZA"/>
        </w:rPr>
        <w:t xml:space="preserve"> create s</w:t>
      </w:r>
      <w:r w:rsidR="00CB6AA1">
        <w:rPr>
          <w:color w:val="000000" w:themeColor="text1"/>
          <w:lang w:val="en-ZA"/>
        </w:rPr>
        <w:t>ales order along with its sales items.</w:t>
      </w:r>
    </w:p>
    <w:p w14:paraId="57077F48" w14:textId="3E212BA0" w:rsidR="004E0BE3" w:rsidRDefault="004E0BE3" w:rsidP="00D32EBF">
      <w:pPr>
        <w:pStyle w:val="ListParagraph"/>
        <w:ind w:left="360"/>
        <w:jc w:val="both"/>
        <w:rPr>
          <w:color w:val="000000" w:themeColor="text1"/>
          <w:lang w:val="en-ZA"/>
        </w:rPr>
      </w:pPr>
      <w:r w:rsidRPr="00817197">
        <w:rPr>
          <w:b/>
          <w:bCs/>
          <w:color w:val="00B050"/>
          <w:lang w:val="en-ZA"/>
        </w:rPr>
        <w:t>Exercise:</w:t>
      </w:r>
      <w:r w:rsidR="00817197">
        <w:rPr>
          <w:color w:val="000000" w:themeColor="text1"/>
          <w:lang w:val="en-ZA"/>
        </w:rPr>
        <w:t xml:space="preserve"> </w:t>
      </w:r>
      <w:r w:rsidR="00817197" w:rsidRPr="00817197">
        <w:rPr>
          <w:b/>
          <w:bCs/>
          <w:color w:val="00B050"/>
          <w:lang w:val="en-ZA"/>
        </w:rPr>
        <w:t>6.1</w:t>
      </w:r>
      <w:r w:rsidR="00F01CE0">
        <w:rPr>
          <w:b/>
          <w:bCs/>
          <w:color w:val="00B050"/>
          <w:lang w:val="en-ZA"/>
        </w:rPr>
        <w:t>3</w:t>
      </w:r>
      <w:r w:rsidR="00817197">
        <w:rPr>
          <w:color w:val="000000" w:themeColor="text1"/>
          <w:lang w:val="en-ZA"/>
        </w:rPr>
        <w:t>-</w:t>
      </w:r>
      <w:r w:rsidR="00240641" w:rsidRPr="00817197">
        <w:rPr>
          <w:color w:val="000000" w:themeColor="text1"/>
          <w:lang w:val="en-ZA"/>
        </w:rPr>
        <w:t xml:space="preserve"> </w:t>
      </w:r>
      <w:r w:rsidR="00817197">
        <w:rPr>
          <w:color w:val="000000" w:themeColor="text1"/>
          <w:lang w:val="en-ZA"/>
        </w:rPr>
        <w:t xml:space="preserve">Extension to </w:t>
      </w:r>
      <w:r w:rsidR="00CA669D">
        <w:rPr>
          <w:color w:val="000000" w:themeColor="text1"/>
          <w:lang w:val="en-ZA"/>
        </w:rPr>
        <w:t>create</w:t>
      </w:r>
      <w:r w:rsidR="00817197">
        <w:rPr>
          <w:color w:val="000000" w:themeColor="text1"/>
          <w:lang w:val="en-ZA"/>
        </w:rPr>
        <w:t xml:space="preserve"> new products, to add </w:t>
      </w:r>
      <w:r w:rsidR="00B9790C">
        <w:rPr>
          <w:color w:val="000000" w:themeColor="text1"/>
          <w:lang w:val="en-ZA"/>
        </w:rPr>
        <w:t>supplier</w:t>
      </w:r>
      <w:r w:rsidR="005261B3">
        <w:rPr>
          <w:color w:val="000000" w:themeColor="text1"/>
          <w:lang w:val="en-ZA"/>
        </w:rPr>
        <w:t>’</w:t>
      </w:r>
      <w:r w:rsidR="00B9790C">
        <w:rPr>
          <w:color w:val="000000" w:themeColor="text1"/>
          <w:lang w:val="en-ZA"/>
        </w:rPr>
        <w:t>s</w:t>
      </w:r>
      <w:r w:rsidR="00817197">
        <w:rPr>
          <w:color w:val="000000" w:themeColor="text1"/>
          <w:lang w:val="en-ZA"/>
        </w:rPr>
        <w:t xml:space="preserve"> data design like below screen.</w:t>
      </w:r>
    </w:p>
    <w:p w14:paraId="30989B9D" w14:textId="3ED90168" w:rsidR="00240641" w:rsidRDefault="00323822" w:rsidP="00CA2CCD">
      <w:pPr>
        <w:pStyle w:val="ListParagraph"/>
        <w:ind w:left="360" w:firstLine="360"/>
        <w:jc w:val="both"/>
        <w:rPr>
          <w:color w:val="000000" w:themeColor="text1"/>
          <w:lang w:val="en-ZA"/>
        </w:rPr>
      </w:pPr>
      <w:r>
        <w:rPr>
          <w:noProof/>
          <w:lang w:val="en-IN" w:eastAsia="en-IN"/>
        </w:rPr>
        <w:drawing>
          <wp:inline distT="0" distB="0" distL="0" distR="0" wp14:anchorId="2617BEC3" wp14:editId="0E9586E4">
            <wp:extent cx="5638800" cy="2835062"/>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2316" cy="2942413"/>
                    </a:xfrm>
                    <a:prstGeom prst="rect">
                      <a:avLst/>
                    </a:prstGeom>
                  </pic:spPr>
                </pic:pic>
              </a:graphicData>
            </a:graphic>
          </wp:inline>
        </w:drawing>
      </w:r>
    </w:p>
    <w:p w14:paraId="41BF65B8" w14:textId="77777777" w:rsidR="002D484E" w:rsidRDefault="00240641" w:rsidP="00323822">
      <w:pPr>
        <w:pStyle w:val="ListParagraph"/>
        <w:ind w:left="360"/>
        <w:jc w:val="both"/>
        <w:rPr>
          <w:color w:val="000000" w:themeColor="text1"/>
          <w:lang w:val="en-ZA"/>
        </w:rPr>
      </w:pPr>
      <w:r>
        <w:rPr>
          <w:color w:val="000000" w:themeColor="text1"/>
          <w:lang w:val="en-ZA"/>
        </w:rPr>
        <w:t xml:space="preserve">Below logic to design the above screen shot </w:t>
      </w:r>
      <w:r w:rsidR="006D7382">
        <w:rPr>
          <w:color w:val="000000" w:themeColor="text1"/>
          <w:lang w:val="en-ZA"/>
        </w:rPr>
        <w:t>in</w:t>
      </w:r>
      <w:r>
        <w:rPr>
          <w:color w:val="000000" w:themeColor="text1"/>
          <w:lang w:val="en-ZA"/>
        </w:rPr>
        <w:t xml:space="preserve"> XML View.</w:t>
      </w:r>
    </w:p>
    <w:p w14:paraId="29CBD3D5" w14:textId="7CC4CF90" w:rsidR="002D484E" w:rsidRPr="00323822" w:rsidRDefault="002D484E" w:rsidP="00323822">
      <w:pPr>
        <w:pStyle w:val="ListParagraph"/>
        <w:ind w:left="360"/>
        <w:jc w:val="both"/>
        <w:rPr>
          <w:color w:val="000000" w:themeColor="text1"/>
          <w:lang w:val="en-ZA"/>
        </w:rPr>
      </w:pPr>
      <w:r>
        <w:rPr>
          <w:noProof/>
          <w:lang w:val="en-IN" w:eastAsia="en-IN"/>
        </w:rPr>
        <w:drawing>
          <wp:inline distT="0" distB="0" distL="0" distR="0" wp14:anchorId="255BCDD0" wp14:editId="68808F29">
            <wp:extent cx="6784521" cy="27336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00652" cy="2740175"/>
                    </a:xfrm>
                    <a:prstGeom prst="rect">
                      <a:avLst/>
                    </a:prstGeom>
                  </pic:spPr>
                </pic:pic>
              </a:graphicData>
            </a:graphic>
          </wp:inline>
        </w:drawing>
      </w:r>
    </w:p>
    <w:p w14:paraId="792DFA28" w14:textId="5A23E064" w:rsidR="00CC7FFD" w:rsidRDefault="00BF6AC6" w:rsidP="004F0C5F">
      <w:pPr>
        <w:pStyle w:val="ListParagraph"/>
        <w:ind w:left="360" w:firstLine="360"/>
        <w:jc w:val="both"/>
        <w:rPr>
          <w:color w:val="000000" w:themeColor="text1"/>
          <w:lang w:val="en-ZA"/>
        </w:rPr>
      </w:pPr>
      <w:r>
        <w:rPr>
          <w:noProof/>
          <w:lang w:val="en-IN" w:eastAsia="en-IN"/>
        </w:rPr>
        <w:drawing>
          <wp:inline distT="0" distB="0" distL="0" distR="0" wp14:anchorId="2D644EAC" wp14:editId="77BC4D86">
            <wp:extent cx="5791353" cy="43243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812953" cy="4340478"/>
                    </a:xfrm>
                    <a:prstGeom prst="rect">
                      <a:avLst/>
                    </a:prstGeom>
                  </pic:spPr>
                </pic:pic>
              </a:graphicData>
            </a:graphic>
          </wp:inline>
        </w:drawing>
      </w:r>
    </w:p>
    <w:p w14:paraId="77A3F09A" w14:textId="31C32538" w:rsidR="006140AD" w:rsidRPr="004E0BE3" w:rsidRDefault="006140AD" w:rsidP="004F0C5F">
      <w:pPr>
        <w:pStyle w:val="ListParagraph"/>
        <w:ind w:left="360" w:firstLine="360"/>
        <w:jc w:val="both"/>
        <w:rPr>
          <w:color w:val="000000" w:themeColor="text1"/>
          <w:lang w:val="en-ZA"/>
        </w:rPr>
      </w:pPr>
    </w:p>
    <w:p w14:paraId="5AC991D1" w14:textId="1F138CE7" w:rsidR="00B2089A" w:rsidRPr="00667D2E" w:rsidRDefault="00B75DA9" w:rsidP="00667D2E">
      <w:pPr>
        <w:pStyle w:val="ListParagraph"/>
        <w:ind w:left="360"/>
        <w:jc w:val="both"/>
        <w:rPr>
          <w:color w:val="000000" w:themeColor="text1"/>
          <w:lang w:val="en-ZA"/>
        </w:rPr>
      </w:pPr>
      <w:r w:rsidRPr="00667D2E">
        <w:rPr>
          <w:color w:val="000000" w:themeColor="text1"/>
          <w:lang w:val="en-ZA"/>
        </w:rPr>
        <w:t xml:space="preserve">When user click on Add button on </w:t>
      </w:r>
      <w:r w:rsidR="00C42D1B" w:rsidRPr="00667D2E">
        <w:rPr>
          <w:color w:val="000000" w:themeColor="text1"/>
          <w:lang w:val="en-ZA"/>
        </w:rPr>
        <w:t xml:space="preserve">suppliers </w:t>
      </w:r>
      <w:r w:rsidRPr="00667D2E">
        <w:rPr>
          <w:color w:val="000000" w:themeColor="text1"/>
          <w:lang w:val="en-ZA"/>
        </w:rPr>
        <w:t>table header, a new empty row will insert in</w:t>
      </w:r>
      <w:r w:rsidR="00C42D1B" w:rsidRPr="00667D2E">
        <w:rPr>
          <w:color w:val="000000" w:themeColor="text1"/>
          <w:lang w:val="en-ZA"/>
        </w:rPr>
        <w:t xml:space="preserve"> the same</w:t>
      </w:r>
      <w:r w:rsidRPr="00667D2E">
        <w:rPr>
          <w:color w:val="000000" w:themeColor="text1"/>
          <w:lang w:val="en-ZA"/>
        </w:rPr>
        <w:t xml:space="preserve"> table, as many time</w:t>
      </w:r>
      <w:r w:rsidR="00CA32E1">
        <w:rPr>
          <w:color w:val="000000" w:themeColor="text1"/>
          <w:lang w:val="en-ZA"/>
        </w:rPr>
        <w:t>s</w:t>
      </w:r>
      <w:r w:rsidRPr="00667D2E">
        <w:rPr>
          <w:color w:val="000000" w:themeColor="text1"/>
          <w:lang w:val="en-ZA"/>
        </w:rPr>
        <w:t xml:space="preserve"> if user click add button that many rows will insert into table.</w:t>
      </w:r>
    </w:p>
    <w:p w14:paraId="292D8744" w14:textId="5BB889B9" w:rsidR="000A6EC0" w:rsidRPr="00667D2E" w:rsidRDefault="00B75DA9" w:rsidP="00667D2E">
      <w:pPr>
        <w:pStyle w:val="ListParagraph"/>
        <w:ind w:left="360"/>
        <w:jc w:val="both"/>
        <w:rPr>
          <w:color w:val="000000" w:themeColor="text1"/>
          <w:lang w:val="en-ZA"/>
        </w:rPr>
      </w:pPr>
      <w:r w:rsidRPr="00667D2E">
        <w:rPr>
          <w:color w:val="000000" w:themeColor="text1"/>
          <w:lang w:val="en-ZA"/>
        </w:rPr>
        <w:t xml:space="preserve">If user want to delete any row, he </w:t>
      </w:r>
      <w:r w:rsidR="00C42D1B" w:rsidRPr="00667D2E">
        <w:rPr>
          <w:color w:val="000000" w:themeColor="text1"/>
          <w:lang w:val="en-ZA"/>
        </w:rPr>
        <w:t>can be</w:t>
      </w:r>
      <w:r w:rsidRPr="00667D2E">
        <w:rPr>
          <w:color w:val="000000" w:themeColor="text1"/>
          <w:lang w:val="en-ZA"/>
        </w:rPr>
        <w:t xml:space="preserve"> able to delete any row by pressing the delete button</w:t>
      </w:r>
      <w:r w:rsidR="00C42D1B" w:rsidRPr="00667D2E">
        <w:rPr>
          <w:color w:val="000000" w:themeColor="text1"/>
          <w:lang w:val="en-ZA"/>
        </w:rPr>
        <w:t xml:space="preserve"> under action column</w:t>
      </w:r>
      <w:r w:rsidRPr="00667D2E">
        <w:rPr>
          <w:color w:val="000000" w:themeColor="text1"/>
          <w:lang w:val="en-ZA"/>
        </w:rPr>
        <w:t xml:space="preserve"> in that particular row</w:t>
      </w:r>
      <w:r w:rsidR="00C42D1B" w:rsidRPr="00667D2E">
        <w:rPr>
          <w:color w:val="000000" w:themeColor="text1"/>
          <w:lang w:val="en-ZA"/>
        </w:rPr>
        <w:t>.</w:t>
      </w:r>
    </w:p>
    <w:p w14:paraId="523D6C39" w14:textId="298653CE" w:rsidR="00586CE9" w:rsidRPr="00667D2E" w:rsidRDefault="00276655" w:rsidP="00667D2E">
      <w:pPr>
        <w:pStyle w:val="ListParagraph"/>
        <w:ind w:left="360"/>
        <w:jc w:val="both"/>
        <w:rPr>
          <w:color w:val="000000" w:themeColor="text1"/>
          <w:lang w:val="en-ZA"/>
        </w:rPr>
      </w:pPr>
      <w:r w:rsidRPr="00667D2E">
        <w:rPr>
          <w:color w:val="000000" w:themeColor="text1"/>
          <w:lang w:val="en-ZA"/>
        </w:rPr>
        <w:t>The logic related to add new item into suppliers table and delete any row using delete button</w:t>
      </w:r>
      <w:r w:rsidR="002B0E7A" w:rsidRPr="00667D2E">
        <w:rPr>
          <w:color w:val="000000" w:themeColor="text1"/>
          <w:lang w:val="en-ZA"/>
        </w:rPr>
        <w:t xml:space="preserve"> from the same </w:t>
      </w:r>
      <w:r w:rsidR="001577FA" w:rsidRPr="00667D2E">
        <w:rPr>
          <w:color w:val="000000" w:themeColor="text1"/>
          <w:lang w:val="en-ZA"/>
        </w:rPr>
        <w:t>table</w:t>
      </w:r>
      <w:r w:rsidRPr="00667D2E">
        <w:rPr>
          <w:color w:val="000000" w:themeColor="text1"/>
          <w:lang w:val="en-ZA"/>
        </w:rPr>
        <w:t>.</w:t>
      </w:r>
    </w:p>
    <w:p w14:paraId="138EA554" w14:textId="4CA36CC3" w:rsidR="00276655" w:rsidRDefault="00276655" w:rsidP="002165D3">
      <w:pPr>
        <w:pStyle w:val="ListParagraph"/>
        <w:jc w:val="both"/>
        <w:rPr>
          <w:lang w:val="en-ZA"/>
        </w:rPr>
      </w:pPr>
      <w:r>
        <w:rPr>
          <w:noProof/>
          <w:lang w:val="en-IN" w:eastAsia="en-IN"/>
        </w:rPr>
        <w:drawing>
          <wp:inline distT="0" distB="0" distL="0" distR="0" wp14:anchorId="272C86D3" wp14:editId="41ABB875">
            <wp:extent cx="5029200" cy="2663491"/>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98170" cy="2700018"/>
                    </a:xfrm>
                    <a:prstGeom prst="rect">
                      <a:avLst/>
                    </a:prstGeom>
                  </pic:spPr>
                </pic:pic>
              </a:graphicData>
            </a:graphic>
          </wp:inline>
        </w:drawing>
      </w:r>
      <w:r w:rsidR="002B0E7A">
        <w:rPr>
          <w:lang w:val="en-ZA"/>
        </w:rPr>
        <w:t xml:space="preserve"> </w:t>
      </w:r>
    </w:p>
    <w:p w14:paraId="34904564" w14:textId="3C63CE8A" w:rsidR="004907E7" w:rsidRPr="0015102D" w:rsidRDefault="004907E7" w:rsidP="0015102D">
      <w:pPr>
        <w:pStyle w:val="ListParagraph"/>
        <w:ind w:left="360"/>
        <w:jc w:val="both"/>
        <w:rPr>
          <w:color w:val="000000" w:themeColor="text1"/>
          <w:lang w:val="en-ZA"/>
        </w:rPr>
      </w:pPr>
      <w:r w:rsidRPr="0015102D">
        <w:rPr>
          <w:b/>
          <w:bCs/>
          <w:color w:val="000000" w:themeColor="text1"/>
          <w:lang w:val="en-ZA"/>
        </w:rPr>
        <w:t>Note:</w:t>
      </w:r>
      <w:r w:rsidRPr="0015102D">
        <w:rPr>
          <w:color w:val="000000" w:themeColor="text1"/>
          <w:lang w:val="en-ZA"/>
        </w:rPr>
        <w:t xml:space="preserve"> The payload for create a deep entity will reach the back-end system through navigation property which is act like a carrier for array of a multiple child data.</w:t>
      </w:r>
    </w:p>
    <w:p w14:paraId="5BF74997" w14:textId="5C2887E7" w:rsidR="00023014" w:rsidRPr="0015102D" w:rsidRDefault="00023014" w:rsidP="0015102D">
      <w:pPr>
        <w:pStyle w:val="ListParagraph"/>
        <w:ind w:left="360"/>
        <w:jc w:val="both"/>
        <w:rPr>
          <w:color w:val="000000" w:themeColor="text1"/>
          <w:lang w:val="en-ZA"/>
        </w:rPr>
      </w:pPr>
      <w:r w:rsidRPr="0015102D">
        <w:rPr>
          <w:color w:val="000000" w:themeColor="text1"/>
          <w:lang w:val="en-ZA"/>
        </w:rPr>
        <w:t xml:space="preserve">When user click on save </w:t>
      </w:r>
      <w:r w:rsidR="009F1E63" w:rsidRPr="0015102D">
        <w:rPr>
          <w:color w:val="000000" w:themeColor="text1"/>
          <w:lang w:val="en-ZA"/>
        </w:rPr>
        <w:t>button,</w:t>
      </w:r>
      <w:r w:rsidRPr="0015102D">
        <w:rPr>
          <w:color w:val="000000" w:themeColor="text1"/>
          <w:lang w:val="en-ZA"/>
        </w:rPr>
        <w:t xml:space="preserve"> we need to send the deep entity payload</w:t>
      </w:r>
      <w:r w:rsidR="00D643B3" w:rsidRPr="0015102D">
        <w:rPr>
          <w:color w:val="000000" w:themeColor="text1"/>
          <w:lang w:val="en-ZA"/>
        </w:rPr>
        <w:t xml:space="preserve"> </w:t>
      </w:r>
      <w:r w:rsidRPr="0015102D">
        <w:rPr>
          <w:color w:val="000000" w:themeColor="text1"/>
          <w:lang w:val="en-ZA"/>
        </w:rPr>
        <w:t xml:space="preserve">with </w:t>
      </w:r>
      <w:r w:rsidRPr="0015102D">
        <w:rPr>
          <w:b/>
          <w:bCs/>
          <w:color w:val="000000" w:themeColor="text1"/>
          <w:lang w:val="en-ZA"/>
        </w:rPr>
        <w:t>create</w:t>
      </w:r>
      <w:r w:rsidRPr="0015102D">
        <w:rPr>
          <w:color w:val="000000" w:themeColor="text1"/>
          <w:lang w:val="en-ZA"/>
        </w:rPr>
        <w:t xml:space="preserve"> operation</w:t>
      </w:r>
      <w:r w:rsidR="00781CF5" w:rsidRPr="0015102D">
        <w:rPr>
          <w:color w:val="000000" w:themeColor="text1"/>
          <w:lang w:val="en-ZA"/>
        </w:rPr>
        <w:t>. The logic is as below.</w:t>
      </w:r>
    </w:p>
    <w:p w14:paraId="06506E90" w14:textId="5FB79B83" w:rsidR="00E852ED" w:rsidRDefault="00E852ED" w:rsidP="002165D3">
      <w:pPr>
        <w:pStyle w:val="ListParagraph"/>
        <w:jc w:val="both"/>
        <w:rPr>
          <w:lang w:val="en-ZA"/>
        </w:rPr>
      </w:pPr>
      <w:r>
        <w:rPr>
          <w:noProof/>
          <w:lang w:val="en-IN" w:eastAsia="en-IN"/>
        </w:rPr>
        <w:drawing>
          <wp:inline distT="0" distB="0" distL="0" distR="0" wp14:anchorId="41261F69" wp14:editId="0E277705">
            <wp:extent cx="4276725" cy="36633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34177" cy="3712542"/>
                    </a:xfrm>
                    <a:prstGeom prst="rect">
                      <a:avLst/>
                    </a:prstGeom>
                  </pic:spPr>
                </pic:pic>
              </a:graphicData>
            </a:graphic>
          </wp:inline>
        </w:drawing>
      </w:r>
    </w:p>
    <w:p w14:paraId="5BF6A1C0" w14:textId="2EE963C3" w:rsidR="004C43DF" w:rsidRDefault="004C43DF" w:rsidP="002165D3">
      <w:pPr>
        <w:pStyle w:val="ListParagraph"/>
        <w:jc w:val="both"/>
        <w:rPr>
          <w:lang w:val="en-ZA"/>
        </w:rPr>
      </w:pPr>
      <w:r>
        <w:rPr>
          <w:noProof/>
          <w:lang w:val="en-IN" w:eastAsia="en-IN"/>
        </w:rPr>
        <w:drawing>
          <wp:inline distT="0" distB="0" distL="0" distR="0" wp14:anchorId="4AA50EEC" wp14:editId="3E856693">
            <wp:extent cx="5133975" cy="375508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45703" cy="3763665"/>
                    </a:xfrm>
                    <a:prstGeom prst="rect">
                      <a:avLst/>
                    </a:prstGeom>
                  </pic:spPr>
                </pic:pic>
              </a:graphicData>
            </a:graphic>
          </wp:inline>
        </w:drawing>
      </w:r>
    </w:p>
    <w:p w14:paraId="36F3CA6C" w14:textId="3A046A43" w:rsidR="003A2771" w:rsidRPr="002125DC" w:rsidRDefault="003A2771" w:rsidP="003A2771">
      <w:pPr>
        <w:pStyle w:val="ListParagraph"/>
        <w:ind w:left="360"/>
        <w:jc w:val="both"/>
        <w:rPr>
          <w:color w:val="000000" w:themeColor="text1"/>
          <w:lang w:val="en-ZA"/>
        </w:rPr>
      </w:pPr>
      <w:r w:rsidRPr="002125DC">
        <w:rPr>
          <w:b/>
          <w:bCs/>
          <w:color w:val="000000" w:themeColor="text1"/>
          <w:lang w:val="en-ZA"/>
        </w:rPr>
        <w:t>Note:</w:t>
      </w:r>
      <w:r>
        <w:rPr>
          <w:b/>
          <w:bCs/>
          <w:color w:val="000000" w:themeColor="text1"/>
          <w:lang w:val="en-ZA"/>
        </w:rPr>
        <w:t xml:space="preserve"> </w:t>
      </w:r>
      <w:r>
        <w:rPr>
          <w:color w:val="000000" w:themeColor="text1"/>
          <w:lang w:val="en-ZA"/>
        </w:rPr>
        <w:t xml:space="preserve"> Like create deep entity for creation of header and Item details at a time</w:t>
      </w:r>
      <w:r w:rsidR="00F37DD0">
        <w:rPr>
          <w:color w:val="000000" w:themeColor="text1"/>
          <w:lang w:val="en-ZA"/>
        </w:rPr>
        <w:t>.</w:t>
      </w:r>
      <w:r>
        <w:rPr>
          <w:color w:val="000000" w:themeColor="text1"/>
          <w:lang w:val="en-ZA"/>
        </w:rPr>
        <w:t xml:space="preserve"> </w:t>
      </w:r>
      <w:r w:rsidR="00F37DD0">
        <w:rPr>
          <w:color w:val="000000" w:themeColor="text1"/>
          <w:lang w:val="en-ZA"/>
        </w:rPr>
        <w:t>I</w:t>
      </w:r>
      <w:r>
        <w:rPr>
          <w:color w:val="000000" w:themeColor="text1"/>
          <w:lang w:val="en-ZA"/>
        </w:rPr>
        <w:t>f we want to delete the header and item at a time</w:t>
      </w:r>
      <w:r w:rsidR="003067F9">
        <w:rPr>
          <w:color w:val="000000" w:themeColor="text1"/>
          <w:lang w:val="en-ZA"/>
        </w:rPr>
        <w:t xml:space="preserve"> </w:t>
      </w:r>
      <w:r w:rsidR="00A60421">
        <w:rPr>
          <w:color w:val="000000" w:themeColor="text1"/>
          <w:lang w:val="en-ZA"/>
        </w:rPr>
        <w:t xml:space="preserve">we </w:t>
      </w:r>
      <w:r>
        <w:rPr>
          <w:color w:val="000000" w:themeColor="text1"/>
          <w:lang w:val="en-ZA"/>
        </w:rPr>
        <w:t xml:space="preserve">need to write the logic in </w:t>
      </w:r>
      <w:r w:rsidRPr="00336536">
        <w:rPr>
          <w:b/>
          <w:bCs/>
          <w:color w:val="000000" w:themeColor="text1"/>
          <w:lang w:val="en-ZA"/>
        </w:rPr>
        <w:t>DELETE_ENTITYSET</w:t>
      </w:r>
      <w:r>
        <w:rPr>
          <w:color w:val="000000" w:themeColor="text1"/>
          <w:lang w:val="en-ZA"/>
        </w:rPr>
        <w:t xml:space="preserve"> method to delete header and </w:t>
      </w:r>
      <w:r w:rsidR="006E1EFA">
        <w:rPr>
          <w:color w:val="000000" w:themeColor="text1"/>
          <w:lang w:val="en-ZA"/>
        </w:rPr>
        <w:t>item (</w:t>
      </w:r>
      <w:r>
        <w:rPr>
          <w:color w:val="000000" w:themeColor="text1"/>
          <w:lang w:val="en-ZA"/>
        </w:rPr>
        <w:t xml:space="preserve">if those two tables having relation). If they don’t have the relation, then we should write the logic to delete those two tables in </w:t>
      </w:r>
      <w:r w:rsidRPr="00336536">
        <w:rPr>
          <w:b/>
          <w:bCs/>
          <w:color w:val="000000" w:themeColor="text1"/>
          <w:lang w:val="en-ZA"/>
        </w:rPr>
        <w:t>CREATE_DEEP_ENTITY</w:t>
      </w:r>
      <w:r>
        <w:rPr>
          <w:color w:val="000000" w:themeColor="text1"/>
          <w:lang w:val="en-ZA"/>
        </w:rPr>
        <w:t xml:space="preserve"> method only.</w:t>
      </w:r>
    </w:p>
    <w:p w14:paraId="2FF9A3ED" w14:textId="16902539" w:rsidR="00083A2A" w:rsidRPr="00ED1DCE" w:rsidRDefault="00083A2A" w:rsidP="00083A2A">
      <w:pPr>
        <w:pStyle w:val="ListParagraph"/>
        <w:numPr>
          <w:ilvl w:val="0"/>
          <w:numId w:val="3"/>
        </w:numPr>
        <w:jc w:val="both"/>
        <w:rPr>
          <w:lang w:val="en-ZA"/>
        </w:rPr>
      </w:pPr>
      <w:bookmarkStart w:id="43" w:name="Create_Deep_Entity_backend"/>
      <w:r w:rsidRPr="00083A2A">
        <w:rPr>
          <w:b/>
          <w:bCs/>
          <w:color w:val="FF0000"/>
          <w:lang w:val="en-ZA"/>
        </w:rPr>
        <w:t>Create Deep Entity back-end</w:t>
      </w:r>
      <w:bookmarkEnd w:id="43"/>
      <w:r w:rsidRPr="00083A2A">
        <w:rPr>
          <w:b/>
          <w:bCs/>
          <w:color w:val="FF0000"/>
          <w:lang w:val="en-ZA"/>
        </w:rPr>
        <w:t>:29-</w:t>
      </w:r>
    </w:p>
    <w:p w14:paraId="32F0C609" w14:textId="1BB679E6" w:rsidR="00ED1DCE" w:rsidRDefault="002F701B" w:rsidP="00ED1DCE">
      <w:pPr>
        <w:pStyle w:val="ListParagraph"/>
        <w:ind w:left="360"/>
        <w:jc w:val="both"/>
        <w:rPr>
          <w:lang w:val="en-ZA"/>
        </w:rPr>
      </w:pPr>
      <w:r>
        <w:rPr>
          <w:lang w:val="en-ZA"/>
        </w:rPr>
        <w:t xml:space="preserve">To write the logic in </w:t>
      </w:r>
      <w:r w:rsidRPr="00323595">
        <w:rPr>
          <w:b/>
          <w:bCs/>
          <w:lang w:val="en-ZA"/>
        </w:rPr>
        <w:t>create_deep_entity</w:t>
      </w:r>
      <w:r>
        <w:rPr>
          <w:lang w:val="en-ZA"/>
        </w:rPr>
        <w:t xml:space="preserve"> we don’t have standard deep structure, so we need to create our own deep structure in </w:t>
      </w:r>
      <w:r w:rsidRPr="00A6483D">
        <w:rPr>
          <w:b/>
          <w:bCs/>
          <w:lang w:val="en-ZA"/>
        </w:rPr>
        <w:t>MPC_EXT</w:t>
      </w:r>
      <w:r>
        <w:rPr>
          <w:lang w:val="en-ZA"/>
        </w:rPr>
        <w:t xml:space="preserve"> class</w:t>
      </w:r>
      <w:r w:rsidR="005436ED">
        <w:rPr>
          <w:lang w:val="en-ZA"/>
        </w:rPr>
        <w:t xml:space="preserve"> as below.</w:t>
      </w:r>
    </w:p>
    <w:p w14:paraId="5E42B9E9" w14:textId="026293FA" w:rsidR="002F701B" w:rsidRDefault="002F701B" w:rsidP="00FC7202">
      <w:pPr>
        <w:pStyle w:val="ListParagraph"/>
        <w:ind w:left="360" w:firstLine="360"/>
        <w:jc w:val="both"/>
        <w:rPr>
          <w:lang w:val="en-ZA"/>
        </w:rPr>
      </w:pPr>
      <w:r>
        <w:rPr>
          <w:noProof/>
          <w:lang w:val="en-IN" w:eastAsia="en-IN"/>
        </w:rPr>
        <w:drawing>
          <wp:inline distT="0" distB="0" distL="0" distR="0" wp14:anchorId="2C4881D1" wp14:editId="081E3EF7">
            <wp:extent cx="5276850" cy="253869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92351" cy="2546149"/>
                    </a:xfrm>
                    <a:prstGeom prst="rect">
                      <a:avLst/>
                    </a:prstGeom>
                  </pic:spPr>
                </pic:pic>
              </a:graphicData>
            </a:graphic>
          </wp:inline>
        </w:drawing>
      </w:r>
    </w:p>
    <w:p w14:paraId="1AD37F2A" w14:textId="10A60DB8" w:rsidR="00603FD1" w:rsidRDefault="00603FD1" w:rsidP="00ED1DCE">
      <w:pPr>
        <w:pStyle w:val="ListParagraph"/>
        <w:ind w:left="360"/>
        <w:jc w:val="both"/>
        <w:rPr>
          <w:lang w:val="en-ZA"/>
        </w:rPr>
      </w:pPr>
      <w:r>
        <w:rPr>
          <w:lang w:val="en-ZA"/>
        </w:rPr>
        <w:t xml:space="preserve">In DPC_EXT class we need to write the logic in </w:t>
      </w:r>
      <w:r w:rsidRPr="00603FD1">
        <w:rPr>
          <w:b/>
          <w:bCs/>
          <w:lang w:val="en-ZA"/>
        </w:rPr>
        <w:t>CREATE_DEEP_ENTITY</w:t>
      </w:r>
      <w:r>
        <w:rPr>
          <w:lang w:val="en-ZA"/>
        </w:rPr>
        <w:t xml:space="preserve"> method to get the </w:t>
      </w:r>
      <w:r w:rsidR="00DA7E1E">
        <w:rPr>
          <w:lang w:val="en-ZA"/>
        </w:rPr>
        <w:t xml:space="preserve">data of master along with </w:t>
      </w:r>
      <w:r w:rsidR="00F86768">
        <w:rPr>
          <w:lang w:val="en-ZA"/>
        </w:rPr>
        <w:t>its</w:t>
      </w:r>
      <w:r w:rsidR="00DA7E1E">
        <w:rPr>
          <w:lang w:val="en-ZA"/>
        </w:rPr>
        <w:t xml:space="preserve"> details.</w:t>
      </w:r>
    </w:p>
    <w:p w14:paraId="4D68F62E" w14:textId="6D57B562" w:rsidR="00763C25" w:rsidRDefault="00763C25" w:rsidP="00ED1DCE">
      <w:pPr>
        <w:pStyle w:val="ListParagraph"/>
        <w:ind w:left="360"/>
        <w:jc w:val="both"/>
        <w:rPr>
          <w:lang w:val="en-ZA"/>
        </w:rPr>
      </w:pPr>
      <w:r>
        <w:rPr>
          <w:lang w:val="en-ZA"/>
        </w:rPr>
        <w:t>Define one work are</w:t>
      </w:r>
      <w:r w:rsidR="00336726">
        <w:rPr>
          <w:lang w:val="en-ZA"/>
        </w:rPr>
        <w:t>a</w:t>
      </w:r>
      <w:r>
        <w:rPr>
          <w:lang w:val="en-ZA"/>
        </w:rPr>
        <w:t xml:space="preserve"> with our own structure defined in MPC_EXT class.</w:t>
      </w:r>
    </w:p>
    <w:p w14:paraId="46D4D0BD" w14:textId="699D19E0" w:rsidR="00DA7E1E" w:rsidRDefault="00763C25" w:rsidP="00ED1DCE">
      <w:pPr>
        <w:pStyle w:val="ListParagraph"/>
        <w:ind w:left="360"/>
        <w:jc w:val="both"/>
        <w:rPr>
          <w:lang w:val="en-ZA"/>
        </w:rPr>
      </w:pPr>
      <w:r>
        <w:rPr>
          <w:lang w:val="en-ZA"/>
        </w:rPr>
        <w:t xml:space="preserve">Once </w:t>
      </w:r>
      <w:r w:rsidR="006B2C8D">
        <w:rPr>
          <w:lang w:val="en-ZA"/>
        </w:rPr>
        <w:t xml:space="preserve">the </w:t>
      </w:r>
      <w:r>
        <w:rPr>
          <w:lang w:val="en-ZA"/>
        </w:rPr>
        <w:t xml:space="preserve">data creation is </w:t>
      </w:r>
      <w:r w:rsidR="006B2C8D">
        <w:rPr>
          <w:lang w:val="en-ZA"/>
        </w:rPr>
        <w:t>completed,</w:t>
      </w:r>
      <w:r>
        <w:rPr>
          <w:lang w:val="en-ZA"/>
        </w:rPr>
        <w:t xml:space="preserve"> we need to send </w:t>
      </w:r>
      <w:r w:rsidR="006B2C8D">
        <w:rPr>
          <w:lang w:val="en-ZA"/>
        </w:rPr>
        <w:t>it back to front-end.</w:t>
      </w:r>
    </w:p>
    <w:p w14:paraId="4AF69C16" w14:textId="275AE299" w:rsidR="005450BF" w:rsidRPr="005450BF" w:rsidRDefault="005450BF" w:rsidP="00ED1DCE">
      <w:pPr>
        <w:pStyle w:val="ListParagraph"/>
        <w:ind w:left="360"/>
        <w:jc w:val="both"/>
        <w:rPr>
          <w:b/>
          <w:bCs/>
          <w:lang w:val="en-ZA"/>
        </w:rPr>
      </w:pPr>
      <w:r w:rsidRPr="005450BF">
        <w:rPr>
          <w:b/>
          <w:bCs/>
          <w:lang w:val="en-ZA"/>
        </w:rPr>
        <w:t>Note:</w:t>
      </w:r>
      <w:r>
        <w:rPr>
          <w:lang w:val="en-ZA"/>
        </w:rPr>
        <w:t xml:space="preserve"> In payload </w:t>
      </w:r>
      <w:r w:rsidRPr="005450BF">
        <w:rPr>
          <w:lang w:val="en-ZA"/>
        </w:rPr>
        <w:t xml:space="preserve">table field </w:t>
      </w:r>
      <w:r w:rsidR="00025324" w:rsidRPr="005450BF">
        <w:rPr>
          <w:lang w:val="en-ZA"/>
        </w:rPr>
        <w:t>name</w:t>
      </w:r>
      <w:r w:rsidR="00025324">
        <w:rPr>
          <w:lang w:val="en-ZA"/>
        </w:rPr>
        <w:t xml:space="preserve"> (</w:t>
      </w:r>
      <w:r w:rsidR="00907015">
        <w:rPr>
          <w:lang w:val="en-ZA"/>
        </w:rPr>
        <w:t>Deep Structure name)</w:t>
      </w:r>
      <w:r w:rsidRPr="005450BF">
        <w:rPr>
          <w:lang w:val="en-ZA"/>
        </w:rPr>
        <w:t xml:space="preserve"> should be same as navigation name. In back end the structure which we have created in MPC_EXT class the table field name also as navigation name.</w:t>
      </w:r>
    </w:p>
    <w:p w14:paraId="039449A5" w14:textId="348CEF6E" w:rsidR="006B2C8D" w:rsidRDefault="006B2C8D" w:rsidP="00CA2CCD">
      <w:pPr>
        <w:pStyle w:val="ListParagraph"/>
        <w:ind w:left="360" w:firstLine="360"/>
        <w:jc w:val="both"/>
        <w:rPr>
          <w:lang w:val="en-ZA"/>
        </w:rPr>
      </w:pPr>
      <w:r>
        <w:rPr>
          <w:noProof/>
          <w:lang w:val="en-IN" w:eastAsia="en-IN"/>
        </w:rPr>
        <w:drawing>
          <wp:inline distT="0" distB="0" distL="0" distR="0" wp14:anchorId="55E42050" wp14:editId="0A931E2D">
            <wp:extent cx="5334000" cy="318501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54405" cy="3197198"/>
                    </a:xfrm>
                    <a:prstGeom prst="rect">
                      <a:avLst/>
                    </a:prstGeom>
                  </pic:spPr>
                </pic:pic>
              </a:graphicData>
            </a:graphic>
          </wp:inline>
        </w:drawing>
      </w:r>
    </w:p>
    <w:p w14:paraId="1DCA11CD" w14:textId="192E8CA1" w:rsidR="00A30E1B" w:rsidRDefault="00A30E1B" w:rsidP="00A30E1B">
      <w:pPr>
        <w:pStyle w:val="ListParagraph"/>
        <w:numPr>
          <w:ilvl w:val="0"/>
          <w:numId w:val="3"/>
        </w:numPr>
        <w:jc w:val="both"/>
        <w:rPr>
          <w:b/>
          <w:bCs/>
          <w:color w:val="FF0000"/>
          <w:lang w:val="en-ZA"/>
        </w:rPr>
      </w:pPr>
      <w:bookmarkStart w:id="44" w:name="File_Upload_Download"/>
      <w:r w:rsidRPr="00A30E1B">
        <w:rPr>
          <w:b/>
          <w:bCs/>
          <w:color w:val="FF0000"/>
          <w:lang w:val="en-ZA"/>
        </w:rPr>
        <w:t>File Upload and Download</w:t>
      </w:r>
      <w:bookmarkEnd w:id="44"/>
      <w:r w:rsidRPr="00A30E1B">
        <w:rPr>
          <w:b/>
          <w:bCs/>
          <w:color w:val="FF0000"/>
          <w:lang w:val="en-ZA"/>
        </w:rPr>
        <w:t>:30</w:t>
      </w:r>
      <w:r w:rsidR="003A17E6">
        <w:rPr>
          <w:b/>
          <w:bCs/>
          <w:color w:val="FF0000"/>
          <w:lang w:val="en-ZA"/>
        </w:rPr>
        <w:t>/31</w:t>
      </w:r>
    </w:p>
    <w:p w14:paraId="63E0221F" w14:textId="6D926FDB" w:rsidR="00865144" w:rsidRPr="00392F05" w:rsidRDefault="00865144" w:rsidP="00ED1DCE">
      <w:pPr>
        <w:pStyle w:val="ListParagraph"/>
        <w:ind w:left="360"/>
        <w:jc w:val="both"/>
        <w:rPr>
          <w:b/>
          <w:bCs/>
          <w:u w:val="single"/>
          <w:lang w:val="en-ZA"/>
        </w:rPr>
      </w:pPr>
      <w:bookmarkStart w:id="45" w:name="Upload"/>
      <w:r w:rsidRPr="00392F05">
        <w:rPr>
          <w:b/>
          <w:bCs/>
          <w:u w:val="single"/>
          <w:lang w:val="en-ZA"/>
        </w:rPr>
        <w:t>Upload Attachment:</w:t>
      </w:r>
    </w:p>
    <w:bookmarkEnd w:id="45"/>
    <w:p w14:paraId="6FEC3B8B" w14:textId="1F3FFCAC" w:rsidR="00BA56BE" w:rsidRDefault="0045424E" w:rsidP="00ED1DCE">
      <w:pPr>
        <w:pStyle w:val="ListParagraph"/>
        <w:ind w:left="360"/>
        <w:jc w:val="both"/>
        <w:rPr>
          <w:lang w:val="en-ZA"/>
        </w:rPr>
      </w:pPr>
      <w:r>
        <w:rPr>
          <w:lang w:val="en-ZA"/>
        </w:rPr>
        <w:t xml:space="preserve">The multiple attachment we can give using UI Element is </w:t>
      </w:r>
      <w:r w:rsidR="00EB5F23">
        <w:rPr>
          <w:b/>
          <w:bCs/>
          <w:lang w:val="en-ZA"/>
        </w:rPr>
        <w:t>UploadC</w:t>
      </w:r>
      <w:r w:rsidRPr="00865144">
        <w:rPr>
          <w:b/>
          <w:bCs/>
          <w:lang w:val="en-ZA"/>
        </w:rPr>
        <w:t>ollection</w:t>
      </w:r>
      <w:r w:rsidR="00794DF8">
        <w:rPr>
          <w:b/>
          <w:bCs/>
          <w:lang w:val="en-ZA"/>
        </w:rPr>
        <w:t>/</w:t>
      </w:r>
      <w:hyperlink w:anchor="uploadSet" w:history="1">
        <w:r w:rsidR="00794DF8" w:rsidRPr="00794DF8">
          <w:rPr>
            <w:rStyle w:val="Hyperlink"/>
            <w:b/>
            <w:bCs/>
            <w:lang w:val="en-ZA"/>
          </w:rPr>
          <w:t>Uplo</w:t>
        </w:r>
        <w:r w:rsidR="00794DF8" w:rsidRPr="00794DF8">
          <w:rPr>
            <w:rStyle w:val="Hyperlink"/>
            <w:b/>
            <w:bCs/>
            <w:lang w:val="en-ZA"/>
          </w:rPr>
          <w:t>a</w:t>
        </w:r>
        <w:r w:rsidR="00794DF8" w:rsidRPr="00794DF8">
          <w:rPr>
            <w:rStyle w:val="Hyperlink"/>
            <w:b/>
            <w:bCs/>
            <w:lang w:val="en-ZA"/>
          </w:rPr>
          <w:t>dSet</w:t>
        </w:r>
      </w:hyperlink>
      <w:r>
        <w:rPr>
          <w:lang w:val="en-ZA"/>
        </w:rPr>
        <w:t>.</w:t>
      </w:r>
    </w:p>
    <w:p w14:paraId="78967ABA" w14:textId="70AED034" w:rsidR="0045424E" w:rsidRDefault="00D2018A" w:rsidP="00ED1DCE">
      <w:pPr>
        <w:pStyle w:val="ListParagraph"/>
        <w:ind w:left="360"/>
        <w:jc w:val="both"/>
        <w:rPr>
          <w:lang w:val="en-ZA"/>
        </w:rPr>
      </w:pPr>
      <w:r>
        <w:rPr>
          <w:lang w:val="en-ZA"/>
        </w:rPr>
        <w:t>First,</w:t>
      </w:r>
      <w:r w:rsidR="00627D87">
        <w:rPr>
          <w:lang w:val="en-ZA"/>
        </w:rPr>
        <w:t xml:space="preserve"> we need to create Database table to store these attachment</w:t>
      </w:r>
      <w:r w:rsidR="00C02A9D">
        <w:rPr>
          <w:lang w:val="en-ZA"/>
        </w:rPr>
        <w:t>s</w:t>
      </w:r>
      <w:r w:rsidR="00627D87">
        <w:rPr>
          <w:lang w:val="en-ZA"/>
        </w:rPr>
        <w:t>, this table having some fixed number of fields.</w:t>
      </w:r>
    </w:p>
    <w:p w14:paraId="7ABC2C04" w14:textId="098F5A36" w:rsidR="00627D87" w:rsidRDefault="00627D87" w:rsidP="00ED1DCE">
      <w:pPr>
        <w:pStyle w:val="ListParagraph"/>
        <w:ind w:left="360"/>
        <w:jc w:val="both"/>
        <w:rPr>
          <w:lang w:val="en-ZA"/>
        </w:rPr>
      </w:pPr>
      <w:r>
        <w:rPr>
          <w:lang w:val="en-ZA"/>
        </w:rPr>
        <w:t xml:space="preserve">The file content will store in file content field with </w:t>
      </w:r>
      <w:r w:rsidRPr="006036B1">
        <w:rPr>
          <w:b/>
          <w:lang w:val="en-ZA"/>
        </w:rPr>
        <w:t>hexadecimal format</w:t>
      </w:r>
      <w:r w:rsidR="00966C0E">
        <w:rPr>
          <w:lang w:val="en-ZA"/>
        </w:rPr>
        <w:t>.</w:t>
      </w:r>
    </w:p>
    <w:p w14:paraId="5B8477EC" w14:textId="2887D0AD" w:rsidR="00A836E1" w:rsidRDefault="00A836E1" w:rsidP="00ED1DCE">
      <w:pPr>
        <w:pStyle w:val="ListParagraph"/>
        <w:ind w:left="360"/>
        <w:jc w:val="both"/>
        <w:rPr>
          <w:lang w:val="en-ZA"/>
        </w:rPr>
      </w:pPr>
      <w:r w:rsidRPr="00A836E1">
        <w:rPr>
          <w:b/>
          <w:bCs/>
          <w:color w:val="00B050"/>
          <w:lang w:val="en-ZA"/>
        </w:rPr>
        <w:t>Exercise:6.1</w:t>
      </w:r>
      <w:r>
        <w:rPr>
          <w:b/>
          <w:bCs/>
          <w:color w:val="00B050"/>
          <w:lang w:val="en-ZA"/>
        </w:rPr>
        <w:t>4</w:t>
      </w:r>
      <w:r w:rsidRPr="00A836E1">
        <w:rPr>
          <w:b/>
          <w:bCs/>
          <w:color w:val="00B050"/>
          <w:lang w:val="en-ZA"/>
        </w:rPr>
        <w:t>-</w:t>
      </w:r>
      <w:r>
        <w:rPr>
          <w:lang w:val="en-ZA"/>
        </w:rPr>
        <w:t xml:space="preserve"> Extension to above screen, add UploadCollection under suppliers table, user can able to add files and when he click on save button those files will save in back-end.</w:t>
      </w:r>
    </w:p>
    <w:p w14:paraId="41E9BDDB" w14:textId="7EEAAA2D" w:rsidR="00F018E1" w:rsidRDefault="00F018E1" w:rsidP="00CA2CCD">
      <w:pPr>
        <w:pStyle w:val="ListParagraph"/>
        <w:ind w:left="360" w:firstLine="360"/>
        <w:jc w:val="both"/>
        <w:rPr>
          <w:lang w:val="en-ZA"/>
        </w:rPr>
      </w:pPr>
      <w:r>
        <w:rPr>
          <w:noProof/>
          <w:lang w:val="en-IN" w:eastAsia="en-IN"/>
        </w:rPr>
        <w:drawing>
          <wp:inline distT="0" distB="0" distL="0" distR="0" wp14:anchorId="13FF3A88" wp14:editId="2A54F295">
            <wp:extent cx="4857750" cy="15642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22099" cy="1584959"/>
                    </a:xfrm>
                    <a:prstGeom prst="rect">
                      <a:avLst/>
                    </a:prstGeom>
                  </pic:spPr>
                </pic:pic>
              </a:graphicData>
            </a:graphic>
          </wp:inline>
        </w:drawing>
      </w:r>
    </w:p>
    <w:p w14:paraId="0B8F7910" w14:textId="74085CCC" w:rsidR="00387AE9" w:rsidRDefault="00387AE9" w:rsidP="00ED1DCE">
      <w:pPr>
        <w:pStyle w:val="ListParagraph"/>
        <w:ind w:left="360"/>
        <w:jc w:val="both"/>
        <w:rPr>
          <w:lang w:val="en-ZA"/>
        </w:rPr>
      </w:pPr>
      <w:r>
        <w:rPr>
          <w:lang w:val="en-ZA"/>
        </w:rPr>
        <w:t xml:space="preserve">Create the Entity in ODATA Model </w:t>
      </w:r>
      <w:r w:rsidR="00F15E21">
        <w:rPr>
          <w:lang w:val="en-ZA"/>
        </w:rPr>
        <w:t xml:space="preserve">using above table. For attachment related entity we need to </w:t>
      </w:r>
      <w:r w:rsidR="00F15E21" w:rsidRPr="00EE0201">
        <w:rPr>
          <w:b/>
          <w:lang w:val="en-ZA"/>
        </w:rPr>
        <w:t>check thing and media check box.</w:t>
      </w:r>
    </w:p>
    <w:p w14:paraId="7FDCE402" w14:textId="12FC6943" w:rsidR="00F15E21" w:rsidRDefault="00F15E21" w:rsidP="00CA2CCD">
      <w:pPr>
        <w:pStyle w:val="ListParagraph"/>
        <w:ind w:left="360" w:firstLine="360"/>
        <w:jc w:val="both"/>
        <w:rPr>
          <w:lang w:val="en-ZA"/>
        </w:rPr>
      </w:pPr>
      <w:r>
        <w:rPr>
          <w:noProof/>
          <w:lang w:val="en-IN" w:eastAsia="en-IN"/>
        </w:rPr>
        <w:drawing>
          <wp:inline distT="0" distB="0" distL="0" distR="0" wp14:anchorId="05FD1256" wp14:editId="5B51DF56">
            <wp:extent cx="5047188" cy="1973580"/>
            <wp:effectExtent l="0" t="0" r="127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82343" cy="1987327"/>
                    </a:xfrm>
                    <a:prstGeom prst="rect">
                      <a:avLst/>
                    </a:prstGeom>
                  </pic:spPr>
                </pic:pic>
              </a:graphicData>
            </a:graphic>
          </wp:inline>
        </w:drawing>
      </w:r>
    </w:p>
    <w:p w14:paraId="785EDCBE" w14:textId="55B970D8" w:rsidR="00672DB4" w:rsidRDefault="00672DB4" w:rsidP="00ED1DCE">
      <w:pPr>
        <w:pStyle w:val="ListParagraph"/>
        <w:ind w:left="360"/>
        <w:jc w:val="both"/>
      </w:pPr>
      <w:r>
        <w:rPr>
          <w:lang w:val="en-ZA"/>
        </w:rPr>
        <w:t xml:space="preserve">In </w:t>
      </w:r>
      <w:r w:rsidR="00F36FE5">
        <w:rPr>
          <w:lang w:val="en-ZA"/>
        </w:rPr>
        <w:t>b</w:t>
      </w:r>
      <w:r>
        <w:rPr>
          <w:lang w:val="en-ZA"/>
        </w:rPr>
        <w:t xml:space="preserve">ack-end </w:t>
      </w:r>
      <w:r w:rsidR="00FE5F61" w:rsidRPr="00FE5F61">
        <w:rPr>
          <w:lang w:val="en-ZA"/>
        </w:rPr>
        <w:sym w:font="Wingdings" w:char="F0E0"/>
      </w:r>
      <w:r w:rsidR="00FE5F61">
        <w:rPr>
          <w:lang w:val="en-ZA"/>
        </w:rPr>
        <w:tab/>
      </w:r>
      <w:r w:rsidR="001123F3">
        <w:rPr>
          <w:lang w:val="en-ZA"/>
        </w:rPr>
        <w:t>for</w:t>
      </w:r>
      <w:r>
        <w:rPr>
          <w:lang w:val="en-ZA"/>
        </w:rPr>
        <w:t xml:space="preserve"> file upload </w:t>
      </w:r>
      <w:r w:rsidR="00EE10A1" w:rsidRPr="00EE10A1">
        <w:rPr>
          <w:b/>
          <w:bCs/>
          <w:lang w:val="en-ZA"/>
        </w:rPr>
        <w:t>create_Stream</w:t>
      </w:r>
      <w:r w:rsidR="00B02FBF">
        <w:rPr>
          <w:b/>
          <w:bCs/>
          <w:lang w:val="en-ZA"/>
        </w:rPr>
        <w:t xml:space="preserve"> </w:t>
      </w:r>
      <w:r w:rsidR="00B02FBF">
        <w:t>method will execute.</w:t>
      </w:r>
    </w:p>
    <w:p w14:paraId="14AAE8AD" w14:textId="4B56C0F5" w:rsidR="00B02FBF" w:rsidRDefault="00B02FBF" w:rsidP="00ED1DCE">
      <w:pPr>
        <w:pStyle w:val="ListParagraph"/>
        <w:ind w:left="360"/>
        <w:jc w:val="both"/>
      </w:pPr>
      <w:r>
        <w:tab/>
      </w:r>
      <w:r>
        <w:tab/>
        <w:t xml:space="preserve"> </w:t>
      </w:r>
      <w:r w:rsidR="00FE5F61">
        <w:tab/>
      </w:r>
      <w:r w:rsidR="00CA345B">
        <w:t>For</w:t>
      </w:r>
      <w:r>
        <w:t xml:space="preserve"> file Download </w:t>
      </w:r>
      <w:r w:rsidRPr="00B02FBF">
        <w:rPr>
          <w:b/>
          <w:bCs/>
        </w:rPr>
        <w:t>get_Stream</w:t>
      </w:r>
      <w:r>
        <w:rPr>
          <w:b/>
          <w:bCs/>
        </w:rPr>
        <w:t xml:space="preserve"> </w:t>
      </w:r>
      <w:r w:rsidRPr="00B02FBF">
        <w:t>method will execute.</w:t>
      </w:r>
    </w:p>
    <w:p w14:paraId="0C5B7AA7" w14:textId="5A25CE74" w:rsidR="003C6A47" w:rsidRDefault="00CC5DCF" w:rsidP="00ED1DCE">
      <w:pPr>
        <w:pStyle w:val="ListParagraph"/>
        <w:ind w:left="360"/>
        <w:jc w:val="both"/>
      </w:pPr>
      <w:r>
        <w:t xml:space="preserve">Under addition of suppliers </w:t>
      </w:r>
      <w:r w:rsidR="00CB6D10">
        <w:t>table,</w:t>
      </w:r>
      <w:r>
        <w:t xml:space="preserve"> we need to add file uploader to attach the files.</w:t>
      </w:r>
      <w:r w:rsidR="008B4234">
        <w:t xml:space="preserve"> In XML view below logic must write for file Uploader. </w:t>
      </w:r>
    </w:p>
    <w:p w14:paraId="52A8F6CB" w14:textId="71F20F22" w:rsidR="0020421D" w:rsidRDefault="0020421D" w:rsidP="00ED1DCE">
      <w:pPr>
        <w:pStyle w:val="ListParagraph"/>
        <w:ind w:left="360"/>
        <w:jc w:val="both"/>
        <w:rPr>
          <w:b/>
          <w:bCs/>
        </w:rPr>
      </w:pPr>
      <w:r>
        <w:rPr>
          <w:noProof/>
          <w:lang w:val="en-IN" w:eastAsia="en-IN"/>
        </w:rPr>
        <w:drawing>
          <wp:inline distT="0" distB="0" distL="0" distR="0" wp14:anchorId="27DFA9FA" wp14:editId="103A568B">
            <wp:extent cx="5715000" cy="286238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78801" cy="2894339"/>
                    </a:xfrm>
                    <a:prstGeom prst="rect">
                      <a:avLst/>
                    </a:prstGeom>
                  </pic:spPr>
                </pic:pic>
              </a:graphicData>
            </a:graphic>
          </wp:inline>
        </w:drawing>
      </w:r>
    </w:p>
    <w:p w14:paraId="2A949202" w14:textId="3F3685FD" w:rsidR="0020421D" w:rsidRDefault="0020421D" w:rsidP="00ED1DCE">
      <w:pPr>
        <w:pStyle w:val="ListParagraph"/>
        <w:ind w:left="360"/>
        <w:jc w:val="both"/>
      </w:pPr>
      <w:r w:rsidRPr="0020421D">
        <w:t>For above attach</w:t>
      </w:r>
      <w:r w:rsidR="001576E6">
        <w:t>ment we need to write below log</w:t>
      </w:r>
      <w:r w:rsidRPr="0020421D">
        <w:t xml:space="preserve"> in XML View.</w:t>
      </w:r>
    </w:p>
    <w:p w14:paraId="651C12C1" w14:textId="1DE7D2A8" w:rsidR="00CC5DCF" w:rsidRDefault="00CC5DCF" w:rsidP="00ED1DCE">
      <w:pPr>
        <w:pStyle w:val="ListParagraph"/>
        <w:ind w:left="360"/>
        <w:jc w:val="both"/>
      </w:pPr>
      <w:r>
        <w:rPr>
          <w:noProof/>
          <w:lang w:val="en-IN" w:eastAsia="en-IN"/>
        </w:rPr>
        <w:drawing>
          <wp:inline distT="0" distB="0" distL="0" distR="0" wp14:anchorId="2FBDF85F" wp14:editId="0533A324">
            <wp:extent cx="6765670" cy="5905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05071" cy="593989"/>
                    </a:xfrm>
                    <a:prstGeom prst="rect">
                      <a:avLst/>
                    </a:prstGeom>
                  </pic:spPr>
                </pic:pic>
              </a:graphicData>
            </a:graphic>
          </wp:inline>
        </w:drawing>
      </w:r>
    </w:p>
    <w:p w14:paraId="61893C6A" w14:textId="613BB78A" w:rsidR="00DC302E" w:rsidRDefault="00DC302E" w:rsidP="00626917">
      <w:pPr>
        <w:pStyle w:val="ListParagraph"/>
        <w:spacing w:after="0"/>
        <w:ind w:left="360"/>
        <w:jc w:val="both"/>
      </w:pPr>
      <w:r>
        <w:t xml:space="preserve">The movement we select the file to attach, the function </w:t>
      </w:r>
      <w:r w:rsidRPr="00740B17">
        <w:rPr>
          <w:b/>
        </w:rPr>
        <w:t>change</w:t>
      </w:r>
      <w:r>
        <w:t xml:space="preserve"> will trigger. We need to add one library </w:t>
      </w:r>
      <w:r w:rsidRPr="00DC302E">
        <w:rPr>
          <w:b/>
          <w:bCs/>
        </w:rPr>
        <w:t>“sap/m/UploadCollectionParameter”</w:t>
      </w:r>
      <w:r>
        <w:rPr>
          <w:b/>
          <w:bCs/>
        </w:rPr>
        <w:t xml:space="preserve"> </w:t>
      </w:r>
      <w:r>
        <w:t>with namespace UploadCollectionParameter</w:t>
      </w:r>
      <w:r w:rsidR="00FE73C3">
        <w:t xml:space="preserve"> in controller</w:t>
      </w:r>
      <w:r>
        <w:t>.</w:t>
      </w:r>
      <w:r w:rsidR="00E33116">
        <w:t xml:space="preserve"> Why did we use this library for file upload activity we need to send one parameter </w:t>
      </w:r>
      <w:r w:rsidR="00E33116" w:rsidRPr="008719E7">
        <w:rPr>
          <w:b/>
        </w:rPr>
        <w:t>x-csrf token</w:t>
      </w:r>
      <w:r w:rsidR="00E33116">
        <w:t xml:space="preserve"> forcefully? X-csrf token is security token transfer between front-end and back-end.</w:t>
      </w:r>
      <w:r w:rsidR="00CE49AB">
        <w:t xml:space="preserve"> </w:t>
      </w:r>
      <w:r w:rsidR="009D289E">
        <w:t>Actually,</w:t>
      </w:r>
      <w:r w:rsidR="00CE49AB">
        <w:t xml:space="preserve"> this x-csrf token go to and forth between server and front-end for every request, not only for file handling, for each and every database operation(CRUD operations) but for CRUD operation we are not sending this security token because the ODATA model object  automatically take care of sending this x-csrf token from browser to server.</w:t>
      </w:r>
    </w:p>
    <w:p w14:paraId="4AFD0B37" w14:textId="77777777" w:rsidR="00681871" w:rsidRDefault="00681871" w:rsidP="00626917">
      <w:pPr>
        <w:pStyle w:val="ListParagraph"/>
        <w:spacing w:after="0"/>
        <w:ind w:left="360"/>
        <w:jc w:val="both"/>
      </w:pPr>
    </w:p>
    <w:p w14:paraId="46B80387" w14:textId="57867B1F" w:rsidR="00DC302E" w:rsidRDefault="00DC302E" w:rsidP="00626917">
      <w:pPr>
        <w:pStyle w:val="ListParagraph"/>
        <w:spacing w:after="0"/>
        <w:ind w:left="360"/>
        <w:jc w:val="both"/>
      </w:pPr>
      <w:r w:rsidRPr="00DC302E">
        <w:rPr>
          <w:b/>
          <w:bCs/>
        </w:rPr>
        <w:t>X</w:t>
      </w:r>
      <w:r w:rsidR="00640F50">
        <w:rPr>
          <w:b/>
          <w:bCs/>
        </w:rPr>
        <w:t>-</w:t>
      </w:r>
      <w:r w:rsidRPr="00DC302E">
        <w:rPr>
          <w:b/>
          <w:bCs/>
        </w:rPr>
        <w:t>csrf</w:t>
      </w:r>
      <w:r w:rsidR="00640F50">
        <w:rPr>
          <w:b/>
          <w:bCs/>
        </w:rPr>
        <w:t>-</w:t>
      </w:r>
      <w:r w:rsidRPr="00DC302E">
        <w:rPr>
          <w:b/>
          <w:bCs/>
        </w:rPr>
        <w:t>token:</w:t>
      </w:r>
      <w:r>
        <w:rPr>
          <w:b/>
          <w:bCs/>
        </w:rPr>
        <w:t xml:space="preserve"> </w:t>
      </w:r>
      <w:r w:rsidR="0070766B">
        <w:t xml:space="preserve">CSRF stands for cross side request forgery. </w:t>
      </w:r>
      <w:r w:rsidR="007D020C">
        <w:t>This XCSRF we no need to handle for CRUDQ operations</w:t>
      </w:r>
      <w:r w:rsidR="00F529D0">
        <w:t>,</w:t>
      </w:r>
      <w:r w:rsidR="007D020C">
        <w:t xml:space="preserve"> ODATA service will take care of it, for file handling we need </w:t>
      </w:r>
      <w:r w:rsidR="008F6306">
        <w:t>to handle this.</w:t>
      </w:r>
      <w:r w:rsidR="009F2F4E">
        <w:t xml:space="preserve"> This xcsrf token code has to be write in </w:t>
      </w:r>
      <w:r w:rsidR="009F2F4E" w:rsidRPr="004615EF">
        <w:rPr>
          <w:b/>
          <w:bCs/>
        </w:rPr>
        <w:t>change event</w:t>
      </w:r>
      <w:r w:rsidR="009F2F4E">
        <w:t>.</w:t>
      </w:r>
    </w:p>
    <w:p w14:paraId="3B279363" w14:textId="255DF087" w:rsidR="00223561" w:rsidRDefault="00AF3BCE" w:rsidP="00626917">
      <w:pPr>
        <w:pStyle w:val="ListParagraph"/>
        <w:spacing w:after="0"/>
        <w:ind w:left="360"/>
        <w:jc w:val="both"/>
      </w:pPr>
      <w:r w:rsidRPr="00AF3BCE">
        <w:t>In</w:t>
      </w:r>
      <w:r>
        <w:rPr>
          <w:b/>
          <w:bCs/>
        </w:rPr>
        <w:t xml:space="preserve"> beforeUploadStarts</w:t>
      </w:r>
      <w:r w:rsidRPr="000D3560">
        <w:rPr>
          <w:bCs/>
        </w:rPr>
        <w:t xml:space="preserve"> </w:t>
      </w:r>
      <w:r w:rsidR="00B40784">
        <w:rPr>
          <w:bCs/>
        </w:rPr>
        <w:t>e</w:t>
      </w:r>
      <w:r w:rsidRPr="000D3560">
        <w:rPr>
          <w:bCs/>
        </w:rPr>
        <w:t>vent</w:t>
      </w:r>
      <w:r w:rsidRPr="00AF3BCE">
        <w:t xml:space="preserve"> we need to send the file contents</w:t>
      </w:r>
      <w:r w:rsidR="003F6B30">
        <w:t>,</w:t>
      </w:r>
      <w:r w:rsidRPr="00AF3BCE">
        <w:t xml:space="preserve"> </w:t>
      </w:r>
      <w:r>
        <w:t xml:space="preserve">in any file we have only four fields </w:t>
      </w:r>
      <w:r w:rsidR="00A943B5" w:rsidRPr="000A596A">
        <w:rPr>
          <w:b/>
          <w:bCs/>
        </w:rPr>
        <w:t>ProductID(Key Field) ,</w:t>
      </w:r>
      <w:r w:rsidRPr="000A596A">
        <w:rPr>
          <w:b/>
          <w:bCs/>
        </w:rPr>
        <w:t>filename, filetype, fileContnet</w:t>
      </w:r>
      <w:r w:rsidR="00FE73C3">
        <w:t xml:space="preserve"> here filetype and f</w:t>
      </w:r>
      <w:r w:rsidR="00EC52E8">
        <w:t xml:space="preserve">ile </w:t>
      </w:r>
      <w:r w:rsidR="00547DCD">
        <w:t>Name</w:t>
      </w:r>
      <w:r w:rsidR="00EC52E8">
        <w:t xml:space="preserve"> will take care by </w:t>
      </w:r>
      <w:r w:rsidR="00EC52E8" w:rsidRPr="00E42239">
        <w:rPr>
          <w:b/>
        </w:rPr>
        <w:t>fileuploader</w:t>
      </w:r>
      <w:r w:rsidR="00EC52E8">
        <w:t xml:space="preserve"> based on the file which we have attached</w:t>
      </w:r>
      <w:r w:rsidR="00255B16">
        <w:t xml:space="preserve">. Remaining two key field and file </w:t>
      </w:r>
      <w:r w:rsidR="001B49DE">
        <w:t>content</w:t>
      </w:r>
      <w:r w:rsidR="00626917">
        <w:t xml:space="preserve"> we</w:t>
      </w:r>
      <w:r w:rsidR="00255B16">
        <w:t xml:space="preserve"> have to send back through </w:t>
      </w:r>
      <w:r w:rsidR="00255B16" w:rsidRPr="00255B16">
        <w:rPr>
          <w:b/>
          <w:bCs/>
        </w:rPr>
        <w:t>SLUG parameter</w:t>
      </w:r>
      <w:r w:rsidR="00255B16">
        <w:t xml:space="preserve"> by </w:t>
      </w:r>
      <w:r w:rsidR="00B200C4">
        <w:t>separator (</w:t>
      </w:r>
      <w:r w:rsidR="00BF49C5">
        <w:t>comma</w:t>
      </w:r>
      <w:r w:rsidR="00FF535D">
        <w:t xml:space="preserve"> </w:t>
      </w:r>
      <w:r w:rsidR="00A64E4C">
        <w:t>or /</w:t>
      </w:r>
      <w:r w:rsidR="00BF49C5">
        <w:t>)</w:t>
      </w:r>
      <w:r w:rsidR="00255B16">
        <w:t>.</w:t>
      </w:r>
      <w:r w:rsidR="00223561">
        <w:t>The logic in controller is as below.</w:t>
      </w:r>
    </w:p>
    <w:p w14:paraId="2599F502" w14:textId="6ABC3A9F" w:rsidR="00223561" w:rsidRDefault="00223561" w:rsidP="009373B9">
      <w:pPr>
        <w:pStyle w:val="ListParagraph"/>
        <w:ind w:left="360" w:firstLine="360"/>
        <w:jc w:val="both"/>
      </w:pPr>
      <w:r>
        <w:rPr>
          <w:noProof/>
          <w:lang w:val="en-IN" w:eastAsia="en-IN"/>
        </w:rPr>
        <w:drawing>
          <wp:inline distT="0" distB="0" distL="0" distR="0" wp14:anchorId="78772BB3" wp14:editId="2943C92C">
            <wp:extent cx="5530646"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4965" cy="3342381"/>
                    </a:xfrm>
                    <a:prstGeom prst="rect">
                      <a:avLst/>
                    </a:prstGeom>
                  </pic:spPr>
                </pic:pic>
              </a:graphicData>
            </a:graphic>
          </wp:inline>
        </w:drawing>
      </w:r>
    </w:p>
    <w:p w14:paraId="5221DC26" w14:textId="122D735A" w:rsidR="00835F72" w:rsidRDefault="00835F72" w:rsidP="00ED1DCE">
      <w:pPr>
        <w:pStyle w:val="ListParagraph"/>
        <w:ind w:left="360"/>
        <w:jc w:val="both"/>
      </w:pPr>
      <w:r>
        <w:t xml:space="preserve">In backend we need to collect the file content in </w:t>
      </w:r>
      <w:r w:rsidR="002B6E44" w:rsidRPr="00835F72">
        <w:rPr>
          <w:b/>
          <w:bCs/>
        </w:rPr>
        <w:t>create_Stream</w:t>
      </w:r>
      <w:r>
        <w:t xml:space="preserve"> </w:t>
      </w:r>
      <w:r w:rsidR="003F32F2">
        <w:t>method of ODATA service.</w:t>
      </w:r>
      <w:r w:rsidR="00DD073E">
        <w:t xml:space="preserve"> </w:t>
      </w:r>
      <w:r w:rsidR="00DA45DA">
        <w:t xml:space="preserve">Whatever the fields take care </w:t>
      </w:r>
      <w:r w:rsidR="00F7145B">
        <w:t xml:space="preserve">by file uploader in front end those fields we can collect by </w:t>
      </w:r>
      <w:r w:rsidR="00F7145B" w:rsidRPr="00F7145B">
        <w:rPr>
          <w:b/>
          <w:bCs/>
        </w:rPr>
        <w:t>IS_MEDIA_RESOURCE</w:t>
      </w:r>
      <w:r w:rsidR="00700FAD">
        <w:rPr>
          <w:b/>
          <w:bCs/>
        </w:rPr>
        <w:t xml:space="preserve"> </w:t>
      </w:r>
      <w:r w:rsidR="00700FAD">
        <w:rPr>
          <w:bCs/>
        </w:rPr>
        <w:t>parameter</w:t>
      </w:r>
      <w:r w:rsidR="00BD12F7">
        <w:rPr>
          <w:b/>
          <w:bCs/>
        </w:rPr>
        <w:t>.</w:t>
      </w:r>
      <w:r w:rsidR="00EB04ED">
        <w:t xml:space="preserve"> So that we can get all four fields in this method. Two from IS_MEDIA_RESOURCE and remaining two from </w:t>
      </w:r>
      <w:r w:rsidR="00EB04ED" w:rsidRPr="00700FAD">
        <w:rPr>
          <w:b/>
        </w:rPr>
        <w:t>IV_SLUG</w:t>
      </w:r>
      <w:r w:rsidR="00EB04ED">
        <w:t>.</w:t>
      </w:r>
    </w:p>
    <w:p w14:paraId="7D35081E" w14:textId="73E6FA5F" w:rsidR="00AC1A39" w:rsidRDefault="00AC1A39" w:rsidP="00AC1A39">
      <w:pPr>
        <w:pStyle w:val="ListParagraph"/>
        <w:ind w:left="1800" w:firstLine="360"/>
        <w:jc w:val="both"/>
      </w:pPr>
      <w:r>
        <w:rPr>
          <w:noProof/>
          <w:lang w:val="en-IN" w:eastAsia="en-IN"/>
        </w:rPr>
        <w:drawing>
          <wp:inline distT="0" distB="0" distL="0" distR="0" wp14:anchorId="63DF0901" wp14:editId="026CCACB">
            <wp:extent cx="2590800" cy="798773"/>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28890" cy="810516"/>
                    </a:xfrm>
                    <a:prstGeom prst="rect">
                      <a:avLst/>
                    </a:prstGeom>
                  </pic:spPr>
                </pic:pic>
              </a:graphicData>
            </a:graphic>
          </wp:inline>
        </w:drawing>
      </w:r>
    </w:p>
    <w:p w14:paraId="7F200D36" w14:textId="3AEADFE7" w:rsidR="00D614CC" w:rsidRDefault="00D614CC" w:rsidP="00D614CC">
      <w:pPr>
        <w:ind w:firstLine="360"/>
        <w:jc w:val="both"/>
      </w:pPr>
      <w:r>
        <w:t xml:space="preserve">  The logic in </w:t>
      </w:r>
      <w:r w:rsidR="009373B9">
        <w:t>create_Stream</w:t>
      </w:r>
      <w:r>
        <w:t xml:space="preserve"> method of ODATA service is as below.</w:t>
      </w:r>
    </w:p>
    <w:p w14:paraId="2F76DB57" w14:textId="785639BD" w:rsidR="005D1AA2" w:rsidRPr="00EB04ED" w:rsidRDefault="005D1AA2" w:rsidP="009373B9">
      <w:pPr>
        <w:pStyle w:val="ListParagraph"/>
        <w:ind w:left="360" w:firstLine="360"/>
        <w:jc w:val="both"/>
      </w:pPr>
      <w:r>
        <w:rPr>
          <w:noProof/>
          <w:lang w:val="en-IN" w:eastAsia="en-IN"/>
        </w:rPr>
        <w:drawing>
          <wp:inline distT="0" distB="0" distL="0" distR="0" wp14:anchorId="1EF200AC" wp14:editId="2E6BE500">
            <wp:extent cx="3667125" cy="2911155"/>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10368" cy="2945484"/>
                    </a:xfrm>
                    <a:prstGeom prst="rect">
                      <a:avLst/>
                    </a:prstGeom>
                  </pic:spPr>
                </pic:pic>
              </a:graphicData>
            </a:graphic>
          </wp:inline>
        </w:drawing>
      </w:r>
    </w:p>
    <w:p w14:paraId="6752F185" w14:textId="05EF3F07" w:rsidR="00F15E21" w:rsidRPr="006700EA" w:rsidRDefault="00E31743" w:rsidP="00ED1DCE">
      <w:pPr>
        <w:pStyle w:val="ListParagraph"/>
        <w:ind w:left="360"/>
        <w:jc w:val="both"/>
        <w:rPr>
          <w:b/>
          <w:bCs/>
          <w:u w:val="single"/>
          <w:lang w:val="en-ZA"/>
        </w:rPr>
      </w:pPr>
      <w:bookmarkStart w:id="46" w:name="Download"/>
      <w:bookmarkStart w:id="47" w:name="File_Download"/>
      <w:r w:rsidRPr="006700EA">
        <w:rPr>
          <w:b/>
          <w:bCs/>
          <w:u w:val="single"/>
          <w:lang w:val="en-ZA"/>
        </w:rPr>
        <w:t>Download Attachment:</w:t>
      </w:r>
    </w:p>
    <w:bookmarkEnd w:id="46"/>
    <w:bookmarkEnd w:id="47"/>
    <w:p w14:paraId="157B6A17" w14:textId="25E98D13" w:rsidR="00F15E21" w:rsidRDefault="001F6444" w:rsidP="00ED1DCE">
      <w:pPr>
        <w:pStyle w:val="ListParagraph"/>
        <w:ind w:left="360"/>
        <w:jc w:val="both"/>
        <w:rPr>
          <w:lang w:val="en-ZA"/>
        </w:rPr>
      </w:pPr>
      <w:r>
        <w:rPr>
          <w:lang w:val="en-ZA"/>
        </w:rPr>
        <w:t xml:space="preserve">To download the file, the method which is called in back-end is </w:t>
      </w:r>
      <w:r w:rsidRPr="001F6444">
        <w:rPr>
          <w:b/>
          <w:bCs/>
          <w:lang w:val="en-ZA"/>
        </w:rPr>
        <w:t>GET_</w:t>
      </w:r>
      <w:r w:rsidR="00B860AD" w:rsidRPr="001F6444">
        <w:rPr>
          <w:b/>
          <w:bCs/>
          <w:lang w:val="en-ZA"/>
        </w:rPr>
        <w:t>STREAM</w:t>
      </w:r>
      <w:r w:rsidR="00B860AD">
        <w:rPr>
          <w:b/>
          <w:bCs/>
          <w:lang w:val="en-ZA"/>
        </w:rPr>
        <w:t>.</w:t>
      </w:r>
    </w:p>
    <w:p w14:paraId="43CC4133" w14:textId="3CA32E32" w:rsidR="00B4537E" w:rsidRDefault="00B4537E" w:rsidP="00ED1DCE">
      <w:pPr>
        <w:pStyle w:val="ListParagraph"/>
        <w:ind w:left="360"/>
        <w:jc w:val="both"/>
        <w:rPr>
          <w:lang w:val="en-ZA"/>
        </w:rPr>
      </w:pPr>
      <w:r>
        <w:rPr>
          <w:lang w:val="en-ZA"/>
        </w:rPr>
        <w:t>The ODATA service UR</w:t>
      </w:r>
      <w:r w:rsidR="00AA292B">
        <w:rPr>
          <w:lang w:val="en-ZA"/>
        </w:rPr>
        <w:t>I</w:t>
      </w:r>
      <w:r>
        <w:rPr>
          <w:lang w:val="en-ZA"/>
        </w:rPr>
        <w:t xml:space="preserve"> which will call this </w:t>
      </w:r>
      <w:r w:rsidR="0072261C">
        <w:rPr>
          <w:lang w:val="en-ZA"/>
        </w:rPr>
        <w:t>get_Stream</w:t>
      </w:r>
      <w:r>
        <w:rPr>
          <w:lang w:val="en-ZA"/>
        </w:rPr>
        <w:t xml:space="preserve"> method</w:t>
      </w:r>
      <w:r w:rsidR="006F5A29">
        <w:rPr>
          <w:lang w:val="en-ZA"/>
        </w:rPr>
        <w:t>.</w:t>
      </w:r>
      <w:r w:rsidR="00280229">
        <w:rPr>
          <w:lang w:val="en-ZA"/>
        </w:rPr>
        <w:t xml:space="preserve"> If we want to download the file from front-end</w:t>
      </w:r>
      <w:r w:rsidR="008E3684">
        <w:rPr>
          <w:lang w:val="en-ZA"/>
        </w:rPr>
        <w:t>,</w:t>
      </w:r>
      <w:r w:rsidR="00280229">
        <w:rPr>
          <w:lang w:val="en-ZA"/>
        </w:rPr>
        <w:t xml:space="preserve"> </w:t>
      </w:r>
      <w:r w:rsidR="00BD2B58">
        <w:rPr>
          <w:lang w:val="en-ZA"/>
        </w:rPr>
        <w:t>exactly</w:t>
      </w:r>
      <w:r w:rsidR="00D04986">
        <w:rPr>
          <w:lang w:val="en-ZA"/>
        </w:rPr>
        <w:t xml:space="preserve"> </w:t>
      </w:r>
      <w:r w:rsidR="009733A0">
        <w:rPr>
          <w:lang w:val="en-ZA"/>
        </w:rPr>
        <w:t>we need to call below URL</w:t>
      </w:r>
    </w:p>
    <w:p w14:paraId="43011670" w14:textId="466DD891" w:rsidR="006F5A29" w:rsidRDefault="006F5A29" w:rsidP="00ED1DCE">
      <w:pPr>
        <w:pStyle w:val="ListParagraph"/>
        <w:ind w:left="360"/>
        <w:jc w:val="both"/>
        <w:rPr>
          <w:lang w:val="en-ZA"/>
        </w:rPr>
      </w:pPr>
      <w:r>
        <w:rPr>
          <w:noProof/>
          <w:lang w:val="en-IN" w:eastAsia="en-IN"/>
        </w:rPr>
        <w:drawing>
          <wp:inline distT="0" distB="0" distL="0" distR="0" wp14:anchorId="50551963" wp14:editId="35D23377">
            <wp:extent cx="5943600" cy="20320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3200"/>
                    </a:xfrm>
                    <a:prstGeom prst="rect">
                      <a:avLst/>
                    </a:prstGeom>
                  </pic:spPr>
                </pic:pic>
              </a:graphicData>
            </a:graphic>
          </wp:inline>
        </w:drawing>
      </w:r>
    </w:p>
    <w:p w14:paraId="2EE1F3FC" w14:textId="5F7C6D11" w:rsidR="00C5701F" w:rsidRDefault="00B52E7A" w:rsidP="00ED1DCE">
      <w:pPr>
        <w:pStyle w:val="ListParagraph"/>
        <w:ind w:left="360"/>
        <w:jc w:val="both"/>
        <w:rPr>
          <w:lang w:val="en-ZA"/>
        </w:rPr>
      </w:pPr>
      <w:r>
        <w:rPr>
          <w:lang w:val="en-ZA"/>
        </w:rPr>
        <w:t xml:space="preserve">The logic we must write in back-end </w:t>
      </w:r>
      <w:r w:rsidRPr="00B52E7A">
        <w:rPr>
          <w:b/>
          <w:bCs/>
          <w:lang w:val="en-ZA"/>
        </w:rPr>
        <w:t>GET_STREAM</w:t>
      </w:r>
      <w:r>
        <w:rPr>
          <w:b/>
          <w:bCs/>
          <w:lang w:val="en-ZA"/>
        </w:rPr>
        <w:t xml:space="preserve"> </w:t>
      </w:r>
      <w:r>
        <w:rPr>
          <w:lang w:val="en-ZA"/>
        </w:rPr>
        <w:t>method of ODATA service is as below.</w:t>
      </w:r>
    </w:p>
    <w:p w14:paraId="38DA996C" w14:textId="06D0FE2F" w:rsidR="00B52E7A" w:rsidRDefault="00D23537" w:rsidP="009373B9">
      <w:pPr>
        <w:pStyle w:val="ListParagraph"/>
        <w:ind w:left="360" w:firstLine="360"/>
        <w:jc w:val="both"/>
        <w:rPr>
          <w:lang w:val="en-ZA"/>
        </w:rPr>
      </w:pPr>
      <w:r>
        <w:rPr>
          <w:noProof/>
          <w:lang w:val="en-IN" w:eastAsia="en-IN"/>
        </w:rPr>
        <w:drawing>
          <wp:inline distT="0" distB="0" distL="0" distR="0" wp14:anchorId="39EDB761" wp14:editId="041B483B">
            <wp:extent cx="5153025" cy="26568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64133" cy="2714177"/>
                    </a:xfrm>
                    <a:prstGeom prst="rect">
                      <a:avLst/>
                    </a:prstGeom>
                  </pic:spPr>
                </pic:pic>
              </a:graphicData>
            </a:graphic>
          </wp:inline>
        </w:drawing>
      </w:r>
    </w:p>
    <w:p w14:paraId="1AB4006E" w14:textId="62BD2A87" w:rsidR="00940665" w:rsidRDefault="001B2462" w:rsidP="0020421D">
      <w:pPr>
        <w:pStyle w:val="ListParagraph"/>
        <w:ind w:left="360"/>
        <w:jc w:val="both"/>
        <w:rPr>
          <w:lang w:val="en-ZA"/>
        </w:rPr>
      </w:pPr>
      <w:r>
        <w:rPr>
          <w:lang w:val="en-ZA"/>
        </w:rPr>
        <w:t xml:space="preserve">Whenever user click on any product on products table, it will navigate to next view here we will find the more information, </w:t>
      </w:r>
      <w:r w:rsidR="009A32DE">
        <w:rPr>
          <w:lang w:val="en-ZA"/>
        </w:rPr>
        <w:t>suppliers’</w:t>
      </w:r>
      <w:r>
        <w:rPr>
          <w:lang w:val="en-ZA"/>
        </w:rPr>
        <w:t xml:space="preserve"> data </w:t>
      </w:r>
      <w:r w:rsidR="00BD6516">
        <w:rPr>
          <w:lang w:val="en-ZA"/>
        </w:rPr>
        <w:t>IconTabBar</w:t>
      </w:r>
      <w:r>
        <w:rPr>
          <w:lang w:val="en-ZA"/>
        </w:rPr>
        <w:t xml:space="preserve"> beside these we need to create one more IconTabBar which is attachments</w:t>
      </w:r>
      <w:r w:rsidR="00EE585B">
        <w:rPr>
          <w:lang w:val="en-ZA"/>
        </w:rPr>
        <w:t xml:space="preserve"> here we can see that product images.</w:t>
      </w:r>
    </w:p>
    <w:p w14:paraId="486CBED4" w14:textId="4C8441F6" w:rsidR="00506857" w:rsidRDefault="00ED1F6B" w:rsidP="0020421D">
      <w:pPr>
        <w:pStyle w:val="ListParagraph"/>
        <w:ind w:left="360"/>
        <w:jc w:val="both"/>
        <w:rPr>
          <w:lang w:val="en-ZA"/>
        </w:rPr>
      </w:pPr>
      <w:r>
        <w:rPr>
          <w:lang w:val="en-ZA"/>
        </w:rPr>
        <w:t>In attachments tab we need to display the ima</w:t>
      </w:r>
      <w:r w:rsidR="007E1871">
        <w:rPr>
          <w:lang w:val="en-ZA"/>
        </w:rPr>
        <w:t>ges related to selected product</w:t>
      </w:r>
      <w:r>
        <w:rPr>
          <w:lang w:val="en-ZA"/>
        </w:rPr>
        <w:t xml:space="preserve"> which is possible using </w:t>
      </w:r>
      <w:r w:rsidRPr="003E39DF">
        <w:rPr>
          <w:b/>
          <w:bCs/>
          <w:lang w:val="en-ZA"/>
        </w:rPr>
        <w:t>association</w:t>
      </w:r>
      <w:r w:rsidR="00506857">
        <w:rPr>
          <w:lang w:val="en-ZA"/>
        </w:rPr>
        <w:t xml:space="preserve"> between productSet and attachmentSet.</w:t>
      </w:r>
    </w:p>
    <w:p w14:paraId="13F353C9" w14:textId="0A97B143" w:rsidR="00B27C6A" w:rsidRDefault="00B27C6A" w:rsidP="0020421D">
      <w:pPr>
        <w:pStyle w:val="ListParagraph"/>
        <w:ind w:left="360"/>
        <w:jc w:val="both"/>
        <w:rPr>
          <w:lang w:val="en-ZA"/>
        </w:rPr>
      </w:pPr>
      <w:r>
        <w:rPr>
          <w:lang w:val="en-ZA"/>
        </w:rPr>
        <w:t xml:space="preserve">So in ODATA </w:t>
      </w:r>
      <w:r w:rsidR="00451AA0">
        <w:rPr>
          <w:lang w:val="en-ZA"/>
        </w:rPr>
        <w:t>service (</w:t>
      </w:r>
      <w:r>
        <w:rPr>
          <w:lang w:val="en-ZA"/>
        </w:rPr>
        <w:t>SEGW) we need to create Association between those two EntitySet.</w:t>
      </w:r>
    </w:p>
    <w:p w14:paraId="3249F7FB" w14:textId="3145DA91" w:rsidR="0091767A" w:rsidRDefault="0091767A" w:rsidP="0020421D">
      <w:pPr>
        <w:pStyle w:val="ListParagraph"/>
        <w:ind w:left="360"/>
        <w:jc w:val="both"/>
        <w:rPr>
          <w:lang w:val="en-ZA"/>
        </w:rPr>
      </w:pPr>
      <w:r>
        <w:rPr>
          <w:lang w:val="en-ZA"/>
        </w:rPr>
        <w:t>The URL from browser is like below.</w:t>
      </w:r>
    </w:p>
    <w:p w14:paraId="5FDEBF8B" w14:textId="74D85B74" w:rsidR="0091767A" w:rsidRDefault="0091767A" w:rsidP="0020421D">
      <w:pPr>
        <w:pStyle w:val="ListParagraph"/>
        <w:ind w:left="360"/>
        <w:jc w:val="both"/>
        <w:rPr>
          <w:lang w:val="en-ZA"/>
        </w:rPr>
      </w:pPr>
      <w:r>
        <w:rPr>
          <w:noProof/>
          <w:lang w:val="en-IN" w:eastAsia="en-IN"/>
        </w:rPr>
        <w:drawing>
          <wp:inline distT="0" distB="0" distL="0" distR="0" wp14:anchorId="56C9823E" wp14:editId="0B965AEB">
            <wp:extent cx="5553075" cy="219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3075" cy="219075"/>
                    </a:xfrm>
                    <a:prstGeom prst="rect">
                      <a:avLst/>
                    </a:prstGeom>
                  </pic:spPr>
                </pic:pic>
              </a:graphicData>
            </a:graphic>
          </wp:inline>
        </w:drawing>
      </w:r>
    </w:p>
    <w:p w14:paraId="2B3955B2" w14:textId="18AE6C02" w:rsidR="00FC0DED" w:rsidRDefault="00FC0DED" w:rsidP="0020421D">
      <w:pPr>
        <w:pStyle w:val="ListParagraph"/>
        <w:ind w:left="360"/>
        <w:jc w:val="both"/>
        <w:rPr>
          <w:lang w:val="en-ZA"/>
        </w:rPr>
      </w:pPr>
      <w:r>
        <w:rPr>
          <w:lang w:val="en-ZA"/>
        </w:rPr>
        <w:t xml:space="preserve">When we call the navigation property it will execute the </w:t>
      </w:r>
      <w:r w:rsidRPr="007F5FDB">
        <w:rPr>
          <w:b/>
          <w:bCs/>
          <w:lang w:val="en-ZA"/>
        </w:rPr>
        <w:t>ATTACHMENTSET_GET_ENTITYSET</w:t>
      </w:r>
      <w:r>
        <w:rPr>
          <w:lang w:val="en-ZA"/>
        </w:rPr>
        <w:t xml:space="preserve"> method </w:t>
      </w:r>
      <w:r w:rsidR="00292C6C">
        <w:rPr>
          <w:lang w:val="en-ZA"/>
        </w:rPr>
        <w:t>and the method logic is as below.</w:t>
      </w:r>
    </w:p>
    <w:p w14:paraId="76723F1F" w14:textId="7E0655E0" w:rsidR="00292C6C" w:rsidRPr="00B419CE" w:rsidRDefault="00292C6C" w:rsidP="00B419CE">
      <w:pPr>
        <w:ind w:firstLine="720"/>
        <w:jc w:val="both"/>
        <w:rPr>
          <w:lang w:val="en-ZA"/>
        </w:rPr>
      </w:pPr>
      <w:r>
        <w:rPr>
          <w:noProof/>
          <w:lang w:val="en-IN" w:eastAsia="en-IN"/>
        </w:rPr>
        <w:drawing>
          <wp:inline distT="0" distB="0" distL="0" distR="0" wp14:anchorId="710D44E6" wp14:editId="564AC6B4">
            <wp:extent cx="5267325" cy="152729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7493" cy="1538946"/>
                    </a:xfrm>
                    <a:prstGeom prst="rect">
                      <a:avLst/>
                    </a:prstGeom>
                  </pic:spPr>
                </pic:pic>
              </a:graphicData>
            </a:graphic>
          </wp:inline>
        </w:drawing>
      </w:r>
    </w:p>
    <w:p w14:paraId="54196072" w14:textId="1EC5DC10" w:rsidR="00B573AD" w:rsidRDefault="00B573AD" w:rsidP="0020421D">
      <w:pPr>
        <w:pStyle w:val="ListParagraph"/>
        <w:ind w:left="360"/>
        <w:jc w:val="both"/>
        <w:rPr>
          <w:lang w:val="en-ZA"/>
        </w:rPr>
      </w:pPr>
      <w:r>
        <w:rPr>
          <w:lang w:val="en-ZA"/>
        </w:rPr>
        <w:t>Now we need to design the attachments IconTabBar in view level,</w:t>
      </w:r>
      <w:r w:rsidR="0021344B">
        <w:rPr>
          <w:lang w:val="en-ZA"/>
        </w:rPr>
        <w:t xml:space="preserve"> here we can display </w:t>
      </w:r>
      <w:r w:rsidR="00561F7C">
        <w:rPr>
          <w:lang w:val="en-ZA"/>
        </w:rPr>
        <w:t>all</w:t>
      </w:r>
      <w:r w:rsidR="0021344B">
        <w:rPr>
          <w:lang w:val="en-ZA"/>
        </w:rPr>
        <w:t xml:space="preserve"> images related to selected product in table format</w:t>
      </w:r>
      <w:r w:rsidR="009B1E77">
        <w:rPr>
          <w:lang w:val="en-ZA"/>
        </w:rPr>
        <w:t>, the</w:t>
      </w:r>
      <w:r>
        <w:rPr>
          <w:lang w:val="en-ZA"/>
        </w:rPr>
        <w:t xml:space="preserve"> </w:t>
      </w:r>
      <w:r w:rsidR="00A02033">
        <w:rPr>
          <w:lang w:val="en-ZA"/>
        </w:rPr>
        <w:t xml:space="preserve">screen and </w:t>
      </w:r>
      <w:r>
        <w:rPr>
          <w:lang w:val="en-ZA"/>
        </w:rPr>
        <w:t>logic is as below.</w:t>
      </w:r>
    </w:p>
    <w:p w14:paraId="1F7191E0" w14:textId="4457A425" w:rsidR="00FC5D8B" w:rsidRDefault="00FC5D8B" w:rsidP="00451AA0">
      <w:pPr>
        <w:pStyle w:val="ListParagraph"/>
        <w:ind w:left="360" w:firstLine="360"/>
        <w:jc w:val="both"/>
        <w:rPr>
          <w:lang w:val="en-ZA"/>
        </w:rPr>
      </w:pPr>
      <w:r>
        <w:rPr>
          <w:noProof/>
          <w:lang w:val="en-IN" w:eastAsia="en-IN"/>
        </w:rPr>
        <w:drawing>
          <wp:inline distT="0" distB="0" distL="0" distR="0" wp14:anchorId="71410604" wp14:editId="6FA44E96">
            <wp:extent cx="5943600" cy="10750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75055"/>
                    </a:xfrm>
                    <a:prstGeom prst="rect">
                      <a:avLst/>
                    </a:prstGeom>
                  </pic:spPr>
                </pic:pic>
              </a:graphicData>
            </a:graphic>
          </wp:inline>
        </w:drawing>
      </w:r>
    </w:p>
    <w:p w14:paraId="0C97B606" w14:textId="1CD26AD4" w:rsidR="00B573AD" w:rsidRDefault="00B573AD" w:rsidP="00451AA0">
      <w:pPr>
        <w:pStyle w:val="ListParagraph"/>
        <w:ind w:left="360" w:firstLine="360"/>
        <w:jc w:val="both"/>
        <w:rPr>
          <w:lang w:val="en-ZA"/>
        </w:rPr>
      </w:pPr>
      <w:r>
        <w:rPr>
          <w:noProof/>
          <w:lang w:val="en-IN" w:eastAsia="en-IN"/>
        </w:rPr>
        <w:drawing>
          <wp:inline distT="0" distB="0" distL="0" distR="0" wp14:anchorId="434DE728" wp14:editId="27C35DCA">
            <wp:extent cx="3943350" cy="3572734"/>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83953" cy="3609521"/>
                    </a:xfrm>
                    <a:prstGeom prst="rect">
                      <a:avLst/>
                    </a:prstGeom>
                  </pic:spPr>
                </pic:pic>
              </a:graphicData>
            </a:graphic>
          </wp:inline>
        </w:drawing>
      </w:r>
    </w:p>
    <w:p w14:paraId="4F590069" w14:textId="7931F3D8" w:rsidR="00463485" w:rsidRDefault="00463485" w:rsidP="0020421D">
      <w:pPr>
        <w:pStyle w:val="ListParagraph"/>
        <w:ind w:left="360"/>
        <w:jc w:val="both"/>
        <w:rPr>
          <w:lang w:val="en-ZA"/>
        </w:rPr>
      </w:pPr>
      <w:r>
        <w:rPr>
          <w:lang w:val="en-ZA"/>
        </w:rPr>
        <w:t>When user click on download button on any row of the image attachment</w:t>
      </w:r>
      <w:r w:rsidR="006F228F">
        <w:rPr>
          <w:lang w:val="en-ZA"/>
        </w:rPr>
        <w:t>, that image will get downloaded.</w:t>
      </w:r>
    </w:p>
    <w:p w14:paraId="0C64A633" w14:textId="7C92D64F" w:rsidR="006F228F" w:rsidRDefault="006F228F" w:rsidP="0020421D">
      <w:pPr>
        <w:pStyle w:val="ListParagraph"/>
        <w:ind w:left="360"/>
        <w:jc w:val="both"/>
        <w:rPr>
          <w:lang w:val="en-ZA"/>
        </w:rPr>
      </w:pPr>
      <w:r>
        <w:rPr>
          <w:lang w:val="en-ZA"/>
        </w:rPr>
        <w:t>We need to construct the URL as below to download the attachment. This is the only one URL to download the attachment without any additional code.</w:t>
      </w:r>
    </w:p>
    <w:p w14:paraId="28348C70" w14:textId="7F7A83EA" w:rsidR="006F228F" w:rsidRDefault="006F228F" w:rsidP="0020421D">
      <w:pPr>
        <w:pStyle w:val="ListParagraph"/>
        <w:ind w:left="360"/>
        <w:jc w:val="both"/>
        <w:rPr>
          <w:lang w:val="en-ZA"/>
        </w:rPr>
      </w:pPr>
      <w:r>
        <w:rPr>
          <w:noProof/>
          <w:lang w:val="en-IN" w:eastAsia="en-IN"/>
        </w:rPr>
        <w:drawing>
          <wp:inline distT="0" distB="0" distL="0" distR="0" wp14:anchorId="6EE50FFE" wp14:editId="240B04AE">
            <wp:extent cx="5943600" cy="1866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86690"/>
                    </a:xfrm>
                    <a:prstGeom prst="rect">
                      <a:avLst/>
                    </a:prstGeom>
                  </pic:spPr>
                </pic:pic>
              </a:graphicData>
            </a:graphic>
          </wp:inline>
        </w:drawing>
      </w:r>
    </w:p>
    <w:p w14:paraId="1A239AE0" w14:textId="5639D60D" w:rsidR="005B460C" w:rsidRDefault="00976E46" w:rsidP="0020421D">
      <w:pPr>
        <w:pStyle w:val="ListParagraph"/>
        <w:ind w:left="360"/>
        <w:jc w:val="both"/>
        <w:rPr>
          <w:lang w:val="en-ZA"/>
        </w:rPr>
      </w:pPr>
      <w:r>
        <w:rPr>
          <w:lang w:val="en-ZA"/>
        </w:rPr>
        <w:t>The above URL construction when user click on download button of image</w:t>
      </w:r>
      <w:r w:rsidR="00561F7C">
        <w:rPr>
          <w:lang w:val="en-ZA"/>
        </w:rPr>
        <w:t xml:space="preserve"> below</w:t>
      </w:r>
      <w:r w:rsidR="00B16D02">
        <w:rPr>
          <w:lang w:val="en-ZA"/>
        </w:rPr>
        <w:t xml:space="preserve">, then the </w:t>
      </w:r>
      <w:r w:rsidR="00561F7C">
        <w:rPr>
          <w:lang w:val="en-ZA"/>
        </w:rPr>
        <w:t xml:space="preserve">function will </w:t>
      </w:r>
      <w:r w:rsidR="007F5A10">
        <w:rPr>
          <w:lang w:val="en-ZA"/>
        </w:rPr>
        <w:t>execute that</w:t>
      </w:r>
      <w:r>
        <w:rPr>
          <w:lang w:val="en-ZA"/>
        </w:rPr>
        <w:t xml:space="preserve"> logic as below.</w:t>
      </w:r>
    </w:p>
    <w:p w14:paraId="69E3577B" w14:textId="718635A1" w:rsidR="00976E46" w:rsidRDefault="003E6B08" w:rsidP="0020421D">
      <w:pPr>
        <w:pStyle w:val="ListParagraph"/>
        <w:ind w:left="360"/>
        <w:jc w:val="both"/>
        <w:rPr>
          <w:lang w:val="en-ZA"/>
        </w:rPr>
      </w:pPr>
      <w:r>
        <w:rPr>
          <w:noProof/>
          <w:lang w:val="en-IN" w:eastAsia="en-IN"/>
        </w:rPr>
        <w:drawing>
          <wp:inline distT="0" distB="0" distL="0" distR="0" wp14:anchorId="4E5CE537" wp14:editId="4EE973D7">
            <wp:extent cx="5943600" cy="7493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49300"/>
                    </a:xfrm>
                    <a:prstGeom prst="rect">
                      <a:avLst/>
                    </a:prstGeom>
                  </pic:spPr>
                </pic:pic>
              </a:graphicData>
            </a:graphic>
          </wp:inline>
        </w:drawing>
      </w:r>
    </w:p>
    <w:p w14:paraId="698A76F0" w14:textId="6766971D" w:rsidR="00B12DA9" w:rsidRDefault="00B12DA9" w:rsidP="0020421D">
      <w:pPr>
        <w:pStyle w:val="ListParagraph"/>
        <w:ind w:left="360"/>
        <w:jc w:val="both"/>
        <w:rPr>
          <w:lang w:val="en-ZA"/>
        </w:rPr>
      </w:pPr>
      <w:r>
        <w:rPr>
          <w:lang w:val="en-ZA"/>
        </w:rPr>
        <w:t xml:space="preserve">Add one more IconTabBar which is used to </w:t>
      </w:r>
      <w:r w:rsidR="00952B2B">
        <w:rPr>
          <w:lang w:val="en-ZA"/>
        </w:rPr>
        <w:t>display (</w:t>
      </w:r>
      <w:r>
        <w:rPr>
          <w:lang w:val="en-ZA"/>
        </w:rPr>
        <w:t xml:space="preserve">not for download) the </w:t>
      </w:r>
      <w:r w:rsidR="001F7BE7">
        <w:rPr>
          <w:lang w:val="en-ZA"/>
        </w:rPr>
        <w:t>multiple</w:t>
      </w:r>
      <w:bookmarkStart w:id="48" w:name="_GoBack"/>
      <w:bookmarkEnd w:id="48"/>
      <w:r>
        <w:rPr>
          <w:lang w:val="en-ZA"/>
        </w:rPr>
        <w:t xml:space="preserve"> images in </w:t>
      </w:r>
      <w:r w:rsidRPr="00B12DA9">
        <w:rPr>
          <w:b/>
          <w:bCs/>
          <w:lang w:val="en-ZA"/>
        </w:rPr>
        <w:t>Carosel</w:t>
      </w:r>
      <w:r>
        <w:rPr>
          <w:lang w:val="en-ZA"/>
        </w:rPr>
        <w:t xml:space="preserve"> UI element</w:t>
      </w:r>
      <w:r w:rsidR="00976B26">
        <w:rPr>
          <w:lang w:val="en-ZA"/>
        </w:rPr>
        <w:t>,</w:t>
      </w:r>
      <w:r>
        <w:rPr>
          <w:lang w:val="en-ZA"/>
        </w:rPr>
        <w:t xml:space="preserve"> which is a container for images and its having pages each page holds one image.</w:t>
      </w:r>
    </w:p>
    <w:p w14:paraId="178518C5" w14:textId="35FE6F3E" w:rsidR="00B12DA9" w:rsidRDefault="00B12DA9" w:rsidP="0020421D">
      <w:pPr>
        <w:pStyle w:val="ListParagraph"/>
        <w:ind w:left="360"/>
        <w:jc w:val="both"/>
        <w:rPr>
          <w:lang w:val="en-ZA"/>
        </w:rPr>
      </w:pPr>
      <w:r>
        <w:rPr>
          <w:lang w:val="en-ZA"/>
        </w:rPr>
        <w:t>To design the photo display IconTabBar in XML view write the logic as below.</w:t>
      </w:r>
    </w:p>
    <w:p w14:paraId="7CFE6766" w14:textId="062E5686" w:rsidR="00CF0533" w:rsidRDefault="00CF0533" w:rsidP="0020421D">
      <w:pPr>
        <w:pStyle w:val="ListParagraph"/>
        <w:ind w:left="360"/>
        <w:jc w:val="both"/>
        <w:rPr>
          <w:lang w:val="en-ZA"/>
        </w:rPr>
      </w:pPr>
      <w:r>
        <w:rPr>
          <w:noProof/>
          <w:lang w:val="en-IN" w:eastAsia="en-IN"/>
        </w:rPr>
        <w:drawing>
          <wp:inline distT="0" distB="0" distL="0" distR="0" wp14:anchorId="0477AEAD" wp14:editId="60383632">
            <wp:extent cx="5943600" cy="9112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911225"/>
                    </a:xfrm>
                    <a:prstGeom prst="rect">
                      <a:avLst/>
                    </a:prstGeom>
                  </pic:spPr>
                </pic:pic>
              </a:graphicData>
            </a:graphic>
          </wp:inline>
        </w:drawing>
      </w:r>
    </w:p>
    <w:p w14:paraId="3ABA16CA" w14:textId="71D071BA" w:rsidR="006565D6" w:rsidRPr="006565D6" w:rsidRDefault="006565D6" w:rsidP="0020421D">
      <w:pPr>
        <w:pStyle w:val="ListParagraph"/>
        <w:ind w:left="360"/>
        <w:jc w:val="both"/>
        <w:rPr>
          <w:b/>
          <w:bCs/>
          <w:color w:val="00B050"/>
          <w:lang w:val="en-ZA"/>
        </w:rPr>
      </w:pPr>
      <w:r w:rsidRPr="006565D6">
        <w:rPr>
          <w:b/>
          <w:bCs/>
          <w:color w:val="00B050"/>
          <w:lang w:val="en-ZA"/>
        </w:rPr>
        <w:t>Excercise6.15:-</w:t>
      </w:r>
      <w:r w:rsidRPr="006565D6">
        <w:rPr>
          <w:lang w:val="en-ZA"/>
        </w:rPr>
        <w:t xml:space="preserve"> Extension to the above exercise </w:t>
      </w:r>
      <w:r w:rsidR="00860AE1" w:rsidRPr="006565D6">
        <w:rPr>
          <w:lang w:val="en-ZA"/>
        </w:rPr>
        <w:t>whatever</w:t>
      </w:r>
      <w:r w:rsidRPr="006565D6">
        <w:rPr>
          <w:lang w:val="en-ZA"/>
        </w:rPr>
        <w:t xml:space="preserve"> the files he saved, when user click on header line items it will display information of header and item details in next view, beside of supplier’s fragment add two more fragments one for display files information with download button in table. In </w:t>
      </w:r>
      <w:r w:rsidR="00860AE1" w:rsidRPr="006565D6">
        <w:rPr>
          <w:lang w:val="en-ZA"/>
        </w:rPr>
        <w:t>another</w:t>
      </w:r>
      <w:r w:rsidRPr="006565D6">
        <w:rPr>
          <w:lang w:val="en-ZA"/>
        </w:rPr>
        <w:t xml:space="preserve"> fragment display files images.</w:t>
      </w:r>
    </w:p>
    <w:p w14:paraId="2C07B8EE" w14:textId="70F7BC62" w:rsidR="002B5F00" w:rsidRDefault="00CA561B" w:rsidP="00CA561B">
      <w:pPr>
        <w:pStyle w:val="ListParagraph"/>
        <w:numPr>
          <w:ilvl w:val="0"/>
          <w:numId w:val="3"/>
        </w:numPr>
        <w:jc w:val="both"/>
        <w:rPr>
          <w:b/>
          <w:bCs/>
          <w:color w:val="FF0000"/>
          <w:lang w:val="en-ZA"/>
        </w:rPr>
      </w:pPr>
      <w:r w:rsidRPr="00CA561B">
        <w:rPr>
          <w:b/>
          <w:bCs/>
          <w:color w:val="FF0000"/>
          <w:lang w:val="en-ZA"/>
        </w:rPr>
        <w:t>Deployment, Tiles creation, Export to XL,PDF:</w:t>
      </w:r>
      <w:r w:rsidR="00C764F1">
        <w:rPr>
          <w:b/>
          <w:bCs/>
          <w:color w:val="FF0000"/>
          <w:lang w:val="en-ZA"/>
        </w:rPr>
        <w:t>32</w:t>
      </w:r>
      <w:r w:rsidR="008E1D82">
        <w:rPr>
          <w:b/>
          <w:bCs/>
          <w:color w:val="FF0000"/>
          <w:lang w:val="en-ZA"/>
        </w:rPr>
        <w:t>-</w:t>
      </w:r>
    </w:p>
    <w:p w14:paraId="6B02F9C7" w14:textId="7A3960E8" w:rsidR="008E1D82" w:rsidRDefault="007532FF" w:rsidP="008E1D82">
      <w:pPr>
        <w:pStyle w:val="ListParagraph"/>
        <w:ind w:left="360"/>
        <w:jc w:val="both"/>
        <w:rPr>
          <w:lang w:val="en-ZA"/>
        </w:rPr>
      </w:pPr>
      <w:bookmarkStart w:id="49" w:name="Export_Table_Excel_PDF"/>
      <w:r w:rsidRPr="000B3DD0">
        <w:rPr>
          <w:b/>
          <w:bCs/>
          <w:u w:val="single"/>
          <w:lang w:val="en-ZA"/>
        </w:rPr>
        <w:t>Export Table Data into Excel and PDF</w:t>
      </w:r>
      <w:bookmarkEnd w:id="49"/>
      <w:r w:rsidRPr="007532FF">
        <w:rPr>
          <w:b/>
          <w:bCs/>
          <w:lang w:val="en-ZA"/>
        </w:rPr>
        <w:t>:</w:t>
      </w:r>
      <w:r w:rsidR="00E35E1F">
        <w:rPr>
          <w:b/>
          <w:bCs/>
          <w:lang w:val="en-ZA"/>
        </w:rPr>
        <w:t xml:space="preserve"> </w:t>
      </w:r>
      <w:r w:rsidR="00E35E1F" w:rsidRPr="00E35E1F">
        <w:rPr>
          <w:lang w:val="en-ZA"/>
        </w:rPr>
        <w:t>This is the r</w:t>
      </w:r>
      <w:r w:rsidR="00E35E1F">
        <w:rPr>
          <w:lang w:val="en-ZA"/>
        </w:rPr>
        <w:t xml:space="preserve">eal </w:t>
      </w:r>
      <w:r w:rsidR="00E35E1F" w:rsidRPr="00E35E1F">
        <w:rPr>
          <w:lang w:val="en-ZA"/>
        </w:rPr>
        <w:t>time scenario.</w:t>
      </w:r>
    </w:p>
    <w:p w14:paraId="06478AB6" w14:textId="32F55D11" w:rsidR="008A4B89" w:rsidRPr="000B3DD0" w:rsidRDefault="008A4B89" w:rsidP="008E1D82">
      <w:pPr>
        <w:pStyle w:val="ListParagraph"/>
        <w:ind w:left="360"/>
        <w:jc w:val="both"/>
        <w:rPr>
          <w:b/>
          <w:lang w:val="en-ZA"/>
        </w:rPr>
      </w:pPr>
      <w:r w:rsidRPr="000B3DD0">
        <w:rPr>
          <w:b/>
          <w:lang w:val="en-ZA"/>
        </w:rPr>
        <w:t>Excel:</w:t>
      </w:r>
    </w:p>
    <w:p w14:paraId="55D05E25" w14:textId="18FF3DCA" w:rsidR="00F77564" w:rsidRDefault="00F77564" w:rsidP="008E1D82">
      <w:pPr>
        <w:pStyle w:val="ListParagraph"/>
        <w:ind w:left="360"/>
        <w:jc w:val="both"/>
        <w:rPr>
          <w:lang w:val="en-ZA"/>
        </w:rPr>
      </w:pPr>
      <w:r w:rsidRPr="00F77564">
        <w:rPr>
          <w:lang w:val="en-ZA"/>
        </w:rPr>
        <w:t>Here we need to create the one button on table headerToolBar</w:t>
      </w:r>
      <w:r w:rsidR="002805A7">
        <w:rPr>
          <w:lang w:val="en-ZA"/>
        </w:rPr>
        <w:t xml:space="preserve"> in XML View, the code is as below.</w:t>
      </w:r>
    </w:p>
    <w:p w14:paraId="12F21CD7" w14:textId="4692FCC1" w:rsidR="002805A7" w:rsidRDefault="008D01FD" w:rsidP="008E1D82">
      <w:pPr>
        <w:pStyle w:val="ListParagraph"/>
        <w:ind w:left="360"/>
        <w:jc w:val="both"/>
        <w:rPr>
          <w:lang w:val="en-ZA"/>
        </w:rPr>
      </w:pPr>
      <w:r>
        <w:rPr>
          <w:noProof/>
          <w:lang w:val="en-IN" w:eastAsia="en-IN"/>
        </w:rPr>
        <w:drawing>
          <wp:inline distT="0" distB="0" distL="0" distR="0" wp14:anchorId="0FF751BB" wp14:editId="5EC6C083">
            <wp:extent cx="4438650" cy="1402974"/>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46066" cy="1436926"/>
                    </a:xfrm>
                    <a:prstGeom prst="rect">
                      <a:avLst/>
                    </a:prstGeom>
                  </pic:spPr>
                </pic:pic>
              </a:graphicData>
            </a:graphic>
          </wp:inline>
        </w:drawing>
      </w:r>
    </w:p>
    <w:p w14:paraId="7367D27D" w14:textId="286DB162" w:rsidR="00BF35D4" w:rsidRDefault="00BF35D4" w:rsidP="008E1D82">
      <w:pPr>
        <w:pStyle w:val="ListParagraph"/>
        <w:ind w:left="360"/>
        <w:jc w:val="both"/>
        <w:rPr>
          <w:lang w:val="en-ZA"/>
        </w:rPr>
      </w:pPr>
      <w:r>
        <w:rPr>
          <w:lang w:val="en-ZA"/>
        </w:rPr>
        <w:t>By pressing the above button we need to download the table data into Excel file, by pressing the button onExportToXL function code will execute and that code is as below.</w:t>
      </w:r>
    </w:p>
    <w:p w14:paraId="133ABE8B" w14:textId="2D1080DA" w:rsidR="00761184" w:rsidRDefault="00761184" w:rsidP="00095672">
      <w:pPr>
        <w:pStyle w:val="ListParagraph"/>
        <w:ind w:left="360" w:firstLine="360"/>
        <w:jc w:val="both"/>
        <w:rPr>
          <w:lang w:val="en-ZA"/>
        </w:rPr>
      </w:pPr>
      <w:r>
        <w:rPr>
          <w:noProof/>
          <w:lang w:val="en-IN" w:eastAsia="en-IN"/>
        </w:rPr>
        <w:drawing>
          <wp:inline distT="0" distB="0" distL="0" distR="0" wp14:anchorId="06E63612" wp14:editId="08544AAC">
            <wp:extent cx="4029075" cy="394353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77919" cy="3991340"/>
                    </a:xfrm>
                    <a:prstGeom prst="rect">
                      <a:avLst/>
                    </a:prstGeom>
                  </pic:spPr>
                </pic:pic>
              </a:graphicData>
            </a:graphic>
          </wp:inline>
        </w:drawing>
      </w:r>
    </w:p>
    <w:p w14:paraId="6D2BF7EB" w14:textId="487B8E8F" w:rsidR="00761184" w:rsidRDefault="00761184" w:rsidP="00095672">
      <w:pPr>
        <w:pStyle w:val="ListParagraph"/>
        <w:ind w:left="360" w:firstLine="360"/>
        <w:jc w:val="both"/>
        <w:rPr>
          <w:lang w:val="en-ZA"/>
        </w:rPr>
      </w:pPr>
      <w:r>
        <w:rPr>
          <w:noProof/>
          <w:lang w:val="en-IN" w:eastAsia="en-IN"/>
        </w:rPr>
        <w:drawing>
          <wp:inline distT="0" distB="0" distL="0" distR="0" wp14:anchorId="749F3782" wp14:editId="443FB00F">
            <wp:extent cx="4381500" cy="1578327"/>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23422" cy="1593428"/>
                    </a:xfrm>
                    <a:prstGeom prst="rect">
                      <a:avLst/>
                    </a:prstGeom>
                  </pic:spPr>
                </pic:pic>
              </a:graphicData>
            </a:graphic>
          </wp:inline>
        </w:drawing>
      </w:r>
    </w:p>
    <w:p w14:paraId="4718F072" w14:textId="3E1558D2" w:rsidR="004C3754" w:rsidRDefault="004C3754" w:rsidP="008E1D82">
      <w:pPr>
        <w:pStyle w:val="ListParagraph"/>
        <w:ind w:left="360"/>
        <w:jc w:val="both"/>
        <w:rPr>
          <w:lang w:val="en-ZA"/>
        </w:rPr>
      </w:pPr>
      <w:r>
        <w:rPr>
          <w:lang w:val="en-ZA"/>
        </w:rPr>
        <w:t>SAP has given one library called spreadsheet to download into Excel.</w:t>
      </w:r>
    </w:p>
    <w:p w14:paraId="53FD4375" w14:textId="430F572C" w:rsidR="007926CD" w:rsidRDefault="007926CD" w:rsidP="003D6E55">
      <w:pPr>
        <w:pStyle w:val="ListParagraph"/>
        <w:ind w:left="360" w:firstLine="360"/>
        <w:jc w:val="both"/>
        <w:rPr>
          <w:lang w:val="en-ZA"/>
        </w:rPr>
      </w:pPr>
      <w:r>
        <w:rPr>
          <w:noProof/>
          <w:lang w:val="en-IN" w:eastAsia="en-IN"/>
        </w:rPr>
        <w:drawing>
          <wp:inline distT="0" distB="0" distL="0" distR="0" wp14:anchorId="3E90087A" wp14:editId="36A213D3">
            <wp:extent cx="1657350" cy="2190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57350" cy="219075"/>
                    </a:xfrm>
                    <a:prstGeom prst="rect">
                      <a:avLst/>
                    </a:prstGeom>
                  </pic:spPr>
                </pic:pic>
              </a:graphicData>
            </a:graphic>
          </wp:inline>
        </w:drawing>
      </w:r>
    </w:p>
    <w:p w14:paraId="68D95188" w14:textId="181F9825" w:rsidR="00C303E1" w:rsidRDefault="00C303E1" w:rsidP="008E1D82">
      <w:pPr>
        <w:pStyle w:val="ListParagraph"/>
        <w:ind w:left="360"/>
        <w:jc w:val="both"/>
        <w:rPr>
          <w:lang w:val="en-ZA"/>
        </w:rPr>
      </w:pPr>
      <w:bookmarkStart w:id="50" w:name="Export_Table_PDF"/>
      <w:r w:rsidRPr="000B3DD0">
        <w:rPr>
          <w:b/>
          <w:lang w:val="en-ZA"/>
        </w:rPr>
        <w:t>PDF</w:t>
      </w:r>
      <w:r w:rsidR="00967975" w:rsidRPr="000B3DD0">
        <w:rPr>
          <w:b/>
          <w:lang w:val="en-ZA"/>
        </w:rPr>
        <w:t>:</w:t>
      </w:r>
      <w:r w:rsidR="00967975" w:rsidRPr="00991C11">
        <w:rPr>
          <w:lang w:val="en-ZA"/>
        </w:rPr>
        <w:t xml:space="preserve"> </w:t>
      </w:r>
      <w:bookmarkEnd w:id="50"/>
      <w:r w:rsidR="00967975" w:rsidRPr="00991C11">
        <w:rPr>
          <w:lang w:val="en-ZA"/>
        </w:rPr>
        <w:t>SAP</w:t>
      </w:r>
      <w:r w:rsidR="00991C11" w:rsidRPr="00991C11">
        <w:rPr>
          <w:lang w:val="en-ZA"/>
        </w:rPr>
        <w:t xml:space="preserve"> has not given any library to download the table into PDF, we need to use third party library.</w:t>
      </w:r>
    </w:p>
    <w:p w14:paraId="45CE770F" w14:textId="7F4AB5E7" w:rsidR="008A09D6" w:rsidRDefault="00DF1B66" w:rsidP="008A09D6">
      <w:pPr>
        <w:pStyle w:val="ListParagraph"/>
        <w:ind w:left="360"/>
        <w:jc w:val="both"/>
        <w:rPr>
          <w:lang w:val="en-ZA"/>
        </w:rPr>
      </w:pPr>
      <w:r w:rsidRPr="00DF1B66">
        <w:rPr>
          <w:b/>
          <w:bCs/>
          <w:lang w:val="en-ZA"/>
        </w:rPr>
        <w:t>Step1</w:t>
      </w:r>
      <w:r w:rsidR="00967975" w:rsidRPr="00DF1B66">
        <w:rPr>
          <w:b/>
          <w:bCs/>
          <w:lang w:val="en-ZA"/>
        </w:rPr>
        <w:t>:</w:t>
      </w:r>
      <w:r w:rsidR="00967975" w:rsidRPr="00091409">
        <w:rPr>
          <w:lang w:val="en-ZA"/>
        </w:rPr>
        <w:t xml:space="preserve"> There</w:t>
      </w:r>
      <w:r w:rsidR="00091409" w:rsidRPr="00091409">
        <w:rPr>
          <w:lang w:val="en-ZA"/>
        </w:rPr>
        <w:t xml:space="preserve"> are three libraries are required to export table data into PDF</w:t>
      </w:r>
      <w:r w:rsidR="008A09D6">
        <w:rPr>
          <w:lang w:val="en-ZA"/>
        </w:rPr>
        <w:t>. Those we need to include in libs folder of the project.</w:t>
      </w:r>
    </w:p>
    <w:p w14:paraId="027834CB" w14:textId="400D7837" w:rsidR="008A09D6" w:rsidRPr="00CA3261" w:rsidRDefault="008A09D6" w:rsidP="00A4428B">
      <w:pPr>
        <w:ind w:left="720" w:firstLine="720"/>
        <w:jc w:val="both"/>
        <w:rPr>
          <w:lang w:val="en-ZA"/>
        </w:rPr>
      </w:pPr>
      <w:r>
        <w:rPr>
          <w:noProof/>
          <w:lang w:val="en-IN" w:eastAsia="en-IN"/>
        </w:rPr>
        <w:drawing>
          <wp:inline distT="0" distB="0" distL="0" distR="0" wp14:anchorId="4D9E927D" wp14:editId="4FEE633D">
            <wp:extent cx="1457325" cy="95316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94117" cy="977232"/>
                    </a:xfrm>
                    <a:prstGeom prst="rect">
                      <a:avLst/>
                    </a:prstGeom>
                  </pic:spPr>
                </pic:pic>
              </a:graphicData>
            </a:graphic>
          </wp:inline>
        </w:drawing>
      </w:r>
    </w:p>
    <w:p w14:paraId="5C93E322" w14:textId="68F88DB6" w:rsidR="00C42298" w:rsidRDefault="00DF1B66" w:rsidP="00C42298">
      <w:pPr>
        <w:pStyle w:val="ListParagraph"/>
        <w:ind w:left="360"/>
        <w:jc w:val="both"/>
        <w:rPr>
          <w:lang w:val="en-ZA"/>
        </w:rPr>
      </w:pPr>
      <w:r w:rsidRPr="00DF1B66">
        <w:rPr>
          <w:b/>
          <w:bCs/>
          <w:lang w:val="en-ZA"/>
        </w:rPr>
        <w:t>Step2</w:t>
      </w:r>
      <w:r w:rsidR="00E40CD0" w:rsidRPr="00DF1B66">
        <w:rPr>
          <w:b/>
          <w:bCs/>
          <w:lang w:val="en-ZA"/>
        </w:rPr>
        <w:t>:</w:t>
      </w:r>
      <w:r w:rsidR="00E40CD0" w:rsidRPr="00C42298">
        <w:rPr>
          <w:lang w:val="en-ZA"/>
        </w:rPr>
        <w:t xml:space="preserve"> Adding</w:t>
      </w:r>
      <w:r w:rsidR="00C42298" w:rsidRPr="00C42298">
        <w:rPr>
          <w:lang w:val="en-ZA"/>
        </w:rPr>
        <w:t xml:space="preserve"> these libraries into project folder </w:t>
      </w:r>
      <w:r w:rsidR="00CA3261">
        <w:rPr>
          <w:lang w:val="en-ZA"/>
        </w:rPr>
        <w:t xml:space="preserve">those files </w:t>
      </w:r>
      <w:r w:rsidR="00C42298" w:rsidRPr="00C42298">
        <w:rPr>
          <w:lang w:val="en-ZA"/>
        </w:rPr>
        <w:t>will not be loaded, we need to add these files in manifest.json file</w:t>
      </w:r>
      <w:r w:rsidR="00C57807">
        <w:rPr>
          <w:lang w:val="en-ZA"/>
        </w:rPr>
        <w:t xml:space="preserve"> of resources section.</w:t>
      </w:r>
    </w:p>
    <w:p w14:paraId="277BCDCE" w14:textId="10DFC428" w:rsidR="00C57807" w:rsidRDefault="00CA3261" w:rsidP="00C42298">
      <w:pPr>
        <w:pStyle w:val="ListParagraph"/>
        <w:ind w:left="360"/>
        <w:jc w:val="both"/>
        <w:rPr>
          <w:lang w:val="en-ZA"/>
        </w:rPr>
      </w:pPr>
      <w:r>
        <w:rPr>
          <w:lang w:val="en-ZA"/>
        </w:rPr>
        <w:tab/>
      </w:r>
      <w:r w:rsidR="00C57807">
        <w:rPr>
          <w:noProof/>
          <w:lang w:val="en-IN" w:eastAsia="en-IN"/>
        </w:rPr>
        <w:drawing>
          <wp:inline distT="0" distB="0" distL="0" distR="0" wp14:anchorId="0ABD59C6" wp14:editId="253EB8AF">
            <wp:extent cx="2212085" cy="18002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20499" cy="1807073"/>
                    </a:xfrm>
                    <a:prstGeom prst="rect">
                      <a:avLst/>
                    </a:prstGeom>
                  </pic:spPr>
                </pic:pic>
              </a:graphicData>
            </a:graphic>
          </wp:inline>
        </w:drawing>
      </w:r>
    </w:p>
    <w:p w14:paraId="2A16BEFE" w14:textId="384B7E2C" w:rsidR="00DF1B66" w:rsidRDefault="00DF1B66" w:rsidP="00C42298">
      <w:pPr>
        <w:pStyle w:val="ListParagraph"/>
        <w:ind w:left="360"/>
        <w:jc w:val="both"/>
        <w:rPr>
          <w:lang w:val="en-ZA"/>
        </w:rPr>
      </w:pPr>
      <w:r w:rsidRPr="00DF1B66">
        <w:rPr>
          <w:b/>
          <w:bCs/>
          <w:lang w:val="en-ZA"/>
        </w:rPr>
        <w:t>Step3</w:t>
      </w:r>
      <w:r w:rsidR="00B84855" w:rsidRPr="00DF1B66">
        <w:rPr>
          <w:b/>
          <w:bCs/>
          <w:lang w:val="en-ZA"/>
        </w:rPr>
        <w:t>:</w:t>
      </w:r>
      <w:r w:rsidR="00B84855" w:rsidRPr="008E4D54">
        <w:rPr>
          <w:lang w:val="en-ZA"/>
        </w:rPr>
        <w:t xml:space="preserve"> Whenever</w:t>
      </w:r>
      <w:r w:rsidR="008E4D54" w:rsidRPr="008E4D54">
        <w:rPr>
          <w:lang w:val="en-ZA"/>
        </w:rPr>
        <w:t xml:space="preserve"> user click on pdf button then that </w:t>
      </w:r>
      <w:r w:rsidR="00D53CA8" w:rsidRPr="008E4D54">
        <w:rPr>
          <w:lang w:val="en-ZA"/>
        </w:rPr>
        <w:t>function</w:t>
      </w:r>
      <w:r w:rsidR="008E4D54" w:rsidRPr="008E4D54">
        <w:rPr>
          <w:lang w:val="en-ZA"/>
        </w:rPr>
        <w:t xml:space="preserve"> code will trigger, which is as below.</w:t>
      </w:r>
    </w:p>
    <w:p w14:paraId="0603DF3F" w14:textId="3D03D8A3" w:rsidR="00047417" w:rsidRDefault="00047417" w:rsidP="00CA3261">
      <w:pPr>
        <w:pStyle w:val="ListParagraph"/>
        <w:ind w:left="360" w:firstLine="360"/>
        <w:jc w:val="both"/>
        <w:rPr>
          <w:lang w:val="en-ZA"/>
        </w:rPr>
      </w:pPr>
      <w:r>
        <w:rPr>
          <w:noProof/>
          <w:lang w:val="en-IN" w:eastAsia="en-IN"/>
        </w:rPr>
        <w:drawing>
          <wp:inline distT="0" distB="0" distL="0" distR="0" wp14:anchorId="579ABA7B" wp14:editId="5A792E1B">
            <wp:extent cx="5378613" cy="25812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87880" cy="2585723"/>
                    </a:xfrm>
                    <a:prstGeom prst="rect">
                      <a:avLst/>
                    </a:prstGeom>
                  </pic:spPr>
                </pic:pic>
              </a:graphicData>
            </a:graphic>
          </wp:inline>
        </w:drawing>
      </w:r>
    </w:p>
    <w:p w14:paraId="571B8988" w14:textId="3BAADBCC" w:rsidR="003D3B32" w:rsidRPr="000B3DD0" w:rsidRDefault="00967AF1" w:rsidP="00C42298">
      <w:pPr>
        <w:pStyle w:val="ListParagraph"/>
        <w:ind w:left="360"/>
        <w:jc w:val="both"/>
        <w:rPr>
          <w:b/>
          <w:bCs/>
          <w:u w:val="single"/>
          <w:lang w:val="en-ZA"/>
        </w:rPr>
      </w:pPr>
      <w:bookmarkStart w:id="51" w:name="ApplicationDeploymentToServer"/>
      <w:r w:rsidRPr="000B3DD0">
        <w:rPr>
          <w:b/>
          <w:bCs/>
          <w:u w:val="single"/>
          <w:lang w:val="en-ZA"/>
        </w:rPr>
        <w:t>Application Deployment to Server:</w:t>
      </w:r>
    </w:p>
    <w:bookmarkEnd w:id="51"/>
    <w:p w14:paraId="24BEF4A8" w14:textId="4E98B4D7" w:rsidR="00D96F01" w:rsidRDefault="00F04DBF" w:rsidP="00C42298">
      <w:pPr>
        <w:pStyle w:val="ListParagraph"/>
        <w:ind w:left="360"/>
        <w:jc w:val="both"/>
        <w:rPr>
          <w:lang w:val="en-ZA"/>
        </w:rPr>
      </w:pPr>
      <w:r>
        <w:rPr>
          <w:lang w:val="en-ZA"/>
        </w:rPr>
        <w:t xml:space="preserve">Right click on project </w:t>
      </w:r>
      <w:r w:rsidRPr="00F04DBF">
        <w:rPr>
          <w:lang w:val="en-ZA"/>
        </w:rPr>
        <w:sym w:font="Wingdings" w:char="F0E0"/>
      </w:r>
      <w:r>
        <w:rPr>
          <w:lang w:val="en-ZA"/>
        </w:rPr>
        <w:t xml:space="preserve"> Deploy </w:t>
      </w:r>
      <w:r w:rsidRPr="00F04DBF">
        <w:rPr>
          <w:lang w:val="en-ZA"/>
        </w:rPr>
        <w:sym w:font="Wingdings" w:char="F0E0"/>
      </w:r>
      <w:r>
        <w:rPr>
          <w:lang w:val="en-ZA"/>
        </w:rPr>
        <w:t xml:space="preserve"> </w:t>
      </w:r>
      <w:r w:rsidR="005762D2">
        <w:rPr>
          <w:lang w:val="en-ZA"/>
        </w:rPr>
        <w:t>Deploy</w:t>
      </w:r>
      <w:r>
        <w:rPr>
          <w:lang w:val="en-ZA"/>
        </w:rPr>
        <w:t xml:space="preserve"> to SAPUI5 ABAP repository </w:t>
      </w:r>
      <w:r w:rsidRPr="00F04DBF">
        <w:rPr>
          <w:lang w:val="en-ZA"/>
        </w:rPr>
        <w:sym w:font="Wingdings" w:char="F0E0"/>
      </w:r>
      <w:r w:rsidR="00D82B96">
        <w:rPr>
          <w:lang w:val="en-ZA"/>
        </w:rPr>
        <w:t xml:space="preserve"> Select our system where we want to deploy the application </w:t>
      </w:r>
      <w:r w:rsidR="00D82B96" w:rsidRPr="00D82B96">
        <w:rPr>
          <w:lang w:val="en-ZA"/>
        </w:rPr>
        <w:sym w:font="Wingdings" w:char="F0E0"/>
      </w:r>
      <w:r w:rsidR="00495D16">
        <w:rPr>
          <w:lang w:val="en-ZA"/>
        </w:rPr>
        <w:t xml:space="preserve"> select deploy a new application </w:t>
      </w:r>
      <w:r w:rsidR="00495D16" w:rsidRPr="00495D16">
        <w:rPr>
          <w:lang w:val="en-ZA"/>
        </w:rPr>
        <w:sym w:font="Wingdings" w:char="F0E0"/>
      </w:r>
      <w:r w:rsidR="00495D16">
        <w:rPr>
          <w:lang w:val="en-ZA"/>
        </w:rPr>
        <w:t xml:space="preserve"> press on </w:t>
      </w:r>
      <w:r w:rsidR="00495D16" w:rsidRPr="005E6F36">
        <w:rPr>
          <w:b/>
          <w:bCs/>
          <w:lang w:val="en-ZA"/>
        </w:rPr>
        <w:t>Next</w:t>
      </w:r>
      <w:r w:rsidR="00495D16">
        <w:rPr>
          <w:lang w:val="en-ZA"/>
        </w:rPr>
        <w:t xml:space="preserve"> </w:t>
      </w:r>
      <w:r w:rsidR="00495D16" w:rsidRPr="00495D16">
        <w:rPr>
          <w:lang w:val="en-ZA"/>
        </w:rPr>
        <w:sym w:font="Wingdings" w:char="F0E0"/>
      </w:r>
      <w:r w:rsidR="00F74986">
        <w:rPr>
          <w:lang w:val="en-ZA"/>
        </w:rPr>
        <w:t xml:space="preserve"> give the </w:t>
      </w:r>
      <w:r w:rsidR="00F74986" w:rsidRPr="005E6F36">
        <w:rPr>
          <w:b/>
          <w:bCs/>
          <w:lang w:val="en-ZA"/>
        </w:rPr>
        <w:t>name</w:t>
      </w:r>
      <w:r w:rsidR="00F74986">
        <w:rPr>
          <w:lang w:val="en-ZA"/>
        </w:rPr>
        <w:t xml:space="preserve"> start with </w:t>
      </w:r>
      <w:r w:rsidR="00F74986" w:rsidRPr="00F74986">
        <w:rPr>
          <w:b/>
          <w:bCs/>
          <w:lang w:val="en-ZA"/>
        </w:rPr>
        <w:t>Z</w:t>
      </w:r>
      <w:r w:rsidR="00F74986">
        <w:rPr>
          <w:b/>
          <w:bCs/>
          <w:lang w:val="en-ZA"/>
        </w:rPr>
        <w:t xml:space="preserve"> </w:t>
      </w:r>
      <w:r w:rsidR="00F74986">
        <w:rPr>
          <w:lang w:val="en-ZA"/>
        </w:rPr>
        <w:t>and this should not same with our application</w:t>
      </w:r>
      <w:r w:rsidR="005E6F36">
        <w:rPr>
          <w:lang w:val="en-ZA"/>
        </w:rPr>
        <w:t xml:space="preserve"> </w:t>
      </w:r>
      <w:r w:rsidR="00CD7394">
        <w:rPr>
          <w:lang w:val="en-ZA"/>
        </w:rPr>
        <w:t xml:space="preserve">name </w:t>
      </w:r>
      <w:r w:rsidR="005E6F36">
        <w:rPr>
          <w:lang w:val="en-ZA"/>
        </w:rPr>
        <w:t xml:space="preserve">and give </w:t>
      </w:r>
      <w:r w:rsidR="005E6F36" w:rsidRPr="005E6F36">
        <w:rPr>
          <w:b/>
          <w:bCs/>
          <w:lang w:val="en-ZA"/>
        </w:rPr>
        <w:t>description</w:t>
      </w:r>
      <w:r w:rsidR="003A0CB4">
        <w:rPr>
          <w:b/>
          <w:bCs/>
          <w:lang w:val="en-ZA"/>
        </w:rPr>
        <w:t xml:space="preserve"> </w:t>
      </w:r>
      <w:r w:rsidR="003A0CB4" w:rsidRPr="003A0CB4">
        <w:rPr>
          <w:lang w:val="en-ZA"/>
        </w:rPr>
        <w:t xml:space="preserve">and give the </w:t>
      </w:r>
      <w:r w:rsidR="003A0CB4" w:rsidRPr="003A0CB4">
        <w:rPr>
          <w:b/>
          <w:bCs/>
          <w:lang w:val="en-ZA"/>
        </w:rPr>
        <w:t>Package</w:t>
      </w:r>
      <w:r w:rsidR="003A0CB4">
        <w:rPr>
          <w:b/>
          <w:bCs/>
          <w:lang w:val="en-ZA"/>
        </w:rPr>
        <w:t xml:space="preserve"> </w:t>
      </w:r>
      <w:r w:rsidR="00B83259" w:rsidRPr="00B83259">
        <w:rPr>
          <w:lang w:val="en-ZA"/>
        </w:rPr>
        <w:sym w:font="Wingdings" w:char="F0E0"/>
      </w:r>
      <w:r w:rsidR="00B83259">
        <w:rPr>
          <w:lang w:val="en-ZA"/>
        </w:rPr>
        <w:t xml:space="preserve"> click on Next </w:t>
      </w:r>
      <w:r w:rsidR="00B83259" w:rsidRPr="00B83259">
        <w:rPr>
          <w:lang w:val="en-ZA"/>
        </w:rPr>
        <w:sym w:font="Wingdings" w:char="F0E0"/>
      </w:r>
      <w:r w:rsidR="00B83259">
        <w:rPr>
          <w:lang w:val="en-ZA"/>
        </w:rPr>
        <w:t xml:space="preserve"> finish.</w:t>
      </w:r>
    </w:p>
    <w:p w14:paraId="2ADA4220" w14:textId="0E5E447E" w:rsidR="00B83259" w:rsidRDefault="00B83259" w:rsidP="00C42298">
      <w:pPr>
        <w:pStyle w:val="ListParagraph"/>
        <w:ind w:left="360"/>
        <w:jc w:val="both"/>
        <w:rPr>
          <w:lang w:val="en-ZA"/>
        </w:rPr>
      </w:pPr>
      <w:r>
        <w:rPr>
          <w:lang w:val="en-ZA"/>
        </w:rPr>
        <w:t xml:space="preserve">After all these steps we will get message. Once the deployment is completed then we can access the SAPUI5 application by below </w:t>
      </w:r>
      <w:r w:rsidR="00100FCF">
        <w:rPr>
          <w:lang w:val="en-ZA"/>
        </w:rPr>
        <w:t>URL (</w:t>
      </w:r>
      <w:r>
        <w:rPr>
          <w:lang w:val="en-ZA"/>
        </w:rPr>
        <w:t xml:space="preserve">All SAPUI5 applications are present in </w:t>
      </w:r>
      <w:r w:rsidRPr="00B83259">
        <w:rPr>
          <w:b/>
          <w:bCs/>
          <w:lang w:val="en-ZA"/>
        </w:rPr>
        <w:t>sap/bc/ui5_ui5/</w:t>
      </w:r>
      <w:r w:rsidR="00DF075C" w:rsidRPr="00B83259">
        <w:rPr>
          <w:b/>
          <w:bCs/>
          <w:lang w:val="en-ZA"/>
        </w:rPr>
        <w:t>sap</w:t>
      </w:r>
      <w:r w:rsidR="00DF075C">
        <w:rPr>
          <w:b/>
          <w:bCs/>
          <w:lang w:val="en-ZA"/>
        </w:rPr>
        <w:t>)</w:t>
      </w:r>
      <w:r>
        <w:rPr>
          <w:lang w:val="en-ZA"/>
        </w:rPr>
        <w:t>.</w:t>
      </w:r>
    </w:p>
    <w:p w14:paraId="35D9BFF1" w14:textId="7E98FCEA" w:rsidR="00B83259" w:rsidRDefault="00B83259" w:rsidP="00C42298">
      <w:pPr>
        <w:pStyle w:val="ListParagraph"/>
        <w:ind w:left="360"/>
        <w:jc w:val="both"/>
        <w:rPr>
          <w:lang w:val="en-ZA"/>
        </w:rPr>
      </w:pPr>
      <w:r>
        <w:rPr>
          <w:noProof/>
          <w:lang w:val="en-IN" w:eastAsia="en-IN"/>
        </w:rPr>
        <w:drawing>
          <wp:inline distT="0" distB="0" distL="0" distR="0" wp14:anchorId="6003ACDF" wp14:editId="3E708B33">
            <wp:extent cx="5943600" cy="2114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11455"/>
                    </a:xfrm>
                    <a:prstGeom prst="rect">
                      <a:avLst/>
                    </a:prstGeom>
                  </pic:spPr>
                </pic:pic>
              </a:graphicData>
            </a:graphic>
          </wp:inline>
        </w:drawing>
      </w:r>
    </w:p>
    <w:p w14:paraId="4E2B9198" w14:textId="5FEEF3A3" w:rsidR="00B83259" w:rsidRDefault="00B83259" w:rsidP="00C42298">
      <w:pPr>
        <w:pStyle w:val="ListParagraph"/>
        <w:ind w:left="360"/>
        <w:jc w:val="both"/>
        <w:rPr>
          <w:lang w:val="en-ZA"/>
        </w:rPr>
      </w:pPr>
      <w:r>
        <w:rPr>
          <w:lang w:val="en-ZA"/>
        </w:rPr>
        <w:t>This is the standard URL to access any UI5 Application.</w:t>
      </w:r>
    </w:p>
    <w:p w14:paraId="7EC94A34" w14:textId="0867E663" w:rsidR="00200A6B" w:rsidRDefault="00200A6B" w:rsidP="00C42298">
      <w:pPr>
        <w:pStyle w:val="ListParagraph"/>
        <w:ind w:left="360"/>
        <w:jc w:val="both"/>
        <w:rPr>
          <w:lang w:val="en-ZA"/>
        </w:rPr>
      </w:pPr>
      <w:r>
        <w:rPr>
          <w:lang w:val="en-ZA"/>
        </w:rPr>
        <w:t xml:space="preserve">To access these applications by user we need to keep all those applications in </w:t>
      </w:r>
      <w:r w:rsidRPr="00200A6B">
        <w:rPr>
          <w:b/>
          <w:bCs/>
          <w:lang w:val="en-ZA"/>
        </w:rPr>
        <w:t>FIORI LAUNCHPAD</w:t>
      </w:r>
      <w:r>
        <w:rPr>
          <w:lang w:val="en-ZA"/>
        </w:rPr>
        <w:t>, below are the steps to configure the applications in Launchpad.</w:t>
      </w:r>
    </w:p>
    <w:p w14:paraId="72FC31FE" w14:textId="696DC609" w:rsidR="00B83259" w:rsidRDefault="009F1072" w:rsidP="00C42298">
      <w:pPr>
        <w:pStyle w:val="ListParagraph"/>
        <w:ind w:left="360"/>
        <w:jc w:val="both"/>
        <w:rPr>
          <w:lang w:val="en-ZA"/>
        </w:rPr>
      </w:pPr>
      <w:r w:rsidRPr="009F1072">
        <w:rPr>
          <w:b/>
          <w:bCs/>
          <w:lang w:val="en-ZA"/>
        </w:rPr>
        <w:t>Step1:</w:t>
      </w:r>
      <w:r w:rsidR="00CD1E3A">
        <w:rPr>
          <w:lang w:val="en-ZA"/>
        </w:rPr>
        <w:t xml:space="preserve"> Create Semantic Object </w:t>
      </w:r>
      <w:r w:rsidR="00CD1E3A" w:rsidRPr="00CD1E3A">
        <w:rPr>
          <w:b/>
          <w:bCs/>
          <w:color w:val="FF0000"/>
          <w:lang w:val="en-ZA"/>
        </w:rPr>
        <w:t>–</w:t>
      </w:r>
      <w:r w:rsidR="00CD1E3A">
        <w:rPr>
          <w:lang w:val="en-ZA"/>
        </w:rPr>
        <w:t xml:space="preserve"> which is unique identification of </w:t>
      </w:r>
      <w:r w:rsidR="00CD1E3A" w:rsidRPr="00CD1E3A">
        <w:rPr>
          <w:b/>
          <w:bCs/>
          <w:lang w:val="en-ZA"/>
        </w:rPr>
        <w:t>tiles</w:t>
      </w:r>
      <w:r w:rsidR="00CD1E3A">
        <w:rPr>
          <w:lang w:val="en-ZA"/>
        </w:rPr>
        <w:t>.</w:t>
      </w:r>
      <w:r w:rsidR="00621C06">
        <w:rPr>
          <w:lang w:val="en-ZA"/>
        </w:rPr>
        <w:t xml:space="preserve"> Every tile should have different </w:t>
      </w:r>
      <w:r w:rsidR="00621C06" w:rsidRPr="00865668">
        <w:rPr>
          <w:b/>
          <w:bCs/>
          <w:lang w:val="en-ZA"/>
        </w:rPr>
        <w:t>URL pattern</w:t>
      </w:r>
      <w:r w:rsidR="00621C06">
        <w:rPr>
          <w:lang w:val="en-ZA"/>
        </w:rPr>
        <w:t>, that URL pattern is called semantic Object.</w:t>
      </w:r>
    </w:p>
    <w:p w14:paraId="335335A4" w14:textId="4F5CF8D6" w:rsidR="0099101B" w:rsidRDefault="001D7998" w:rsidP="00C42298">
      <w:pPr>
        <w:pStyle w:val="ListParagraph"/>
        <w:ind w:left="360"/>
        <w:jc w:val="both"/>
        <w:rPr>
          <w:lang w:val="en-ZA"/>
        </w:rPr>
      </w:pPr>
      <w:r w:rsidRPr="001D7998">
        <w:rPr>
          <w:b/>
          <w:bCs/>
          <w:lang w:val="en-ZA"/>
        </w:rPr>
        <w:t>/ui2/semobj</w:t>
      </w:r>
      <w:r>
        <w:rPr>
          <w:b/>
          <w:bCs/>
          <w:lang w:val="en-ZA"/>
        </w:rPr>
        <w:t xml:space="preserve"> </w:t>
      </w:r>
      <w:r w:rsidRPr="001D7998">
        <w:rPr>
          <w:lang w:val="en-ZA"/>
        </w:rPr>
        <w:t>Tcode for create semantic object.</w:t>
      </w:r>
      <w:r w:rsidR="002E0145">
        <w:rPr>
          <w:lang w:val="en-ZA"/>
        </w:rPr>
        <w:t xml:space="preserve"> Create it as below and </w:t>
      </w:r>
      <w:r w:rsidR="00DF33C9">
        <w:rPr>
          <w:lang w:val="en-ZA"/>
        </w:rPr>
        <w:t>save</w:t>
      </w:r>
      <w:r w:rsidR="002E0145">
        <w:rPr>
          <w:lang w:val="en-ZA"/>
        </w:rPr>
        <w:t xml:space="preserve"> it in TR.</w:t>
      </w:r>
    </w:p>
    <w:p w14:paraId="0A4873E4" w14:textId="69584F9E" w:rsidR="00A613E2" w:rsidRDefault="00A613E2" w:rsidP="00C42298">
      <w:pPr>
        <w:pStyle w:val="ListParagraph"/>
        <w:ind w:left="360"/>
        <w:jc w:val="both"/>
        <w:rPr>
          <w:b/>
          <w:bCs/>
          <w:lang w:val="en-ZA"/>
        </w:rPr>
      </w:pPr>
      <w:r>
        <w:rPr>
          <w:noProof/>
          <w:lang w:val="en-IN" w:eastAsia="en-IN"/>
        </w:rPr>
        <w:drawing>
          <wp:inline distT="0" distB="0" distL="0" distR="0" wp14:anchorId="6B99E703" wp14:editId="26E3F622">
            <wp:extent cx="6206924" cy="4191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12144" cy="419452"/>
                    </a:xfrm>
                    <a:prstGeom prst="rect">
                      <a:avLst/>
                    </a:prstGeom>
                  </pic:spPr>
                </pic:pic>
              </a:graphicData>
            </a:graphic>
          </wp:inline>
        </w:drawing>
      </w:r>
    </w:p>
    <w:p w14:paraId="7BF35F19" w14:textId="77777777" w:rsidR="000B5E44" w:rsidRDefault="000B5E44" w:rsidP="00C42298">
      <w:pPr>
        <w:pStyle w:val="ListParagraph"/>
        <w:ind w:left="360"/>
        <w:jc w:val="both"/>
        <w:rPr>
          <w:b/>
          <w:bCs/>
          <w:lang w:val="en-ZA"/>
        </w:rPr>
      </w:pPr>
    </w:p>
    <w:p w14:paraId="6E1B6BED" w14:textId="15EBA8EC" w:rsidR="000B5E44" w:rsidRPr="009B276C" w:rsidRDefault="000B5E44" w:rsidP="00C42298">
      <w:pPr>
        <w:pStyle w:val="ListParagraph"/>
        <w:ind w:left="360"/>
        <w:jc w:val="both"/>
        <w:rPr>
          <w:lang w:val="en-ZA"/>
        </w:rPr>
      </w:pPr>
      <w:r>
        <w:rPr>
          <w:b/>
          <w:bCs/>
          <w:lang w:val="en-ZA"/>
        </w:rPr>
        <w:t xml:space="preserve">Step2: </w:t>
      </w:r>
      <w:r>
        <w:rPr>
          <w:lang w:val="en-ZA"/>
        </w:rPr>
        <w:t xml:space="preserve">Goto </w:t>
      </w:r>
      <w:r w:rsidRPr="000B5E44">
        <w:rPr>
          <w:b/>
          <w:bCs/>
          <w:lang w:val="en-ZA"/>
        </w:rPr>
        <w:t>FIOR Launchpad designer</w:t>
      </w:r>
      <w:r>
        <w:rPr>
          <w:lang w:val="en-ZA"/>
        </w:rPr>
        <w:t xml:space="preserve"> and this is called as </w:t>
      </w:r>
      <w:r w:rsidRPr="000B5E44">
        <w:rPr>
          <w:b/>
          <w:bCs/>
          <w:lang w:val="en-ZA"/>
        </w:rPr>
        <w:t>ADMIN page</w:t>
      </w:r>
      <w:r>
        <w:rPr>
          <w:lang w:val="en-ZA"/>
        </w:rPr>
        <w:t>.</w:t>
      </w:r>
    </w:p>
    <w:p w14:paraId="5D7A36F9" w14:textId="3BA328CC" w:rsidR="0059395C" w:rsidRDefault="009B276C" w:rsidP="0059395C">
      <w:pPr>
        <w:pStyle w:val="ListParagraph"/>
        <w:ind w:left="360"/>
        <w:jc w:val="both"/>
        <w:rPr>
          <w:lang w:val="en-ZA"/>
        </w:rPr>
      </w:pPr>
      <w:r w:rsidRPr="009B276C">
        <w:rPr>
          <w:lang w:val="en-ZA"/>
        </w:rPr>
        <w:t xml:space="preserve">Normally this part is design by BASIS team or </w:t>
      </w:r>
      <w:r>
        <w:rPr>
          <w:lang w:val="en-ZA"/>
        </w:rPr>
        <w:t xml:space="preserve">security peoples. </w:t>
      </w:r>
      <w:r w:rsidR="0059395C">
        <w:rPr>
          <w:lang w:val="en-ZA"/>
        </w:rPr>
        <w:t>The designer URL is as below.</w:t>
      </w:r>
    </w:p>
    <w:p w14:paraId="5B2C65FC" w14:textId="6EDEE36B" w:rsidR="0059395C" w:rsidRPr="009B276C" w:rsidRDefault="0059395C" w:rsidP="00C42298">
      <w:pPr>
        <w:pStyle w:val="ListParagraph"/>
        <w:ind w:left="360"/>
        <w:jc w:val="both"/>
        <w:rPr>
          <w:lang w:val="en-ZA"/>
        </w:rPr>
      </w:pPr>
      <w:r>
        <w:rPr>
          <w:noProof/>
          <w:lang w:val="en-IN" w:eastAsia="en-IN"/>
        </w:rPr>
        <w:drawing>
          <wp:inline distT="0" distB="0" distL="0" distR="0" wp14:anchorId="77C7646C" wp14:editId="52C15E4A">
            <wp:extent cx="5943600" cy="2527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52730"/>
                    </a:xfrm>
                    <a:prstGeom prst="rect">
                      <a:avLst/>
                    </a:prstGeom>
                  </pic:spPr>
                </pic:pic>
              </a:graphicData>
            </a:graphic>
          </wp:inline>
        </w:drawing>
      </w:r>
    </w:p>
    <w:p w14:paraId="79A72DC1" w14:textId="0A168097" w:rsidR="00B83259" w:rsidRDefault="007A2F2B" w:rsidP="00C42298">
      <w:pPr>
        <w:pStyle w:val="ListParagraph"/>
        <w:ind w:left="360"/>
        <w:jc w:val="both"/>
        <w:rPr>
          <w:lang w:val="en-ZA"/>
        </w:rPr>
      </w:pPr>
      <w:r>
        <w:rPr>
          <w:lang w:val="en-ZA"/>
        </w:rPr>
        <w:t xml:space="preserve">First Create </w:t>
      </w:r>
      <w:r w:rsidRPr="007A2F2B">
        <w:rPr>
          <w:b/>
          <w:bCs/>
          <w:lang w:val="en-ZA"/>
        </w:rPr>
        <w:t>Catalog</w:t>
      </w:r>
      <w:r>
        <w:rPr>
          <w:lang w:val="en-ZA"/>
        </w:rPr>
        <w:t xml:space="preserve"> – which </w:t>
      </w:r>
      <w:r w:rsidR="00C925BE">
        <w:rPr>
          <w:lang w:val="en-ZA"/>
        </w:rPr>
        <w:t xml:space="preserve">is </w:t>
      </w:r>
      <w:r>
        <w:rPr>
          <w:lang w:val="en-ZA"/>
        </w:rPr>
        <w:t>the container for tile.</w:t>
      </w:r>
      <w:r w:rsidR="00FC035E">
        <w:rPr>
          <w:lang w:val="en-ZA"/>
        </w:rPr>
        <w:t xml:space="preserve"> Create a static tile as below under Catalog.</w:t>
      </w:r>
    </w:p>
    <w:p w14:paraId="3075756D" w14:textId="11A06276" w:rsidR="00FC035E" w:rsidRDefault="00FC035E" w:rsidP="001D7482">
      <w:pPr>
        <w:pStyle w:val="ListParagraph"/>
        <w:ind w:left="360" w:firstLine="360"/>
        <w:jc w:val="both"/>
        <w:rPr>
          <w:lang w:val="en-ZA"/>
        </w:rPr>
      </w:pPr>
      <w:r>
        <w:rPr>
          <w:noProof/>
          <w:lang w:val="en-IN" w:eastAsia="en-IN"/>
        </w:rPr>
        <w:drawing>
          <wp:inline distT="0" distB="0" distL="0" distR="0" wp14:anchorId="13EE1405" wp14:editId="451DE79C">
            <wp:extent cx="5943600" cy="28505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0515"/>
                    </a:xfrm>
                    <a:prstGeom prst="rect">
                      <a:avLst/>
                    </a:prstGeom>
                  </pic:spPr>
                </pic:pic>
              </a:graphicData>
            </a:graphic>
          </wp:inline>
        </w:drawing>
      </w:r>
    </w:p>
    <w:p w14:paraId="50EE040F" w14:textId="1BB7942C" w:rsidR="0073287C" w:rsidRDefault="0073287C" w:rsidP="00C42298">
      <w:pPr>
        <w:pStyle w:val="ListParagraph"/>
        <w:ind w:left="360"/>
        <w:jc w:val="both"/>
        <w:rPr>
          <w:lang w:val="en-ZA"/>
        </w:rPr>
      </w:pPr>
      <w:r>
        <w:rPr>
          <w:lang w:val="en-ZA"/>
        </w:rPr>
        <w:t xml:space="preserve">Here we need to fill the </w:t>
      </w:r>
      <w:r w:rsidRPr="0073287C">
        <w:rPr>
          <w:b/>
          <w:bCs/>
          <w:lang w:val="en-ZA"/>
        </w:rPr>
        <w:t>Target Mapping</w:t>
      </w:r>
      <w:r>
        <w:rPr>
          <w:b/>
          <w:bCs/>
          <w:lang w:val="en-ZA"/>
        </w:rPr>
        <w:t xml:space="preserve"> </w:t>
      </w:r>
      <w:r>
        <w:rPr>
          <w:lang w:val="en-ZA"/>
        </w:rPr>
        <w:t>under Catalog</w:t>
      </w:r>
      <w:r w:rsidR="00C5796C">
        <w:rPr>
          <w:lang w:val="en-ZA"/>
        </w:rPr>
        <w:t xml:space="preserve"> as below.</w:t>
      </w:r>
    </w:p>
    <w:p w14:paraId="0616C584" w14:textId="15053756" w:rsidR="0073287C" w:rsidRDefault="0073287C" w:rsidP="001D7482">
      <w:pPr>
        <w:pStyle w:val="ListParagraph"/>
        <w:ind w:left="360" w:firstLine="360"/>
        <w:jc w:val="both"/>
        <w:rPr>
          <w:lang w:val="en-ZA"/>
        </w:rPr>
      </w:pPr>
      <w:r>
        <w:rPr>
          <w:noProof/>
          <w:lang w:val="en-IN" w:eastAsia="en-IN"/>
        </w:rPr>
        <w:drawing>
          <wp:inline distT="0" distB="0" distL="0" distR="0" wp14:anchorId="70340AA1" wp14:editId="403E5B11">
            <wp:extent cx="5943600" cy="28244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24480"/>
                    </a:xfrm>
                    <a:prstGeom prst="rect">
                      <a:avLst/>
                    </a:prstGeom>
                  </pic:spPr>
                </pic:pic>
              </a:graphicData>
            </a:graphic>
          </wp:inline>
        </w:drawing>
      </w:r>
    </w:p>
    <w:p w14:paraId="04289338" w14:textId="77777777" w:rsidR="00136146" w:rsidRPr="0073287C" w:rsidRDefault="00136146" w:rsidP="00C42298">
      <w:pPr>
        <w:pStyle w:val="ListParagraph"/>
        <w:ind w:left="360"/>
        <w:jc w:val="both"/>
        <w:rPr>
          <w:lang w:val="en-ZA"/>
        </w:rPr>
      </w:pPr>
    </w:p>
    <w:p w14:paraId="23DE840B" w14:textId="63F3FD09" w:rsidR="007A2F2B" w:rsidRDefault="007A2F2B" w:rsidP="00C42298">
      <w:pPr>
        <w:pStyle w:val="ListParagraph"/>
        <w:ind w:left="360"/>
        <w:jc w:val="both"/>
        <w:rPr>
          <w:lang w:val="en-ZA"/>
        </w:rPr>
      </w:pPr>
      <w:r>
        <w:rPr>
          <w:lang w:val="en-ZA"/>
        </w:rPr>
        <w:t xml:space="preserve">The create </w:t>
      </w:r>
      <w:r w:rsidRPr="007A2F2B">
        <w:rPr>
          <w:b/>
          <w:bCs/>
          <w:lang w:val="en-ZA"/>
        </w:rPr>
        <w:t>Group</w:t>
      </w:r>
      <w:r>
        <w:rPr>
          <w:lang w:val="en-ZA"/>
        </w:rPr>
        <w:tab/>
        <w:t xml:space="preserve">– </w:t>
      </w:r>
      <w:r w:rsidR="00FC035E">
        <w:rPr>
          <w:lang w:val="en-ZA"/>
        </w:rPr>
        <w:t xml:space="preserve">Create a Group </w:t>
      </w:r>
      <w:r w:rsidR="00365C76">
        <w:rPr>
          <w:lang w:val="en-ZA"/>
        </w:rPr>
        <w:t>add above tile into this group.</w:t>
      </w:r>
    </w:p>
    <w:p w14:paraId="223F2FBE" w14:textId="0D6C08CE" w:rsidR="00365C76" w:rsidRDefault="00365C76" w:rsidP="00C42298">
      <w:pPr>
        <w:pStyle w:val="ListParagraph"/>
        <w:ind w:left="360"/>
        <w:jc w:val="both"/>
        <w:rPr>
          <w:lang w:val="en-ZA"/>
        </w:rPr>
      </w:pPr>
      <w:r w:rsidRPr="00365C76">
        <w:rPr>
          <w:b/>
          <w:bCs/>
          <w:lang w:val="en-ZA"/>
        </w:rPr>
        <w:t>Step3:</w:t>
      </w:r>
      <w:r>
        <w:rPr>
          <w:lang w:val="en-ZA"/>
        </w:rPr>
        <w:t xml:space="preserve"> to assign this tile to end-</w:t>
      </w:r>
      <w:r w:rsidR="00AB41C2">
        <w:rPr>
          <w:lang w:val="en-ZA"/>
        </w:rPr>
        <w:t>user (</w:t>
      </w:r>
      <w:r>
        <w:rPr>
          <w:lang w:val="en-ZA"/>
        </w:rPr>
        <w:t xml:space="preserve">not for all users, whoever </w:t>
      </w:r>
      <w:r w:rsidR="00EF3DFE">
        <w:rPr>
          <w:lang w:val="en-ZA"/>
        </w:rPr>
        <w:t>want to access this app</w:t>
      </w:r>
      <w:r>
        <w:rPr>
          <w:lang w:val="en-ZA"/>
        </w:rPr>
        <w:t>).</w:t>
      </w:r>
    </w:p>
    <w:p w14:paraId="15516EF4" w14:textId="561F110D" w:rsidR="00365C76" w:rsidRDefault="00365C76" w:rsidP="00C42298">
      <w:pPr>
        <w:pStyle w:val="ListParagraph"/>
        <w:ind w:left="360"/>
        <w:jc w:val="both"/>
        <w:rPr>
          <w:b/>
          <w:bCs/>
          <w:lang w:val="en-ZA"/>
        </w:rPr>
      </w:pPr>
      <w:r w:rsidRPr="00365C76">
        <w:rPr>
          <w:lang w:val="en-ZA"/>
        </w:rPr>
        <w:t>This can be done using</w:t>
      </w:r>
      <w:r>
        <w:rPr>
          <w:b/>
          <w:bCs/>
          <w:lang w:val="en-ZA"/>
        </w:rPr>
        <w:t xml:space="preserve"> FIORI Role, </w:t>
      </w:r>
      <w:r w:rsidRPr="00365C76">
        <w:rPr>
          <w:lang w:val="en-ZA"/>
        </w:rPr>
        <w:t xml:space="preserve">the creation of the FIORI role in </w:t>
      </w:r>
      <w:r>
        <w:rPr>
          <w:b/>
          <w:bCs/>
          <w:lang w:val="en-ZA"/>
        </w:rPr>
        <w:t>PFCG Tcode.</w:t>
      </w:r>
    </w:p>
    <w:p w14:paraId="00DE12F7" w14:textId="2E5ED40B" w:rsidR="00365C76" w:rsidRDefault="00365C76" w:rsidP="00C42298">
      <w:pPr>
        <w:pStyle w:val="ListParagraph"/>
        <w:ind w:left="360"/>
        <w:jc w:val="both"/>
        <w:rPr>
          <w:lang w:val="en-ZA"/>
        </w:rPr>
      </w:pPr>
      <w:r w:rsidRPr="00365C76">
        <w:rPr>
          <w:lang w:val="en-ZA"/>
        </w:rPr>
        <w:t>After</w:t>
      </w:r>
      <w:r>
        <w:rPr>
          <w:lang w:val="en-ZA"/>
        </w:rPr>
        <w:t xml:space="preserve"> creation of Role, we need to add the above Tile and Group.</w:t>
      </w:r>
    </w:p>
    <w:p w14:paraId="06F963FF" w14:textId="17EB7D1D" w:rsidR="00365C76" w:rsidRDefault="00365C76" w:rsidP="00C42298">
      <w:pPr>
        <w:pStyle w:val="ListParagraph"/>
        <w:ind w:left="360"/>
        <w:jc w:val="both"/>
        <w:rPr>
          <w:lang w:val="en-ZA"/>
        </w:rPr>
      </w:pPr>
      <w:r>
        <w:rPr>
          <w:lang w:val="en-ZA"/>
        </w:rPr>
        <w:t xml:space="preserve">In </w:t>
      </w:r>
      <w:r w:rsidRPr="00365C76">
        <w:rPr>
          <w:b/>
          <w:bCs/>
          <w:lang w:val="en-ZA"/>
        </w:rPr>
        <w:t>MENU</w:t>
      </w:r>
      <w:r>
        <w:rPr>
          <w:lang w:val="en-ZA"/>
        </w:rPr>
        <w:t xml:space="preserve"> Tab</w:t>
      </w:r>
      <w:r w:rsidRPr="00365C76">
        <w:rPr>
          <w:lang w:val="en-ZA"/>
        </w:rPr>
        <w:sym w:font="Wingdings" w:char="F0E0"/>
      </w:r>
      <w:r>
        <w:rPr>
          <w:lang w:val="en-ZA"/>
        </w:rPr>
        <w:t xml:space="preserve"> select SAP FIORI Tile Catalog </w:t>
      </w:r>
      <w:r w:rsidRPr="00365C76">
        <w:rPr>
          <w:lang w:val="en-ZA"/>
        </w:rPr>
        <w:sym w:font="Wingdings" w:char="F0E0"/>
      </w:r>
      <w:r>
        <w:rPr>
          <w:lang w:val="en-ZA"/>
        </w:rPr>
        <w:t xml:space="preserve">give Catalog name </w:t>
      </w:r>
      <w:r w:rsidRPr="00365C76">
        <w:rPr>
          <w:lang w:val="en-ZA"/>
        </w:rPr>
        <w:sym w:font="Wingdings" w:char="F0E0"/>
      </w:r>
      <w:r>
        <w:rPr>
          <w:lang w:val="en-ZA"/>
        </w:rPr>
        <w:t xml:space="preserve"> press continue</w:t>
      </w:r>
      <w:r w:rsidR="002171BA">
        <w:rPr>
          <w:lang w:val="en-ZA"/>
        </w:rPr>
        <w:t>.</w:t>
      </w:r>
    </w:p>
    <w:p w14:paraId="402B84BF" w14:textId="54C2FC6B" w:rsidR="002171BA" w:rsidRDefault="002171BA" w:rsidP="00C42298">
      <w:pPr>
        <w:pStyle w:val="ListParagraph"/>
        <w:ind w:left="360"/>
        <w:jc w:val="both"/>
        <w:rPr>
          <w:lang w:val="en-ZA"/>
        </w:rPr>
      </w:pPr>
      <w:r>
        <w:rPr>
          <w:lang w:val="en-ZA"/>
        </w:rPr>
        <w:t xml:space="preserve">In MENU Tab </w:t>
      </w:r>
      <w:r w:rsidRPr="002171BA">
        <w:rPr>
          <w:lang w:val="en-ZA"/>
        </w:rPr>
        <w:sym w:font="Wingdings" w:char="F0E0"/>
      </w:r>
      <w:r>
        <w:rPr>
          <w:lang w:val="en-ZA"/>
        </w:rPr>
        <w:t xml:space="preserve"> Select SAP FIORI Tile Group </w:t>
      </w:r>
      <w:r w:rsidRPr="002171BA">
        <w:rPr>
          <w:lang w:val="en-ZA"/>
        </w:rPr>
        <w:sym w:font="Wingdings" w:char="F0E0"/>
      </w:r>
      <w:r>
        <w:rPr>
          <w:lang w:val="en-ZA"/>
        </w:rPr>
        <w:t xml:space="preserve">give GROUP name </w:t>
      </w:r>
      <w:r w:rsidRPr="002171BA">
        <w:rPr>
          <w:lang w:val="en-ZA"/>
        </w:rPr>
        <w:sym w:font="Wingdings" w:char="F0E0"/>
      </w:r>
      <w:r w:rsidR="00D15E24">
        <w:rPr>
          <w:lang w:val="en-ZA"/>
        </w:rPr>
        <w:t>press continue.</w:t>
      </w:r>
    </w:p>
    <w:p w14:paraId="575A77B3" w14:textId="0319F2D8" w:rsidR="00D15E24" w:rsidRDefault="0073287C" w:rsidP="00C42298">
      <w:pPr>
        <w:pStyle w:val="ListParagraph"/>
        <w:ind w:left="360"/>
        <w:jc w:val="both"/>
        <w:rPr>
          <w:lang w:val="en-ZA"/>
        </w:rPr>
      </w:pPr>
      <w:r>
        <w:rPr>
          <w:lang w:val="en-ZA"/>
        </w:rPr>
        <w:t>Now we need to add user’s ID in user tab</w:t>
      </w:r>
      <w:r w:rsidR="009421BF">
        <w:rPr>
          <w:lang w:val="en-ZA"/>
        </w:rPr>
        <w:t xml:space="preserve"> those who want to access this application.</w:t>
      </w:r>
    </w:p>
    <w:p w14:paraId="1585EEC3" w14:textId="4E255B59" w:rsidR="009421BF" w:rsidRDefault="009421BF" w:rsidP="00C42298">
      <w:pPr>
        <w:pStyle w:val="ListParagraph"/>
        <w:ind w:left="360"/>
        <w:jc w:val="both"/>
        <w:rPr>
          <w:lang w:val="en-ZA"/>
        </w:rPr>
      </w:pPr>
    </w:p>
    <w:p w14:paraId="0A2E5222" w14:textId="1FC60E87" w:rsidR="009421BF" w:rsidRPr="009421BF" w:rsidRDefault="009421BF" w:rsidP="009421BF">
      <w:pPr>
        <w:pStyle w:val="ListParagraph"/>
        <w:numPr>
          <w:ilvl w:val="0"/>
          <w:numId w:val="3"/>
        </w:numPr>
        <w:jc w:val="both"/>
        <w:rPr>
          <w:b/>
          <w:bCs/>
          <w:color w:val="FF0000"/>
          <w:lang w:val="en-ZA"/>
        </w:rPr>
      </w:pPr>
      <w:bookmarkStart w:id="52" w:name="BatchOperation"/>
      <w:r w:rsidRPr="009421BF">
        <w:rPr>
          <w:b/>
          <w:bCs/>
          <w:color w:val="FF0000"/>
          <w:lang w:val="en-ZA"/>
        </w:rPr>
        <w:t>Batch Operation</w:t>
      </w:r>
      <w:bookmarkEnd w:id="52"/>
      <w:r w:rsidRPr="009421BF">
        <w:rPr>
          <w:b/>
          <w:bCs/>
          <w:color w:val="FF0000"/>
          <w:lang w:val="en-ZA"/>
        </w:rPr>
        <w:t>:33</w:t>
      </w:r>
    </w:p>
    <w:p w14:paraId="76A5B5EA" w14:textId="54B1D2C9" w:rsidR="00365C76" w:rsidRDefault="00FE4A16" w:rsidP="00C42298">
      <w:pPr>
        <w:pStyle w:val="ListParagraph"/>
        <w:ind w:left="360"/>
        <w:jc w:val="both"/>
        <w:rPr>
          <w:lang w:val="en-ZA"/>
        </w:rPr>
      </w:pPr>
      <w:r>
        <w:rPr>
          <w:lang w:val="en-ZA"/>
        </w:rPr>
        <w:t>It is a collection of individual requests, instead of sending individual request’s multiple times. Collecting them as a batch and sending it as a request.</w:t>
      </w:r>
    </w:p>
    <w:p w14:paraId="44F05E48" w14:textId="1C003ABA" w:rsidR="00FE4A16" w:rsidRDefault="00FE4A16" w:rsidP="00C42298">
      <w:pPr>
        <w:pStyle w:val="ListParagraph"/>
        <w:ind w:left="360"/>
        <w:jc w:val="both"/>
        <w:rPr>
          <w:lang w:val="en-ZA"/>
        </w:rPr>
      </w:pPr>
      <w:r>
        <w:rPr>
          <w:lang w:val="en-ZA"/>
        </w:rPr>
        <w:t xml:space="preserve">Why this batch request is required: </w:t>
      </w:r>
    </w:p>
    <w:p w14:paraId="4FD9AAF7" w14:textId="11FBF697" w:rsidR="00FE4A16" w:rsidRDefault="00FE4A16" w:rsidP="00B80CB8">
      <w:pPr>
        <w:pStyle w:val="ListParagraph"/>
        <w:numPr>
          <w:ilvl w:val="1"/>
          <w:numId w:val="34"/>
        </w:numPr>
        <w:jc w:val="both"/>
        <w:rPr>
          <w:lang w:val="en-ZA"/>
        </w:rPr>
      </w:pPr>
      <w:r>
        <w:rPr>
          <w:lang w:val="en-ZA"/>
        </w:rPr>
        <w:t>To improve the performance of the application</w:t>
      </w:r>
      <w:r w:rsidR="00A0694A">
        <w:rPr>
          <w:lang w:val="en-ZA"/>
        </w:rPr>
        <w:t xml:space="preserve">. </w:t>
      </w:r>
      <w:r w:rsidR="00230A52">
        <w:rPr>
          <w:lang w:val="en-ZA"/>
        </w:rPr>
        <w:t>(Any</w:t>
      </w:r>
      <w:r w:rsidR="007551D7">
        <w:rPr>
          <w:lang w:val="en-ZA"/>
        </w:rPr>
        <w:t xml:space="preserve"> CRUD operation executes bulk size means want to create multiple products, want to delete multiple products at a time).</w:t>
      </w:r>
    </w:p>
    <w:p w14:paraId="70EA838E" w14:textId="00C2B723" w:rsidR="007551D7" w:rsidRDefault="000B60B1" w:rsidP="00B80CB8">
      <w:pPr>
        <w:pStyle w:val="ListParagraph"/>
        <w:numPr>
          <w:ilvl w:val="1"/>
          <w:numId w:val="34"/>
        </w:numPr>
        <w:jc w:val="both"/>
        <w:rPr>
          <w:lang w:val="en-ZA"/>
        </w:rPr>
      </w:pPr>
      <w:r>
        <w:rPr>
          <w:lang w:val="en-ZA"/>
        </w:rPr>
        <w:t xml:space="preserve">Instead of sending multiple </w:t>
      </w:r>
      <w:r w:rsidR="00E0702C">
        <w:rPr>
          <w:lang w:val="en-ZA"/>
        </w:rPr>
        <w:t>requests</w:t>
      </w:r>
      <w:r>
        <w:rPr>
          <w:lang w:val="en-ZA"/>
        </w:rPr>
        <w:t xml:space="preserve"> to back-end system, keep all the requests in batch container then send one request to backend, the ODATA framework will pull those individual requests and send them to operation.</w:t>
      </w:r>
    </w:p>
    <w:p w14:paraId="1ED87AC7" w14:textId="7FDFD5B0" w:rsidR="000B60B1" w:rsidRDefault="000B60B1" w:rsidP="0021215E">
      <w:pPr>
        <w:pStyle w:val="ListParagraph"/>
        <w:ind w:left="360"/>
        <w:jc w:val="both"/>
        <w:rPr>
          <w:lang w:val="en-ZA"/>
        </w:rPr>
      </w:pPr>
      <w:r>
        <w:rPr>
          <w:lang w:val="en-ZA"/>
        </w:rPr>
        <w:t>How the Batch operations can handle from SAPUI5.</w:t>
      </w:r>
      <w:r w:rsidR="00D8709C">
        <w:rPr>
          <w:lang w:val="en-ZA"/>
        </w:rPr>
        <w:t xml:space="preserve">Normally in </w:t>
      </w:r>
      <w:r w:rsidR="00504EBD">
        <w:rPr>
          <w:lang w:val="en-ZA"/>
        </w:rPr>
        <w:t>Realtime</w:t>
      </w:r>
      <w:r w:rsidR="00D8709C">
        <w:rPr>
          <w:lang w:val="en-ZA"/>
        </w:rPr>
        <w:t xml:space="preserve"> we will upload the data from Excel and display them in </w:t>
      </w:r>
      <w:r w:rsidR="00A0694A">
        <w:rPr>
          <w:lang w:val="en-ZA"/>
        </w:rPr>
        <w:t>table (</w:t>
      </w:r>
      <w:r w:rsidR="00D8709C">
        <w:rPr>
          <w:lang w:val="en-ZA"/>
        </w:rPr>
        <w:t>optional) and save them in back-end using batch operation.</w:t>
      </w:r>
    </w:p>
    <w:p w14:paraId="137881AE" w14:textId="7DE3B98C" w:rsidR="00EC50DF" w:rsidRDefault="00EC50DF" w:rsidP="0021215E">
      <w:pPr>
        <w:pStyle w:val="ListParagraph"/>
        <w:ind w:left="360"/>
        <w:jc w:val="both"/>
        <w:rPr>
          <w:lang w:val="en-ZA"/>
        </w:rPr>
      </w:pPr>
      <w:r w:rsidRPr="00EC50DF">
        <w:rPr>
          <w:b/>
          <w:bCs/>
          <w:lang w:val="en-ZA"/>
        </w:rPr>
        <w:t>Exercise:</w:t>
      </w:r>
      <w:r>
        <w:rPr>
          <w:b/>
          <w:bCs/>
          <w:lang w:val="en-ZA"/>
        </w:rPr>
        <w:t xml:space="preserve"> </w:t>
      </w:r>
      <w:r w:rsidRPr="00073649">
        <w:rPr>
          <w:b/>
          <w:bCs/>
          <w:lang w:val="en-ZA"/>
        </w:rPr>
        <w:t>excel file uploader</w:t>
      </w:r>
      <w:r>
        <w:rPr>
          <w:lang w:val="en-ZA"/>
        </w:rPr>
        <w:t xml:space="preserve"> and display them in table.</w:t>
      </w:r>
    </w:p>
    <w:p w14:paraId="2452353C" w14:textId="0A3DD57D" w:rsidR="00EC50DF" w:rsidRDefault="00EC50DF" w:rsidP="001D7482">
      <w:pPr>
        <w:pStyle w:val="ListParagraph"/>
        <w:ind w:left="360" w:firstLine="360"/>
        <w:jc w:val="both"/>
        <w:rPr>
          <w:lang w:val="en-ZA"/>
        </w:rPr>
      </w:pPr>
      <w:r>
        <w:rPr>
          <w:noProof/>
          <w:lang w:val="en-IN" w:eastAsia="en-IN"/>
        </w:rPr>
        <w:drawing>
          <wp:inline distT="0" distB="0" distL="0" distR="0" wp14:anchorId="48C1CD0C" wp14:editId="76A2FA4D">
            <wp:extent cx="5943600" cy="10902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090295"/>
                    </a:xfrm>
                    <a:prstGeom prst="rect">
                      <a:avLst/>
                    </a:prstGeom>
                  </pic:spPr>
                </pic:pic>
              </a:graphicData>
            </a:graphic>
          </wp:inline>
        </w:drawing>
      </w:r>
    </w:p>
    <w:p w14:paraId="0133DF07" w14:textId="519D4A82" w:rsidR="00FB72EC" w:rsidRDefault="00FB72EC" w:rsidP="0021215E">
      <w:pPr>
        <w:pStyle w:val="ListParagraph"/>
        <w:ind w:left="360"/>
        <w:jc w:val="both"/>
        <w:rPr>
          <w:lang w:val="en-ZA"/>
        </w:rPr>
      </w:pPr>
      <w:r>
        <w:rPr>
          <w:lang w:val="en-ZA"/>
        </w:rPr>
        <w:t xml:space="preserve">File type to </w:t>
      </w:r>
      <w:r w:rsidRPr="00FB72EC">
        <w:rPr>
          <w:b/>
          <w:bCs/>
          <w:lang w:val="en-ZA"/>
        </w:rPr>
        <w:t>CSV</w:t>
      </w:r>
      <w:r>
        <w:rPr>
          <w:lang w:val="en-ZA"/>
        </w:rPr>
        <w:t xml:space="preserve"> or </w:t>
      </w:r>
      <w:r w:rsidRPr="00FB72EC">
        <w:rPr>
          <w:b/>
          <w:bCs/>
          <w:lang w:val="en-ZA"/>
        </w:rPr>
        <w:t>XLS</w:t>
      </w:r>
      <w:r w:rsidR="003649BA">
        <w:rPr>
          <w:b/>
          <w:bCs/>
          <w:lang w:val="en-ZA"/>
        </w:rPr>
        <w:t>X</w:t>
      </w:r>
      <w:r>
        <w:rPr>
          <w:b/>
          <w:bCs/>
          <w:lang w:val="en-ZA"/>
        </w:rPr>
        <w:t xml:space="preserve">, </w:t>
      </w:r>
      <w:r>
        <w:rPr>
          <w:lang w:val="en-ZA"/>
        </w:rPr>
        <w:t>even if we have not mentioned file type default it will take XL</w:t>
      </w:r>
      <w:r w:rsidR="003649BA">
        <w:rPr>
          <w:lang w:val="en-ZA"/>
        </w:rPr>
        <w:t>S</w:t>
      </w:r>
      <w:r>
        <w:rPr>
          <w:lang w:val="en-ZA"/>
        </w:rPr>
        <w:t>X.</w:t>
      </w:r>
    </w:p>
    <w:p w14:paraId="05FC1251" w14:textId="0696ABFA" w:rsidR="008A7A74" w:rsidRDefault="000E0C20" w:rsidP="0021215E">
      <w:pPr>
        <w:pStyle w:val="ListParagraph"/>
        <w:ind w:left="360"/>
        <w:jc w:val="both"/>
        <w:rPr>
          <w:lang w:val="en-ZA"/>
        </w:rPr>
      </w:pPr>
      <w:r w:rsidRPr="000E0C20">
        <w:rPr>
          <w:b/>
          <w:bCs/>
          <w:lang w:val="en-ZA"/>
        </w:rPr>
        <w:t>Note:</w:t>
      </w:r>
      <w:r>
        <w:rPr>
          <w:lang w:val="en-ZA"/>
        </w:rPr>
        <w:t xml:space="preserve"> </w:t>
      </w:r>
      <w:r w:rsidR="008A7A74">
        <w:rPr>
          <w:lang w:val="en-ZA"/>
        </w:rPr>
        <w:t>The excel file column names should match with the ODATA fields.</w:t>
      </w:r>
    </w:p>
    <w:p w14:paraId="02002FB7" w14:textId="3A134B59" w:rsidR="00ED0B15" w:rsidRDefault="00ED0B15" w:rsidP="0021215E">
      <w:pPr>
        <w:pStyle w:val="ListParagraph"/>
        <w:ind w:left="360"/>
        <w:jc w:val="both"/>
        <w:rPr>
          <w:lang w:val="en-ZA"/>
        </w:rPr>
      </w:pPr>
      <w:r>
        <w:rPr>
          <w:lang w:val="en-ZA"/>
        </w:rPr>
        <w:t>Design the above screen shot in XML View as below.</w:t>
      </w:r>
    </w:p>
    <w:p w14:paraId="113E7551" w14:textId="6699F786" w:rsidR="00B366B3" w:rsidRDefault="00B366B3" w:rsidP="001D7482">
      <w:pPr>
        <w:pStyle w:val="ListParagraph"/>
        <w:ind w:left="360" w:firstLine="360"/>
        <w:jc w:val="both"/>
        <w:rPr>
          <w:lang w:val="en-ZA"/>
        </w:rPr>
      </w:pPr>
      <w:r>
        <w:rPr>
          <w:noProof/>
          <w:lang w:val="en-IN" w:eastAsia="en-IN"/>
        </w:rPr>
        <w:drawing>
          <wp:inline distT="0" distB="0" distL="0" distR="0" wp14:anchorId="37582A63" wp14:editId="7A6D4A37">
            <wp:extent cx="5943600" cy="334835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8355"/>
                    </a:xfrm>
                    <a:prstGeom prst="rect">
                      <a:avLst/>
                    </a:prstGeom>
                  </pic:spPr>
                </pic:pic>
              </a:graphicData>
            </a:graphic>
          </wp:inline>
        </w:drawing>
      </w:r>
    </w:p>
    <w:p w14:paraId="3BB9AE9D" w14:textId="244662F2" w:rsidR="0034447B" w:rsidRDefault="0034447B" w:rsidP="001D7482">
      <w:pPr>
        <w:pStyle w:val="ListParagraph"/>
        <w:ind w:left="360" w:firstLine="360"/>
        <w:jc w:val="both"/>
        <w:rPr>
          <w:lang w:val="en-ZA"/>
        </w:rPr>
      </w:pPr>
      <w:r>
        <w:rPr>
          <w:noProof/>
          <w:lang w:val="en-IN" w:eastAsia="en-IN"/>
        </w:rPr>
        <w:drawing>
          <wp:inline distT="0" distB="0" distL="0" distR="0" wp14:anchorId="3B4EB5CE" wp14:editId="56E47805">
            <wp:extent cx="4869243" cy="2276475"/>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85095" cy="2283886"/>
                    </a:xfrm>
                    <a:prstGeom prst="rect">
                      <a:avLst/>
                    </a:prstGeom>
                  </pic:spPr>
                </pic:pic>
              </a:graphicData>
            </a:graphic>
          </wp:inline>
        </w:drawing>
      </w:r>
    </w:p>
    <w:p w14:paraId="4D24D339" w14:textId="542747F4" w:rsidR="003427AA" w:rsidRDefault="003427AA" w:rsidP="0021215E">
      <w:pPr>
        <w:pStyle w:val="ListParagraph"/>
        <w:ind w:left="360"/>
        <w:jc w:val="both"/>
        <w:rPr>
          <w:lang w:val="en-ZA"/>
        </w:rPr>
      </w:pPr>
      <w:r>
        <w:rPr>
          <w:lang w:val="en-ZA"/>
        </w:rPr>
        <w:t xml:space="preserve">We need to keep below </w:t>
      </w:r>
      <w:r w:rsidR="000578D5">
        <w:rPr>
          <w:lang w:val="en-ZA"/>
        </w:rPr>
        <w:t>third-party</w:t>
      </w:r>
      <w:r w:rsidR="00B555DD">
        <w:rPr>
          <w:lang w:val="en-ZA"/>
        </w:rPr>
        <w:t xml:space="preserve"> java script library </w:t>
      </w:r>
      <w:r>
        <w:rPr>
          <w:lang w:val="en-ZA"/>
        </w:rPr>
        <w:t>files in util folder under our webapp folder.</w:t>
      </w:r>
    </w:p>
    <w:p w14:paraId="766FF583" w14:textId="0523A26D" w:rsidR="003427AA" w:rsidRDefault="003427AA" w:rsidP="001D7482">
      <w:pPr>
        <w:pStyle w:val="ListParagraph"/>
        <w:ind w:left="1080"/>
        <w:jc w:val="both"/>
        <w:rPr>
          <w:lang w:val="en-ZA"/>
        </w:rPr>
      </w:pPr>
      <w:r>
        <w:rPr>
          <w:noProof/>
          <w:lang w:val="en-IN" w:eastAsia="en-IN"/>
        </w:rPr>
        <w:drawing>
          <wp:inline distT="0" distB="0" distL="0" distR="0" wp14:anchorId="6CD9C3C2" wp14:editId="7604EA83">
            <wp:extent cx="1962150" cy="61371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72165" cy="616845"/>
                    </a:xfrm>
                    <a:prstGeom prst="rect">
                      <a:avLst/>
                    </a:prstGeom>
                  </pic:spPr>
                </pic:pic>
              </a:graphicData>
            </a:graphic>
          </wp:inline>
        </w:drawing>
      </w:r>
    </w:p>
    <w:p w14:paraId="431AED0A" w14:textId="577AB95C" w:rsidR="00740A91" w:rsidRDefault="00740A91" w:rsidP="00740A91">
      <w:pPr>
        <w:ind w:firstLine="360"/>
        <w:jc w:val="both"/>
        <w:rPr>
          <w:lang w:val="en-ZA"/>
        </w:rPr>
      </w:pPr>
      <w:r>
        <w:rPr>
          <w:lang w:val="en-ZA"/>
        </w:rPr>
        <w:t>We need to load these files in manifest.json file</w:t>
      </w:r>
      <w:r w:rsidR="00F00C88">
        <w:rPr>
          <w:lang w:val="en-ZA"/>
        </w:rPr>
        <w:t>.</w:t>
      </w:r>
    </w:p>
    <w:p w14:paraId="1A25D378" w14:textId="4738763A" w:rsidR="00F00C88" w:rsidRDefault="00F00C88" w:rsidP="001D7482">
      <w:pPr>
        <w:ind w:left="720"/>
        <w:jc w:val="both"/>
        <w:rPr>
          <w:lang w:val="en-ZA"/>
        </w:rPr>
      </w:pPr>
      <w:r>
        <w:rPr>
          <w:noProof/>
          <w:lang w:val="en-IN" w:eastAsia="en-IN"/>
        </w:rPr>
        <w:drawing>
          <wp:inline distT="0" distB="0" distL="0" distR="0" wp14:anchorId="66217E47" wp14:editId="2290C4A3">
            <wp:extent cx="1668454" cy="1247775"/>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697901" cy="1269798"/>
                    </a:xfrm>
                    <a:prstGeom prst="rect">
                      <a:avLst/>
                    </a:prstGeom>
                  </pic:spPr>
                </pic:pic>
              </a:graphicData>
            </a:graphic>
          </wp:inline>
        </w:drawing>
      </w:r>
    </w:p>
    <w:p w14:paraId="5C1C5880" w14:textId="3B778694" w:rsidR="000578D5" w:rsidRDefault="000578D5" w:rsidP="00476AC6">
      <w:pPr>
        <w:ind w:left="360"/>
        <w:jc w:val="both"/>
        <w:rPr>
          <w:lang w:val="en-ZA"/>
        </w:rPr>
      </w:pPr>
      <w:r>
        <w:rPr>
          <w:lang w:val="en-ZA"/>
        </w:rPr>
        <w:t>When user click on Upload button, we need to select CSV/XLSX file, then that data will display in below table.</w:t>
      </w:r>
      <w:r w:rsidR="007333E3">
        <w:rPr>
          <w:lang w:val="en-ZA"/>
        </w:rPr>
        <w:t xml:space="preserve"> The logic is as below.</w:t>
      </w:r>
    </w:p>
    <w:p w14:paraId="364F33F8" w14:textId="6552862F" w:rsidR="00F91473" w:rsidRDefault="00963A1D" w:rsidP="00732014">
      <w:pPr>
        <w:ind w:left="360"/>
        <w:jc w:val="both"/>
        <w:rPr>
          <w:lang w:val="en-ZA"/>
        </w:rPr>
      </w:pPr>
      <w:r>
        <w:rPr>
          <w:noProof/>
          <w:lang w:val="en-IN" w:eastAsia="en-IN"/>
        </w:rPr>
        <w:drawing>
          <wp:inline distT="0" distB="0" distL="0" distR="0" wp14:anchorId="75559DB8" wp14:editId="3EF21E3B">
            <wp:extent cx="5257800" cy="3499218"/>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03184" cy="3529422"/>
                    </a:xfrm>
                    <a:prstGeom prst="rect">
                      <a:avLst/>
                    </a:prstGeom>
                  </pic:spPr>
                </pic:pic>
              </a:graphicData>
            </a:graphic>
          </wp:inline>
        </w:drawing>
      </w:r>
      <w:r w:rsidR="00F91473">
        <w:rPr>
          <w:noProof/>
          <w:lang w:val="en-IN" w:eastAsia="en-IN"/>
        </w:rPr>
        <w:drawing>
          <wp:inline distT="0" distB="0" distL="0" distR="0" wp14:anchorId="125B672F" wp14:editId="6FFE4045">
            <wp:extent cx="5172075" cy="1674096"/>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59822" cy="1702498"/>
                    </a:xfrm>
                    <a:prstGeom prst="rect">
                      <a:avLst/>
                    </a:prstGeom>
                  </pic:spPr>
                </pic:pic>
              </a:graphicData>
            </a:graphic>
          </wp:inline>
        </w:drawing>
      </w:r>
    </w:p>
    <w:p w14:paraId="0067D463" w14:textId="77777777" w:rsidR="000649AB" w:rsidRDefault="000649AB" w:rsidP="000649AB">
      <w:pPr>
        <w:spacing w:after="0"/>
        <w:ind w:left="360"/>
        <w:jc w:val="both"/>
        <w:rPr>
          <w:lang w:val="en-ZA"/>
        </w:rPr>
      </w:pPr>
      <w:r>
        <w:rPr>
          <w:lang w:val="en-ZA"/>
        </w:rPr>
        <w:t>After confirming the records, user has to save the table data into back-end using batch operation. Then user has to click on save button, the logic is as below.</w:t>
      </w:r>
    </w:p>
    <w:p w14:paraId="11BF74FB" w14:textId="7366015A" w:rsidR="006854DB" w:rsidRDefault="006854DB" w:rsidP="00476AC6">
      <w:pPr>
        <w:spacing w:after="0"/>
        <w:ind w:firstLine="360"/>
        <w:jc w:val="both"/>
        <w:rPr>
          <w:lang w:val="en-ZA"/>
        </w:rPr>
      </w:pPr>
      <w:r>
        <w:rPr>
          <w:lang w:val="en-ZA"/>
        </w:rPr>
        <w:t xml:space="preserve">Till the loop get executed all the records go and sit in batch by groupID. </w:t>
      </w:r>
    </w:p>
    <w:p w14:paraId="2B4EDF5E" w14:textId="197DBBFA" w:rsidR="00480B44" w:rsidRDefault="00127B67" w:rsidP="006854DB">
      <w:pPr>
        <w:spacing w:after="0"/>
        <w:ind w:left="720"/>
        <w:jc w:val="both"/>
        <w:rPr>
          <w:lang w:val="en-ZA"/>
        </w:rPr>
      </w:pPr>
      <w:r>
        <w:rPr>
          <w:noProof/>
          <w:lang w:val="en-IN" w:eastAsia="en-IN"/>
        </w:rPr>
        <w:drawing>
          <wp:inline distT="0" distB="0" distL="0" distR="0" wp14:anchorId="07A13639" wp14:editId="37A9BF51">
            <wp:extent cx="4295775" cy="3364062"/>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15940" cy="3379853"/>
                    </a:xfrm>
                    <a:prstGeom prst="rect">
                      <a:avLst/>
                    </a:prstGeom>
                  </pic:spPr>
                </pic:pic>
              </a:graphicData>
            </a:graphic>
          </wp:inline>
        </w:drawing>
      </w:r>
      <w:r w:rsidR="00B405CB">
        <w:rPr>
          <w:lang w:val="en-ZA"/>
        </w:rPr>
        <w:tab/>
      </w:r>
    </w:p>
    <w:p w14:paraId="104AA27B" w14:textId="555510EF" w:rsidR="00480B44" w:rsidRPr="001D242F" w:rsidRDefault="00480B44" w:rsidP="001D242F">
      <w:pPr>
        <w:spacing w:after="0"/>
        <w:ind w:left="360"/>
        <w:jc w:val="both"/>
        <w:rPr>
          <w:lang w:val="en-ZA"/>
        </w:rPr>
      </w:pPr>
      <w:r>
        <w:rPr>
          <w:lang w:val="en-ZA"/>
        </w:rPr>
        <w:t xml:space="preserve">In </w:t>
      </w:r>
      <w:r w:rsidR="00FB5AA5">
        <w:rPr>
          <w:lang w:val="en-ZA"/>
        </w:rPr>
        <w:t>back end</w:t>
      </w:r>
      <w:r>
        <w:rPr>
          <w:lang w:val="en-ZA"/>
        </w:rPr>
        <w:t xml:space="preserve"> we need to redefine two functions, no need to write any logic inside.</w:t>
      </w:r>
    </w:p>
    <w:p w14:paraId="22D079C8" w14:textId="3E11BA66" w:rsidR="00480B44" w:rsidRDefault="00DC59F7" w:rsidP="001D242F">
      <w:pPr>
        <w:spacing w:after="0"/>
        <w:ind w:left="360"/>
        <w:jc w:val="both"/>
        <w:rPr>
          <w:lang w:val="en-ZA"/>
        </w:rPr>
      </w:pPr>
      <w:r w:rsidRPr="001D242F">
        <w:rPr>
          <w:b/>
          <w:bCs/>
          <w:lang w:val="en-ZA"/>
        </w:rPr>
        <w:t>CHANGESET_BEGIN</w:t>
      </w:r>
      <w:r>
        <w:rPr>
          <w:lang w:val="en-ZA"/>
        </w:rPr>
        <w:t xml:space="preserve"> and </w:t>
      </w:r>
      <w:r w:rsidRPr="001D242F">
        <w:rPr>
          <w:b/>
          <w:bCs/>
          <w:lang w:val="en-ZA"/>
        </w:rPr>
        <w:t>CHANGESET_END</w:t>
      </w:r>
      <w:r>
        <w:rPr>
          <w:lang w:val="en-ZA"/>
        </w:rPr>
        <w:t>.</w:t>
      </w:r>
    </w:p>
    <w:p w14:paraId="4928A529" w14:textId="16AFE4BC" w:rsidR="00B6717E" w:rsidRPr="00B6717E" w:rsidRDefault="00B6717E" w:rsidP="00B6717E">
      <w:pPr>
        <w:pStyle w:val="ListParagraph"/>
        <w:numPr>
          <w:ilvl w:val="0"/>
          <w:numId w:val="3"/>
        </w:numPr>
        <w:jc w:val="both"/>
        <w:rPr>
          <w:b/>
          <w:bCs/>
          <w:color w:val="FF0000"/>
          <w:lang w:val="en-ZA"/>
        </w:rPr>
      </w:pPr>
      <w:bookmarkStart w:id="53" w:name="Charts"/>
      <w:r w:rsidRPr="00B6717E">
        <w:rPr>
          <w:b/>
          <w:bCs/>
          <w:color w:val="FF0000"/>
          <w:lang w:val="en-ZA"/>
        </w:rPr>
        <w:t>Charts:</w:t>
      </w:r>
      <w:bookmarkEnd w:id="53"/>
      <w:r w:rsidRPr="00B6717E">
        <w:rPr>
          <w:b/>
          <w:bCs/>
          <w:color w:val="FF0000"/>
          <w:lang w:val="en-ZA"/>
        </w:rPr>
        <w:t>34</w:t>
      </w:r>
    </w:p>
    <w:p w14:paraId="72721F18" w14:textId="0EBF59B0" w:rsidR="002514C1" w:rsidRDefault="00AD3423" w:rsidP="001D242F">
      <w:pPr>
        <w:spacing w:after="0"/>
        <w:ind w:left="360"/>
        <w:jc w:val="both"/>
        <w:rPr>
          <w:lang w:val="en-ZA"/>
        </w:rPr>
      </w:pPr>
      <w:r>
        <w:rPr>
          <w:lang w:val="en-ZA"/>
        </w:rPr>
        <w:t>Charts in SAPUI5 are developed by three major Libraries these are sub libraries of parent library.</w:t>
      </w:r>
    </w:p>
    <w:p w14:paraId="5DE07E37" w14:textId="6B56E065" w:rsidR="00AD3423" w:rsidRDefault="00AD3423" w:rsidP="001D242F">
      <w:pPr>
        <w:spacing w:after="0"/>
        <w:ind w:left="360"/>
        <w:jc w:val="both"/>
        <w:rPr>
          <w:lang w:val="en-ZA"/>
        </w:rPr>
      </w:pPr>
      <w:r>
        <w:rPr>
          <w:lang w:val="en-ZA"/>
        </w:rPr>
        <w:t xml:space="preserve">The parent library is </w:t>
      </w:r>
      <w:r w:rsidRPr="00AD3423">
        <w:rPr>
          <w:b/>
          <w:bCs/>
          <w:lang w:val="en-ZA"/>
        </w:rPr>
        <w:t>viz</w:t>
      </w:r>
      <w:r>
        <w:rPr>
          <w:b/>
          <w:bCs/>
          <w:lang w:val="en-ZA"/>
        </w:rPr>
        <w:t xml:space="preserve">, </w:t>
      </w:r>
      <w:r>
        <w:rPr>
          <w:lang w:val="en-ZA"/>
        </w:rPr>
        <w:t xml:space="preserve">this viz library having </w:t>
      </w:r>
      <w:r w:rsidRPr="00AD3423">
        <w:rPr>
          <w:b/>
          <w:bCs/>
          <w:lang w:val="en-ZA"/>
        </w:rPr>
        <w:t>vizFrame</w:t>
      </w:r>
      <w:r>
        <w:rPr>
          <w:lang w:val="en-ZA"/>
        </w:rPr>
        <w:t xml:space="preserve"> which is having </w:t>
      </w:r>
      <w:r w:rsidRPr="008876C4">
        <w:rPr>
          <w:b/>
          <w:bCs/>
          <w:lang w:val="en-ZA"/>
        </w:rPr>
        <w:t>height</w:t>
      </w:r>
      <w:r>
        <w:rPr>
          <w:lang w:val="en-ZA"/>
        </w:rPr>
        <w:t xml:space="preserve"> an</w:t>
      </w:r>
      <w:r w:rsidR="008876C4">
        <w:rPr>
          <w:lang w:val="en-ZA"/>
        </w:rPr>
        <w:t>d</w:t>
      </w:r>
      <w:r>
        <w:rPr>
          <w:lang w:val="en-ZA"/>
        </w:rPr>
        <w:t xml:space="preserve"> </w:t>
      </w:r>
      <w:r w:rsidRPr="008876C4">
        <w:rPr>
          <w:b/>
          <w:bCs/>
          <w:lang w:val="en-ZA"/>
        </w:rPr>
        <w:t>width</w:t>
      </w:r>
      <w:r>
        <w:rPr>
          <w:lang w:val="en-ZA"/>
        </w:rPr>
        <w:t xml:space="preserve"> propert</w:t>
      </w:r>
      <w:r w:rsidR="008876C4">
        <w:rPr>
          <w:lang w:val="en-ZA"/>
        </w:rPr>
        <w:t xml:space="preserve">ies within these height and width it will create a </w:t>
      </w:r>
      <w:r w:rsidR="006210DB">
        <w:rPr>
          <w:lang w:val="en-ZA"/>
        </w:rPr>
        <w:t>space (</w:t>
      </w:r>
      <w:r w:rsidR="008876C4">
        <w:rPr>
          <w:lang w:val="en-ZA"/>
        </w:rPr>
        <w:t>frame)</w:t>
      </w:r>
      <w:r w:rsidR="00B92EE8">
        <w:rPr>
          <w:lang w:val="en-ZA"/>
        </w:rPr>
        <w:t xml:space="preserve"> to display the chart.</w:t>
      </w:r>
    </w:p>
    <w:p w14:paraId="2CEDAF7C" w14:textId="0A4F74C3" w:rsidR="00B92EE8" w:rsidRDefault="00B92EE8" w:rsidP="001D242F">
      <w:pPr>
        <w:spacing w:after="0"/>
        <w:ind w:left="360"/>
        <w:jc w:val="both"/>
        <w:rPr>
          <w:lang w:val="en-ZA"/>
        </w:rPr>
      </w:pPr>
      <w:r>
        <w:rPr>
          <w:lang w:val="en-ZA"/>
        </w:rPr>
        <w:t xml:space="preserve">This vizFrame having another property </w:t>
      </w:r>
      <w:r w:rsidRPr="00B92EE8">
        <w:rPr>
          <w:b/>
          <w:bCs/>
          <w:lang w:val="en-ZA"/>
        </w:rPr>
        <w:t>type</w:t>
      </w:r>
      <w:r w:rsidR="006210DB">
        <w:rPr>
          <w:b/>
          <w:bCs/>
          <w:lang w:val="en-ZA"/>
        </w:rPr>
        <w:t>. (</w:t>
      </w:r>
      <w:r w:rsidR="00922C6B">
        <w:rPr>
          <w:lang w:val="en-ZA"/>
        </w:rPr>
        <w:t>What</w:t>
      </w:r>
      <w:r w:rsidR="00D029FC">
        <w:rPr>
          <w:lang w:val="en-ZA"/>
        </w:rPr>
        <w:t xml:space="preserve"> type of chart we want to display).</w:t>
      </w:r>
    </w:p>
    <w:p w14:paraId="68969E61" w14:textId="2D5341C4" w:rsidR="00D029FC" w:rsidRDefault="00D029FC" w:rsidP="001D242F">
      <w:pPr>
        <w:spacing w:after="0"/>
        <w:ind w:left="360"/>
        <w:jc w:val="both"/>
        <w:rPr>
          <w:b/>
          <w:bCs/>
          <w:lang w:val="en-ZA"/>
        </w:rPr>
      </w:pPr>
      <w:r>
        <w:rPr>
          <w:lang w:val="en-ZA"/>
        </w:rPr>
        <w:t xml:space="preserve">Under the </w:t>
      </w:r>
      <w:r w:rsidRPr="00D029FC">
        <w:rPr>
          <w:b/>
          <w:bCs/>
          <w:lang w:val="en-ZA"/>
        </w:rPr>
        <w:t>viz</w:t>
      </w:r>
      <w:r>
        <w:rPr>
          <w:b/>
          <w:bCs/>
          <w:lang w:val="en-ZA"/>
        </w:rPr>
        <w:t xml:space="preserve"> </w:t>
      </w:r>
      <w:r>
        <w:rPr>
          <w:lang w:val="en-ZA"/>
        </w:rPr>
        <w:t xml:space="preserve">library we will use another library called </w:t>
      </w:r>
      <w:r w:rsidRPr="00D029FC">
        <w:rPr>
          <w:b/>
          <w:bCs/>
          <w:lang w:val="en-ZA"/>
        </w:rPr>
        <w:t>data</w:t>
      </w:r>
      <w:r>
        <w:rPr>
          <w:lang w:val="en-ZA"/>
        </w:rPr>
        <w:t xml:space="preserve"> which is having a property of </w:t>
      </w:r>
      <w:r w:rsidRPr="00D029FC">
        <w:rPr>
          <w:b/>
          <w:bCs/>
          <w:lang w:val="en-ZA"/>
        </w:rPr>
        <w:t>dataset</w:t>
      </w:r>
      <w:r>
        <w:rPr>
          <w:b/>
          <w:bCs/>
          <w:lang w:val="en-ZA"/>
        </w:rPr>
        <w:t xml:space="preserve"> </w:t>
      </w:r>
      <w:r>
        <w:rPr>
          <w:lang w:val="en-ZA"/>
        </w:rPr>
        <w:t xml:space="preserve">this property holds the </w:t>
      </w:r>
      <w:r w:rsidR="006210DB">
        <w:rPr>
          <w:b/>
          <w:bCs/>
          <w:lang w:val="en-ZA"/>
        </w:rPr>
        <w:t>EntitySet (</w:t>
      </w:r>
      <w:r>
        <w:rPr>
          <w:b/>
          <w:bCs/>
          <w:lang w:val="en-ZA"/>
        </w:rPr>
        <w:t xml:space="preserve"> </w:t>
      </w:r>
      <w:r>
        <w:rPr>
          <w:lang w:val="en-ZA"/>
        </w:rPr>
        <w:t>Which we want to display the data as a</w:t>
      </w:r>
      <w:r w:rsidR="0027249C">
        <w:rPr>
          <w:lang w:val="en-ZA"/>
        </w:rPr>
        <w:t xml:space="preserve"> </w:t>
      </w:r>
      <w:r>
        <w:rPr>
          <w:lang w:val="en-ZA"/>
        </w:rPr>
        <w:t>chart</w:t>
      </w:r>
      <w:r>
        <w:rPr>
          <w:b/>
          <w:bCs/>
          <w:lang w:val="en-ZA"/>
        </w:rPr>
        <w:t>).</w:t>
      </w:r>
    </w:p>
    <w:p w14:paraId="3628807A" w14:textId="388F5ABC" w:rsidR="0027249C" w:rsidRDefault="0027249C" w:rsidP="001D242F">
      <w:pPr>
        <w:spacing w:after="0"/>
        <w:ind w:left="360"/>
        <w:jc w:val="both"/>
        <w:rPr>
          <w:lang w:val="en-ZA"/>
        </w:rPr>
      </w:pPr>
      <w:r>
        <w:rPr>
          <w:b/>
          <w:bCs/>
          <w:lang w:val="en-ZA"/>
        </w:rPr>
        <w:t xml:space="preserve">dimensionDefinition </w:t>
      </w:r>
      <w:r w:rsidR="00BD6A10">
        <w:rPr>
          <w:lang w:val="en-ZA"/>
        </w:rPr>
        <w:t>is for display on X-Axis</w:t>
      </w:r>
    </w:p>
    <w:p w14:paraId="480012BC" w14:textId="49177D63" w:rsidR="00BD6A10" w:rsidRDefault="00BD6A10" w:rsidP="001D242F">
      <w:pPr>
        <w:spacing w:after="0"/>
        <w:ind w:left="360"/>
        <w:jc w:val="both"/>
        <w:rPr>
          <w:lang w:val="en-ZA"/>
        </w:rPr>
      </w:pPr>
      <w:r>
        <w:rPr>
          <w:b/>
          <w:bCs/>
          <w:lang w:val="en-ZA"/>
        </w:rPr>
        <w:t xml:space="preserve">measure Definition </w:t>
      </w:r>
      <w:r w:rsidRPr="00BD6A10">
        <w:rPr>
          <w:lang w:val="en-ZA"/>
        </w:rPr>
        <w:t>is for display on Y-Axis.</w:t>
      </w:r>
    </w:p>
    <w:p w14:paraId="253216C8" w14:textId="6D6ED8BA" w:rsidR="007024D9" w:rsidRDefault="00D27A98" w:rsidP="001D242F">
      <w:pPr>
        <w:spacing w:after="0"/>
        <w:ind w:left="360"/>
        <w:jc w:val="both"/>
        <w:rPr>
          <w:lang w:val="en-ZA"/>
        </w:rPr>
      </w:pPr>
      <w:r>
        <w:rPr>
          <w:noProof/>
          <w:lang w:val="en-IN" w:eastAsia="en-IN"/>
        </w:rPr>
        <w:drawing>
          <wp:inline distT="0" distB="0" distL="0" distR="0" wp14:anchorId="507D5051" wp14:editId="4DB23734">
            <wp:extent cx="4010025" cy="2950538"/>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37725" cy="2970919"/>
                    </a:xfrm>
                    <a:prstGeom prst="rect">
                      <a:avLst/>
                    </a:prstGeom>
                  </pic:spPr>
                </pic:pic>
              </a:graphicData>
            </a:graphic>
          </wp:inline>
        </w:drawing>
      </w:r>
    </w:p>
    <w:p w14:paraId="4BE3857B" w14:textId="7B8B630F" w:rsidR="00316D2A" w:rsidRDefault="00416C0A" w:rsidP="001D242F">
      <w:pPr>
        <w:spacing w:after="0"/>
        <w:ind w:left="360"/>
        <w:jc w:val="both"/>
        <w:rPr>
          <w:lang w:val="en-ZA"/>
        </w:rPr>
      </w:pPr>
      <w:r>
        <w:rPr>
          <w:lang w:val="en-ZA"/>
        </w:rPr>
        <w:t>We can design the chart using below login in XML View.</w:t>
      </w:r>
    </w:p>
    <w:p w14:paraId="2D642AE4" w14:textId="65537C1C" w:rsidR="00416C0A" w:rsidRDefault="00416C0A" w:rsidP="001D242F">
      <w:pPr>
        <w:spacing w:after="0"/>
        <w:ind w:left="360"/>
        <w:jc w:val="both"/>
        <w:rPr>
          <w:lang w:val="en-ZA"/>
        </w:rPr>
      </w:pPr>
      <w:r>
        <w:rPr>
          <w:noProof/>
          <w:lang w:val="en-IN" w:eastAsia="en-IN"/>
        </w:rPr>
        <w:drawing>
          <wp:inline distT="0" distB="0" distL="0" distR="0" wp14:anchorId="1F0BE3E3" wp14:editId="0DE502CD">
            <wp:extent cx="6144984" cy="282892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49342" cy="2830931"/>
                    </a:xfrm>
                    <a:prstGeom prst="rect">
                      <a:avLst/>
                    </a:prstGeom>
                  </pic:spPr>
                </pic:pic>
              </a:graphicData>
            </a:graphic>
          </wp:inline>
        </w:drawing>
      </w:r>
    </w:p>
    <w:p w14:paraId="4ECD365B" w14:textId="45CB7CA0" w:rsidR="00672789" w:rsidRDefault="0090473D" w:rsidP="001D242F">
      <w:pPr>
        <w:spacing w:after="0"/>
        <w:ind w:left="360"/>
        <w:jc w:val="both"/>
        <w:rPr>
          <w:lang w:val="en-ZA"/>
        </w:rPr>
      </w:pPr>
      <w:r>
        <w:rPr>
          <w:lang w:val="en-ZA"/>
        </w:rPr>
        <w:t xml:space="preserve">The above logic will work for bar chart, column chart and line chart. Because the pie chart doesn’t have X-Axis and Y-Axis. </w:t>
      </w:r>
      <w:r w:rsidR="008865C1">
        <w:rPr>
          <w:lang w:val="en-ZA"/>
        </w:rPr>
        <w:t>So,</w:t>
      </w:r>
      <w:r>
        <w:rPr>
          <w:lang w:val="en-ZA"/>
        </w:rPr>
        <w:t xml:space="preserve"> we need to change the </w:t>
      </w:r>
      <w:r w:rsidRPr="0090473D">
        <w:rPr>
          <w:b/>
          <w:bCs/>
          <w:lang w:val="en-ZA"/>
        </w:rPr>
        <w:t>FeedItem</w:t>
      </w:r>
      <w:r w:rsidR="002711C5">
        <w:rPr>
          <w:b/>
          <w:bCs/>
          <w:lang w:val="en-ZA"/>
        </w:rPr>
        <w:t xml:space="preserve"> </w:t>
      </w:r>
      <w:r w:rsidR="002711C5" w:rsidRPr="002711C5">
        <w:rPr>
          <w:lang w:val="en-ZA"/>
        </w:rPr>
        <w:t>because the pie chart is not having Axis’s</w:t>
      </w:r>
    </w:p>
    <w:p w14:paraId="2A78F34C" w14:textId="2E4035EF" w:rsidR="00737E97" w:rsidRDefault="00737E97" w:rsidP="001D242F">
      <w:pPr>
        <w:spacing w:after="0"/>
        <w:ind w:left="360"/>
        <w:jc w:val="both"/>
        <w:rPr>
          <w:b/>
          <w:bCs/>
          <w:lang w:val="en-ZA"/>
        </w:rPr>
      </w:pPr>
      <w:r>
        <w:rPr>
          <w:lang w:val="en-ZA"/>
        </w:rPr>
        <w:t xml:space="preserve">For pie chart we must write the logic as below in </w:t>
      </w:r>
      <w:r w:rsidRPr="00737E97">
        <w:rPr>
          <w:b/>
          <w:bCs/>
          <w:lang w:val="en-ZA"/>
        </w:rPr>
        <w:t>feeds</w:t>
      </w:r>
      <w:r>
        <w:rPr>
          <w:b/>
          <w:bCs/>
          <w:lang w:val="en-ZA"/>
        </w:rPr>
        <w:t>.</w:t>
      </w:r>
    </w:p>
    <w:p w14:paraId="7061EAE9" w14:textId="1356B345" w:rsidR="00737E97" w:rsidRDefault="00737E97" w:rsidP="00737E97">
      <w:pPr>
        <w:spacing w:after="0"/>
        <w:ind w:left="360" w:firstLine="360"/>
        <w:jc w:val="both"/>
        <w:rPr>
          <w:lang w:val="en-ZA"/>
        </w:rPr>
      </w:pPr>
      <w:r>
        <w:rPr>
          <w:noProof/>
          <w:lang w:val="en-IN" w:eastAsia="en-IN"/>
        </w:rPr>
        <w:drawing>
          <wp:inline distT="0" distB="0" distL="0" distR="0" wp14:anchorId="00281A3D" wp14:editId="57B6E4FF">
            <wp:extent cx="4295775" cy="3714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95775" cy="371475"/>
                    </a:xfrm>
                    <a:prstGeom prst="rect">
                      <a:avLst/>
                    </a:prstGeom>
                  </pic:spPr>
                </pic:pic>
              </a:graphicData>
            </a:graphic>
          </wp:inline>
        </w:drawing>
      </w:r>
    </w:p>
    <w:p w14:paraId="70EE6253" w14:textId="2757BEA5" w:rsidR="0090473D" w:rsidRPr="00BD6A10" w:rsidRDefault="00A60DBC" w:rsidP="001D242F">
      <w:pPr>
        <w:spacing w:after="0"/>
        <w:ind w:left="360"/>
        <w:jc w:val="both"/>
        <w:rPr>
          <w:lang w:val="en-ZA"/>
        </w:rPr>
      </w:pPr>
      <w:r>
        <w:rPr>
          <w:lang w:val="en-ZA"/>
        </w:rPr>
        <w:t xml:space="preserve">Using below code in Init method of view controller we can change the title of the chart, X-Axis name, Y-Axis Name and Value of </w:t>
      </w:r>
      <w:r w:rsidR="0005240C">
        <w:rPr>
          <w:lang w:val="en-ZA"/>
        </w:rPr>
        <w:t>chart (</w:t>
      </w:r>
      <w:r>
        <w:rPr>
          <w:lang w:val="en-ZA"/>
        </w:rPr>
        <w:t xml:space="preserve">bar, </w:t>
      </w:r>
      <w:r w:rsidR="008505E4">
        <w:rPr>
          <w:lang w:val="en-ZA"/>
        </w:rPr>
        <w:t>column...</w:t>
      </w:r>
      <w:r>
        <w:rPr>
          <w:lang w:val="en-ZA"/>
        </w:rPr>
        <w:t xml:space="preserve"> etc.) occupied</w:t>
      </w:r>
      <w:r w:rsidR="00023A3B">
        <w:rPr>
          <w:lang w:val="en-ZA"/>
        </w:rPr>
        <w:t>.</w:t>
      </w:r>
    </w:p>
    <w:p w14:paraId="1C29B96E" w14:textId="3F5DA04E" w:rsidR="00D029FC" w:rsidRPr="00D029FC" w:rsidRDefault="00023A3B" w:rsidP="001D242F">
      <w:pPr>
        <w:spacing w:after="0"/>
        <w:ind w:left="360"/>
        <w:jc w:val="both"/>
        <w:rPr>
          <w:lang w:val="en-ZA"/>
        </w:rPr>
      </w:pPr>
      <w:r>
        <w:rPr>
          <w:noProof/>
          <w:lang w:val="en-IN" w:eastAsia="en-IN"/>
        </w:rPr>
        <w:drawing>
          <wp:inline distT="0" distB="0" distL="0" distR="0" wp14:anchorId="05DBA2E9" wp14:editId="3228A879">
            <wp:extent cx="2981325" cy="417559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5776" cy="4195836"/>
                    </a:xfrm>
                    <a:prstGeom prst="rect">
                      <a:avLst/>
                    </a:prstGeom>
                  </pic:spPr>
                </pic:pic>
              </a:graphicData>
            </a:graphic>
          </wp:inline>
        </w:drawing>
      </w:r>
    </w:p>
    <w:p w14:paraId="705D2D94" w14:textId="5A574E41" w:rsidR="000578D5" w:rsidRPr="00FA4C92" w:rsidRDefault="00FA4C92" w:rsidP="00FA4C92">
      <w:pPr>
        <w:pStyle w:val="ListParagraph"/>
        <w:numPr>
          <w:ilvl w:val="0"/>
          <w:numId w:val="3"/>
        </w:numPr>
        <w:jc w:val="both"/>
        <w:rPr>
          <w:b/>
          <w:bCs/>
          <w:color w:val="FF0000"/>
          <w:lang w:val="en-ZA"/>
        </w:rPr>
      </w:pPr>
      <w:bookmarkStart w:id="54" w:name="Popover_charts"/>
      <w:r w:rsidRPr="00FA4C92">
        <w:rPr>
          <w:b/>
          <w:bCs/>
          <w:color w:val="FF0000"/>
          <w:lang w:val="en-ZA"/>
        </w:rPr>
        <w:t>Popover Scenario in Chart</w:t>
      </w:r>
      <w:r w:rsidR="004D39A4">
        <w:rPr>
          <w:b/>
          <w:bCs/>
          <w:color w:val="FF0000"/>
          <w:lang w:val="en-ZA"/>
        </w:rPr>
        <w:t xml:space="preserve"> and </w:t>
      </w:r>
      <w:r w:rsidR="004D39A4" w:rsidRPr="004D39A4">
        <w:rPr>
          <w:b/>
          <w:bCs/>
          <w:color w:val="FF0000"/>
          <w:lang w:val="en-ZA"/>
        </w:rPr>
        <w:t>Internationalization</w:t>
      </w:r>
      <w:bookmarkEnd w:id="54"/>
      <w:r w:rsidRPr="00FA4C92">
        <w:rPr>
          <w:b/>
          <w:bCs/>
          <w:color w:val="FF0000"/>
          <w:lang w:val="en-ZA"/>
        </w:rPr>
        <w:t>:</w:t>
      </w:r>
      <w:r>
        <w:rPr>
          <w:b/>
          <w:bCs/>
          <w:color w:val="FF0000"/>
          <w:lang w:val="en-ZA"/>
        </w:rPr>
        <w:t>35</w:t>
      </w:r>
    </w:p>
    <w:p w14:paraId="1AA9DB9C" w14:textId="2A42D343" w:rsidR="008A7A74" w:rsidRDefault="004527C6" w:rsidP="0021215E">
      <w:pPr>
        <w:pStyle w:val="ListParagraph"/>
        <w:ind w:left="360"/>
        <w:jc w:val="both"/>
        <w:rPr>
          <w:lang w:val="en-ZA"/>
        </w:rPr>
      </w:pPr>
      <w:r>
        <w:rPr>
          <w:lang w:val="en-ZA"/>
        </w:rPr>
        <w:t>As many as products are increasing the chart columns on X-Axis are increasing and those are very thin and there is no gap much between them.</w:t>
      </w:r>
      <w:r w:rsidR="00F37950">
        <w:rPr>
          <w:lang w:val="en-ZA"/>
        </w:rPr>
        <w:t xml:space="preserve"> In this situation a popover concept</w:t>
      </w:r>
      <w:r w:rsidR="00AB6BAA">
        <w:rPr>
          <w:lang w:val="en-ZA"/>
        </w:rPr>
        <w:t xml:space="preserve"> will come</w:t>
      </w:r>
      <w:r w:rsidR="00806156">
        <w:rPr>
          <w:lang w:val="en-ZA"/>
        </w:rPr>
        <w:t>.</w:t>
      </w:r>
    </w:p>
    <w:p w14:paraId="26077183" w14:textId="7553DFEE" w:rsidR="00806156" w:rsidRDefault="00806156" w:rsidP="0021215E">
      <w:pPr>
        <w:pStyle w:val="ListParagraph"/>
        <w:ind w:left="360"/>
        <w:jc w:val="both"/>
        <w:rPr>
          <w:lang w:val="en-ZA"/>
        </w:rPr>
      </w:pPr>
      <w:r>
        <w:rPr>
          <w:lang w:val="en-ZA"/>
        </w:rPr>
        <w:t>In the view we have to define on above the vizFrame lane as below.</w:t>
      </w:r>
    </w:p>
    <w:p w14:paraId="2DC2A38D" w14:textId="0897C18F" w:rsidR="00806156" w:rsidRDefault="00216471" w:rsidP="005E1DAD">
      <w:pPr>
        <w:pStyle w:val="ListParagraph"/>
        <w:ind w:left="1080" w:firstLine="360"/>
        <w:jc w:val="both"/>
        <w:rPr>
          <w:lang w:val="en-ZA"/>
        </w:rPr>
      </w:pPr>
      <w:r>
        <w:rPr>
          <w:lang w:val="en-ZA"/>
        </w:rPr>
        <w:t xml:space="preserve"> </w:t>
      </w:r>
      <w:r w:rsidR="00806156">
        <w:rPr>
          <w:noProof/>
          <w:lang w:val="en-IN" w:eastAsia="en-IN"/>
        </w:rPr>
        <w:drawing>
          <wp:inline distT="0" distB="0" distL="0" distR="0" wp14:anchorId="6330F3BB" wp14:editId="68034916">
            <wp:extent cx="2638425" cy="2095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638425" cy="209550"/>
                    </a:xfrm>
                    <a:prstGeom prst="rect">
                      <a:avLst/>
                    </a:prstGeom>
                  </pic:spPr>
                </pic:pic>
              </a:graphicData>
            </a:graphic>
          </wp:inline>
        </w:drawing>
      </w:r>
    </w:p>
    <w:p w14:paraId="777899C3" w14:textId="451FFE7A" w:rsidR="00216471" w:rsidRPr="00216471" w:rsidRDefault="00216471" w:rsidP="00A5376B">
      <w:pPr>
        <w:pStyle w:val="ListParagraph"/>
        <w:ind w:left="360"/>
        <w:jc w:val="both"/>
        <w:rPr>
          <w:lang w:val="en-ZA"/>
        </w:rPr>
      </w:pPr>
      <w:r>
        <w:rPr>
          <w:lang w:val="en-ZA"/>
        </w:rPr>
        <w:t xml:space="preserve">After </w:t>
      </w:r>
      <w:r w:rsidR="00794221">
        <w:rPr>
          <w:lang w:val="en-ZA"/>
        </w:rPr>
        <w:t>including</w:t>
      </w:r>
      <w:r>
        <w:rPr>
          <w:lang w:val="en-ZA"/>
        </w:rPr>
        <w:t xml:space="preserve"> the above code in XML view</w:t>
      </w:r>
      <w:r w:rsidR="00222010">
        <w:rPr>
          <w:lang w:val="en-ZA"/>
        </w:rPr>
        <w:t>,</w:t>
      </w:r>
      <w:r>
        <w:rPr>
          <w:lang w:val="en-ZA"/>
        </w:rPr>
        <w:t xml:space="preserve"> then we include below code in view controller </w:t>
      </w:r>
      <w:r w:rsidR="00295C92">
        <w:rPr>
          <w:lang w:val="en-ZA"/>
        </w:rPr>
        <w:t>below the oVizframe declaration.</w:t>
      </w:r>
    </w:p>
    <w:p w14:paraId="38BCC770" w14:textId="497E4757" w:rsidR="00806156" w:rsidRDefault="00DE18CD" w:rsidP="0021215E">
      <w:pPr>
        <w:pStyle w:val="ListParagraph"/>
        <w:ind w:left="360"/>
        <w:jc w:val="both"/>
        <w:rPr>
          <w:lang w:val="en-ZA"/>
        </w:rPr>
      </w:pPr>
      <w:r>
        <w:rPr>
          <w:lang w:val="en-ZA"/>
        </w:rPr>
        <w:tab/>
      </w:r>
      <w:r>
        <w:rPr>
          <w:lang w:val="en-ZA"/>
        </w:rPr>
        <w:tab/>
      </w:r>
      <w:r>
        <w:rPr>
          <w:noProof/>
          <w:lang w:val="en-IN" w:eastAsia="en-IN"/>
        </w:rPr>
        <w:drawing>
          <wp:inline distT="0" distB="0" distL="0" distR="0" wp14:anchorId="65347623" wp14:editId="28A4F8E1">
            <wp:extent cx="3219450" cy="5048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19450" cy="504825"/>
                    </a:xfrm>
                    <a:prstGeom prst="rect">
                      <a:avLst/>
                    </a:prstGeom>
                  </pic:spPr>
                </pic:pic>
              </a:graphicData>
            </a:graphic>
          </wp:inline>
        </w:drawing>
      </w:r>
    </w:p>
    <w:p w14:paraId="0C83BC29" w14:textId="0B4282B7" w:rsidR="00A5376B" w:rsidRDefault="00A5376B" w:rsidP="0021215E">
      <w:pPr>
        <w:pStyle w:val="ListParagraph"/>
        <w:ind w:left="360"/>
        <w:jc w:val="both"/>
        <w:rPr>
          <w:lang w:val="en-ZA"/>
        </w:rPr>
      </w:pPr>
      <w:r w:rsidRPr="00A5376B">
        <w:rPr>
          <w:b/>
          <w:bCs/>
          <w:lang w:val="en-ZA"/>
        </w:rPr>
        <w:t>Exercise:</w:t>
      </w:r>
      <w:r>
        <w:rPr>
          <w:b/>
          <w:bCs/>
          <w:lang w:val="en-ZA"/>
        </w:rPr>
        <w:t xml:space="preserve"> </w:t>
      </w:r>
      <w:r>
        <w:rPr>
          <w:lang w:val="en-ZA"/>
        </w:rPr>
        <w:t xml:space="preserve"> give the drop down to change the cha</w:t>
      </w:r>
      <w:r w:rsidR="00E46ECE">
        <w:rPr>
          <w:lang w:val="en-ZA"/>
        </w:rPr>
        <w:t>r</w:t>
      </w:r>
      <w:r>
        <w:rPr>
          <w:lang w:val="en-ZA"/>
        </w:rPr>
        <w:t>t type dynamically.</w:t>
      </w:r>
      <w:r w:rsidR="00FC7A77">
        <w:rPr>
          <w:lang w:val="en-ZA"/>
        </w:rPr>
        <w:t xml:space="preserve"> So, we were adding logic in XML as below.</w:t>
      </w:r>
    </w:p>
    <w:p w14:paraId="3AB8610D" w14:textId="7C458692" w:rsidR="00FC7A77" w:rsidRDefault="00012192" w:rsidP="0021215E">
      <w:pPr>
        <w:pStyle w:val="ListParagraph"/>
        <w:ind w:left="360"/>
        <w:jc w:val="both"/>
        <w:rPr>
          <w:lang w:val="en-ZA"/>
        </w:rPr>
      </w:pPr>
      <w:r>
        <w:rPr>
          <w:noProof/>
          <w:lang w:val="en-IN" w:eastAsia="en-IN"/>
        </w:rPr>
        <w:drawing>
          <wp:inline distT="0" distB="0" distL="0" distR="0" wp14:anchorId="13B6B4FF" wp14:editId="03FF28FE">
            <wp:extent cx="5943600" cy="1555115"/>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55115"/>
                    </a:xfrm>
                    <a:prstGeom prst="rect">
                      <a:avLst/>
                    </a:prstGeom>
                  </pic:spPr>
                </pic:pic>
              </a:graphicData>
            </a:graphic>
          </wp:inline>
        </w:drawing>
      </w:r>
    </w:p>
    <w:p w14:paraId="1248898D" w14:textId="5641DB89" w:rsidR="007C45FF" w:rsidRDefault="007C45FF" w:rsidP="0021215E">
      <w:pPr>
        <w:pStyle w:val="ListParagraph"/>
        <w:ind w:left="360"/>
        <w:jc w:val="both"/>
        <w:rPr>
          <w:lang w:val="en-ZA"/>
        </w:rPr>
      </w:pPr>
      <w:r>
        <w:rPr>
          <w:lang w:val="en-ZA"/>
        </w:rPr>
        <w:t>When user select any value from Select box based on that value the chart type will change that logic is as below in controller.</w:t>
      </w:r>
    </w:p>
    <w:p w14:paraId="378FF328" w14:textId="6D3DCFAC" w:rsidR="007C45FF" w:rsidRDefault="007C45FF" w:rsidP="0021215E">
      <w:pPr>
        <w:pStyle w:val="ListParagraph"/>
        <w:ind w:left="360"/>
        <w:jc w:val="both"/>
        <w:rPr>
          <w:lang w:val="en-ZA"/>
        </w:rPr>
      </w:pPr>
      <w:r>
        <w:rPr>
          <w:noProof/>
          <w:lang w:val="en-IN" w:eastAsia="en-IN"/>
        </w:rPr>
        <w:drawing>
          <wp:inline distT="0" distB="0" distL="0" distR="0" wp14:anchorId="2895F632" wp14:editId="189C8EB4">
            <wp:extent cx="3324225" cy="40585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24225" cy="4058555"/>
                    </a:xfrm>
                    <a:prstGeom prst="rect">
                      <a:avLst/>
                    </a:prstGeom>
                  </pic:spPr>
                </pic:pic>
              </a:graphicData>
            </a:graphic>
          </wp:inline>
        </w:drawing>
      </w:r>
    </w:p>
    <w:p w14:paraId="7754EEAB" w14:textId="135BF00E" w:rsidR="00F727F0" w:rsidRDefault="00F727F0" w:rsidP="0021215E">
      <w:pPr>
        <w:pStyle w:val="ListParagraph"/>
        <w:ind w:left="360"/>
        <w:jc w:val="both"/>
        <w:rPr>
          <w:lang w:val="en-ZA"/>
        </w:rPr>
      </w:pPr>
      <w:r>
        <w:rPr>
          <w:noProof/>
          <w:lang w:val="en-IN" w:eastAsia="en-IN"/>
        </w:rPr>
        <w:drawing>
          <wp:inline distT="0" distB="0" distL="0" distR="0" wp14:anchorId="491517FC" wp14:editId="494602A7">
            <wp:extent cx="3867150" cy="1047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1047750"/>
                    </a:xfrm>
                    <a:prstGeom prst="rect">
                      <a:avLst/>
                    </a:prstGeom>
                  </pic:spPr>
                </pic:pic>
              </a:graphicData>
            </a:graphic>
          </wp:inline>
        </w:drawing>
      </w:r>
    </w:p>
    <w:p w14:paraId="5DC7BDDA" w14:textId="13F94884" w:rsidR="007C45FF" w:rsidRDefault="007C45FF" w:rsidP="0021215E">
      <w:pPr>
        <w:pStyle w:val="ListParagraph"/>
        <w:ind w:left="360"/>
        <w:jc w:val="both"/>
        <w:rPr>
          <w:lang w:val="en-ZA"/>
        </w:rPr>
      </w:pPr>
      <w:r>
        <w:rPr>
          <w:lang w:val="en-ZA"/>
        </w:rPr>
        <w:t xml:space="preserve">To add the feed dynamically, we </w:t>
      </w:r>
      <w:r w:rsidR="00007D54">
        <w:rPr>
          <w:lang w:val="en-ZA"/>
        </w:rPr>
        <w:t>must</w:t>
      </w:r>
      <w:r>
        <w:rPr>
          <w:lang w:val="en-ZA"/>
        </w:rPr>
        <w:t xml:space="preserve"> add library in scaffolding template of controller as below.</w:t>
      </w:r>
    </w:p>
    <w:p w14:paraId="6117CBF2" w14:textId="54C68FDB" w:rsidR="00653940" w:rsidRPr="00007D54" w:rsidRDefault="00653940" w:rsidP="0021215E">
      <w:pPr>
        <w:pStyle w:val="ListParagraph"/>
        <w:ind w:left="360"/>
        <w:jc w:val="both"/>
        <w:rPr>
          <w:lang w:val="en-ZA"/>
        </w:rPr>
      </w:pPr>
      <w:bookmarkStart w:id="55" w:name="Internationalization"/>
      <w:r w:rsidRPr="00653940">
        <w:rPr>
          <w:b/>
          <w:bCs/>
          <w:u w:val="single"/>
          <w:lang w:val="en-ZA"/>
        </w:rPr>
        <w:t>Internationalization:</w:t>
      </w:r>
      <w:r w:rsidR="00007D54" w:rsidRPr="00007D54">
        <w:rPr>
          <w:b/>
          <w:bCs/>
          <w:lang w:val="en-ZA"/>
        </w:rPr>
        <w:t xml:space="preserve"> </w:t>
      </w:r>
      <w:bookmarkEnd w:id="55"/>
      <w:r w:rsidR="00007D54" w:rsidRPr="00007D54">
        <w:rPr>
          <w:lang w:val="en-ZA"/>
        </w:rPr>
        <w:t>Supporting our application in multiple languages is called internationalization.</w:t>
      </w:r>
    </w:p>
    <w:p w14:paraId="4410DED8" w14:textId="747AF211" w:rsidR="007C45FF" w:rsidRPr="00A5376B" w:rsidRDefault="00653940" w:rsidP="0021215E">
      <w:pPr>
        <w:pStyle w:val="ListParagraph"/>
        <w:ind w:left="360"/>
        <w:jc w:val="both"/>
        <w:rPr>
          <w:lang w:val="en-ZA"/>
        </w:rPr>
      </w:pPr>
      <w:r>
        <w:rPr>
          <w:lang w:val="en-ZA"/>
        </w:rPr>
        <w:t xml:space="preserve">From FIORI Launchpad we have a login pad here we should select our language to get the launchpad in that </w:t>
      </w:r>
      <w:r w:rsidR="00781AA4">
        <w:rPr>
          <w:lang w:val="en-ZA"/>
        </w:rPr>
        <w:t xml:space="preserve">selected </w:t>
      </w:r>
      <w:r>
        <w:rPr>
          <w:lang w:val="en-ZA"/>
        </w:rPr>
        <w:t>language.</w:t>
      </w:r>
    </w:p>
    <w:p w14:paraId="23C7F09E" w14:textId="77777777" w:rsidR="00093990" w:rsidRDefault="00007D54" w:rsidP="008E1D82">
      <w:pPr>
        <w:pStyle w:val="ListParagraph"/>
        <w:ind w:left="360"/>
        <w:jc w:val="both"/>
        <w:rPr>
          <w:lang w:val="en-ZA"/>
        </w:rPr>
      </w:pPr>
      <w:r>
        <w:rPr>
          <w:lang w:val="en-ZA"/>
        </w:rPr>
        <w:t xml:space="preserve">To test the </w:t>
      </w:r>
      <w:r w:rsidR="00307E83">
        <w:rPr>
          <w:lang w:val="en-ZA"/>
        </w:rPr>
        <w:t>internationalization,</w:t>
      </w:r>
      <w:r>
        <w:rPr>
          <w:lang w:val="en-ZA"/>
        </w:rPr>
        <w:t xml:space="preserve"> we must </w:t>
      </w:r>
      <w:r w:rsidR="00307E83">
        <w:rPr>
          <w:lang w:val="en-ZA"/>
        </w:rPr>
        <w:t>deploy the application in launchpad.</w:t>
      </w:r>
    </w:p>
    <w:p w14:paraId="130AD8AF" w14:textId="28CD1C9D" w:rsidR="004C3754" w:rsidRDefault="00093990" w:rsidP="008E1D82">
      <w:pPr>
        <w:pStyle w:val="ListParagraph"/>
        <w:ind w:left="360"/>
        <w:jc w:val="both"/>
        <w:rPr>
          <w:lang w:val="en-ZA"/>
        </w:rPr>
      </w:pPr>
      <w:r>
        <w:rPr>
          <w:lang w:val="en-ZA"/>
        </w:rPr>
        <w:t xml:space="preserve">Whenever we want to implement the internationalization for our application, </w:t>
      </w:r>
      <w:r w:rsidR="005464E0">
        <w:rPr>
          <w:lang w:val="en-ZA"/>
        </w:rPr>
        <w:t xml:space="preserve">first hardcoded </w:t>
      </w:r>
      <w:r w:rsidR="00A452A3">
        <w:rPr>
          <w:lang w:val="en-ZA"/>
        </w:rPr>
        <w:t>texts</w:t>
      </w:r>
      <w:r w:rsidR="005464E0">
        <w:rPr>
          <w:lang w:val="en-ZA"/>
        </w:rPr>
        <w:t xml:space="preserve"> replace with i18n </w:t>
      </w:r>
      <w:r w:rsidR="00FD48B4">
        <w:rPr>
          <w:lang w:val="en-ZA"/>
        </w:rPr>
        <w:t xml:space="preserve">file text. </w:t>
      </w:r>
    </w:p>
    <w:p w14:paraId="5D8F76EE" w14:textId="6FFC1F54" w:rsidR="00FD48B4" w:rsidRDefault="008F623E" w:rsidP="008E1D82">
      <w:pPr>
        <w:pStyle w:val="ListParagraph"/>
        <w:ind w:left="360"/>
        <w:jc w:val="both"/>
        <w:rPr>
          <w:b/>
          <w:bCs/>
          <w:lang w:val="en-ZA"/>
        </w:rPr>
      </w:pPr>
      <w:r>
        <w:rPr>
          <w:lang w:val="en-ZA"/>
        </w:rPr>
        <w:t>In</w:t>
      </w:r>
      <w:r w:rsidR="00A718B4">
        <w:rPr>
          <w:lang w:val="en-ZA"/>
        </w:rPr>
        <w:t>,</w:t>
      </w:r>
      <w:r>
        <w:rPr>
          <w:lang w:val="en-ZA"/>
        </w:rPr>
        <w:t xml:space="preserve"> h</w:t>
      </w:r>
      <w:r w:rsidR="00FD48B4">
        <w:rPr>
          <w:lang w:val="en-ZA"/>
        </w:rPr>
        <w:t xml:space="preserve">ow many languages we need to print the application that many files we need to maintain in i18n folder with </w:t>
      </w:r>
      <w:r w:rsidR="004A0E45">
        <w:rPr>
          <w:lang w:val="en-ZA"/>
        </w:rPr>
        <w:t>suffix of</w:t>
      </w:r>
      <w:r w:rsidR="0018786D">
        <w:rPr>
          <w:lang w:val="en-ZA"/>
        </w:rPr>
        <w:t xml:space="preserve"> </w:t>
      </w:r>
      <w:r w:rsidR="004A0E45" w:rsidRPr="004A0E45">
        <w:rPr>
          <w:b/>
          <w:bCs/>
          <w:lang w:val="en-ZA"/>
        </w:rPr>
        <w:t>‘_&lt;Language Code&gt;’</w:t>
      </w:r>
      <w:r w:rsidR="001D74DF" w:rsidRPr="00CC2404">
        <w:rPr>
          <w:lang w:val="en-ZA"/>
        </w:rPr>
        <w:t>.</w:t>
      </w:r>
    </w:p>
    <w:p w14:paraId="257328F5" w14:textId="1BCE14C4" w:rsidR="001D74DF" w:rsidRDefault="001D74DF" w:rsidP="008E1D82">
      <w:pPr>
        <w:pStyle w:val="ListParagraph"/>
        <w:ind w:left="360"/>
        <w:jc w:val="both"/>
        <w:rPr>
          <w:lang w:val="en-ZA"/>
        </w:rPr>
      </w:pPr>
      <w:r w:rsidRPr="001D74DF">
        <w:rPr>
          <w:lang w:val="en-ZA"/>
        </w:rPr>
        <w:t xml:space="preserve">In those files we must maintain the </w:t>
      </w:r>
      <w:r>
        <w:rPr>
          <w:lang w:val="en-ZA"/>
        </w:rPr>
        <w:t>text with respective languages.</w:t>
      </w:r>
      <w:r w:rsidR="00650B56">
        <w:rPr>
          <w:lang w:val="en-ZA"/>
        </w:rPr>
        <w:t xml:space="preserve"> </w:t>
      </w:r>
    </w:p>
    <w:p w14:paraId="0AF3CF2D" w14:textId="77777777" w:rsidR="00646940" w:rsidRDefault="00646940" w:rsidP="008E1D82">
      <w:pPr>
        <w:pStyle w:val="ListParagraph"/>
        <w:ind w:left="360"/>
        <w:jc w:val="both"/>
        <w:rPr>
          <w:lang w:val="en-ZA"/>
        </w:rPr>
      </w:pPr>
    </w:p>
    <w:p w14:paraId="3B7B2CD2" w14:textId="6C40E98C" w:rsidR="000F644A" w:rsidRDefault="000F644A" w:rsidP="000F644A">
      <w:pPr>
        <w:pStyle w:val="ListParagraph"/>
        <w:numPr>
          <w:ilvl w:val="0"/>
          <w:numId w:val="3"/>
        </w:numPr>
        <w:jc w:val="both"/>
        <w:rPr>
          <w:b/>
          <w:color w:val="FF0000"/>
          <w:lang w:val="en-ZA"/>
        </w:rPr>
      </w:pPr>
      <w:bookmarkStart w:id="56" w:name="uploadSet"/>
      <w:r w:rsidRPr="000F644A">
        <w:rPr>
          <w:b/>
          <w:color w:val="FF0000"/>
          <w:lang w:val="en-ZA"/>
        </w:rPr>
        <w:t>UploadSet</w:t>
      </w:r>
    </w:p>
    <w:bookmarkEnd w:id="56"/>
    <w:p w14:paraId="465F9B28" w14:textId="17451E06" w:rsidR="00646940" w:rsidRDefault="00646940" w:rsidP="00646940">
      <w:pPr>
        <w:pStyle w:val="ListParagraph"/>
        <w:ind w:left="360"/>
        <w:jc w:val="both"/>
        <w:rPr>
          <w:lang w:val="en-ZA"/>
        </w:rPr>
      </w:pPr>
      <w:r w:rsidRPr="00646940">
        <w:rPr>
          <w:lang w:val="en-ZA"/>
        </w:rPr>
        <w:t>UploadSet is used to upload multiple files at a time.</w:t>
      </w:r>
    </w:p>
    <w:p w14:paraId="013FD3ED" w14:textId="2775C474" w:rsidR="00646940" w:rsidRDefault="00646940" w:rsidP="00646940">
      <w:pPr>
        <w:pStyle w:val="ListParagraph"/>
        <w:ind w:left="360"/>
        <w:jc w:val="both"/>
        <w:rPr>
          <w:lang w:val="en-ZA"/>
        </w:rPr>
      </w:pPr>
      <w:r>
        <w:rPr>
          <w:lang w:val="en-ZA"/>
        </w:rPr>
        <w:t>The view design using UploadSet is as below.</w:t>
      </w:r>
    </w:p>
    <w:p w14:paraId="08B1C8EC" w14:textId="59AFF959" w:rsidR="00646940" w:rsidRDefault="00646940" w:rsidP="00646940">
      <w:pPr>
        <w:pStyle w:val="ListParagraph"/>
        <w:ind w:left="360"/>
        <w:jc w:val="both"/>
        <w:rPr>
          <w:lang w:val="en-ZA"/>
        </w:rPr>
      </w:pPr>
      <w:r>
        <w:rPr>
          <w:noProof/>
          <w:lang w:val="en-IN" w:eastAsia="en-IN"/>
        </w:rPr>
        <w:drawing>
          <wp:inline distT="0" distB="0" distL="0" distR="0" wp14:anchorId="4EFDBC79" wp14:editId="13C27F61">
            <wp:extent cx="6332220" cy="2999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332220" cy="2999740"/>
                    </a:xfrm>
                    <a:prstGeom prst="rect">
                      <a:avLst/>
                    </a:prstGeom>
                  </pic:spPr>
                </pic:pic>
              </a:graphicData>
            </a:graphic>
          </wp:inline>
        </w:drawing>
      </w:r>
    </w:p>
    <w:p w14:paraId="279D76A5" w14:textId="2BFBAE9C" w:rsidR="00646940" w:rsidRDefault="00646940" w:rsidP="00646940">
      <w:pPr>
        <w:pStyle w:val="ListParagraph"/>
        <w:ind w:left="360"/>
        <w:jc w:val="both"/>
        <w:rPr>
          <w:lang w:val="en-ZA"/>
        </w:rPr>
      </w:pPr>
      <w:r>
        <w:rPr>
          <w:lang w:val="en-ZA"/>
        </w:rPr>
        <w:t>The controller Code is as below.</w:t>
      </w:r>
    </w:p>
    <w:p w14:paraId="2FF3832A" w14:textId="727A3929" w:rsidR="00646940" w:rsidRPr="00646940" w:rsidRDefault="00646940" w:rsidP="00646940">
      <w:pPr>
        <w:pStyle w:val="ListParagraph"/>
        <w:ind w:left="360"/>
        <w:jc w:val="both"/>
        <w:rPr>
          <w:lang w:val="en-ZA"/>
        </w:rPr>
      </w:pPr>
      <w:r>
        <w:rPr>
          <w:noProof/>
          <w:lang w:val="en-IN" w:eastAsia="en-IN"/>
        </w:rPr>
        <w:drawing>
          <wp:inline distT="0" distB="0" distL="0" distR="0" wp14:anchorId="55EFDBD2" wp14:editId="3EE4E15B">
            <wp:extent cx="3543300" cy="1850307"/>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71924" cy="1865254"/>
                    </a:xfrm>
                    <a:prstGeom prst="rect">
                      <a:avLst/>
                    </a:prstGeom>
                  </pic:spPr>
                </pic:pic>
              </a:graphicData>
            </a:graphic>
          </wp:inline>
        </w:drawing>
      </w:r>
    </w:p>
    <w:p w14:paraId="0C8AFAEB" w14:textId="3C61861F" w:rsidR="00E33DA6" w:rsidRDefault="00646940" w:rsidP="008E1D82">
      <w:pPr>
        <w:pStyle w:val="ListParagraph"/>
        <w:ind w:left="360"/>
        <w:jc w:val="both"/>
        <w:rPr>
          <w:lang w:val="en-ZA"/>
        </w:rPr>
      </w:pPr>
      <w:r>
        <w:rPr>
          <w:noProof/>
          <w:lang w:val="en-IN" w:eastAsia="en-IN"/>
        </w:rPr>
        <w:drawing>
          <wp:inline distT="0" distB="0" distL="0" distR="0" wp14:anchorId="04632C81" wp14:editId="7758373F">
            <wp:extent cx="4886325" cy="2529975"/>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07614" cy="2540998"/>
                    </a:xfrm>
                    <a:prstGeom prst="rect">
                      <a:avLst/>
                    </a:prstGeom>
                  </pic:spPr>
                </pic:pic>
              </a:graphicData>
            </a:graphic>
          </wp:inline>
        </w:drawing>
      </w:r>
    </w:p>
    <w:p w14:paraId="3631D92A" w14:textId="7DCE2E05" w:rsidR="00646940" w:rsidRDefault="00646940" w:rsidP="008E1D82">
      <w:pPr>
        <w:pStyle w:val="ListParagraph"/>
        <w:ind w:left="360"/>
        <w:jc w:val="both"/>
        <w:rPr>
          <w:lang w:val="en-ZA"/>
        </w:rPr>
      </w:pPr>
      <w:r>
        <w:rPr>
          <w:noProof/>
          <w:lang w:val="en-IN" w:eastAsia="en-IN"/>
        </w:rPr>
        <w:drawing>
          <wp:inline distT="0" distB="0" distL="0" distR="0" wp14:anchorId="69C869CE" wp14:editId="43BF66C3">
            <wp:extent cx="3676650" cy="171798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99035" cy="1728443"/>
                    </a:xfrm>
                    <a:prstGeom prst="rect">
                      <a:avLst/>
                    </a:prstGeom>
                  </pic:spPr>
                </pic:pic>
              </a:graphicData>
            </a:graphic>
          </wp:inline>
        </w:drawing>
      </w:r>
    </w:p>
    <w:p w14:paraId="4BFF56D4" w14:textId="12FFD525" w:rsidR="00511566" w:rsidRDefault="007505EC" w:rsidP="008E1D82">
      <w:pPr>
        <w:pStyle w:val="ListParagraph"/>
        <w:ind w:left="360"/>
        <w:jc w:val="both"/>
        <w:rPr>
          <w:lang w:val="en-ZA"/>
        </w:rPr>
      </w:pPr>
      <w:r w:rsidRPr="007505EC">
        <w:rPr>
          <w:b/>
          <w:lang w:val="en-ZA"/>
        </w:rPr>
        <w:t>Reference Link</w:t>
      </w:r>
      <w:r>
        <w:rPr>
          <w:lang w:val="en-ZA"/>
        </w:rPr>
        <w:t xml:space="preserve">- </w:t>
      </w:r>
      <w:hyperlink r:id="rId190" w:history="1">
        <w:r w:rsidRPr="0046749D">
          <w:rPr>
            <w:rStyle w:val="Hyperlink"/>
            <w:lang w:val="en-ZA"/>
          </w:rPr>
          <w:t>https://abappolice.com/2021/09/save-attachment-to-gos-from-sapui5-fiori/</w:t>
        </w:r>
      </w:hyperlink>
    </w:p>
    <w:p w14:paraId="3A210196" w14:textId="77777777" w:rsidR="007505EC" w:rsidRDefault="007505EC" w:rsidP="008E1D82">
      <w:pPr>
        <w:pStyle w:val="ListParagraph"/>
        <w:ind w:left="360"/>
        <w:jc w:val="both"/>
        <w:rPr>
          <w:lang w:val="en-ZA"/>
        </w:rPr>
      </w:pPr>
    </w:p>
    <w:p w14:paraId="374DDE0A" w14:textId="77777777" w:rsidR="00D01A18" w:rsidRDefault="00D01A18" w:rsidP="002530FB">
      <w:pPr>
        <w:pStyle w:val="ListParagraph"/>
        <w:ind w:left="3960" w:firstLine="360"/>
        <w:jc w:val="both"/>
        <w:rPr>
          <w:b/>
          <w:bCs/>
          <w:color w:val="FF0000"/>
          <w:lang w:val="en-ZA"/>
        </w:rPr>
      </w:pPr>
    </w:p>
    <w:p w14:paraId="414BF954" w14:textId="77777777" w:rsidR="00D01A18" w:rsidRDefault="00D01A18" w:rsidP="002530FB">
      <w:pPr>
        <w:pStyle w:val="ListParagraph"/>
        <w:ind w:left="3960" w:firstLine="360"/>
        <w:jc w:val="both"/>
        <w:rPr>
          <w:b/>
          <w:bCs/>
          <w:color w:val="FF0000"/>
          <w:lang w:val="en-ZA"/>
        </w:rPr>
      </w:pPr>
    </w:p>
    <w:p w14:paraId="1AA8E13C" w14:textId="77777777" w:rsidR="00D01A18" w:rsidRDefault="00D01A18" w:rsidP="002530FB">
      <w:pPr>
        <w:pStyle w:val="ListParagraph"/>
        <w:ind w:left="3960" w:firstLine="360"/>
        <w:jc w:val="both"/>
        <w:rPr>
          <w:b/>
          <w:bCs/>
          <w:color w:val="FF0000"/>
          <w:lang w:val="en-ZA"/>
        </w:rPr>
      </w:pPr>
    </w:p>
    <w:p w14:paraId="5BD58CD8" w14:textId="77777777" w:rsidR="00D01A18" w:rsidRDefault="00D01A18" w:rsidP="002530FB">
      <w:pPr>
        <w:pStyle w:val="ListParagraph"/>
        <w:ind w:left="3960" w:firstLine="360"/>
        <w:jc w:val="both"/>
        <w:rPr>
          <w:b/>
          <w:bCs/>
          <w:color w:val="FF0000"/>
          <w:lang w:val="en-ZA"/>
        </w:rPr>
      </w:pPr>
    </w:p>
    <w:p w14:paraId="2A891057" w14:textId="77777777" w:rsidR="00D01A18" w:rsidRDefault="00D01A18" w:rsidP="002530FB">
      <w:pPr>
        <w:pStyle w:val="ListParagraph"/>
        <w:ind w:left="3960" w:firstLine="360"/>
        <w:jc w:val="both"/>
        <w:rPr>
          <w:b/>
          <w:bCs/>
          <w:color w:val="FF0000"/>
          <w:lang w:val="en-ZA"/>
        </w:rPr>
      </w:pPr>
    </w:p>
    <w:p w14:paraId="67449339" w14:textId="77777777" w:rsidR="00D01A18" w:rsidRDefault="00D01A18" w:rsidP="002530FB">
      <w:pPr>
        <w:pStyle w:val="ListParagraph"/>
        <w:ind w:left="3960" w:firstLine="360"/>
        <w:jc w:val="both"/>
        <w:rPr>
          <w:b/>
          <w:bCs/>
          <w:color w:val="FF0000"/>
          <w:lang w:val="en-ZA"/>
        </w:rPr>
      </w:pPr>
    </w:p>
    <w:p w14:paraId="4CD0E5B2" w14:textId="77777777" w:rsidR="00D01A18" w:rsidRDefault="00D01A18" w:rsidP="002530FB">
      <w:pPr>
        <w:pStyle w:val="ListParagraph"/>
        <w:ind w:left="3960" w:firstLine="360"/>
        <w:jc w:val="both"/>
        <w:rPr>
          <w:b/>
          <w:bCs/>
          <w:color w:val="FF0000"/>
          <w:lang w:val="en-ZA"/>
        </w:rPr>
      </w:pPr>
    </w:p>
    <w:p w14:paraId="0508BE67" w14:textId="77777777" w:rsidR="00D01A18" w:rsidRDefault="00D01A18" w:rsidP="002530FB">
      <w:pPr>
        <w:pStyle w:val="ListParagraph"/>
        <w:ind w:left="3960" w:firstLine="360"/>
        <w:jc w:val="both"/>
        <w:rPr>
          <w:b/>
          <w:bCs/>
          <w:color w:val="FF0000"/>
          <w:lang w:val="en-ZA"/>
        </w:rPr>
      </w:pPr>
    </w:p>
    <w:p w14:paraId="3B7D15A3" w14:textId="77777777" w:rsidR="00D01A18" w:rsidRDefault="00D01A18" w:rsidP="002530FB">
      <w:pPr>
        <w:pStyle w:val="ListParagraph"/>
        <w:ind w:left="3960" w:firstLine="360"/>
        <w:jc w:val="both"/>
        <w:rPr>
          <w:b/>
          <w:bCs/>
          <w:color w:val="FF0000"/>
          <w:lang w:val="en-ZA"/>
        </w:rPr>
      </w:pPr>
    </w:p>
    <w:p w14:paraId="48B3EC1A" w14:textId="77777777" w:rsidR="00D01A18" w:rsidRDefault="00D01A18" w:rsidP="002530FB">
      <w:pPr>
        <w:pStyle w:val="ListParagraph"/>
        <w:ind w:left="3960" w:firstLine="360"/>
        <w:jc w:val="both"/>
        <w:rPr>
          <w:b/>
          <w:bCs/>
          <w:color w:val="FF0000"/>
          <w:lang w:val="en-ZA"/>
        </w:rPr>
      </w:pPr>
    </w:p>
    <w:p w14:paraId="39756BC6" w14:textId="77777777" w:rsidR="00D01A18" w:rsidRDefault="00D01A18" w:rsidP="002530FB">
      <w:pPr>
        <w:pStyle w:val="ListParagraph"/>
        <w:ind w:left="3960" w:firstLine="360"/>
        <w:jc w:val="both"/>
        <w:rPr>
          <w:b/>
          <w:bCs/>
          <w:color w:val="FF0000"/>
          <w:lang w:val="en-ZA"/>
        </w:rPr>
      </w:pPr>
    </w:p>
    <w:p w14:paraId="68B46BF6" w14:textId="77777777" w:rsidR="00D01A18" w:rsidRDefault="00D01A18" w:rsidP="007B4A67">
      <w:pPr>
        <w:pStyle w:val="ListParagraph"/>
        <w:ind w:left="3960" w:firstLine="360"/>
        <w:jc w:val="right"/>
        <w:rPr>
          <w:b/>
          <w:bCs/>
          <w:color w:val="FF0000"/>
          <w:lang w:val="en-ZA"/>
        </w:rPr>
      </w:pPr>
    </w:p>
    <w:p w14:paraId="6C9E9ED2" w14:textId="77777777" w:rsidR="00D01A18" w:rsidRDefault="00D01A18" w:rsidP="002530FB">
      <w:pPr>
        <w:pStyle w:val="ListParagraph"/>
        <w:ind w:left="3960" w:firstLine="360"/>
        <w:jc w:val="both"/>
        <w:rPr>
          <w:b/>
          <w:bCs/>
          <w:color w:val="FF0000"/>
          <w:lang w:val="en-ZA"/>
        </w:rPr>
      </w:pPr>
    </w:p>
    <w:p w14:paraId="1C3FD20E" w14:textId="77777777" w:rsidR="00D01A18" w:rsidRDefault="00D01A18" w:rsidP="002530FB">
      <w:pPr>
        <w:pStyle w:val="ListParagraph"/>
        <w:ind w:left="3960" w:firstLine="360"/>
        <w:jc w:val="both"/>
        <w:rPr>
          <w:b/>
          <w:bCs/>
          <w:color w:val="FF0000"/>
          <w:lang w:val="en-ZA"/>
        </w:rPr>
      </w:pPr>
    </w:p>
    <w:p w14:paraId="576A2EFD" w14:textId="77777777" w:rsidR="00D01A18" w:rsidRDefault="00D01A18" w:rsidP="002530FB">
      <w:pPr>
        <w:pStyle w:val="ListParagraph"/>
        <w:ind w:left="3960" w:firstLine="360"/>
        <w:jc w:val="both"/>
        <w:rPr>
          <w:b/>
          <w:bCs/>
          <w:color w:val="FF0000"/>
          <w:lang w:val="en-ZA"/>
        </w:rPr>
      </w:pPr>
    </w:p>
    <w:p w14:paraId="1F9979D4" w14:textId="77777777" w:rsidR="00D01A18" w:rsidRDefault="00D01A18" w:rsidP="002530FB">
      <w:pPr>
        <w:pStyle w:val="ListParagraph"/>
        <w:ind w:left="3960" w:firstLine="360"/>
        <w:jc w:val="both"/>
        <w:rPr>
          <w:b/>
          <w:bCs/>
          <w:color w:val="FF0000"/>
          <w:lang w:val="en-ZA"/>
        </w:rPr>
      </w:pPr>
    </w:p>
    <w:p w14:paraId="5DE36C4A" w14:textId="77777777" w:rsidR="00D01A18" w:rsidRDefault="00D01A18" w:rsidP="002530FB">
      <w:pPr>
        <w:pStyle w:val="ListParagraph"/>
        <w:ind w:left="3960" w:firstLine="360"/>
        <w:jc w:val="both"/>
        <w:rPr>
          <w:b/>
          <w:bCs/>
          <w:color w:val="FF0000"/>
          <w:lang w:val="en-ZA"/>
        </w:rPr>
      </w:pPr>
    </w:p>
    <w:p w14:paraId="78BE4E83" w14:textId="77777777" w:rsidR="00D01A18" w:rsidRDefault="00D01A18" w:rsidP="002530FB">
      <w:pPr>
        <w:pStyle w:val="ListParagraph"/>
        <w:ind w:left="3960" w:firstLine="360"/>
        <w:jc w:val="both"/>
        <w:rPr>
          <w:b/>
          <w:bCs/>
          <w:color w:val="FF0000"/>
          <w:lang w:val="en-ZA"/>
        </w:rPr>
      </w:pPr>
    </w:p>
    <w:p w14:paraId="37D6EC8E" w14:textId="77777777" w:rsidR="00D01A18" w:rsidRDefault="00D01A18" w:rsidP="002530FB">
      <w:pPr>
        <w:pStyle w:val="ListParagraph"/>
        <w:ind w:left="3960" w:firstLine="360"/>
        <w:jc w:val="both"/>
        <w:rPr>
          <w:b/>
          <w:bCs/>
          <w:color w:val="FF0000"/>
          <w:lang w:val="en-ZA"/>
        </w:rPr>
      </w:pPr>
    </w:p>
    <w:p w14:paraId="4B3DCBE4" w14:textId="77777777" w:rsidR="00D01A18" w:rsidRDefault="00D01A18" w:rsidP="002530FB">
      <w:pPr>
        <w:pStyle w:val="ListParagraph"/>
        <w:ind w:left="3960" w:firstLine="360"/>
        <w:jc w:val="both"/>
        <w:rPr>
          <w:b/>
          <w:bCs/>
          <w:color w:val="FF0000"/>
          <w:lang w:val="en-ZA"/>
        </w:rPr>
      </w:pPr>
    </w:p>
    <w:p w14:paraId="1CC3CE89" w14:textId="77777777" w:rsidR="00D01A18" w:rsidRDefault="00D01A18" w:rsidP="002530FB">
      <w:pPr>
        <w:pStyle w:val="ListParagraph"/>
        <w:ind w:left="3960" w:firstLine="360"/>
        <w:jc w:val="both"/>
        <w:rPr>
          <w:b/>
          <w:bCs/>
          <w:color w:val="FF0000"/>
          <w:lang w:val="en-ZA"/>
        </w:rPr>
      </w:pPr>
    </w:p>
    <w:p w14:paraId="1ED7160B" w14:textId="77777777" w:rsidR="00D01A18" w:rsidRDefault="00D01A18" w:rsidP="002530FB">
      <w:pPr>
        <w:pStyle w:val="ListParagraph"/>
        <w:ind w:left="3960" w:firstLine="360"/>
        <w:jc w:val="both"/>
        <w:rPr>
          <w:b/>
          <w:bCs/>
          <w:color w:val="FF0000"/>
          <w:lang w:val="en-ZA"/>
        </w:rPr>
      </w:pPr>
    </w:p>
    <w:p w14:paraId="3C756748" w14:textId="77777777" w:rsidR="00D01A18" w:rsidRDefault="00D01A18" w:rsidP="002530FB">
      <w:pPr>
        <w:pStyle w:val="ListParagraph"/>
        <w:ind w:left="3960" w:firstLine="360"/>
        <w:jc w:val="both"/>
        <w:rPr>
          <w:b/>
          <w:bCs/>
          <w:color w:val="FF0000"/>
          <w:lang w:val="en-ZA"/>
        </w:rPr>
      </w:pPr>
    </w:p>
    <w:p w14:paraId="7F081356" w14:textId="77777777" w:rsidR="00D01A18" w:rsidRDefault="00D01A18" w:rsidP="002530FB">
      <w:pPr>
        <w:pStyle w:val="ListParagraph"/>
        <w:ind w:left="3960" w:firstLine="360"/>
        <w:jc w:val="both"/>
        <w:rPr>
          <w:b/>
          <w:bCs/>
          <w:color w:val="FF0000"/>
          <w:lang w:val="en-ZA"/>
        </w:rPr>
      </w:pPr>
    </w:p>
    <w:p w14:paraId="73DAD6CE" w14:textId="77777777" w:rsidR="00D01A18" w:rsidRDefault="00D01A18" w:rsidP="002530FB">
      <w:pPr>
        <w:pStyle w:val="ListParagraph"/>
        <w:ind w:left="3960" w:firstLine="360"/>
        <w:jc w:val="both"/>
        <w:rPr>
          <w:b/>
          <w:bCs/>
          <w:color w:val="FF0000"/>
          <w:lang w:val="en-ZA"/>
        </w:rPr>
      </w:pPr>
    </w:p>
    <w:p w14:paraId="2D6F93C0" w14:textId="77777777" w:rsidR="00D01A18" w:rsidRDefault="00D01A18" w:rsidP="002530FB">
      <w:pPr>
        <w:pStyle w:val="ListParagraph"/>
        <w:ind w:left="3960" w:firstLine="360"/>
        <w:jc w:val="both"/>
        <w:rPr>
          <w:b/>
          <w:bCs/>
          <w:color w:val="FF0000"/>
          <w:lang w:val="en-ZA"/>
        </w:rPr>
      </w:pPr>
    </w:p>
    <w:p w14:paraId="2C83EA6B" w14:textId="77777777" w:rsidR="00D01A18" w:rsidRDefault="00D01A18" w:rsidP="002530FB">
      <w:pPr>
        <w:pStyle w:val="ListParagraph"/>
        <w:ind w:left="3960" w:firstLine="360"/>
        <w:jc w:val="both"/>
        <w:rPr>
          <w:b/>
          <w:bCs/>
          <w:color w:val="FF0000"/>
          <w:lang w:val="en-ZA"/>
        </w:rPr>
      </w:pPr>
    </w:p>
    <w:p w14:paraId="5BC4D127" w14:textId="77777777" w:rsidR="00D01A18" w:rsidRDefault="00D01A18" w:rsidP="002530FB">
      <w:pPr>
        <w:pStyle w:val="ListParagraph"/>
        <w:ind w:left="3960" w:firstLine="360"/>
        <w:jc w:val="both"/>
        <w:rPr>
          <w:b/>
          <w:bCs/>
          <w:color w:val="FF0000"/>
          <w:lang w:val="en-ZA"/>
        </w:rPr>
      </w:pPr>
    </w:p>
    <w:p w14:paraId="2898AD8B" w14:textId="77777777" w:rsidR="00D01A18" w:rsidRDefault="00D01A18" w:rsidP="002530FB">
      <w:pPr>
        <w:pStyle w:val="ListParagraph"/>
        <w:ind w:left="3960" w:firstLine="360"/>
        <w:jc w:val="both"/>
        <w:rPr>
          <w:b/>
          <w:bCs/>
          <w:color w:val="FF0000"/>
          <w:lang w:val="en-ZA"/>
        </w:rPr>
      </w:pPr>
    </w:p>
    <w:p w14:paraId="04468850" w14:textId="77777777" w:rsidR="00D01A18" w:rsidRDefault="00D01A18" w:rsidP="002530FB">
      <w:pPr>
        <w:pStyle w:val="ListParagraph"/>
        <w:ind w:left="3960" w:firstLine="360"/>
        <w:jc w:val="both"/>
        <w:rPr>
          <w:b/>
          <w:bCs/>
          <w:color w:val="FF0000"/>
          <w:lang w:val="en-ZA"/>
        </w:rPr>
      </w:pPr>
    </w:p>
    <w:p w14:paraId="53864444" w14:textId="02588426" w:rsidR="0009461A" w:rsidRPr="00AE7218" w:rsidRDefault="009B41DD" w:rsidP="002530FB">
      <w:pPr>
        <w:pStyle w:val="ListParagraph"/>
        <w:ind w:left="3960" w:firstLine="360"/>
        <w:jc w:val="both"/>
        <w:rPr>
          <w:b/>
          <w:bCs/>
          <w:color w:val="FF0000"/>
          <w:u w:val="single"/>
          <w:lang w:val="en-ZA"/>
        </w:rPr>
      </w:pPr>
      <w:bookmarkStart w:id="57" w:name="FIORI"/>
      <w:r w:rsidRPr="00AE7218">
        <w:rPr>
          <w:b/>
          <w:bCs/>
          <w:color w:val="FF0000"/>
          <w:u w:val="single"/>
          <w:lang w:val="en-ZA"/>
        </w:rPr>
        <w:t>FIORI</w:t>
      </w:r>
    </w:p>
    <w:p w14:paraId="7DEFF507" w14:textId="4AAE713E" w:rsidR="00C76142" w:rsidRPr="00C76142" w:rsidRDefault="00C76142" w:rsidP="00C76142">
      <w:pPr>
        <w:pStyle w:val="ListParagraph"/>
        <w:numPr>
          <w:ilvl w:val="0"/>
          <w:numId w:val="3"/>
        </w:numPr>
        <w:jc w:val="both"/>
        <w:rPr>
          <w:b/>
          <w:bCs/>
          <w:color w:val="FF0000"/>
          <w:lang w:val="en-ZA"/>
        </w:rPr>
      </w:pPr>
      <w:bookmarkStart w:id="58" w:name="FIORI_Intro"/>
      <w:bookmarkEnd w:id="57"/>
      <w:r>
        <w:rPr>
          <w:b/>
          <w:bCs/>
          <w:color w:val="FF0000"/>
          <w:lang w:val="en-ZA"/>
        </w:rPr>
        <w:t>Introduction</w:t>
      </w:r>
    </w:p>
    <w:bookmarkEnd w:id="58"/>
    <w:p w14:paraId="1BC732E8" w14:textId="65602506" w:rsidR="00A147F3" w:rsidRDefault="00A147F3" w:rsidP="00A147F3">
      <w:pPr>
        <w:pStyle w:val="ListParagraph"/>
        <w:ind w:left="360"/>
        <w:jc w:val="both"/>
        <w:rPr>
          <w:lang w:val="en-ZA"/>
        </w:rPr>
      </w:pPr>
      <w:r w:rsidRPr="00A147F3">
        <w:rPr>
          <w:lang w:val="en-ZA"/>
        </w:rPr>
        <w:t>Category of FIORI is as below.</w:t>
      </w:r>
    </w:p>
    <w:p w14:paraId="62894A9A" w14:textId="77777777" w:rsidR="00C73B77" w:rsidRPr="00A147F3" w:rsidRDefault="00C73B77" w:rsidP="00A147F3">
      <w:pPr>
        <w:pStyle w:val="ListParagraph"/>
        <w:ind w:left="360"/>
        <w:jc w:val="both"/>
        <w:rPr>
          <w:lang w:val="en-ZA"/>
        </w:rPr>
      </w:pPr>
    </w:p>
    <w:p w14:paraId="2EF6F5EA" w14:textId="11837C0B" w:rsidR="004C3754" w:rsidRDefault="00373E5D" w:rsidP="008E1D82">
      <w:pPr>
        <w:pStyle w:val="ListParagraph"/>
        <w:ind w:left="360"/>
        <w:jc w:val="both"/>
        <w:rPr>
          <w:lang w:val="en-ZA"/>
        </w:rPr>
      </w:pPr>
      <w:r>
        <w:rPr>
          <w:noProof/>
          <w:lang w:val="en-IN" w:eastAsia="en-IN"/>
        </w:rPr>
        <w:drawing>
          <wp:inline distT="0" distB="0" distL="0" distR="0" wp14:anchorId="177862AC" wp14:editId="6E9ED8FF">
            <wp:extent cx="5524500" cy="2417560"/>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61880" cy="2433918"/>
                    </a:xfrm>
                    <a:prstGeom prst="rect">
                      <a:avLst/>
                    </a:prstGeom>
                  </pic:spPr>
                </pic:pic>
              </a:graphicData>
            </a:graphic>
          </wp:inline>
        </w:drawing>
      </w:r>
    </w:p>
    <w:p w14:paraId="7C3A77FA" w14:textId="274AE399" w:rsidR="00C147B4" w:rsidRDefault="0035116C" w:rsidP="008E1D82">
      <w:pPr>
        <w:pStyle w:val="ListParagraph"/>
        <w:ind w:left="360"/>
        <w:jc w:val="both"/>
        <w:rPr>
          <w:lang w:val="en-ZA"/>
        </w:rPr>
      </w:pPr>
      <w:r w:rsidRPr="0035116C">
        <w:rPr>
          <w:b/>
          <w:bCs/>
          <w:u w:val="single"/>
          <w:lang w:val="en-ZA"/>
        </w:rPr>
        <w:t>Template based Applications:</w:t>
      </w:r>
      <w:r>
        <w:rPr>
          <w:b/>
          <w:bCs/>
          <w:u w:val="single"/>
          <w:lang w:val="en-ZA"/>
        </w:rPr>
        <w:t xml:space="preserve"> </w:t>
      </w:r>
    </w:p>
    <w:p w14:paraId="7F0A38DF" w14:textId="12AABEF8" w:rsidR="00C76ADE" w:rsidRDefault="00C76ADE" w:rsidP="008E1D82">
      <w:pPr>
        <w:pStyle w:val="ListParagraph"/>
        <w:ind w:left="360"/>
        <w:jc w:val="both"/>
        <w:rPr>
          <w:lang w:val="en-ZA"/>
        </w:rPr>
      </w:pPr>
      <w:r w:rsidRPr="00E72572">
        <w:rPr>
          <w:b/>
          <w:bCs/>
          <w:lang w:val="en-ZA"/>
        </w:rPr>
        <w:t>Master-Detail</w:t>
      </w:r>
      <w:r>
        <w:rPr>
          <w:lang w:val="en-ZA"/>
        </w:rPr>
        <w:t xml:space="preserve"> and </w:t>
      </w:r>
      <w:r w:rsidRPr="00E72572">
        <w:rPr>
          <w:b/>
          <w:bCs/>
          <w:lang w:val="en-ZA"/>
        </w:rPr>
        <w:t>WorkList</w:t>
      </w:r>
      <w:r>
        <w:rPr>
          <w:lang w:val="en-ZA"/>
        </w:rPr>
        <w:t xml:space="preserve"> applications are </w:t>
      </w:r>
      <w:r w:rsidR="00E72572">
        <w:rPr>
          <w:lang w:val="en-ZA"/>
        </w:rPr>
        <w:t>template-based</w:t>
      </w:r>
      <w:r>
        <w:rPr>
          <w:lang w:val="en-ZA"/>
        </w:rPr>
        <w:t xml:space="preserve"> applications 90% of the code automatically generated.</w:t>
      </w:r>
      <w:r w:rsidR="00E72572">
        <w:rPr>
          <w:lang w:val="en-ZA"/>
        </w:rPr>
        <w:t xml:space="preserve"> Under these applications instead of Page tag we will use </w:t>
      </w:r>
      <w:r w:rsidR="00E72572" w:rsidRPr="00E72572">
        <w:rPr>
          <w:b/>
          <w:bCs/>
          <w:lang w:val="en-ZA"/>
        </w:rPr>
        <w:t>Semantic page</w:t>
      </w:r>
      <w:r w:rsidR="00E72572">
        <w:rPr>
          <w:lang w:val="en-ZA"/>
        </w:rPr>
        <w:t>.</w:t>
      </w:r>
    </w:p>
    <w:p w14:paraId="7D7AE36B" w14:textId="2A671BDE" w:rsidR="00E72572" w:rsidRDefault="00E72572" w:rsidP="008E1D82">
      <w:pPr>
        <w:pStyle w:val="ListParagraph"/>
        <w:ind w:left="360"/>
        <w:jc w:val="both"/>
        <w:rPr>
          <w:lang w:val="en-ZA"/>
        </w:rPr>
      </w:pPr>
      <w:r>
        <w:rPr>
          <w:lang w:val="en-ZA"/>
        </w:rPr>
        <w:t xml:space="preserve">Difference between Page and Semantic Page- </w:t>
      </w:r>
    </w:p>
    <w:p w14:paraId="50A4E34C" w14:textId="40E8C076" w:rsidR="007F6DC7" w:rsidRDefault="007F6DC7" w:rsidP="008E1D82">
      <w:pPr>
        <w:pStyle w:val="ListParagraph"/>
        <w:ind w:left="360"/>
        <w:jc w:val="both"/>
        <w:rPr>
          <w:lang w:val="en-ZA"/>
        </w:rPr>
      </w:pPr>
      <w:r>
        <w:rPr>
          <w:lang w:val="en-ZA"/>
        </w:rPr>
        <w:t xml:space="preserve">While creating the Master-Detail application using master-detail template we </w:t>
      </w:r>
      <w:r w:rsidR="00697662">
        <w:rPr>
          <w:lang w:val="en-ZA"/>
        </w:rPr>
        <w:t>can select the details.</w:t>
      </w:r>
    </w:p>
    <w:p w14:paraId="72ACE545" w14:textId="3C899C97" w:rsidR="00511566" w:rsidRPr="006875C0" w:rsidRDefault="006875C0" w:rsidP="008E1D82">
      <w:pPr>
        <w:pStyle w:val="ListParagraph"/>
        <w:ind w:left="360"/>
        <w:jc w:val="both"/>
        <w:rPr>
          <w:lang w:val="en-ZA"/>
        </w:rPr>
      </w:pPr>
      <w:r w:rsidRPr="006875C0">
        <w:rPr>
          <w:lang w:val="en-ZA"/>
        </w:rPr>
        <w:t>These Master-Detail and WorkList applications are called as FIORI like application.</w:t>
      </w:r>
    </w:p>
    <w:p w14:paraId="3C2C56CB" w14:textId="1DB2E2A0" w:rsidR="00364C53" w:rsidRPr="00511566" w:rsidRDefault="00364C53" w:rsidP="008E1D82">
      <w:pPr>
        <w:pStyle w:val="ListParagraph"/>
        <w:ind w:left="360"/>
        <w:jc w:val="both"/>
        <w:rPr>
          <w:b/>
          <w:bCs/>
          <w:u w:val="single"/>
          <w:lang w:val="en-ZA"/>
        </w:rPr>
      </w:pPr>
      <w:bookmarkStart w:id="59" w:name="Master_detail"/>
      <w:r w:rsidRPr="00511566">
        <w:rPr>
          <w:b/>
          <w:bCs/>
          <w:u w:val="single"/>
          <w:lang w:val="en-ZA"/>
        </w:rPr>
        <w:t>Master-Detail Application:</w:t>
      </w:r>
    </w:p>
    <w:bookmarkEnd w:id="59"/>
    <w:p w14:paraId="38C51F92" w14:textId="1C9C6697" w:rsidR="00697662" w:rsidRPr="0035116C" w:rsidRDefault="00697662" w:rsidP="000E1C3C">
      <w:pPr>
        <w:pStyle w:val="ListParagraph"/>
        <w:ind w:left="360" w:firstLine="360"/>
        <w:jc w:val="both"/>
        <w:rPr>
          <w:lang w:val="en-ZA"/>
        </w:rPr>
      </w:pPr>
      <w:r>
        <w:rPr>
          <w:noProof/>
          <w:lang w:val="en-IN" w:eastAsia="en-IN"/>
        </w:rPr>
        <w:drawing>
          <wp:inline distT="0" distB="0" distL="0" distR="0" wp14:anchorId="37186A46" wp14:editId="4B1F5A02">
            <wp:extent cx="4724400" cy="4222686"/>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34052" cy="4231313"/>
                    </a:xfrm>
                    <a:prstGeom prst="rect">
                      <a:avLst/>
                    </a:prstGeom>
                  </pic:spPr>
                </pic:pic>
              </a:graphicData>
            </a:graphic>
          </wp:inline>
        </w:drawing>
      </w:r>
    </w:p>
    <w:p w14:paraId="4B2A5DF6" w14:textId="77777777" w:rsidR="00B12DA9" w:rsidRDefault="00B12DA9" w:rsidP="0020421D">
      <w:pPr>
        <w:pStyle w:val="ListParagraph"/>
        <w:ind w:left="360"/>
        <w:jc w:val="both"/>
        <w:rPr>
          <w:lang w:val="en-ZA"/>
        </w:rPr>
      </w:pPr>
    </w:p>
    <w:p w14:paraId="3A2C16D8" w14:textId="29FBE015" w:rsidR="009D5623" w:rsidRDefault="00697662" w:rsidP="0020421D">
      <w:pPr>
        <w:pStyle w:val="ListParagraph"/>
        <w:ind w:left="360"/>
        <w:jc w:val="both"/>
        <w:rPr>
          <w:lang w:val="en-ZA"/>
        </w:rPr>
      </w:pPr>
      <w:r>
        <w:rPr>
          <w:lang w:val="en-ZA"/>
        </w:rPr>
        <w:t>After code generated for master-Detail Application</w:t>
      </w:r>
      <w:r w:rsidR="00B76962">
        <w:rPr>
          <w:lang w:val="en-ZA"/>
        </w:rPr>
        <w:t xml:space="preserve"> looks like below</w:t>
      </w:r>
      <w:r w:rsidR="009D5623">
        <w:rPr>
          <w:lang w:val="en-ZA"/>
        </w:rPr>
        <w:t>,</w:t>
      </w:r>
      <w:r w:rsidR="00B76962">
        <w:rPr>
          <w:lang w:val="en-ZA"/>
        </w:rPr>
        <w:t xml:space="preserve"> if we want to change </w:t>
      </w:r>
      <w:r w:rsidR="00D375AF">
        <w:rPr>
          <w:lang w:val="en-ZA"/>
        </w:rPr>
        <w:t>anything</w:t>
      </w:r>
      <w:r w:rsidR="009D5623">
        <w:rPr>
          <w:lang w:val="en-ZA"/>
        </w:rPr>
        <w:t xml:space="preserve"> we must follow below steps.</w:t>
      </w:r>
    </w:p>
    <w:p w14:paraId="770543B6" w14:textId="6C245238" w:rsidR="00B76962" w:rsidRDefault="00B76962" w:rsidP="000E1C3C">
      <w:pPr>
        <w:pStyle w:val="ListParagraph"/>
        <w:ind w:left="360" w:firstLine="360"/>
        <w:jc w:val="both"/>
        <w:rPr>
          <w:lang w:val="en-ZA"/>
        </w:rPr>
      </w:pPr>
      <w:r>
        <w:rPr>
          <w:noProof/>
          <w:lang w:val="en-IN" w:eastAsia="en-IN"/>
        </w:rPr>
        <w:drawing>
          <wp:inline distT="0" distB="0" distL="0" distR="0" wp14:anchorId="487330A5" wp14:editId="524B9B26">
            <wp:extent cx="5943600" cy="30010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001010"/>
                    </a:xfrm>
                    <a:prstGeom prst="rect">
                      <a:avLst/>
                    </a:prstGeom>
                  </pic:spPr>
                </pic:pic>
              </a:graphicData>
            </a:graphic>
          </wp:inline>
        </w:drawing>
      </w:r>
    </w:p>
    <w:p w14:paraId="3597D7FD" w14:textId="70CDB898" w:rsidR="00463485" w:rsidRDefault="00697662" w:rsidP="00B80CB8">
      <w:pPr>
        <w:pStyle w:val="ListParagraph"/>
        <w:numPr>
          <w:ilvl w:val="0"/>
          <w:numId w:val="43"/>
        </w:numPr>
        <w:jc w:val="both"/>
        <w:rPr>
          <w:lang w:val="en-ZA"/>
        </w:rPr>
      </w:pPr>
      <w:r>
        <w:rPr>
          <w:lang w:val="en-ZA"/>
        </w:rPr>
        <w:t xml:space="preserve"> First change the text in i18n.</w:t>
      </w:r>
    </w:p>
    <w:p w14:paraId="1F2F863F" w14:textId="3A5D238F" w:rsidR="009D5623" w:rsidRDefault="009D5623" w:rsidP="00B80CB8">
      <w:pPr>
        <w:pStyle w:val="ListParagraph"/>
        <w:numPr>
          <w:ilvl w:val="0"/>
          <w:numId w:val="43"/>
        </w:numPr>
        <w:jc w:val="both"/>
        <w:rPr>
          <w:lang w:val="en-ZA"/>
        </w:rPr>
      </w:pPr>
      <w:r>
        <w:rPr>
          <w:lang w:val="en-ZA"/>
        </w:rPr>
        <w:t>Edit Master page as</w:t>
      </w:r>
      <w:r w:rsidR="000234FC">
        <w:rPr>
          <w:lang w:val="en-ZA"/>
        </w:rPr>
        <w:t xml:space="preserve"> we</w:t>
      </w:r>
      <w:r>
        <w:rPr>
          <w:lang w:val="en-ZA"/>
        </w:rPr>
        <w:t xml:space="preserve"> required.</w:t>
      </w:r>
    </w:p>
    <w:p w14:paraId="5586824D" w14:textId="4F67A01D" w:rsidR="00946F44" w:rsidRDefault="00946F44" w:rsidP="00946F44">
      <w:pPr>
        <w:pStyle w:val="ListParagraph"/>
        <w:jc w:val="both"/>
        <w:rPr>
          <w:lang w:val="en-ZA"/>
        </w:rPr>
      </w:pPr>
      <w:r>
        <w:rPr>
          <w:lang w:val="en-ZA"/>
        </w:rPr>
        <w:t>If want to do any changes in Master page, find the list UI element in XML View and add the attributes aggregation, FirstStatus and etc …</w:t>
      </w:r>
    </w:p>
    <w:p w14:paraId="5B03141B" w14:textId="41100945" w:rsidR="009D5623" w:rsidRDefault="009D5623" w:rsidP="00B80CB8">
      <w:pPr>
        <w:pStyle w:val="ListParagraph"/>
        <w:numPr>
          <w:ilvl w:val="0"/>
          <w:numId w:val="43"/>
        </w:numPr>
        <w:jc w:val="both"/>
        <w:rPr>
          <w:lang w:val="en-ZA"/>
        </w:rPr>
      </w:pPr>
      <w:r>
        <w:rPr>
          <w:lang w:val="en-ZA"/>
        </w:rPr>
        <w:t xml:space="preserve">Edit detail page as </w:t>
      </w:r>
      <w:r w:rsidR="00042D63">
        <w:rPr>
          <w:lang w:val="en-ZA"/>
        </w:rPr>
        <w:t xml:space="preserve">we </w:t>
      </w:r>
      <w:r>
        <w:rPr>
          <w:lang w:val="en-ZA"/>
        </w:rPr>
        <w:t>required.</w:t>
      </w:r>
    </w:p>
    <w:p w14:paraId="5100CF5E" w14:textId="3DB36FC1" w:rsidR="00276A1E" w:rsidRDefault="00276A1E" w:rsidP="00276A1E">
      <w:pPr>
        <w:pStyle w:val="ListParagraph"/>
        <w:jc w:val="both"/>
        <w:rPr>
          <w:lang w:val="en-ZA"/>
        </w:rPr>
      </w:pPr>
      <w:r>
        <w:rPr>
          <w:lang w:val="en-ZA"/>
        </w:rPr>
        <w:t xml:space="preserve">Same </w:t>
      </w:r>
      <w:r w:rsidR="002A1DBD">
        <w:rPr>
          <w:lang w:val="en-ZA"/>
        </w:rPr>
        <w:t>as</w:t>
      </w:r>
      <w:r>
        <w:rPr>
          <w:lang w:val="en-ZA"/>
        </w:rPr>
        <w:t xml:space="preserve"> above point, we can change the detail page in ObjectHeader or inside content of icon tab filters.</w:t>
      </w:r>
    </w:p>
    <w:p w14:paraId="72A0F95F" w14:textId="4E839FCF" w:rsidR="009D5623" w:rsidRDefault="009D5623" w:rsidP="00B80CB8">
      <w:pPr>
        <w:pStyle w:val="ListParagraph"/>
        <w:numPr>
          <w:ilvl w:val="0"/>
          <w:numId w:val="43"/>
        </w:numPr>
        <w:jc w:val="both"/>
        <w:rPr>
          <w:lang w:val="en-ZA"/>
        </w:rPr>
      </w:pPr>
      <w:r>
        <w:rPr>
          <w:lang w:val="en-ZA"/>
        </w:rPr>
        <w:t>Create any action on detail page footer.</w:t>
      </w:r>
      <w:r w:rsidR="00486630">
        <w:rPr>
          <w:lang w:val="en-ZA"/>
        </w:rPr>
        <w:t xml:space="preserve"> </w:t>
      </w:r>
      <w:r w:rsidR="002E0907">
        <w:rPr>
          <w:lang w:val="en-ZA"/>
        </w:rPr>
        <w:t xml:space="preserve">  </w:t>
      </w:r>
    </w:p>
    <w:p w14:paraId="676CD92D" w14:textId="35225273" w:rsidR="007A53F9" w:rsidRDefault="007A53F9" w:rsidP="007A53F9">
      <w:pPr>
        <w:ind w:left="360"/>
        <w:jc w:val="both"/>
        <w:rPr>
          <w:lang w:val="en-ZA"/>
        </w:rPr>
      </w:pPr>
      <w:r w:rsidRPr="007A53F9">
        <w:rPr>
          <w:b/>
          <w:bCs/>
          <w:lang w:val="en-ZA"/>
        </w:rPr>
        <w:t>Note:</w:t>
      </w:r>
      <w:r>
        <w:rPr>
          <w:lang w:val="en-ZA"/>
        </w:rPr>
        <w:t xml:space="preserve"> Normally this Master-Detail application is used for </w:t>
      </w:r>
      <w:r w:rsidRPr="00946F44">
        <w:rPr>
          <w:b/>
          <w:bCs/>
          <w:lang w:val="en-ZA"/>
        </w:rPr>
        <w:t>Approve/ Reject</w:t>
      </w:r>
      <w:r>
        <w:rPr>
          <w:lang w:val="en-ZA"/>
        </w:rPr>
        <w:t xml:space="preserve"> scenario only.</w:t>
      </w:r>
    </w:p>
    <w:p w14:paraId="00C1C745" w14:textId="259506D3" w:rsidR="00B76962" w:rsidRDefault="00B76962" w:rsidP="007A53F9">
      <w:pPr>
        <w:ind w:left="360"/>
        <w:jc w:val="both"/>
        <w:rPr>
          <w:noProof/>
        </w:rPr>
      </w:pPr>
      <w:r>
        <w:rPr>
          <w:noProof/>
        </w:rPr>
        <w:t>To add approve and reject buttons in view the logic is as below</w:t>
      </w:r>
      <w:r w:rsidR="006857A2">
        <w:rPr>
          <w:noProof/>
        </w:rPr>
        <w:t>,this logic we</w:t>
      </w:r>
      <w:r w:rsidR="00C03253">
        <w:rPr>
          <w:noProof/>
        </w:rPr>
        <w:t xml:space="preserve"> </w:t>
      </w:r>
      <w:r w:rsidR="006857A2">
        <w:rPr>
          <w:noProof/>
        </w:rPr>
        <w:t xml:space="preserve">can write </w:t>
      </w:r>
      <w:r w:rsidR="006857A2" w:rsidRPr="007C4B32">
        <w:rPr>
          <w:b/>
          <w:bCs/>
          <w:noProof/>
        </w:rPr>
        <w:t>ab</w:t>
      </w:r>
      <w:r w:rsidR="00CB3C36" w:rsidRPr="007C4B32">
        <w:rPr>
          <w:b/>
          <w:bCs/>
          <w:noProof/>
        </w:rPr>
        <w:t>efore</w:t>
      </w:r>
      <w:r w:rsidR="006857A2">
        <w:rPr>
          <w:noProof/>
        </w:rPr>
        <w:t xml:space="preserve"> the end tag of </w:t>
      </w:r>
      <w:r w:rsidR="006857A2" w:rsidRPr="006857A2">
        <w:rPr>
          <w:b/>
          <w:bCs/>
          <w:noProof/>
        </w:rPr>
        <w:t>&lt;/semantic:DetailPage&gt;.</w:t>
      </w:r>
    </w:p>
    <w:p w14:paraId="7666D4B4" w14:textId="209B53C3" w:rsidR="00B76962" w:rsidRDefault="003F5408" w:rsidP="00B67AD6">
      <w:pPr>
        <w:ind w:left="360" w:firstLine="360"/>
        <w:jc w:val="both"/>
        <w:rPr>
          <w:noProof/>
        </w:rPr>
      </w:pPr>
      <w:r>
        <w:rPr>
          <w:noProof/>
          <w:lang w:val="en-IN" w:eastAsia="en-IN"/>
        </w:rPr>
        <w:drawing>
          <wp:inline distT="0" distB="0" distL="0" distR="0" wp14:anchorId="01E92B72" wp14:editId="3FFC6346">
            <wp:extent cx="5524500" cy="136105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38579" cy="1364526"/>
                    </a:xfrm>
                    <a:prstGeom prst="rect">
                      <a:avLst/>
                    </a:prstGeom>
                  </pic:spPr>
                </pic:pic>
              </a:graphicData>
            </a:graphic>
          </wp:inline>
        </w:drawing>
      </w:r>
    </w:p>
    <w:p w14:paraId="76103441" w14:textId="1BFAE59C" w:rsidR="00B76962" w:rsidRDefault="00B76962" w:rsidP="007A53F9">
      <w:pPr>
        <w:ind w:left="360"/>
        <w:jc w:val="both"/>
        <w:rPr>
          <w:noProof/>
        </w:rPr>
      </w:pPr>
      <w:r>
        <w:rPr>
          <w:noProof/>
        </w:rPr>
        <w:t xml:space="preserve">If user click on Approve button the product status should update as Approve, whereas for Reject, status should update as Reject for this </w:t>
      </w:r>
      <w:r w:rsidR="009826CA">
        <w:rPr>
          <w:noProof/>
        </w:rPr>
        <w:t xml:space="preserve">am using </w:t>
      </w:r>
      <w:r w:rsidR="009826CA" w:rsidRPr="009826CA">
        <w:rPr>
          <w:b/>
          <w:bCs/>
          <w:noProof/>
        </w:rPr>
        <w:t>EXECUTE_ACTION</w:t>
      </w:r>
      <w:r w:rsidR="009826CA">
        <w:rPr>
          <w:noProof/>
        </w:rPr>
        <w:t xml:space="preserve"> opertion in Back-end.</w:t>
      </w:r>
      <w:r w:rsidR="00FF7F81">
        <w:rPr>
          <w:noProof/>
        </w:rPr>
        <w:t xml:space="preserve"> The URL is as below.</w:t>
      </w:r>
    </w:p>
    <w:p w14:paraId="34B2078E" w14:textId="1BFAE59C" w:rsidR="00FF7F81" w:rsidRDefault="00FF7F81" w:rsidP="007A53F9">
      <w:pPr>
        <w:ind w:left="360"/>
        <w:jc w:val="both"/>
        <w:rPr>
          <w:noProof/>
        </w:rPr>
      </w:pPr>
      <w:r>
        <w:rPr>
          <w:noProof/>
          <w:lang w:val="en-IN" w:eastAsia="en-IN"/>
        </w:rPr>
        <w:drawing>
          <wp:inline distT="0" distB="0" distL="0" distR="0" wp14:anchorId="341644BD" wp14:editId="5F9FE2FD">
            <wp:extent cx="5943600" cy="1993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99390"/>
                    </a:xfrm>
                    <a:prstGeom prst="rect">
                      <a:avLst/>
                    </a:prstGeom>
                  </pic:spPr>
                </pic:pic>
              </a:graphicData>
            </a:graphic>
          </wp:inline>
        </w:drawing>
      </w:r>
    </w:p>
    <w:p w14:paraId="38514D5C" w14:textId="1FB3CB5B" w:rsidR="00FF7F81" w:rsidRDefault="00E85A94" w:rsidP="007A53F9">
      <w:pPr>
        <w:ind w:left="360"/>
        <w:jc w:val="both"/>
        <w:rPr>
          <w:noProof/>
        </w:rPr>
      </w:pPr>
      <w:r>
        <w:rPr>
          <w:noProof/>
        </w:rPr>
        <w:t xml:space="preserve">The </w:t>
      </w:r>
      <w:r w:rsidR="00FF7F81" w:rsidRPr="00B67AD6">
        <w:rPr>
          <w:b/>
          <w:bCs/>
          <w:noProof/>
        </w:rPr>
        <w:t>EXECUTE_ACTION</w:t>
      </w:r>
      <w:r w:rsidR="00FF7F81">
        <w:rPr>
          <w:noProof/>
        </w:rPr>
        <w:t xml:space="preserve"> will </w:t>
      </w:r>
      <w:r>
        <w:rPr>
          <w:noProof/>
        </w:rPr>
        <w:t>execute any type of opertaion.</w:t>
      </w:r>
      <w:r w:rsidR="00B67AD6">
        <w:rPr>
          <w:noProof/>
        </w:rPr>
        <w:t xml:space="preserve">To Execute the EXECUTE_ACTION method we should create the </w:t>
      </w:r>
      <w:r w:rsidR="00B67AD6" w:rsidRPr="00B67AD6">
        <w:rPr>
          <w:b/>
          <w:bCs/>
          <w:noProof/>
        </w:rPr>
        <w:t>FUNCTION_IMPORT</w:t>
      </w:r>
      <w:r w:rsidR="00B67AD6">
        <w:rPr>
          <w:noProof/>
        </w:rPr>
        <w:t xml:space="preserve"> in back-end ODATA Service</w:t>
      </w:r>
      <w:r w:rsidR="008143EA">
        <w:rPr>
          <w:noProof/>
        </w:rPr>
        <w:t xml:space="preserve"> first</w:t>
      </w:r>
      <w:r w:rsidR="00B67AD6">
        <w:rPr>
          <w:noProof/>
        </w:rPr>
        <w:t>.</w:t>
      </w:r>
      <w:r w:rsidR="00EC139E">
        <w:rPr>
          <w:noProof/>
        </w:rPr>
        <w:t>From front end if we call function import the EXECUTE_ACTION method will trigger.</w:t>
      </w:r>
    </w:p>
    <w:p w14:paraId="7C9D7342" w14:textId="0FB904A7" w:rsidR="00EC139E" w:rsidRDefault="00EC139E" w:rsidP="007A53F9">
      <w:pPr>
        <w:ind w:left="360"/>
        <w:jc w:val="both"/>
        <w:rPr>
          <w:noProof/>
        </w:rPr>
      </w:pPr>
      <w:r>
        <w:rPr>
          <w:noProof/>
        </w:rPr>
        <w:t>When user click on any one of the above button below functin logic will trigger which inturn execute the EXECUTE_ACTION method as below.</w:t>
      </w:r>
    </w:p>
    <w:p w14:paraId="5EF53F80" w14:textId="66EEC378" w:rsidR="007B3997" w:rsidRDefault="00364C53" w:rsidP="00E727D1">
      <w:pPr>
        <w:ind w:left="720"/>
        <w:jc w:val="both"/>
        <w:rPr>
          <w:noProof/>
        </w:rPr>
      </w:pPr>
      <w:r>
        <w:rPr>
          <w:noProof/>
          <w:lang w:val="en-IN" w:eastAsia="en-IN"/>
        </w:rPr>
        <w:drawing>
          <wp:inline distT="0" distB="0" distL="0" distR="0" wp14:anchorId="72528773" wp14:editId="50151C6E">
            <wp:extent cx="4514850" cy="20787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68724" cy="2103585"/>
                    </a:xfrm>
                    <a:prstGeom prst="rect">
                      <a:avLst/>
                    </a:prstGeom>
                  </pic:spPr>
                </pic:pic>
              </a:graphicData>
            </a:graphic>
          </wp:inline>
        </w:drawing>
      </w:r>
      <w:r w:rsidR="00E727D1">
        <w:rPr>
          <w:noProof/>
        </w:rPr>
        <w:t xml:space="preserve">     </w:t>
      </w:r>
      <w:r w:rsidR="007B3997">
        <w:rPr>
          <w:noProof/>
          <w:lang w:val="en-IN" w:eastAsia="en-IN"/>
        </w:rPr>
        <w:drawing>
          <wp:inline distT="0" distB="0" distL="0" distR="0" wp14:anchorId="515360C6" wp14:editId="66CEEB99">
            <wp:extent cx="4067175" cy="160865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55586" cy="1643626"/>
                    </a:xfrm>
                    <a:prstGeom prst="rect">
                      <a:avLst/>
                    </a:prstGeom>
                  </pic:spPr>
                </pic:pic>
              </a:graphicData>
            </a:graphic>
          </wp:inline>
        </w:drawing>
      </w:r>
    </w:p>
    <w:p w14:paraId="5F0D6C47" w14:textId="0EE7B22F" w:rsidR="007B09BA" w:rsidRDefault="007B09BA" w:rsidP="007B09BA">
      <w:pPr>
        <w:ind w:left="360"/>
        <w:jc w:val="both"/>
        <w:rPr>
          <w:noProof/>
        </w:rPr>
      </w:pPr>
      <w:r>
        <w:rPr>
          <w:noProof/>
        </w:rPr>
        <w:t xml:space="preserve">In Back-end we straight away execute the EXECUTE_ACTION method. In this method having </w:t>
      </w:r>
      <w:r w:rsidRPr="00950289">
        <w:rPr>
          <w:b/>
          <w:bCs/>
          <w:noProof/>
        </w:rPr>
        <w:t>IT_PARAMETER</w:t>
      </w:r>
      <w:r>
        <w:rPr>
          <w:noProof/>
        </w:rPr>
        <w:t xml:space="preserve"> parameter, which is having two </w:t>
      </w:r>
      <w:r w:rsidR="00950289">
        <w:rPr>
          <w:noProof/>
        </w:rPr>
        <w:t xml:space="preserve">variables </w:t>
      </w:r>
      <w:r w:rsidR="00950289" w:rsidRPr="00950289">
        <w:rPr>
          <w:b/>
          <w:bCs/>
          <w:noProof/>
        </w:rPr>
        <w:t>name</w:t>
      </w:r>
      <w:r w:rsidR="00950289">
        <w:rPr>
          <w:noProof/>
        </w:rPr>
        <w:t xml:space="preserve"> and </w:t>
      </w:r>
      <w:r w:rsidR="00950289" w:rsidRPr="00950289">
        <w:rPr>
          <w:b/>
          <w:bCs/>
          <w:noProof/>
        </w:rPr>
        <w:t>value</w:t>
      </w:r>
      <w:r w:rsidR="00F55AAA">
        <w:rPr>
          <w:noProof/>
        </w:rPr>
        <w:t xml:space="preserve"> and the logic is as below.</w:t>
      </w:r>
    </w:p>
    <w:p w14:paraId="69AB7450" w14:textId="50F550AD" w:rsidR="00F55AAA" w:rsidRDefault="00F55AAA" w:rsidP="00F55AAA">
      <w:pPr>
        <w:ind w:left="360" w:firstLine="360"/>
        <w:jc w:val="both"/>
        <w:rPr>
          <w:noProof/>
        </w:rPr>
      </w:pPr>
      <w:r>
        <w:rPr>
          <w:noProof/>
          <w:lang w:val="en-IN" w:eastAsia="en-IN"/>
        </w:rPr>
        <w:drawing>
          <wp:inline distT="0" distB="0" distL="0" distR="0" wp14:anchorId="6E24CAD8" wp14:editId="2F0C1D73">
            <wp:extent cx="5352585" cy="274320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356980" cy="2745453"/>
                    </a:xfrm>
                    <a:prstGeom prst="rect">
                      <a:avLst/>
                    </a:prstGeom>
                  </pic:spPr>
                </pic:pic>
              </a:graphicData>
            </a:graphic>
          </wp:inline>
        </w:drawing>
      </w:r>
    </w:p>
    <w:p w14:paraId="02C89289" w14:textId="69D0D658" w:rsidR="00E93AF2" w:rsidRDefault="00364C53" w:rsidP="00511566">
      <w:pPr>
        <w:spacing w:after="0"/>
        <w:ind w:left="360"/>
        <w:jc w:val="both"/>
        <w:rPr>
          <w:lang w:val="en-ZA"/>
        </w:rPr>
      </w:pPr>
      <w:bookmarkStart w:id="60" w:name="worklist"/>
      <w:r w:rsidRPr="00364C53">
        <w:rPr>
          <w:b/>
          <w:bCs/>
          <w:u w:val="single"/>
          <w:lang w:val="en-ZA"/>
        </w:rPr>
        <w:t>Work List:</w:t>
      </w:r>
      <w:r>
        <w:rPr>
          <w:b/>
          <w:bCs/>
          <w:u w:val="single"/>
          <w:lang w:val="en-ZA"/>
        </w:rPr>
        <w:t xml:space="preserve"> </w:t>
      </w:r>
      <w:bookmarkEnd w:id="60"/>
      <w:r w:rsidR="00511566">
        <w:rPr>
          <w:lang w:val="en-ZA"/>
        </w:rPr>
        <w:t xml:space="preserve">This </w:t>
      </w:r>
      <w:r w:rsidR="00354B2E">
        <w:rPr>
          <w:lang w:val="en-ZA"/>
        </w:rPr>
        <w:t>Worklist</w:t>
      </w:r>
      <w:r w:rsidR="00511566">
        <w:rPr>
          <w:lang w:val="en-ZA"/>
        </w:rPr>
        <w:t xml:space="preserve"> and Master-detail Applications are used for decision making purpose.</w:t>
      </w:r>
    </w:p>
    <w:p w14:paraId="611D8799" w14:textId="0BBBE6AF" w:rsidR="00A74DFD" w:rsidRPr="00511566" w:rsidRDefault="00511566" w:rsidP="00354B2E">
      <w:pPr>
        <w:spacing w:after="0"/>
        <w:ind w:left="360"/>
        <w:jc w:val="both"/>
        <w:rPr>
          <w:lang w:val="en-ZA"/>
        </w:rPr>
      </w:pPr>
      <w:r w:rsidRPr="00511566">
        <w:rPr>
          <w:lang w:val="en-ZA"/>
        </w:rPr>
        <w:t>And the steps are same as Master-detail Application.</w:t>
      </w:r>
    </w:p>
    <w:p w14:paraId="0E157229" w14:textId="6FAFD529" w:rsidR="004A7E3E" w:rsidRDefault="00634380" w:rsidP="00634380">
      <w:pPr>
        <w:pStyle w:val="ListParagraph"/>
        <w:numPr>
          <w:ilvl w:val="0"/>
          <w:numId w:val="3"/>
        </w:numPr>
        <w:jc w:val="both"/>
        <w:rPr>
          <w:b/>
          <w:bCs/>
          <w:color w:val="FF0000"/>
          <w:lang w:val="en-ZA"/>
        </w:rPr>
      </w:pPr>
      <w:bookmarkStart w:id="61" w:name="list_Report_cds"/>
      <w:r w:rsidRPr="00634380">
        <w:rPr>
          <w:b/>
          <w:bCs/>
          <w:color w:val="FF0000"/>
          <w:lang w:val="en-ZA"/>
        </w:rPr>
        <w:t>List Report Application with CDS and Annotation</w:t>
      </w:r>
      <w:bookmarkEnd w:id="61"/>
      <w:r w:rsidRPr="00634380">
        <w:rPr>
          <w:b/>
          <w:bCs/>
          <w:color w:val="FF0000"/>
          <w:lang w:val="en-ZA"/>
        </w:rPr>
        <w:t>:</w:t>
      </w:r>
      <w:r w:rsidR="00ED1F6B" w:rsidRPr="00634380">
        <w:rPr>
          <w:b/>
          <w:bCs/>
          <w:color w:val="FF0000"/>
          <w:lang w:val="en-ZA"/>
        </w:rPr>
        <w:t xml:space="preserve"> </w:t>
      </w:r>
      <w:r>
        <w:rPr>
          <w:b/>
          <w:bCs/>
          <w:color w:val="FF0000"/>
          <w:lang w:val="en-ZA"/>
        </w:rPr>
        <w:t>38</w:t>
      </w:r>
    </w:p>
    <w:p w14:paraId="47918426" w14:textId="7E1DA49F" w:rsidR="00634380" w:rsidRDefault="003E51CD" w:rsidP="00634380">
      <w:pPr>
        <w:pStyle w:val="ListParagraph"/>
        <w:ind w:left="360"/>
        <w:jc w:val="both"/>
        <w:rPr>
          <w:lang w:val="en-ZA"/>
        </w:rPr>
      </w:pPr>
      <w:r w:rsidRPr="003E51CD">
        <w:rPr>
          <w:lang w:val="en-ZA"/>
        </w:rPr>
        <w:t>This is coming into FIORI Element based application</w:t>
      </w:r>
      <w:r w:rsidR="002D0ACB">
        <w:rPr>
          <w:lang w:val="en-ZA"/>
        </w:rPr>
        <w:t xml:space="preserve">s, under this there are three which are </w:t>
      </w:r>
      <w:r w:rsidR="002D0ACB" w:rsidRPr="003E4185">
        <w:rPr>
          <w:b/>
          <w:bCs/>
          <w:lang w:val="en-ZA"/>
        </w:rPr>
        <w:t>List Report, ALP</w:t>
      </w:r>
      <w:r w:rsidR="00342E70" w:rsidRPr="003E4185">
        <w:rPr>
          <w:b/>
          <w:bCs/>
          <w:lang w:val="en-ZA"/>
        </w:rPr>
        <w:t xml:space="preserve">, </w:t>
      </w:r>
      <w:r w:rsidR="00E9313D" w:rsidRPr="003E4185">
        <w:rPr>
          <w:b/>
          <w:bCs/>
          <w:lang w:val="en-ZA"/>
        </w:rPr>
        <w:t>and OVP</w:t>
      </w:r>
      <w:r w:rsidR="002D0ACB">
        <w:rPr>
          <w:lang w:val="en-ZA"/>
        </w:rPr>
        <w:t xml:space="preserve">. But in </w:t>
      </w:r>
      <w:r w:rsidR="00342E70">
        <w:rPr>
          <w:lang w:val="en-ZA"/>
        </w:rPr>
        <w:t>Realtime</w:t>
      </w:r>
      <w:r w:rsidR="002D0ACB">
        <w:rPr>
          <w:lang w:val="en-ZA"/>
        </w:rPr>
        <w:t xml:space="preserve"> we will use List Report mostly.</w:t>
      </w:r>
    </w:p>
    <w:p w14:paraId="0CE9E80F" w14:textId="27FD0DF8" w:rsidR="002D0ACB" w:rsidRDefault="002D0ACB" w:rsidP="00634380">
      <w:pPr>
        <w:pStyle w:val="ListParagraph"/>
        <w:ind w:left="360"/>
        <w:jc w:val="both"/>
        <w:rPr>
          <w:lang w:val="en-ZA"/>
        </w:rPr>
      </w:pPr>
      <w:r>
        <w:rPr>
          <w:lang w:val="en-ZA"/>
        </w:rPr>
        <w:t xml:space="preserve">The speciality of these applications is </w:t>
      </w:r>
      <w:r w:rsidRPr="006B46F9">
        <w:rPr>
          <w:b/>
          <w:bCs/>
          <w:lang w:val="en-ZA"/>
        </w:rPr>
        <w:t>without any code</w:t>
      </w:r>
      <w:r>
        <w:rPr>
          <w:lang w:val="en-ZA"/>
        </w:rPr>
        <w:t xml:space="preserve"> the applications will generate, even we don’t have any scope to write the logic for UI element design. Then how we will get UI elements display is using </w:t>
      </w:r>
      <w:r w:rsidRPr="006B46F9">
        <w:rPr>
          <w:b/>
          <w:bCs/>
          <w:lang w:val="en-ZA"/>
        </w:rPr>
        <w:t>CDS views with Annotation</w:t>
      </w:r>
      <w:r>
        <w:rPr>
          <w:lang w:val="en-ZA"/>
        </w:rPr>
        <w:t>.</w:t>
      </w:r>
    </w:p>
    <w:p w14:paraId="320DB092" w14:textId="5514ABFD" w:rsidR="002D0ACB" w:rsidRDefault="002D0ACB" w:rsidP="00634380">
      <w:pPr>
        <w:pStyle w:val="ListParagraph"/>
        <w:ind w:left="360"/>
        <w:jc w:val="both"/>
        <w:rPr>
          <w:lang w:val="en-ZA"/>
        </w:rPr>
      </w:pPr>
      <w:r>
        <w:rPr>
          <w:lang w:val="en-ZA"/>
        </w:rPr>
        <w:t>Normally the List Report application is us</w:t>
      </w:r>
      <w:r w:rsidR="00BE3AEC">
        <w:rPr>
          <w:lang w:val="en-ZA"/>
        </w:rPr>
        <w:t>ing for displaying large volume of data, then user will get the data based on filter or query.</w:t>
      </w:r>
    </w:p>
    <w:p w14:paraId="501ED84F" w14:textId="34ACB726" w:rsidR="002D0ACB" w:rsidRDefault="002D0ACB" w:rsidP="00634380">
      <w:pPr>
        <w:pStyle w:val="ListParagraph"/>
        <w:ind w:left="360"/>
        <w:jc w:val="both"/>
        <w:rPr>
          <w:lang w:val="en-ZA"/>
        </w:rPr>
      </w:pPr>
      <w:bookmarkStart w:id="62" w:name="CDS_Annotation"/>
      <w:r w:rsidRPr="002D0ACB">
        <w:rPr>
          <w:b/>
          <w:bCs/>
          <w:u w:val="single"/>
          <w:lang w:val="en-ZA"/>
        </w:rPr>
        <w:t>CDS with Annotation:</w:t>
      </w:r>
      <w:r w:rsidR="00751E13">
        <w:rPr>
          <w:b/>
          <w:bCs/>
          <w:u w:val="single"/>
          <w:lang w:val="en-ZA"/>
        </w:rPr>
        <w:t xml:space="preserve"> </w:t>
      </w:r>
      <w:bookmarkEnd w:id="62"/>
      <w:r w:rsidR="00751E13" w:rsidRPr="00751E13">
        <w:rPr>
          <w:lang w:val="en-ZA"/>
        </w:rPr>
        <w:t>Explanation using Eclipse Tool.</w:t>
      </w:r>
    </w:p>
    <w:p w14:paraId="60FB0E49" w14:textId="33EBB03F" w:rsidR="00751E13" w:rsidRDefault="00751E13" w:rsidP="00634380">
      <w:pPr>
        <w:pStyle w:val="ListParagraph"/>
        <w:ind w:left="360"/>
        <w:jc w:val="both"/>
        <w:rPr>
          <w:lang w:val="en-ZA"/>
        </w:rPr>
      </w:pPr>
      <w:r w:rsidRPr="00751E13">
        <w:rPr>
          <w:b/>
          <w:bCs/>
          <w:lang w:val="en-ZA"/>
        </w:rPr>
        <w:t>Note:</w:t>
      </w:r>
      <w:r>
        <w:rPr>
          <w:b/>
          <w:bCs/>
          <w:lang w:val="en-ZA"/>
        </w:rPr>
        <w:t xml:space="preserve"> </w:t>
      </w:r>
      <w:r w:rsidRPr="00751E13">
        <w:rPr>
          <w:lang w:val="en-ZA"/>
        </w:rPr>
        <w:t xml:space="preserve">SAP recommends the </w:t>
      </w:r>
      <w:r w:rsidRPr="00751E13">
        <w:rPr>
          <w:b/>
          <w:bCs/>
          <w:lang w:val="en-ZA"/>
        </w:rPr>
        <w:t>Eclipse Insta</w:t>
      </w:r>
      <w:r>
        <w:rPr>
          <w:b/>
          <w:bCs/>
          <w:lang w:val="en-ZA"/>
        </w:rPr>
        <w:t xml:space="preserve"> </w:t>
      </w:r>
      <w:r w:rsidRPr="00751E13">
        <w:rPr>
          <w:lang w:val="en-ZA"/>
        </w:rPr>
        <w:t>tool</w:t>
      </w:r>
      <w:r>
        <w:rPr>
          <w:lang w:val="en-ZA"/>
        </w:rPr>
        <w:t xml:space="preserve"> to develop the SAP objects.</w:t>
      </w:r>
    </w:p>
    <w:p w14:paraId="55D7F9C1" w14:textId="15F931F3" w:rsidR="00601D61" w:rsidRPr="00601D61" w:rsidRDefault="00751E13" w:rsidP="00601D61">
      <w:pPr>
        <w:pStyle w:val="ListParagraph"/>
        <w:ind w:left="360"/>
        <w:jc w:val="both"/>
        <w:rPr>
          <w:lang w:val="en-ZA"/>
        </w:rPr>
      </w:pPr>
      <w:r w:rsidRPr="00751E13">
        <w:rPr>
          <w:lang w:val="en-ZA"/>
        </w:rPr>
        <w:t xml:space="preserve">First we should create ABAP </w:t>
      </w:r>
      <w:r>
        <w:rPr>
          <w:lang w:val="en-ZA"/>
        </w:rPr>
        <w:t xml:space="preserve">project </w:t>
      </w:r>
      <w:r w:rsidRPr="00751E13">
        <w:rPr>
          <w:lang w:val="en-ZA"/>
        </w:rPr>
        <w:sym w:font="Wingdings" w:char="F0E0"/>
      </w:r>
      <w:r w:rsidR="00991505">
        <w:rPr>
          <w:lang w:val="en-ZA"/>
        </w:rPr>
        <w:t xml:space="preserve">Left </w:t>
      </w:r>
      <w:r>
        <w:rPr>
          <w:lang w:val="en-ZA"/>
        </w:rPr>
        <w:t xml:space="preserve">side right click </w:t>
      </w:r>
      <w:r w:rsidRPr="00751E13">
        <w:rPr>
          <w:lang w:val="en-ZA"/>
        </w:rPr>
        <w:sym w:font="Wingdings" w:char="F0E0"/>
      </w:r>
      <w:r>
        <w:rPr>
          <w:lang w:val="en-ZA"/>
        </w:rPr>
        <w:t xml:space="preserve">new </w:t>
      </w:r>
      <w:r w:rsidRPr="00751E13">
        <w:rPr>
          <w:lang w:val="en-ZA"/>
        </w:rPr>
        <w:sym w:font="Wingdings" w:char="F0E0"/>
      </w:r>
      <w:r>
        <w:rPr>
          <w:lang w:val="en-ZA"/>
        </w:rPr>
        <w:t xml:space="preserve">ABAP project </w:t>
      </w:r>
      <w:r w:rsidRPr="00751E13">
        <w:rPr>
          <w:lang w:val="en-ZA"/>
        </w:rPr>
        <w:sym w:font="Wingdings" w:char="F0E0"/>
      </w:r>
      <w:r>
        <w:rPr>
          <w:lang w:val="en-ZA"/>
        </w:rPr>
        <w:t xml:space="preserve"> system selection </w:t>
      </w:r>
      <w:r w:rsidRPr="00751E13">
        <w:rPr>
          <w:lang w:val="en-ZA"/>
        </w:rPr>
        <w:sym w:font="Wingdings" w:char="F0E0"/>
      </w:r>
      <w:r>
        <w:rPr>
          <w:lang w:val="en-ZA"/>
        </w:rPr>
        <w:t xml:space="preserve"> give client, username and password</w:t>
      </w:r>
      <w:r w:rsidR="00884CD7">
        <w:rPr>
          <w:lang w:val="en-ZA"/>
        </w:rPr>
        <w:t>. The ABAP project gets created.</w:t>
      </w:r>
    </w:p>
    <w:p w14:paraId="4DB8CBED" w14:textId="561FE5DE" w:rsidR="00601D61" w:rsidRDefault="00601D61" w:rsidP="00634380">
      <w:pPr>
        <w:pStyle w:val="ListParagraph"/>
        <w:ind w:left="360"/>
        <w:jc w:val="both"/>
        <w:rPr>
          <w:lang w:val="en-ZA"/>
        </w:rPr>
      </w:pPr>
      <w:r>
        <w:rPr>
          <w:lang w:val="en-ZA"/>
        </w:rPr>
        <w:t>Expand the project as below</w:t>
      </w:r>
      <w:r w:rsidR="0075129D">
        <w:rPr>
          <w:lang w:val="en-ZA"/>
        </w:rPr>
        <w:t>,</w:t>
      </w:r>
      <w:r>
        <w:rPr>
          <w:lang w:val="en-ZA"/>
        </w:rPr>
        <w:t xml:space="preserve"> to create the CDS </w:t>
      </w:r>
      <w:r w:rsidR="0075129D">
        <w:rPr>
          <w:lang w:val="en-ZA"/>
        </w:rPr>
        <w:t>r</w:t>
      </w:r>
      <w:r>
        <w:rPr>
          <w:lang w:val="en-ZA"/>
        </w:rPr>
        <w:t xml:space="preserve">ight click on </w:t>
      </w:r>
      <w:r w:rsidR="0075129D">
        <w:rPr>
          <w:lang w:val="en-ZA"/>
        </w:rPr>
        <w:t>core data service</w:t>
      </w:r>
      <w:r>
        <w:rPr>
          <w:lang w:val="en-ZA"/>
        </w:rPr>
        <w:t xml:space="preserve"> </w:t>
      </w:r>
      <w:r w:rsidRPr="00601D61">
        <w:rPr>
          <w:lang w:val="en-ZA"/>
        </w:rPr>
        <w:sym w:font="Wingdings" w:char="F0E0"/>
      </w:r>
      <w:r>
        <w:rPr>
          <w:lang w:val="en-ZA"/>
        </w:rPr>
        <w:t xml:space="preserve"> Data definition </w:t>
      </w:r>
      <w:r w:rsidRPr="00601D61">
        <w:rPr>
          <w:lang w:val="en-ZA"/>
        </w:rPr>
        <w:sym w:font="Wingdings" w:char="F0E0"/>
      </w:r>
      <w:r>
        <w:rPr>
          <w:lang w:val="en-ZA"/>
        </w:rPr>
        <w:t xml:space="preserve"> name of the CDS, Description and package</w:t>
      </w:r>
      <w:r w:rsidR="00AF61DC">
        <w:rPr>
          <w:lang w:val="en-ZA"/>
        </w:rPr>
        <w:t xml:space="preserve"> </w:t>
      </w:r>
      <w:r w:rsidR="00AF61DC" w:rsidRPr="00AF61DC">
        <w:rPr>
          <w:lang w:val="en-ZA"/>
        </w:rPr>
        <w:sym w:font="Wingdings" w:char="F0E0"/>
      </w:r>
      <w:r w:rsidR="00AF61DC">
        <w:rPr>
          <w:lang w:val="en-ZA"/>
        </w:rPr>
        <w:t xml:space="preserve"> next </w:t>
      </w:r>
      <w:r w:rsidR="00AF61DC" w:rsidRPr="00AF61DC">
        <w:rPr>
          <w:lang w:val="en-ZA"/>
        </w:rPr>
        <w:sym w:font="Wingdings" w:char="F0E0"/>
      </w:r>
      <w:r w:rsidR="00AF61DC">
        <w:rPr>
          <w:lang w:val="en-ZA"/>
        </w:rPr>
        <w:t xml:space="preserve"> finish</w:t>
      </w:r>
      <w:r w:rsidR="007E1FEC">
        <w:rPr>
          <w:lang w:val="en-ZA"/>
        </w:rPr>
        <w:t>. Then empty template has been created.</w:t>
      </w:r>
    </w:p>
    <w:p w14:paraId="17D7C56B" w14:textId="07168D92" w:rsidR="003A5B0B" w:rsidRDefault="003A5B0B" w:rsidP="00634380">
      <w:pPr>
        <w:pStyle w:val="ListParagraph"/>
        <w:ind w:left="360"/>
        <w:jc w:val="both"/>
        <w:rPr>
          <w:lang w:val="en-ZA"/>
        </w:rPr>
      </w:pPr>
      <w:r w:rsidRPr="003A5B0B">
        <w:rPr>
          <w:b/>
          <w:bCs/>
          <w:lang w:val="en-ZA"/>
        </w:rPr>
        <w:t>Note:</w:t>
      </w:r>
      <w:r>
        <w:rPr>
          <w:lang w:val="en-ZA"/>
        </w:rPr>
        <w:t xml:space="preserve"> The CDS which will be exposed like a ODATA service</w:t>
      </w:r>
      <w:r w:rsidR="004049BB">
        <w:rPr>
          <w:lang w:val="en-ZA"/>
        </w:rPr>
        <w:t xml:space="preserve">, using an annotation </w:t>
      </w:r>
      <w:r w:rsidR="004049BB" w:rsidRPr="004049BB">
        <w:rPr>
          <w:b/>
          <w:bCs/>
          <w:lang w:val="en-ZA"/>
        </w:rPr>
        <w:t>@odata.publish</w:t>
      </w:r>
      <w:r w:rsidR="004049BB">
        <w:rPr>
          <w:b/>
          <w:bCs/>
          <w:lang w:val="en-ZA"/>
        </w:rPr>
        <w:t xml:space="preserve"> :</w:t>
      </w:r>
      <w:r w:rsidR="004049BB" w:rsidRPr="004049BB">
        <w:rPr>
          <w:b/>
          <w:bCs/>
          <w:lang w:val="en-ZA"/>
        </w:rPr>
        <w:t>true</w:t>
      </w:r>
      <w:r w:rsidR="004049BB">
        <w:rPr>
          <w:lang w:val="en-ZA"/>
        </w:rPr>
        <w:t>.</w:t>
      </w:r>
    </w:p>
    <w:p w14:paraId="61B1314C" w14:textId="301EA986" w:rsidR="007E1FEC" w:rsidRDefault="007E1FEC" w:rsidP="007E1FEC">
      <w:pPr>
        <w:pStyle w:val="ListParagraph"/>
        <w:ind w:left="360" w:firstLine="360"/>
        <w:jc w:val="both"/>
        <w:rPr>
          <w:lang w:val="en-ZA"/>
        </w:rPr>
      </w:pPr>
      <w:r>
        <w:rPr>
          <w:noProof/>
          <w:lang w:val="en-IN" w:eastAsia="en-IN"/>
        </w:rPr>
        <w:drawing>
          <wp:inline distT="0" distB="0" distL="0" distR="0" wp14:anchorId="6CE46A7D" wp14:editId="0BB3B288">
            <wp:extent cx="2514600" cy="2209314"/>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30834" cy="2223577"/>
                    </a:xfrm>
                    <a:prstGeom prst="rect">
                      <a:avLst/>
                    </a:prstGeom>
                  </pic:spPr>
                </pic:pic>
              </a:graphicData>
            </a:graphic>
          </wp:inline>
        </w:drawing>
      </w:r>
    </w:p>
    <w:p w14:paraId="235A3420" w14:textId="234AC2E1" w:rsidR="00A23B5A" w:rsidRDefault="00A23B5A" w:rsidP="00A23B5A">
      <w:pPr>
        <w:pStyle w:val="ListParagraph"/>
        <w:ind w:left="360"/>
        <w:jc w:val="both"/>
        <w:rPr>
          <w:lang w:val="en-ZA"/>
        </w:rPr>
      </w:pPr>
      <w:r w:rsidRPr="00A23B5A">
        <w:rPr>
          <w:lang w:val="en-ZA"/>
        </w:rPr>
        <w:t>Create a CDS for Products and suppliers</w:t>
      </w:r>
      <w:r w:rsidR="007A0DF1">
        <w:rPr>
          <w:lang w:val="en-ZA"/>
        </w:rPr>
        <w:t>, before creating the Association first activate CDS, then only we can create the association between products and suppliers.</w:t>
      </w:r>
    </w:p>
    <w:p w14:paraId="0622EEE2" w14:textId="499889D3" w:rsidR="00184253" w:rsidRDefault="00184253" w:rsidP="001F4CB3">
      <w:pPr>
        <w:pStyle w:val="ListParagraph"/>
        <w:ind w:left="360" w:firstLine="360"/>
        <w:jc w:val="both"/>
        <w:rPr>
          <w:lang w:val="en-ZA"/>
        </w:rPr>
      </w:pPr>
      <w:r>
        <w:rPr>
          <w:noProof/>
          <w:lang w:val="en-IN" w:eastAsia="en-IN"/>
        </w:rPr>
        <w:drawing>
          <wp:inline distT="0" distB="0" distL="0" distR="0" wp14:anchorId="7BEC420F" wp14:editId="31AF348F">
            <wp:extent cx="5667375" cy="1809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67375" cy="180975"/>
                    </a:xfrm>
                    <a:prstGeom prst="rect">
                      <a:avLst/>
                    </a:prstGeom>
                  </pic:spPr>
                </pic:pic>
              </a:graphicData>
            </a:graphic>
          </wp:inline>
        </w:drawing>
      </w:r>
    </w:p>
    <w:p w14:paraId="784FEF0A" w14:textId="0EDDA645" w:rsidR="00D37CCB" w:rsidRDefault="00D37CCB" w:rsidP="00A23B5A">
      <w:pPr>
        <w:pStyle w:val="ListParagraph"/>
        <w:ind w:left="360"/>
        <w:jc w:val="both"/>
        <w:rPr>
          <w:lang w:val="en-ZA"/>
        </w:rPr>
      </w:pPr>
      <w:r>
        <w:rPr>
          <w:lang w:val="en-ZA"/>
        </w:rPr>
        <w:t xml:space="preserve">After creation of </w:t>
      </w:r>
      <w:r w:rsidR="00AE5818">
        <w:rPr>
          <w:lang w:val="en-ZA"/>
        </w:rPr>
        <w:t>Navigation property in CDS then we should activate the CDS, before activating it we can expose this CDS like ODATA service then we can activate. Below statement will do like ODATA service.</w:t>
      </w:r>
    </w:p>
    <w:p w14:paraId="684055EB" w14:textId="13A38E3F" w:rsidR="00AE5818" w:rsidRDefault="00AE5818" w:rsidP="00AE5818">
      <w:pPr>
        <w:pStyle w:val="ListParagraph"/>
        <w:ind w:left="360" w:firstLine="360"/>
        <w:jc w:val="both"/>
        <w:rPr>
          <w:lang w:val="en-ZA"/>
        </w:rPr>
      </w:pPr>
      <w:r>
        <w:rPr>
          <w:noProof/>
          <w:lang w:val="en-IN" w:eastAsia="en-IN"/>
        </w:rPr>
        <w:drawing>
          <wp:inline distT="0" distB="0" distL="0" distR="0" wp14:anchorId="0C4823E9" wp14:editId="469661A2">
            <wp:extent cx="1438275" cy="1905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438275" cy="190500"/>
                    </a:xfrm>
                    <a:prstGeom prst="rect">
                      <a:avLst/>
                    </a:prstGeom>
                  </pic:spPr>
                </pic:pic>
              </a:graphicData>
            </a:graphic>
          </wp:inline>
        </w:drawing>
      </w:r>
    </w:p>
    <w:p w14:paraId="0494CAB3" w14:textId="37F473C7" w:rsidR="00B26010" w:rsidRDefault="00B26010" w:rsidP="00B26010">
      <w:pPr>
        <w:pStyle w:val="ListParagraph"/>
        <w:ind w:left="360"/>
        <w:jc w:val="both"/>
        <w:rPr>
          <w:lang w:val="en-ZA"/>
        </w:rPr>
      </w:pPr>
      <w:r>
        <w:rPr>
          <w:lang w:val="en-ZA"/>
        </w:rPr>
        <w:t xml:space="preserve">Once this CDS gets activated, the ODATA service URL will </w:t>
      </w:r>
      <w:r w:rsidR="004152A4">
        <w:rPr>
          <w:lang w:val="en-ZA"/>
        </w:rPr>
        <w:t>generate, the</w:t>
      </w:r>
      <w:r w:rsidR="00B07F13">
        <w:rPr>
          <w:lang w:val="en-ZA"/>
        </w:rPr>
        <w:t xml:space="preserve"> CDS view is as below</w:t>
      </w:r>
      <w:r w:rsidR="000A70BA">
        <w:rPr>
          <w:lang w:val="en-ZA"/>
        </w:rPr>
        <w:t xml:space="preserve"> before </w:t>
      </w:r>
      <w:r w:rsidR="00CD05DB">
        <w:rPr>
          <w:lang w:val="en-ZA"/>
        </w:rPr>
        <w:t>applying</w:t>
      </w:r>
      <w:r w:rsidR="000A70BA">
        <w:rPr>
          <w:lang w:val="en-ZA"/>
        </w:rPr>
        <w:t xml:space="preserve"> annotations.</w:t>
      </w:r>
    </w:p>
    <w:p w14:paraId="575D7D17" w14:textId="72D77BCA" w:rsidR="00B07F13" w:rsidRPr="00B26010" w:rsidRDefault="00B07F13" w:rsidP="00B07F13">
      <w:pPr>
        <w:pStyle w:val="ListParagraph"/>
        <w:ind w:left="360" w:firstLine="360"/>
        <w:jc w:val="both"/>
        <w:rPr>
          <w:lang w:val="en-ZA"/>
        </w:rPr>
      </w:pPr>
      <w:r>
        <w:rPr>
          <w:noProof/>
          <w:lang w:val="en-IN" w:eastAsia="en-IN"/>
        </w:rPr>
        <w:drawing>
          <wp:inline distT="0" distB="0" distL="0" distR="0" wp14:anchorId="4FB4E2E7" wp14:editId="2F1CD13E">
            <wp:extent cx="5362575" cy="234452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80076" cy="2352179"/>
                    </a:xfrm>
                    <a:prstGeom prst="rect">
                      <a:avLst/>
                    </a:prstGeom>
                  </pic:spPr>
                </pic:pic>
              </a:graphicData>
            </a:graphic>
          </wp:inline>
        </w:drawing>
      </w:r>
    </w:p>
    <w:p w14:paraId="5ED3B8FC" w14:textId="293776DA" w:rsidR="00AE5818" w:rsidRDefault="00B07F13" w:rsidP="00A23B5A">
      <w:pPr>
        <w:pStyle w:val="ListParagraph"/>
        <w:ind w:left="360"/>
        <w:jc w:val="both"/>
        <w:rPr>
          <w:lang w:val="en-ZA"/>
        </w:rPr>
      </w:pPr>
      <w:r>
        <w:rPr>
          <w:lang w:val="en-ZA"/>
        </w:rPr>
        <w:t xml:space="preserve">Then we need to add the ODATA service with gateway system. We should go to </w:t>
      </w:r>
      <w:r w:rsidRPr="00B07F13">
        <w:rPr>
          <w:b/>
          <w:bCs/>
          <w:lang w:val="en-ZA"/>
        </w:rPr>
        <w:t>/IWFND/MAINT_SERVICE</w:t>
      </w:r>
      <w:r>
        <w:rPr>
          <w:b/>
          <w:bCs/>
          <w:lang w:val="en-ZA"/>
        </w:rPr>
        <w:t xml:space="preserve"> </w:t>
      </w:r>
      <w:r w:rsidR="00B748B2">
        <w:rPr>
          <w:lang w:val="en-ZA"/>
        </w:rPr>
        <w:t>t</w:t>
      </w:r>
      <w:r w:rsidR="001D1E6E">
        <w:rPr>
          <w:lang w:val="en-ZA"/>
        </w:rPr>
        <w:t>-</w:t>
      </w:r>
      <w:r>
        <w:rPr>
          <w:lang w:val="en-ZA"/>
        </w:rPr>
        <w:t>code to add this ODATA service into Gateway system.</w:t>
      </w:r>
    </w:p>
    <w:p w14:paraId="2BC492B9" w14:textId="011F45EB" w:rsidR="007F7342" w:rsidRDefault="007F7342" w:rsidP="00A23B5A">
      <w:pPr>
        <w:pStyle w:val="ListParagraph"/>
        <w:ind w:left="360"/>
        <w:jc w:val="both"/>
        <w:rPr>
          <w:lang w:val="en-ZA"/>
        </w:rPr>
      </w:pPr>
      <w:r w:rsidRPr="00B07F13">
        <w:rPr>
          <w:b/>
          <w:bCs/>
          <w:lang w:val="en-ZA"/>
        </w:rPr>
        <w:t>Note:</w:t>
      </w:r>
      <w:r w:rsidR="00F74367">
        <w:rPr>
          <w:b/>
          <w:bCs/>
          <w:lang w:val="en-ZA"/>
        </w:rPr>
        <w:t xml:space="preserve"> </w:t>
      </w:r>
    </w:p>
    <w:p w14:paraId="78565837" w14:textId="76E23E77" w:rsidR="00B07F13" w:rsidRDefault="00B07F13" w:rsidP="00B80CB8">
      <w:pPr>
        <w:pStyle w:val="ListParagraph"/>
        <w:numPr>
          <w:ilvl w:val="0"/>
          <w:numId w:val="44"/>
        </w:numPr>
        <w:jc w:val="both"/>
        <w:rPr>
          <w:lang w:val="en-ZA"/>
        </w:rPr>
      </w:pPr>
      <w:r>
        <w:rPr>
          <w:lang w:val="en-ZA"/>
        </w:rPr>
        <w:t xml:space="preserve">EntitySet we can find in </w:t>
      </w:r>
      <w:r w:rsidRPr="001F2CFC">
        <w:rPr>
          <w:b/>
          <w:bCs/>
          <w:lang w:val="en-ZA"/>
        </w:rPr>
        <w:t>Entity container</w:t>
      </w:r>
      <w:r>
        <w:rPr>
          <w:lang w:val="en-ZA"/>
        </w:rPr>
        <w:t xml:space="preserve"> of </w:t>
      </w:r>
      <w:r w:rsidR="001F2CFC">
        <w:rPr>
          <w:lang w:val="en-ZA"/>
        </w:rPr>
        <w:t>ODATA metadata.</w:t>
      </w:r>
    </w:p>
    <w:p w14:paraId="16568022" w14:textId="3A9EB5CF" w:rsidR="007F7342" w:rsidRDefault="007F7342" w:rsidP="00B80CB8">
      <w:pPr>
        <w:pStyle w:val="ListParagraph"/>
        <w:numPr>
          <w:ilvl w:val="0"/>
          <w:numId w:val="44"/>
        </w:numPr>
        <w:jc w:val="both"/>
        <w:rPr>
          <w:lang w:val="en-ZA"/>
        </w:rPr>
      </w:pPr>
      <w:r w:rsidRPr="007F7342">
        <w:rPr>
          <w:lang w:val="en-ZA"/>
        </w:rPr>
        <w:t xml:space="preserve">In CDS ODATA service we need to develop </w:t>
      </w:r>
      <w:r w:rsidR="00F74367">
        <w:rPr>
          <w:lang w:val="en-ZA"/>
        </w:rPr>
        <w:t xml:space="preserve">any </w:t>
      </w:r>
      <w:r w:rsidRPr="007F7342">
        <w:rPr>
          <w:lang w:val="en-ZA"/>
        </w:rPr>
        <w:t xml:space="preserve">method </w:t>
      </w:r>
      <w:r w:rsidR="008E1E77">
        <w:rPr>
          <w:lang w:val="en-ZA"/>
        </w:rPr>
        <w:t xml:space="preserve">of </w:t>
      </w:r>
      <w:r w:rsidR="008E1E77" w:rsidRPr="007F7342">
        <w:rPr>
          <w:lang w:val="en-ZA"/>
        </w:rPr>
        <w:t>DPC</w:t>
      </w:r>
      <w:r w:rsidRPr="007F7342">
        <w:rPr>
          <w:lang w:val="en-ZA"/>
        </w:rPr>
        <w:t>_EXT class, automatically we will get the data.</w:t>
      </w:r>
    </w:p>
    <w:p w14:paraId="47217458" w14:textId="03617F6E" w:rsidR="00AE0840" w:rsidRDefault="00AE0840" w:rsidP="00B80CB8">
      <w:pPr>
        <w:pStyle w:val="ListParagraph"/>
        <w:numPr>
          <w:ilvl w:val="0"/>
          <w:numId w:val="44"/>
        </w:numPr>
        <w:jc w:val="both"/>
        <w:rPr>
          <w:lang w:val="en-ZA"/>
        </w:rPr>
      </w:pPr>
      <w:r>
        <w:rPr>
          <w:lang w:val="en-ZA"/>
        </w:rPr>
        <w:t xml:space="preserve">Using CDS we can develop the front-end application for Read </w:t>
      </w:r>
      <w:r w:rsidR="008E1E77">
        <w:rPr>
          <w:lang w:val="en-ZA"/>
        </w:rPr>
        <w:t>operation (</w:t>
      </w:r>
      <w:r>
        <w:rPr>
          <w:lang w:val="en-ZA"/>
        </w:rPr>
        <w:t xml:space="preserve">Display purpose), but we </w:t>
      </w:r>
      <w:r w:rsidR="008E1E77">
        <w:rPr>
          <w:lang w:val="en-ZA"/>
        </w:rPr>
        <w:t>cannot</w:t>
      </w:r>
      <w:r>
        <w:rPr>
          <w:lang w:val="en-ZA"/>
        </w:rPr>
        <w:t xml:space="preserve"> do UPDATE, CREATE and Delete purpose.</w:t>
      </w:r>
    </w:p>
    <w:p w14:paraId="34FB12D4" w14:textId="377E3179" w:rsidR="00B748B2" w:rsidRDefault="00DB2878" w:rsidP="00DB2878">
      <w:pPr>
        <w:pStyle w:val="ListParagraph"/>
        <w:ind w:left="360"/>
        <w:jc w:val="both"/>
        <w:rPr>
          <w:lang w:val="en-ZA"/>
        </w:rPr>
      </w:pPr>
      <w:r>
        <w:rPr>
          <w:lang w:val="en-ZA"/>
        </w:rPr>
        <w:t xml:space="preserve">After all these steps in CDS, we need to create the </w:t>
      </w:r>
      <w:r w:rsidRPr="00E47F46">
        <w:rPr>
          <w:b/>
          <w:bCs/>
          <w:lang w:val="en-ZA"/>
        </w:rPr>
        <w:t>Annotation</w:t>
      </w:r>
      <w:r w:rsidR="00E47F46">
        <w:rPr>
          <w:b/>
          <w:bCs/>
          <w:lang w:val="en-ZA"/>
        </w:rPr>
        <w:t xml:space="preserve"> </w:t>
      </w:r>
      <w:r w:rsidR="00E47F46">
        <w:rPr>
          <w:lang w:val="en-ZA"/>
        </w:rPr>
        <w:t>step by step, this annotation will generate front-end interface.</w:t>
      </w:r>
      <w:r w:rsidR="00D13CDE">
        <w:rPr>
          <w:lang w:val="en-ZA"/>
        </w:rPr>
        <w:t xml:space="preserve"> To create </w:t>
      </w:r>
      <w:r w:rsidR="00D13CDE" w:rsidRPr="00A479DA">
        <w:rPr>
          <w:b/>
          <w:bCs/>
          <w:lang w:val="en-ZA"/>
        </w:rPr>
        <w:t>column in table</w:t>
      </w:r>
      <w:r w:rsidR="00D13CDE">
        <w:rPr>
          <w:lang w:val="en-ZA"/>
        </w:rPr>
        <w:t xml:space="preserve"> we should follow below thing in annotation above the fields.</w:t>
      </w:r>
    </w:p>
    <w:p w14:paraId="7F3CD335" w14:textId="2AEF6F97" w:rsidR="00D13CDE" w:rsidRDefault="00D13CDE" w:rsidP="00D13CDE">
      <w:pPr>
        <w:pStyle w:val="ListParagraph"/>
        <w:ind w:left="360" w:firstLine="360"/>
        <w:jc w:val="both"/>
        <w:rPr>
          <w:lang w:val="en-ZA"/>
        </w:rPr>
      </w:pPr>
      <w:r>
        <w:rPr>
          <w:noProof/>
          <w:lang w:val="en-IN" w:eastAsia="en-IN"/>
        </w:rPr>
        <w:drawing>
          <wp:inline distT="0" distB="0" distL="0" distR="0" wp14:anchorId="7522B2C5" wp14:editId="4F31334A">
            <wp:extent cx="1971675" cy="2095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71675" cy="209550"/>
                    </a:xfrm>
                    <a:prstGeom prst="rect">
                      <a:avLst/>
                    </a:prstGeom>
                  </pic:spPr>
                </pic:pic>
              </a:graphicData>
            </a:graphic>
          </wp:inline>
        </w:drawing>
      </w:r>
    </w:p>
    <w:p w14:paraId="3E98CE5F" w14:textId="18EC3B7C" w:rsidR="00C10CDC" w:rsidRDefault="00C10CDC" w:rsidP="00C10CDC">
      <w:pPr>
        <w:pStyle w:val="ListParagraph"/>
        <w:ind w:left="360"/>
        <w:jc w:val="both"/>
        <w:rPr>
          <w:lang w:val="en-ZA"/>
        </w:rPr>
      </w:pPr>
      <w:r>
        <w:rPr>
          <w:lang w:val="en-ZA"/>
        </w:rPr>
        <w:t xml:space="preserve">By </w:t>
      </w:r>
      <w:r w:rsidR="009804D7">
        <w:rPr>
          <w:lang w:val="en-ZA"/>
        </w:rPr>
        <w:t>default,</w:t>
      </w:r>
      <w:r>
        <w:rPr>
          <w:lang w:val="en-ZA"/>
        </w:rPr>
        <w:t xml:space="preserve"> we will get </w:t>
      </w:r>
      <w:r w:rsidR="00636800">
        <w:rPr>
          <w:lang w:val="en-ZA"/>
        </w:rPr>
        <w:t xml:space="preserve">table </w:t>
      </w:r>
      <w:r>
        <w:rPr>
          <w:lang w:val="en-ZA"/>
        </w:rPr>
        <w:t xml:space="preserve">column names as </w:t>
      </w:r>
      <w:r w:rsidR="00275EF2">
        <w:rPr>
          <w:lang w:val="en-ZA"/>
        </w:rPr>
        <w:t>OData</w:t>
      </w:r>
      <w:r>
        <w:rPr>
          <w:lang w:val="en-ZA"/>
        </w:rPr>
        <w:t xml:space="preserve"> field names, if want to change our own label as column name then we should go with below annotation on above fields of CDS.</w:t>
      </w:r>
      <w:r w:rsidR="00636800">
        <w:rPr>
          <w:lang w:val="en-ZA"/>
        </w:rPr>
        <w:t xml:space="preserve"> In 2</w:t>
      </w:r>
      <w:r w:rsidR="00636800" w:rsidRPr="00636800">
        <w:rPr>
          <w:vertAlign w:val="superscript"/>
          <w:lang w:val="en-ZA"/>
        </w:rPr>
        <w:t>nd</w:t>
      </w:r>
      <w:r w:rsidR="00636800">
        <w:rPr>
          <w:lang w:val="en-ZA"/>
        </w:rPr>
        <w:t xml:space="preserve"> page header information by </w:t>
      </w:r>
      <w:r w:rsidR="007D437C">
        <w:rPr>
          <w:lang w:val="en-ZA"/>
        </w:rPr>
        <w:t>default,</w:t>
      </w:r>
      <w:r w:rsidR="00636800">
        <w:rPr>
          <w:lang w:val="en-ZA"/>
        </w:rPr>
        <w:t xml:space="preserve"> we won’t get the labels, with below same annotation we will get those labels also.</w:t>
      </w:r>
    </w:p>
    <w:p w14:paraId="5A1D44E6" w14:textId="1F4666B6" w:rsidR="00C10CDC" w:rsidRPr="00C10CDC" w:rsidRDefault="00C10CDC" w:rsidP="00C10CDC">
      <w:pPr>
        <w:ind w:firstLine="720"/>
        <w:jc w:val="both"/>
        <w:rPr>
          <w:lang w:val="en-ZA"/>
        </w:rPr>
      </w:pPr>
      <w:r>
        <w:rPr>
          <w:noProof/>
          <w:lang w:val="en-IN" w:eastAsia="en-IN"/>
        </w:rPr>
        <w:drawing>
          <wp:inline distT="0" distB="0" distL="0" distR="0" wp14:anchorId="6ADF0A83" wp14:editId="09A33EDA">
            <wp:extent cx="2295525" cy="1809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95525" cy="180975"/>
                    </a:xfrm>
                    <a:prstGeom prst="rect">
                      <a:avLst/>
                    </a:prstGeom>
                  </pic:spPr>
                </pic:pic>
              </a:graphicData>
            </a:graphic>
          </wp:inline>
        </w:drawing>
      </w:r>
    </w:p>
    <w:p w14:paraId="7C1BB6A0" w14:textId="08F60794" w:rsidR="008E0AB9" w:rsidRDefault="008E0AB9" w:rsidP="00DB2878">
      <w:pPr>
        <w:pStyle w:val="ListParagraph"/>
        <w:ind w:left="360"/>
        <w:jc w:val="both"/>
        <w:rPr>
          <w:lang w:val="en-ZA"/>
        </w:rPr>
      </w:pPr>
      <w:r>
        <w:rPr>
          <w:lang w:val="en-ZA"/>
        </w:rPr>
        <w:t xml:space="preserve">For </w:t>
      </w:r>
      <w:r w:rsidRPr="00A479DA">
        <w:rPr>
          <w:b/>
          <w:bCs/>
          <w:lang w:val="en-ZA"/>
        </w:rPr>
        <w:t>filter options</w:t>
      </w:r>
      <w:r>
        <w:rPr>
          <w:lang w:val="en-ZA"/>
        </w:rPr>
        <w:t xml:space="preserve"> </w:t>
      </w:r>
      <w:r w:rsidR="006C7107">
        <w:rPr>
          <w:lang w:val="en-ZA"/>
        </w:rPr>
        <w:t>we should go with below format of annotation on above the fields in CDS.</w:t>
      </w:r>
    </w:p>
    <w:p w14:paraId="618D796D" w14:textId="6C8C1B41" w:rsidR="006C7107" w:rsidRDefault="006C7107" w:rsidP="006C7107">
      <w:pPr>
        <w:pStyle w:val="ListParagraph"/>
        <w:ind w:left="360" w:firstLine="360"/>
        <w:jc w:val="both"/>
        <w:rPr>
          <w:lang w:val="en-ZA"/>
        </w:rPr>
      </w:pPr>
      <w:r>
        <w:rPr>
          <w:noProof/>
          <w:lang w:val="en-IN" w:eastAsia="en-IN"/>
        </w:rPr>
        <w:drawing>
          <wp:inline distT="0" distB="0" distL="0" distR="0" wp14:anchorId="12B792A0" wp14:editId="2780BB80">
            <wp:extent cx="2390775" cy="1714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90775" cy="171450"/>
                    </a:xfrm>
                    <a:prstGeom prst="rect">
                      <a:avLst/>
                    </a:prstGeom>
                  </pic:spPr>
                </pic:pic>
              </a:graphicData>
            </a:graphic>
          </wp:inline>
        </w:drawing>
      </w:r>
    </w:p>
    <w:p w14:paraId="55FE7B6E" w14:textId="62351EE7" w:rsidR="00A479DA" w:rsidRDefault="00A479DA" w:rsidP="00A479DA">
      <w:pPr>
        <w:pStyle w:val="ListParagraph"/>
        <w:ind w:left="360"/>
        <w:jc w:val="both"/>
        <w:rPr>
          <w:lang w:val="en-ZA"/>
        </w:rPr>
      </w:pPr>
      <w:r>
        <w:rPr>
          <w:lang w:val="en-ZA"/>
        </w:rPr>
        <w:t xml:space="preserve">When user click on any row of list-report this will navigate to next view there we can display, header information and that </w:t>
      </w:r>
      <w:r w:rsidR="0006032E">
        <w:rPr>
          <w:lang w:val="en-ZA"/>
        </w:rPr>
        <w:t>item</w:t>
      </w:r>
      <w:r>
        <w:rPr>
          <w:lang w:val="en-ZA"/>
        </w:rPr>
        <w:t xml:space="preserve"> information</w:t>
      </w:r>
      <w:r w:rsidR="00C10CDC">
        <w:rPr>
          <w:lang w:val="en-ZA"/>
        </w:rPr>
        <w:t>, for that we should write the below annotation on above the fields of CDS to display header information.</w:t>
      </w:r>
    </w:p>
    <w:p w14:paraId="7BFBB204" w14:textId="0A03223D" w:rsidR="00C10CDC" w:rsidRDefault="00C10CDC" w:rsidP="00A479DA">
      <w:pPr>
        <w:pStyle w:val="ListParagraph"/>
        <w:ind w:left="360"/>
        <w:jc w:val="both"/>
        <w:rPr>
          <w:lang w:val="en-ZA"/>
        </w:rPr>
      </w:pPr>
      <w:r>
        <w:rPr>
          <w:lang w:val="en-ZA"/>
        </w:rPr>
        <w:tab/>
      </w:r>
      <w:r>
        <w:rPr>
          <w:noProof/>
          <w:lang w:val="en-IN" w:eastAsia="en-IN"/>
        </w:rPr>
        <w:drawing>
          <wp:inline distT="0" distB="0" distL="0" distR="0" wp14:anchorId="35452559" wp14:editId="38B6A119">
            <wp:extent cx="2390775" cy="1809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90775" cy="180975"/>
                    </a:xfrm>
                    <a:prstGeom prst="rect">
                      <a:avLst/>
                    </a:prstGeom>
                  </pic:spPr>
                </pic:pic>
              </a:graphicData>
            </a:graphic>
          </wp:inline>
        </w:drawing>
      </w:r>
    </w:p>
    <w:p w14:paraId="1CD4A8BC" w14:textId="305AD707" w:rsidR="0006032E" w:rsidRDefault="00636800" w:rsidP="00A479DA">
      <w:pPr>
        <w:pStyle w:val="ListParagraph"/>
        <w:ind w:left="360"/>
        <w:jc w:val="both"/>
        <w:rPr>
          <w:lang w:val="en-ZA"/>
        </w:rPr>
      </w:pPr>
      <w:r>
        <w:rPr>
          <w:lang w:val="en-ZA"/>
        </w:rPr>
        <w:t>To get the item details for selected header details, we should go with below annotation to display the item details in table.</w:t>
      </w:r>
      <w:r w:rsidR="00B85E4D">
        <w:rPr>
          <w:lang w:val="en-ZA"/>
        </w:rPr>
        <w:t>in items CDS view.</w:t>
      </w:r>
    </w:p>
    <w:p w14:paraId="3DF4FAE5" w14:textId="2F7B46A2" w:rsidR="00636800" w:rsidRDefault="00636800" w:rsidP="00A479DA">
      <w:pPr>
        <w:pStyle w:val="ListParagraph"/>
        <w:ind w:left="360"/>
        <w:jc w:val="both"/>
        <w:rPr>
          <w:lang w:val="en-ZA"/>
        </w:rPr>
      </w:pPr>
      <w:r>
        <w:rPr>
          <w:lang w:val="en-ZA"/>
        </w:rPr>
        <w:tab/>
      </w:r>
      <w:r>
        <w:rPr>
          <w:noProof/>
          <w:lang w:val="en-IN" w:eastAsia="en-IN"/>
        </w:rPr>
        <w:drawing>
          <wp:inline distT="0" distB="0" distL="0" distR="0" wp14:anchorId="2921BCF0" wp14:editId="0E5A1589">
            <wp:extent cx="1962150" cy="1809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62150" cy="180975"/>
                    </a:xfrm>
                    <a:prstGeom prst="rect">
                      <a:avLst/>
                    </a:prstGeom>
                  </pic:spPr>
                </pic:pic>
              </a:graphicData>
            </a:graphic>
          </wp:inline>
        </w:drawing>
      </w:r>
    </w:p>
    <w:p w14:paraId="388B6775" w14:textId="1378D4A1" w:rsidR="00902D20" w:rsidRPr="00B85E4D" w:rsidRDefault="00902D20" w:rsidP="00902D20">
      <w:pPr>
        <w:pStyle w:val="ListParagraph"/>
        <w:ind w:left="360"/>
        <w:jc w:val="both"/>
      </w:pPr>
      <w:r>
        <w:rPr>
          <w:lang w:val="en-ZA"/>
        </w:rPr>
        <w:t>To display the number of rows</w:t>
      </w:r>
      <w:r w:rsidR="007626AE">
        <w:rPr>
          <w:lang w:val="en-ZA"/>
        </w:rPr>
        <w:t>(records)</w:t>
      </w:r>
      <w:r>
        <w:rPr>
          <w:lang w:val="en-ZA"/>
        </w:rPr>
        <w:t xml:space="preserve"> </w:t>
      </w:r>
      <w:r w:rsidR="003600D4">
        <w:rPr>
          <w:lang w:val="en-ZA"/>
        </w:rPr>
        <w:t>are</w:t>
      </w:r>
      <w:r>
        <w:rPr>
          <w:lang w:val="en-ZA"/>
        </w:rPr>
        <w:t xml:space="preserve"> present in Header table we should go with below annotation inside the </w:t>
      </w:r>
      <w:r w:rsidR="001156AB">
        <w:rPr>
          <w:lang w:val="en-ZA"/>
        </w:rPr>
        <w:t>CDS (</w:t>
      </w:r>
      <w:r>
        <w:rPr>
          <w:lang w:val="en-ZA"/>
        </w:rPr>
        <w:t>not on above the fields).</w:t>
      </w:r>
    </w:p>
    <w:p w14:paraId="27517478" w14:textId="0D11FE3E" w:rsidR="00902D20" w:rsidRDefault="00902D20" w:rsidP="00902D20">
      <w:pPr>
        <w:pStyle w:val="ListParagraph"/>
        <w:ind w:left="360" w:firstLine="360"/>
        <w:jc w:val="both"/>
        <w:rPr>
          <w:lang w:val="en-ZA"/>
        </w:rPr>
      </w:pPr>
      <w:r>
        <w:rPr>
          <w:noProof/>
          <w:lang w:val="en-IN" w:eastAsia="en-IN"/>
        </w:rPr>
        <w:drawing>
          <wp:inline distT="0" distB="0" distL="0" distR="0" wp14:anchorId="06534F04" wp14:editId="450B12A9">
            <wp:extent cx="4057650" cy="1619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57650" cy="161925"/>
                    </a:xfrm>
                    <a:prstGeom prst="rect">
                      <a:avLst/>
                    </a:prstGeom>
                  </pic:spPr>
                </pic:pic>
              </a:graphicData>
            </a:graphic>
          </wp:inline>
        </w:drawing>
      </w:r>
    </w:p>
    <w:p w14:paraId="43CB4A92" w14:textId="7A591EEF" w:rsidR="00902D20" w:rsidRDefault="00902D20" w:rsidP="00A479DA">
      <w:pPr>
        <w:pStyle w:val="ListParagraph"/>
        <w:ind w:left="360"/>
        <w:jc w:val="both"/>
        <w:rPr>
          <w:lang w:val="en-ZA"/>
        </w:rPr>
      </w:pPr>
      <w:r>
        <w:rPr>
          <w:lang w:val="en-ZA"/>
        </w:rPr>
        <w:t>To display the selected header item number in second view</w:t>
      </w:r>
      <w:r w:rsidR="0033422F">
        <w:rPr>
          <w:lang w:val="en-ZA"/>
        </w:rPr>
        <w:t xml:space="preserve"> as a title</w:t>
      </w:r>
      <w:r>
        <w:rPr>
          <w:lang w:val="en-ZA"/>
        </w:rPr>
        <w:t xml:space="preserve">, can be done using below annotation inside the </w:t>
      </w:r>
      <w:r w:rsidR="001156AB">
        <w:rPr>
          <w:lang w:val="en-ZA"/>
        </w:rPr>
        <w:t>CDS (</w:t>
      </w:r>
      <w:r>
        <w:rPr>
          <w:lang w:val="en-ZA"/>
        </w:rPr>
        <w:t>not on above the fields)</w:t>
      </w:r>
      <w:r w:rsidR="0033422F">
        <w:rPr>
          <w:lang w:val="en-ZA"/>
        </w:rPr>
        <w:t>, this is extension to above annotation.</w:t>
      </w:r>
    </w:p>
    <w:p w14:paraId="36888C4D" w14:textId="7DA577E8" w:rsidR="00902D20" w:rsidRDefault="0033422F" w:rsidP="00A479DA">
      <w:pPr>
        <w:pStyle w:val="ListParagraph"/>
        <w:ind w:left="360"/>
        <w:jc w:val="both"/>
        <w:rPr>
          <w:lang w:val="en-ZA"/>
        </w:rPr>
      </w:pPr>
      <w:r>
        <w:rPr>
          <w:noProof/>
          <w:lang w:val="en-IN" w:eastAsia="en-IN"/>
        </w:rPr>
        <w:drawing>
          <wp:inline distT="0" distB="0" distL="0" distR="0" wp14:anchorId="729A3FA7" wp14:editId="23322D83">
            <wp:extent cx="6332220" cy="1485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148590"/>
                    </a:xfrm>
                    <a:prstGeom prst="rect">
                      <a:avLst/>
                    </a:prstGeom>
                  </pic:spPr>
                </pic:pic>
              </a:graphicData>
            </a:graphic>
          </wp:inline>
        </w:drawing>
      </w:r>
    </w:p>
    <w:p w14:paraId="4FF60A59" w14:textId="3BD16247" w:rsidR="00FE43F3" w:rsidRDefault="00FE43F3" w:rsidP="00A479DA">
      <w:pPr>
        <w:pStyle w:val="ListParagraph"/>
        <w:ind w:left="360"/>
        <w:jc w:val="both"/>
        <w:rPr>
          <w:lang w:val="en-ZA"/>
        </w:rPr>
      </w:pPr>
      <w:r>
        <w:rPr>
          <w:lang w:val="en-ZA"/>
        </w:rPr>
        <w:t>After all annotations applied in CDS view, which is looks like below.</w:t>
      </w:r>
    </w:p>
    <w:p w14:paraId="6AB418E7" w14:textId="5F569683" w:rsidR="00FE43F3" w:rsidRDefault="00B85F4D" w:rsidP="00B85F4D">
      <w:pPr>
        <w:pStyle w:val="ListParagraph"/>
        <w:ind w:left="360" w:firstLine="360"/>
        <w:jc w:val="both"/>
        <w:rPr>
          <w:lang w:val="en-ZA"/>
        </w:rPr>
      </w:pPr>
      <w:r>
        <w:rPr>
          <w:noProof/>
          <w:lang w:val="en-IN" w:eastAsia="en-IN"/>
        </w:rPr>
        <w:drawing>
          <wp:inline distT="0" distB="0" distL="0" distR="0" wp14:anchorId="17D91288" wp14:editId="39AF7C77">
            <wp:extent cx="6289603" cy="29051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93734" cy="2907033"/>
                    </a:xfrm>
                    <a:prstGeom prst="rect">
                      <a:avLst/>
                    </a:prstGeom>
                  </pic:spPr>
                </pic:pic>
              </a:graphicData>
            </a:graphic>
          </wp:inline>
        </w:drawing>
      </w:r>
    </w:p>
    <w:p w14:paraId="3AFEAB61" w14:textId="77777777" w:rsidR="00FE43F3" w:rsidRPr="00A479DA" w:rsidRDefault="00FE43F3" w:rsidP="00A479DA">
      <w:pPr>
        <w:pStyle w:val="ListParagraph"/>
        <w:ind w:left="360"/>
        <w:jc w:val="both"/>
        <w:rPr>
          <w:lang w:val="en-ZA"/>
        </w:rPr>
      </w:pPr>
    </w:p>
    <w:p w14:paraId="01C68714" w14:textId="578C931B" w:rsidR="00E47F46" w:rsidRDefault="00E47F46" w:rsidP="00DB2878">
      <w:pPr>
        <w:pStyle w:val="ListParagraph"/>
        <w:ind w:left="360"/>
        <w:jc w:val="both"/>
        <w:rPr>
          <w:lang w:val="en-ZA"/>
        </w:rPr>
      </w:pPr>
      <w:r>
        <w:rPr>
          <w:lang w:val="en-ZA"/>
        </w:rPr>
        <w:t>While creating the List Report application</w:t>
      </w:r>
      <w:r w:rsidR="00660D9E">
        <w:rPr>
          <w:lang w:val="en-ZA"/>
        </w:rPr>
        <w:t xml:space="preserve"> in front-</w:t>
      </w:r>
      <w:r w:rsidR="001156AB">
        <w:rPr>
          <w:lang w:val="en-ZA"/>
        </w:rPr>
        <w:t>end (</w:t>
      </w:r>
      <w:r w:rsidR="00660D9E">
        <w:rPr>
          <w:lang w:val="en-ZA"/>
        </w:rPr>
        <w:t>SAP WEBIDE)</w:t>
      </w:r>
      <w:r>
        <w:rPr>
          <w:lang w:val="en-ZA"/>
        </w:rPr>
        <w:t xml:space="preserve">, ODATA service connection we should go with </w:t>
      </w:r>
      <w:r w:rsidRPr="00E47F46">
        <w:rPr>
          <w:b/>
          <w:bCs/>
          <w:lang w:val="en-ZA"/>
        </w:rPr>
        <w:t>service Catalog</w:t>
      </w:r>
      <w:r>
        <w:rPr>
          <w:lang w:val="en-ZA"/>
        </w:rPr>
        <w:t>, not service URL.</w:t>
      </w:r>
      <w:r w:rsidR="00A45B69">
        <w:rPr>
          <w:lang w:val="en-ZA"/>
        </w:rPr>
        <w:t xml:space="preserve"> The application which created using CDS ODATA service, that application does not contain any views, controller</w:t>
      </w:r>
      <w:r w:rsidR="003E000A">
        <w:rPr>
          <w:lang w:val="en-ZA"/>
        </w:rPr>
        <w:t xml:space="preserve">, </w:t>
      </w:r>
      <w:r w:rsidR="001156AB">
        <w:rPr>
          <w:lang w:val="en-ZA"/>
        </w:rPr>
        <w:t>and the</w:t>
      </w:r>
      <w:r w:rsidR="003E000A">
        <w:rPr>
          <w:lang w:val="en-ZA"/>
        </w:rPr>
        <w:t xml:space="preserve"> list-report front-end looks like as below.</w:t>
      </w:r>
    </w:p>
    <w:p w14:paraId="6C810957" w14:textId="77777777" w:rsidR="00F60E39" w:rsidRDefault="00F60E39" w:rsidP="00DB2878">
      <w:pPr>
        <w:pStyle w:val="ListParagraph"/>
        <w:ind w:left="360"/>
        <w:jc w:val="both"/>
        <w:rPr>
          <w:lang w:val="en-ZA"/>
        </w:rPr>
      </w:pPr>
    </w:p>
    <w:p w14:paraId="6AF23F4B" w14:textId="0E6729C8" w:rsidR="003E000A" w:rsidRDefault="001917B2" w:rsidP="006F1F11">
      <w:pPr>
        <w:pStyle w:val="ListParagraph"/>
        <w:ind w:left="360" w:firstLine="360"/>
        <w:jc w:val="both"/>
        <w:rPr>
          <w:lang w:val="en-ZA"/>
        </w:rPr>
      </w:pPr>
      <w:r>
        <w:rPr>
          <w:noProof/>
          <w:lang w:val="en-IN" w:eastAsia="en-IN"/>
        </w:rPr>
        <w:drawing>
          <wp:inline distT="0" distB="0" distL="0" distR="0" wp14:anchorId="26BA9854" wp14:editId="1D39853F">
            <wp:extent cx="5495925" cy="1900316"/>
            <wp:effectExtent l="0" t="0" r="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23377" cy="1909808"/>
                    </a:xfrm>
                    <a:prstGeom prst="rect">
                      <a:avLst/>
                    </a:prstGeom>
                  </pic:spPr>
                </pic:pic>
              </a:graphicData>
            </a:graphic>
          </wp:inline>
        </w:drawing>
      </w:r>
    </w:p>
    <w:p w14:paraId="3E38A09B" w14:textId="77777777" w:rsidR="00B374C1" w:rsidRDefault="00B374C1" w:rsidP="00DB2878">
      <w:pPr>
        <w:pStyle w:val="ListParagraph"/>
        <w:ind w:left="360"/>
        <w:jc w:val="both"/>
        <w:rPr>
          <w:lang w:val="en-ZA"/>
        </w:rPr>
      </w:pPr>
    </w:p>
    <w:p w14:paraId="2B04411E" w14:textId="43883908" w:rsidR="00F60E39" w:rsidRPr="00354B2E" w:rsidRDefault="005A64F5" w:rsidP="00354B2E">
      <w:pPr>
        <w:pStyle w:val="ListParagraph"/>
        <w:ind w:left="360"/>
        <w:jc w:val="both"/>
        <w:rPr>
          <w:lang w:val="en-ZA"/>
        </w:rPr>
      </w:pPr>
      <w:r w:rsidRPr="005A64F5">
        <w:rPr>
          <w:b/>
          <w:bCs/>
          <w:lang w:val="en-ZA"/>
        </w:rPr>
        <w:t>Note:</w:t>
      </w:r>
      <w:r>
        <w:rPr>
          <w:b/>
          <w:bCs/>
          <w:lang w:val="en-ZA"/>
        </w:rPr>
        <w:t xml:space="preserve"> </w:t>
      </w:r>
      <w:r>
        <w:rPr>
          <w:lang w:val="en-ZA"/>
        </w:rPr>
        <w:t xml:space="preserve"> We </w:t>
      </w:r>
      <w:r w:rsidR="008E1E77">
        <w:rPr>
          <w:lang w:val="en-ZA"/>
        </w:rPr>
        <w:t>cannot</w:t>
      </w:r>
      <w:r>
        <w:rPr>
          <w:lang w:val="en-ZA"/>
        </w:rPr>
        <w:t xml:space="preserve"> add drop down, check box and all in list report</w:t>
      </w:r>
      <w:r w:rsidR="00D6451C">
        <w:rPr>
          <w:lang w:val="en-ZA"/>
        </w:rPr>
        <w:t xml:space="preserve"> with annotations on top of CDS</w:t>
      </w:r>
      <w:r>
        <w:rPr>
          <w:lang w:val="en-ZA"/>
        </w:rPr>
        <w:t xml:space="preserve">. Whatever the UI elements </w:t>
      </w:r>
      <w:r w:rsidR="00D6451C">
        <w:rPr>
          <w:lang w:val="en-ZA"/>
        </w:rPr>
        <w:t xml:space="preserve">are generated with annotation on top of CDS Views </w:t>
      </w:r>
      <w:r>
        <w:rPr>
          <w:lang w:val="en-ZA"/>
        </w:rPr>
        <w:t>are</w:t>
      </w:r>
      <w:r w:rsidR="00D6451C">
        <w:rPr>
          <w:lang w:val="en-ZA"/>
        </w:rPr>
        <w:t xml:space="preserve"> called as </w:t>
      </w:r>
      <w:r w:rsidRPr="00660D9E">
        <w:rPr>
          <w:b/>
          <w:bCs/>
          <w:lang w:val="en-ZA"/>
        </w:rPr>
        <w:t>smart control</w:t>
      </w:r>
      <w:r>
        <w:rPr>
          <w:lang w:val="en-ZA"/>
        </w:rPr>
        <w:t xml:space="preserve"> UI element.</w:t>
      </w:r>
    </w:p>
    <w:p w14:paraId="060032E3" w14:textId="73A3156F" w:rsidR="007F7342" w:rsidRPr="00D6451C" w:rsidRDefault="00A74DFD" w:rsidP="00A74DFD">
      <w:pPr>
        <w:pStyle w:val="ListParagraph"/>
        <w:numPr>
          <w:ilvl w:val="0"/>
          <w:numId w:val="3"/>
        </w:numPr>
        <w:jc w:val="both"/>
        <w:rPr>
          <w:lang w:val="en-ZA"/>
        </w:rPr>
      </w:pPr>
      <w:bookmarkStart w:id="63" w:name="List_Report_Smart_controls"/>
      <w:r w:rsidRPr="00A74DFD">
        <w:rPr>
          <w:b/>
          <w:bCs/>
          <w:color w:val="FF0000"/>
          <w:lang w:val="en-ZA"/>
        </w:rPr>
        <w:t>List Report Application with Smart Controls</w:t>
      </w:r>
      <w:bookmarkEnd w:id="63"/>
      <w:r w:rsidRPr="00A74DFD">
        <w:rPr>
          <w:b/>
          <w:bCs/>
          <w:color w:val="FF0000"/>
          <w:lang w:val="en-ZA"/>
        </w:rPr>
        <w:t>:</w:t>
      </w:r>
      <w:r w:rsidR="00E47F46" w:rsidRPr="00A74DFD">
        <w:rPr>
          <w:b/>
          <w:bCs/>
          <w:color w:val="FF0000"/>
          <w:lang w:val="en-ZA"/>
        </w:rPr>
        <w:t xml:space="preserve"> </w:t>
      </w:r>
      <w:r>
        <w:rPr>
          <w:b/>
          <w:bCs/>
          <w:color w:val="FF0000"/>
          <w:lang w:val="en-ZA"/>
        </w:rPr>
        <w:t>39</w:t>
      </w:r>
    </w:p>
    <w:p w14:paraId="72BE9220" w14:textId="1BE4D137" w:rsidR="00D6451C" w:rsidRDefault="00671B44" w:rsidP="00D6451C">
      <w:pPr>
        <w:pStyle w:val="ListParagraph"/>
        <w:ind w:left="360"/>
        <w:jc w:val="both"/>
        <w:rPr>
          <w:lang w:val="en-ZA"/>
        </w:rPr>
      </w:pPr>
      <w:r>
        <w:rPr>
          <w:lang w:val="en-ZA"/>
        </w:rPr>
        <w:t>Without annotations the smart controls will not work</w:t>
      </w:r>
      <w:r w:rsidR="006F010A">
        <w:rPr>
          <w:lang w:val="en-ZA"/>
        </w:rPr>
        <w:t xml:space="preserve">, which means if the back-end system is ECC we </w:t>
      </w:r>
      <w:r w:rsidR="00417DBE">
        <w:rPr>
          <w:lang w:val="en-ZA"/>
        </w:rPr>
        <w:t>cannot</w:t>
      </w:r>
      <w:r w:rsidR="006F010A">
        <w:rPr>
          <w:lang w:val="en-ZA"/>
        </w:rPr>
        <w:t xml:space="preserve"> use smart controls</w:t>
      </w:r>
      <w:r w:rsidR="00697206">
        <w:rPr>
          <w:lang w:val="en-ZA"/>
        </w:rPr>
        <w:t xml:space="preserve">, only if we have </w:t>
      </w:r>
      <w:r w:rsidR="00697206" w:rsidRPr="004D1DC7">
        <w:rPr>
          <w:b/>
          <w:bCs/>
          <w:lang w:val="en-ZA"/>
        </w:rPr>
        <w:t>back-end system is HANA</w:t>
      </w:r>
      <w:r w:rsidR="00697206">
        <w:rPr>
          <w:lang w:val="en-ZA"/>
        </w:rPr>
        <w:t xml:space="preserve"> then only we can use smart controls in front-end applications.</w:t>
      </w:r>
    </w:p>
    <w:p w14:paraId="3BCFAACB" w14:textId="34B7EA35" w:rsidR="00697206" w:rsidRDefault="00697206" w:rsidP="00D6451C">
      <w:pPr>
        <w:pStyle w:val="ListParagraph"/>
        <w:ind w:left="360"/>
        <w:jc w:val="both"/>
        <w:rPr>
          <w:lang w:val="en-ZA"/>
        </w:rPr>
      </w:pPr>
      <w:r>
        <w:rPr>
          <w:lang w:val="en-ZA"/>
        </w:rPr>
        <w:t>All these smart controls are internally normal controls only.</w:t>
      </w:r>
    </w:p>
    <w:p w14:paraId="0EA0C59A" w14:textId="617E933A" w:rsidR="008656EE" w:rsidRPr="00B07F13" w:rsidRDefault="008656EE" w:rsidP="00D6451C">
      <w:pPr>
        <w:pStyle w:val="ListParagraph"/>
        <w:ind w:left="360"/>
        <w:jc w:val="both"/>
        <w:rPr>
          <w:lang w:val="en-ZA"/>
        </w:rPr>
      </w:pPr>
      <w:r w:rsidRPr="008656EE">
        <w:rPr>
          <w:b/>
          <w:bCs/>
          <w:lang w:val="en-ZA"/>
        </w:rPr>
        <w:t>Exercise:</w:t>
      </w:r>
      <w:r>
        <w:rPr>
          <w:lang w:val="en-ZA"/>
        </w:rPr>
        <w:t xml:space="preserve"> Create the List-Report using smart control and use CDS view ODATA service.</w:t>
      </w:r>
    </w:p>
    <w:p w14:paraId="4F485370" w14:textId="55717244" w:rsidR="007A0DF1" w:rsidRPr="004D0FAF" w:rsidRDefault="004D0FAF" w:rsidP="00A23B5A">
      <w:pPr>
        <w:pStyle w:val="ListParagraph"/>
        <w:ind w:left="360"/>
        <w:jc w:val="both"/>
        <w:rPr>
          <w:lang w:val="en-ZA"/>
        </w:rPr>
      </w:pPr>
      <w:r w:rsidRPr="004D0FAF">
        <w:rPr>
          <w:b/>
          <w:bCs/>
          <w:lang w:val="en-ZA"/>
        </w:rPr>
        <w:t>Note:</w:t>
      </w:r>
      <w:r>
        <w:rPr>
          <w:b/>
          <w:bCs/>
          <w:lang w:val="en-ZA"/>
        </w:rPr>
        <w:t xml:space="preserve"> </w:t>
      </w:r>
      <w:r>
        <w:rPr>
          <w:lang w:val="en-ZA"/>
        </w:rPr>
        <w:t xml:space="preserve">After creation of project using SAPUI5 template in </w:t>
      </w:r>
      <w:r w:rsidR="00417DBE">
        <w:rPr>
          <w:lang w:val="en-ZA"/>
        </w:rPr>
        <w:t>WEBIDE,</w:t>
      </w:r>
      <w:r>
        <w:rPr>
          <w:lang w:val="en-ZA"/>
        </w:rPr>
        <w:t xml:space="preserve"> </w:t>
      </w:r>
      <w:r w:rsidR="00A41D65">
        <w:rPr>
          <w:lang w:val="en-ZA"/>
        </w:rPr>
        <w:t>we must add ODATA service which is created using CDS view annotation.</w:t>
      </w:r>
    </w:p>
    <w:p w14:paraId="6C849126" w14:textId="715E268D" w:rsidR="00AF61DC" w:rsidRDefault="007D437C" w:rsidP="00634380">
      <w:pPr>
        <w:pStyle w:val="ListParagraph"/>
        <w:ind w:left="360"/>
        <w:jc w:val="both"/>
        <w:rPr>
          <w:lang w:val="en-ZA"/>
        </w:rPr>
      </w:pPr>
      <w:r>
        <w:rPr>
          <w:lang w:val="en-ZA"/>
        </w:rPr>
        <w:t xml:space="preserve">In </w:t>
      </w:r>
      <w:r w:rsidRPr="00DF2A56">
        <w:rPr>
          <w:b/>
          <w:bCs/>
          <w:lang w:val="en-ZA"/>
        </w:rPr>
        <w:t>manifest.json</w:t>
      </w:r>
      <w:r>
        <w:rPr>
          <w:lang w:val="en-ZA"/>
        </w:rPr>
        <w:t xml:space="preserve"> file we should </w:t>
      </w:r>
      <w:r w:rsidR="00C73334">
        <w:rPr>
          <w:lang w:val="en-ZA"/>
        </w:rPr>
        <w:t xml:space="preserve">add </w:t>
      </w:r>
      <w:r>
        <w:rPr>
          <w:lang w:val="en-ZA"/>
        </w:rPr>
        <w:t xml:space="preserve">annotation part </w:t>
      </w:r>
      <w:r w:rsidR="00C73334">
        <w:rPr>
          <w:lang w:val="en-ZA"/>
        </w:rPr>
        <w:t xml:space="preserve">in </w:t>
      </w:r>
      <w:r w:rsidR="00C73334" w:rsidRPr="00DF2A56">
        <w:rPr>
          <w:b/>
          <w:bCs/>
          <w:lang w:val="en-ZA"/>
        </w:rPr>
        <w:t>sap.app</w:t>
      </w:r>
      <w:r w:rsidR="00C73334">
        <w:rPr>
          <w:lang w:val="en-ZA"/>
        </w:rPr>
        <w:t xml:space="preserve"> section </w:t>
      </w:r>
      <w:r>
        <w:rPr>
          <w:lang w:val="en-ZA"/>
        </w:rPr>
        <w:t>as below.</w:t>
      </w:r>
    </w:p>
    <w:p w14:paraId="6D754F26" w14:textId="0395FC0E" w:rsidR="007D437C" w:rsidRDefault="007D437C" w:rsidP="00945694">
      <w:pPr>
        <w:pStyle w:val="ListParagraph"/>
        <w:ind w:left="360" w:firstLine="360"/>
        <w:jc w:val="both"/>
        <w:rPr>
          <w:lang w:val="en-ZA"/>
        </w:rPr>
      </w:pPr>
      <w:r>
        <w:rPr>
          <w:noProof/>
          <w:lang w:val="en-IN" w:eastAsia="en-IN"/>
        </w:rPr>
        <w:drawing>
          <wp:inline distT="0" distB="0" distL="0" distR="0" wp14:anchorId="6AB23110" wp14:editId="4A9C213E">
            <wp:extent cx="5572125" cy="252343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9646" cy="2554016"/>
                    </a:xfrm>
                    <a:prstGeom prst="rect">
                      <a:avLst/>
                    </a:prstGeom>
                  </pic:spPr>
                </pic:pic>
              </a:graphicData>
            </a:graphic>
          </wp:inline>
        </w:drawing>
      </w:r>
    </w:p>
    <w:p w14:paraId="2BF3598A" w14:textId="785137AD" w:rsidR="00D14338" w:rsidRDefault="0036538A" w:rsidP="003765B6">
      <w:pPr>
        <w:spacing w:after="0"/>
        <w:ind w:firstLine="360"/>
        <w:jc w:val="both"/>
        <w:rPr>
          <w:b/>
          <w:bCs/>
          <w:lang w:val="en-ZA"/>
        </w:rPr>
      </w:pPr>
      <w:r w:rsidRPr="0036538A">
        <w:rPr>
          <w:lang w:val="en-ZA"/>
        </w:rPr>
        <w:t>Smart controls are available in separate library is</w:t>
      </w:r>
      <w:r w:rsidR="004B578B">
        <w:rPr>
          <w:lang w:val="en-ZA"/>
        </w:rPr>
        <w:t xml:space="preserve"> </w:t>
      </w:r>
      <w:r w:rsidR="004B578B" w:rsidRPr="004B578B">
        <w:rPr>
          <w:b/>
          <w:bCs/>
          <w:lang w:val="en-ZA"/>
        </w:rPr>
        <w:t>sap.ui.comp</w:t>
      </w:r>
      <w:r w:rsidR="003765B6">
        <w:rPr>
          <w:b/>
          <w:bCs/>
          <w:lang w:val="en-ZA"/>
        </w:rPr>
        <w:t>.</w:t>
      </w:r>
    </w:p>
    <w:p w14:paraId="5ED1F2D7" w14:textId="0FDF5FB2" w:rsidR="003765B6" w:rsidRDefault="003765B6" w:rsidP="00344D2F">
      <w:pPr>
        <w:spacing w:after="0"/>
        <w:ind w:left="360"/>
        <w:jc w:val="both"/>
        <w:rPr>
          <w:lang w:val="en-ZA"/>
        </w:rPr>
      </w:pPr>
      <w:r w:rsidRPr="003765B6">
        <w:rPr>
          <w:b/>
          <w:bCs/>
          <w:lang w:val="en-ZA"/>
        </w:rPr>
        <w:t>SmartFilterBar</w:t>
      </w:r>
      <w:r w:rsidRPr="003765B6">
        <w:rPr>
          <w:lang w:val="en-ZA"/>
        </w:rPr>
        <w:t xml:space="preserve"> is a container for </w:t>
      </w:r>
      <w:r w:rsidRPr="003765B6">
        <w:rPr>
          <w:b/>
          <w:bCs/>
          <w:lang w:val="en-ZA"/>
        </w:rPr>
        <w:t>smartFilter</w:t>
      </w:r>
      <w:r>
        <w:rPr>
          <w:b/>
          <w:bCs/>
          <w:lang w:val="en-ZA"/>
        </w:rPr>
        <w:t>s</w:t>
      </w:r>
      <w:r w:rsidR="0047369B">
        <w:rPr>
          <w:lang w:val="en-ZA"/>
        </w:rPr>
        <w:t xml:space="preserve">, there is property in SmartFilterBar is </w:t>
      </w:r>
      <w:r w:rsidR="0047369B" w:rsidRPr="0047369B">
        <w:rPr>
          <w:b/>
          <w:bCs/>
          <w:lang w:val="en-ZA"/>
        </w:rPr>
        <w:t>persistencyKey</w:t>
      </w:r>
      <w:r w:rsidR="0047369B">
        <w:rPr>
          <w:lang w:val="en-ZA"/>
        </w:rPr>
        <w:t xml:space="preserve"> </w:t>
      </w:r>
      <w:r w:rsidR="00344D2F">
        <w:rPr>
          <w:lang w:val="en-ZA"/>
        </w:rPr>
        <w:t xml:space="preserve">is used for </w:t>
      </w:r>
      <w:r w:rsidR="00B62C04">
        <w:rPr>
          <w:lang w:val="en-ZA"/>
        </w:rPr>
        <w:t>getting</w:t>
      </w:r>
      <w:r w:rsidR="00344D2F">
        <w:rPr>
          <w:lang w:val="en-ZA"/>
        </w:rPr>
        <w:t xml:space="preserve"> the filter values from filter area to the smart table to get the filtered records.</w:t>
      </w:r>
    </w:p>
    <w:p w14:paraId="6FA267BA" w14:textId="189D0A88" w:rsidR="00B62C04" w:rsidRDefault="00B62C04" w:rsidP="00344D2F">
      <w:pPr>
        <w:spacing w:after="0"/>
        <w:ind w:left="360"/>
        <w:jc w:val="both"/>
        <w:rPr>
          <w:lang w:val="en-ZA"/>
        </w:rPr>
      </w:pPr>
      <w:r w:rsidRPr="00B62C04">
        <w:rPr>
          <w:lang w:val="en-ZA"/>
        </w:rPr>
        <w:t xml:space="preserve">The </w:t>
      </w:r>
      <w:r>
        <w:rPr>
          <w:lang w:val="en-ZA"/>
        </w:rPr>
        <w:t xml:space="preserve">smart </w:t>
      </w:r>
      <w:r w:rsidRPr="00B62C04">
        <w:rPr>
          <w:lang w:val="en-ZA"/>
        </w:rPr>
        <w:t>filter area using smart control UI elements design in XML view as below.</w:t>
      </w:r>
    </w:p>
    <w:p w14:paraId="5BA9D4C7" w14:textId="77777777" w:rsidR="00AA46F0" w:rsidRDefault="00AA46F0" w:rsidP="00344D2F">
      <w:pPr>
        <w:spacing w:after="0"/>
        <w:ind w:left="360"/>
        <w:jc w:val="both"/>
        <w:rPr>
          <w:lang w:val="en-ZA"/>
        </w:rPr>
      </w:pPr>
    </w:p>
    <w:p w14:paraId="29C7789C" w14:textId="0D058D25" w:rsidR="00B62C04" w:rsidRDefault="00B62C04" w:rsidP="00344D2F">
      <w:pPr>
        <w:spacing w:after="0"/>
        <w:ind w:left="360"/>
        <w:jc w:val="both"/>
        <w:rPr>
          <w:lang w:val="en-ZA"/>
        </w:rPr>
      </w:pPr>
      <w:r>
        <w:rPr>
          <w:noProof/>
          <w:lang w:val="en-IN" w:eastAsia="en-IN"/>
        </w:rPr>
        <w:drawing>
          <wp:inline distT="0" distB="0" distL="0" distR="0" wp14:anchorId="457CA31C" wp14:editId="07EB8F1F">
            <wp:extent cx="6547452" cy="206692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571215" cy="2074427"/>
                    </a:xfrm>
                    <a:prstGeom prst="rect">
                      <a:avLst/>
                    </a:prstGeom>
                  </pic:spPr>
                </pic:pic>
              </a:graphicData>
            </a:graphic>
          </wp:inline>
        </w:drawing>
      </w:r>
    </w:p>
    <w:p w14:paraId="29047D8A" w14:textId="2C50DA58" w:rsidR="00C0199F" w:rsidRDefault="00C0199F" w:rsidP="00344D2F">
      <w:pPr>
        <w:spacing w:after="0"/>
        <w:ind w:left="360"/>
        <w:jc w:val="both"/>
        <w:rPr>
          <w:lang w:val="en-ZA"/>
        </w:rPr>
      </w:pPr>
    </w:p>
    <w:p w14:paraId="34D53930" w14:textId="3A227915" w:rsidR="00C0199F" w:rsidRDefault="00C0199F" w:rsidP="00344D2F">
      <w:pPr>
        <w:spacing w:after="0"/>
        <w:ind w:left="360"/>
        <w:jc w:val="both"/>
        <w:rPr>
          <w:lang w:val="en-ZA"/>
        </w:rPr>
      </w:pPr>
      <w:r w:rsidRPr="00C0199F">
        <w:rPr>
          <w:b/>
          <w:bCs/>
          <w:lang w:val="en-ZA"/>
        </w:rPr>
        <w:t>Note:</w:t>
      </w:r>
      <w:r>
        <w:rPr>
          <w:lang w:val="en-ZA"/>
        </w:rPr>
        <w:t xml:space="preserve"> To reduce the </w:t>
      </w:r>
      <w:r w:rsidR="002178CA">
        <w:rPr>
          <w:lang w:val="en-ZA"/>
        </w:rPr>
        <w:t xml:space="preserve">normal </w:t>
      </w:r>
      <w:r>
        <w:rPr>
          <w:lang w:val="en-ZA"/>
        </w:rPr>
        <w:t xml:space="preserve">UI elements thickness, we can write one line of code in particular controller </w:t>
      </w:r>
      <w:r w:rsidRPr="001E53A7">
        <w:rPr>
          <w:b/>
          <w:bCs/>
          <w:lang w:val="en-ZA"/>
        </w:rPr>
        <w:t>onInit</w:t>
      </w:r>
      <w:r>
        <w:rPr>
          <w:lang w:val="en-ZA"/>
        </w:rPr>
        <w:t xml:space="preserve"> function as below.</w:t>
      </w:r>
      <w:r w:rsidR="002178CA">
        <w:rPr>
          <w:lang w:val="en-ZA"/>
        </w:rPr>
        <w:t xml:space="preserve"> But this will not work for smart control UI element</w:t>
      </w:r>
      <w:r w:rsidR="00BF46C8">
        <w:rPr>
          <w:lang w:val="en-ZA"/>
        </w:rPr>
        <w:t xml:space="preserve">, any how the size of UI elements become compact when </w:t>
      </w:r>
      <w:r w:rsidR="00BB1D20">
        <w:rPr>
          <w:lang w:val="en-ZA"/>
        </w:rPr>
        <w:t>it</w:t>
      </w:r>
      <w:r w:rsidR="00BF46C8">
        <w:rPr>
          <w:lang w:val="en-ZA"/>
        </w:rPr>
        <w:t xml:space="preserve"> </w:t>
      </w:r>
      <w:r w:rsidR="00831EAF">
        <w:rPr>
          <w:lang w:val="en-ZA"/>
        </w:rPr>
        <w:t>deploys</w:t>
      </w:r>
      <w:r w:rsidR="00BF46C8">
        <w:rPr>
          <w:lang w:val="en-ZA"/>
        </w:rPr>
        <w:t xml:space="preserve"> into Launchpad.</w:t>
      </w:r>
    </w:p>
    <w:p w14:paraId="533D07B0" w14:textId="48C19ADA" w:rsidR="00C0199F" w:rsidRDefault="00C0199F" w:rsidP="00C0199F">
      <w:pPr>
        <w:spacing w:after="0"/>
        <w:ind w:left="360" w:firstLine="360"/>
        <w:jc w:val="both"/>
        <w:rPr>
          <w:lang w:val="en-ZA"/>
        </w:rPr>
      </w:pPr>
      <w:r>
        <w:rPr>
          <w:noProof/>
          <w:lang w:val="en-IN" w:eastAsia="en-IN"/>
        </w:rPr>
        <w:drawing>
          <wp:inline distT="0" distB="0" distL="0" distR="0" wp14:anchorId="645A7E97" wp14:editId="7EB75166">
            <wp:extent cx="3400425" cy="5048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0425" cy="504825"/>
                    </a:xfrm>
                    <a:prstGeom prst="rect">
                      <a:avLst/>
                    </a:prstGeom>
                  </pic:spPr>
                </pic:pic>
              </a:graphicData>
            </a:graphic>
          </wp:inline>
        </w:drawing>
      </w:r>
    </w:p>
    <w:p w14:paraId="3AAFA3F6" w14:textId="333FDB28" w:rsidR="00BB1D20" w:rsidRPr="00B62C04" w:rsidRDefault="00987A4E" w:rsidP="00024879">
      <w:pPr>
        <w:spacing w:after="0"/>
        <w:ind w:firstLine="360"/>
        <w:jc w:val="both"/>
        <w:rPr>
          <w:lang w:val="en-ZA"/>
        </w:rPr>
      </w:pPr>
      <w:r>
        <w:rPr>
          <w:lang w:val="en-ZA"/>
        </w:rPr>
        <w:t>Create the smart table under the smart filter bar in XML view the logic is as below.</w:t>
      </w:r>
    </w:p>
    <w:p w14:paraId="032BFE30" w14:textId="21069ADE" w:rsidR="00884CD7" w:rsidRDefault="00024879" w:rsidP="00634380">
      <w:pPr>
        <w:pStyle w:val="ListParagraph"/>
        <w:ind w:left="360"/>
        <w:jc w:val="both"/>
        <w:rPr>
          <w:u w:val="single"/>
          <w:lang w:val="en-ZA"/>
        </w:rPr>
      </w:pPr>
      <w:r>
        <w:rPr>
          <w:noProof/>
          <w:lang w:val="en-IN" w:eastAsia="en-IN"/>
        </w:rPr>
        <w:drawing>
          <wp:inline distT="0" distB="0" distL="0" distR="0" wp14:anchorId="590A29AB" wp14:editId="7EDB0446">
            <wp:extent cx="6332220" cy="4171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417195"/>
                    </a:xfrm>
                    <a:prstGeom prst="rect">
                      <a:avLst/>
                    </a:prstGeom>
                  </pic:spPr>
                </pic:pic>
              </a:graphicData>
            </a:graphic>
          </wp:inline>
        </w:drawing>
      </w:r>
    </w:p>
    <w:p w14:paraId="156FFD29" w14:textId="6440C14D" w:rsidR="004C4865" w:rsidRDefault="004C4865" w:rsidP="00634380">
      <w:pPr>
        <w:pStyle w:val="ListParagraph"/>
        <w:ind w:left="360"/>
        <w:jc w:val="both"/>
        <w:rPr>
          <w:b/>
          <w:bCs/>
          <w:lang w:val="en-ZA"/>
        </w:rPr>
      </w:pPr>
      <w:r w:rsidRPr="004C4865">
        <w:rPr>
          <w:lang w:val="en-ZA"/>
        </w:rPr>
        <w:t>When user click on any one record of the smartTable then it will</w:t>
      </w:r>
      <w:r w:rsidR="00C752F5">
        <w:rPr>
          <w:lang w:val="en-ZA"/>
        </w:rPr>
        <w:t xml:space="preserve"> navigate to next view and display the Header information and their item details as well in </w:t>
      </w:r>
      <w:r w:rsidR="00C752F5" w:rsidRPr="00C752F5">
        <w:rPr>
          <w:b/>
          <w:bCs/>
          <w:lang w:val="en-ZA"/>
        </w:rPr>
        <w:t>Object</w:t>
      </w:r>
      <w:r w:rsidR="00567574">
        <w:rPr>
          <w:b/>
          <w:bCs/>
          <w:lang w:val="en-ZA"/>
        </w:rPr>
        <w:t>Page</w:t>
      </w:r>
      <w:r w:rsidR="00C752F5" w:rsidRPr="00C752F5">
        <w:rPr>
          <w:b/>
          <w:bCs/>
          <w:lang w:val="en-ZA"/>
        </w:rPr>
        <w:t>Layout</w:t>
      </w:r>
      <w:r w:rsidR="0068639E">
        <w:rPr>
          <w:b/>
          <w:bCs/>
          <w:lang w:val="en-ZA"/>
        </w:rPr>
        <w:t>.</w:t>
      </w:r>
    </w:p>
    <w:p w14:paraId="4C255AD6" w14:textId="1ED9FCC8" w:rsidR="00914E43" w:rsidRPr="00914E43" w:rsidRDefault="0068639E" w:rsidP="00634380">
      <w:pPr>
        <w:pStyle w:val="ListParagraph"/>
        <w:ind w:left="360"/>
        <w:jc w:val="both"/>
        <w:rPr>
          <w:lang w:val="en-ZA"/>
        </w:rPr>
      </w:pPr>
      <w:r>
        <w:rPr>
          <w:lang w:val="en-ZA"/>
        </w:rPr>
        <w:t xml:space="preserve">By default, we will not get navigatable property for smartTable and there is no property of </w:t>
      </w:r>
      <w:r w:rsidRPr="0068639E">
        <w:rPr>
          <w:b/>
          <w:bCs/>
          <w:lang w:val="en-ZA"/>
        </w:rPr>
        <w:t>mode</w:t>
      </w:r>
      <w:r>
        <w:rPr>
          <w:lang w:val="en-ZA"/>
        </w:rPr>
        <w:t xml:space="preserve"> as normal table(we can get the mode property from normal table because of smart control UI elements are part of Normal UI elements only). </w:t>
      </w:r>
      <w:r w:rsidR="00B14B3F" w:rsidRPr="00914E43">
        <w:rPr>
          <w:lang w:val="en-ZA"/>
        </w:rPr>
        <w:t>To</w:t>
      </w:r>
      <w:r w:rsidR="00914E43" w:rsidRPr="00914E43">
        <w:rPr>
          <w:lang w:val="en-ZA"/>
        </w:rPr>
        <w:t xml:space="preserve"> get the smartTable records are navigatable then we need to write the below logic in controller onInit function.</w:t>
      </w:r>
    </w:p>
    <w:p w14:paraId="08F0415C" w14:textId="6B04ED26" w:rsidR="00751E13" w:rsidRPr="002D0ACB" w:rsidRDefault="00751E13" w:rsidP="008479A4">
      <w:pPr>
        <w:pStyle w:val="ListParagraph"/>
        <w:ind w:left="360" w:firstLine="360"/>
        <w:jc w:val="both"/>
        <w:rPr>
          <w:b/>
          <w:bCs/>
          <w:u w:val="single"/>
          <w:lang w:val="en-ZA"/>
        </w:rPr>
      </w:pPr>
    </w:p>
    <w:p w14:paraId="6EA8FC96" w14:textId="17AB10F0" w:rsidR="009A32DE" w:rsidRDefault="00927F71" w:rsidP="0020421D">
      <w:pPr>
        <w:pStyle w:val="ListParagraph"/>
        <w:ind w:left="360"/>
        <w:jc w:val="both"/>
        <w:rPr>
          <w:lang w:val="en-ZA"/>
        </w:rPr>
      </w:pPr>
      <w:r>
        <w:rPr>
          <w:lang w:val="en-ZA"/>
        </w:rPr>
        <w:t xml:space="preserve">For smartTable we don’t have an event called </w:t>
      </w:r>
      <w:r w:rsidRPr="00927F71">
        <w:rPr>
          <w:b/>
          <w:bCs/>
          <w:lang w:val="en-ZA"/>
        </w:rPr>
        <w:t>Press</w:t>
      </w:r>
      <w:r>
        <w:rPr>
          <w:lang w:val="en-ZA"/>
        </w:rPr>
        <w:t xml:space="preserve">, </w:t>
      </w:r>
      <w:r w:rsidRPr="00927F71">
        <w:rPr>
          <w:b/>
          <w:bCs/>
          <w:lang w:val="en-ZA"/>
        </w:rPr>
        <w:t>selectionChange</w:t>
      </w:r>
      <w:r w:rsidR="009C6E3B">
        <w:rPr>
          <w:b/>
          <w:bCs/>
          <w:lang w:val="en-ZA"/>
        </w:rPr>
        <w:t xml:space="preserve">, </w:t>
      </w:r>
      <w:r w:rsidR="009C6E3B">
        <w:rPr>
          <w:lang w:val="en-ZA"/>
        </w:rPr>
        <w:t>and</w:t>
      </w:r>
      <w:r w:rsidR="002D245E">
        <w:rPr>
          <w:lang w:val="en-ZA"/>
        </w:rPr>
        <w:t xml:space="preserve"> we know the fact that the smartTable is derived from normal table.</w:t>
      </w:r>
      <w:r w:rsidR="00CC4A2E">
        <w:rPr>
          <w:lang w:val="en-ZA"/>
        </w:rPr>
        <w:t xml:space="preserve"> </w:t>
      </w:r>
      <w:r w:rsidR="009C6E3B">
        <w:rPr>
          <w:lang w:val="en-ZA"/>
        </w:rPr>
        <w:t>We</w:t>
      </w:r>
      <w:r w:rsidR="00CC4A2E">
        <w:rPr>
          <w:lang w:val="en-ZA"/>
        </w:rPr>
        <w:t xml:space="preserve"> need to send the ProductID to second view.</w:t>
      </w:r>
    </w:p>
    <w:p w14:paraId="36641D17" w14:textId="7A2D0E7D" w:rsidR="002D245E" w:rsidRDefault="00C63824" w:rsidP="006A63B1">
      <w:pPr>
        <w:pStyle w:val="ListParagraph"/>
        <w:ind w:left="360" w:firstLine="360"/>
        <w:jc w:val="both"/>
        <w:rPr>
          <w:lang w:val="en-ZA"/>
        </w:rPr>
      </w:pPr>
      <w:r>
        <w:rPr>
          <w:noProof/>
          <w:lang w:val="en-IN" w:eastAsia="en-IN"/>
        </w:rPr>
        <w:drawing>
          <wp:inline distT="0" distB="0" distL="0" distR="0" wp14:anchorId="12A7BCB0" wp14:editId="6E5E8244">
            <wp:extent cx="5076825" cy="1652119"/>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26427" cy="1668261"/>
                    </a:xfrm>
                    <a:prstGeom prst="rect">
                      <a:avLst/>
                    </a:prstGeom>
                  </pic:spPr>
                </pic:pic>
              </a:graphicData>
            </a:graphic>
          </wp:inline>
        </w:drawing>
      </w:r>
    </w:p>
    <w:p w14:paraId="2D91C0FB" w14:textId="26ABEA4F" w:rsidR="00A03B10" w:rsidRPr="00A03B10" w:rsidRDefault="00A03B10" w:rsidP="00A03B10">
      <w:pPr>
        <w:pStyle w:val="ListParagraph"/>
        <w:ind w:left="360"/>
        <w:jc w:val="both"/>
        <w:rPr>
          <w:lang w:val="en-ZA"/>
        </w:rPr>
      </w:pPr>
      <w:r>
        <w:rPr>
          <w:lang w:val="en-ZA"/>
        </w:rPr>
        <w:t>We will get the ProductID in view2 controller and apply bindElement to view as below.</w:t>
      </w:r>
    </w:p>
    <w:p w14:paraId="7082076A" w14:textId="74B42E2E" w:rsidR="00D04986" w:rsidRDefault="00561083" w:rsidP="0015691D">
      <w:pPr>
        <w:pStyle w:val="ListParagraph"/>
        <w:ind w:left="360" w:firstLine="360"/>
        <w:jc w:val="both"/>
        <w:rPr>
          <w:lang w:val="en-ZA"/>
        </w:rPr>
      </w:pPr>
      <w:r>
        <w:rPr>
          <w:noProof/>
          <w:lang w:val="en-IN" w:eastAsia="en-IN"/>
        </w:rPr>
        <w:drawing>
          <wp:inline distT="0" distB="0" distL="0" distR="0" wp14:anchorId="7CAFF332" wp14:editId="1D8200A0">
            <wp:extent cx="5968427" cy="10001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011485" cy="1007340"/>
                    </a:xfrm>
                    <a:prstGeom prst="rect">
                      <a:avLst/>
                    </a:prstGeom>
                  </pic:spPr>
                </pic:pic>
              </a:graphicData>
            </a:graphic>
          </wp:inline>
        </w:drawing>
      </w:r>
    </w:p>
    <w:p w14:paraId="6D093D69" w14:textId="416DDEB5" w:rsidR="00D43FAA" w:rsidRDefault="00A66794" w:rsidP="00A66794">
      <w:pPr>
        <w:pStyle w:val="ListParagraph"/>
        <w:ind w:left="360"/>
        <w:jc w:val="both"/>
        <w:rPr>
          <w:lang w:val="en-ZA"/>
        </w:rPr>
      </w:pPr>
      <w:r>
        <w:rPr>
          <w:lang w:val="en-ZA"/>
        </w:rPr>
        <w:t>The second view logic as below.</w:t>
      </w:r>
      <w:r w:rsidR="005C2E68">
        <w:rPr>
          <w:lang w:val="en-ZA"/>
        </w:rPr>
        <w:t xml:space="preserve"> SmartForm is derived from simpleForm</w:t>
      </w:r>
      <w:r w:rsidR="006E5FAF">
        <w:rPr>
          <w:lang w:val="en-ZA"/>
        </w:rPr>
        <w:t xml:space="preserve">, </w:t>
      </w:r>
      <w:r w:rsidR="0083621D">
        <w:rPr>
          <w:lang w:val="en-ZA"/>
        </w:rPr>
        <w:t xml:space="preserve">Group is nothing but core: Title </w:t>
      </w:r>
      <w:r w:rsidR="006E5FAF">
        <w:rPr>
          <w:lang w:val="en-ZA"/>
        </w:rPr>
        <w:t>smartField is derived from Input field</w:t>
      </w:r>
      <w:r w:rsidR="00C64316">
        <w:rPr>
          <w:lang w:val="en-ZA"/>
        </w:rPr>
        <w:t>.</w:t>
      </w:r>
    </w:p>
    <w:p w14:paraId="489C5C95" w14:textId="3E5A07E4" w:rsidR="00564164" w:rsidRPr="0050504F" w:rsidRDefault="00A5486B" w:rsidP="0050504F">
      <w:pPr>
        <w:ind w:firstLine="360"/>
        <w:jc w:val="both"/>
        <w:rPr>
          <w:lang w:val="en-ZA"/>
        </w:rPr>
      </w:pPr>
      <w:r>
        <w:rPr>
          <w:noProof/>
          <w:lang w:val="en-IN" w:eastAsia="en-IN"/>
        </w:rPr>
        <w:drawing>
          <wp:inline distT="0" distB="0" distL="0" distR="0" wp14:anchorId="7D1D9066" wp14:editId="00988CF6">
            <wp:extent cx="5932685" cy="3743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75669" cy="3770446"/>
                    </a:xfrm>
                    <a:prstGeom prst="rect">
                      <a:avLst/>
                    </a:prstGeom>
                  </pic:spPr>
                </pic:pic>
              </a:graphicData>
            </a:graphic>
          </wp:inline>
        </w:drawing>
      </w:r>
    </w:p>
    <w:p w14:paraId="3DA03598" w14:textId="60FE5FAB" w:rsidR="00A4107D" w:rsidRPr="0050504F" w:rsidRDefault="00BF0D2D" w:rsidP="0050504F">
      <w:pPr>
        <w:ind w:firstLine="360"/>
        <w:jc w:val="both"/>
        <w:rPr>
          <w:lang w:val="en-ZA"/>
        </w:rPr>
      </w:pPr>
      <w:r>
        <w:rPr>
          <w:noProof/>
          <w:lang w:val="en-IN" w:eastAsia="en-IN"/>
        </w:rPr>
        <w:drawing>
          <wp:inline distT="0" distB="0" distL="0" distR="0" wp14:anchorId="3D820827" wp14:editId="57C820A3">
            <wp:extent cx="6519712" cy="1943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80713" cy="2020887"/>
                    </a:xfrm>
                    <a:prstGeom prst="rect">
                      <a:avLst/>
                    </a:prstGeom>
                  </pic:spPr>
                </pic:pic>
              </a:graphicData>
            </a:graphic>
          </wp:inline>
        </w:drawing>
      </w:r>
      <w:r w:rsidR="00A4107D" w:rsidRPr="0050504F">
        <w:rPr>
          <w:lang w:val="en-ZA"/>
        </w:rPr>
        <w:t xml:space="preserve"> </w:t>
      </w:r>
    </w:p>
    <w:p w14:paraId="19A91098" w14:textId="3C009BFC" w:rsidR="00D43FAA" w:rsidRDefault="00D43FAA" w:rsidP="00E111BF">
      <w:pPr>
        <w:pStyle w:val="ListParagraph"/>
        <w:ind w:left="360"/>
        <w:jc w:val="both"/>
        <w:rPr>
          <w:lang w:val="en-ZA"/>
        </w:rPr>
      </w:pPr>
      <w:r>
        <w:rPr>
          <w:lang w:val="en-ZA"/>
        </w:rPr>
        <w:t xml:space="preserve">We can apply formatter for status column in smartTable to get </w:t>
      </w:r>
      <w:r w:rsidR="005526E4">
        <w:rPr>
          <w:lang w:val="en-ZA"/>
        </w:rPr>
        <w:t>‘AVAILABLE’ in green color and ‘NOT</w:t>
      </w:r>
      <w:r w:rsidR="00E111BF">
        <w:rPr>
          <w:lang w:val="en-ZA"/>
        </w:rPr>
        <w:t>-AVAILABLE’ in red color, in controller we should maintain the formatter. In view which column we customize that column we should maintain that in SmartTable starting tag and end tag.</w:t>
      </w:r>
      <w:r w:rsidR="007D05BA">
        <w:rPr>
          <w:lang w:val="en-ZA"/>
        </w:rPr>
        <w:t xml:space="preserve"> The logic to customize the any column is as below.</w:t>
      </w:r>
    </w:p>
    <w:p w14:paraId="6224DD15" w14:textId="56EC6A70" w:rsidR="004907E7" w:rsidRDefault="00DD1F62" w:rsidP="00796454">
      <w:pPr>
        <w:pStyle w:val="ListParagraph"/>
        <w:ind w:left="360"/>
        <w:jc w:val="both"/>
        <w:rPr>
          <w:lang w:val="en-ZA"/>
        </w:rPr>
      </w:pPr>
      <w:r>
        <w:rPr>
          <w:noProof/>
          <w:lang w:val="en-IN" w:eastAsia="en-IN"/>
        </w:rPr>
        <w:drawing>
          <wp:inline distT="0" distB="0" distL="0" distR="0" wp14:anchorId="680BF474" wp14:editId="1683A7FD">
            <wp:extent cx="6019800" cy="259095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44306" cy="2601501"/>
                    </a:xfrm>
                    <a:prstGeom prst="rect">
                      <a:avLst/>
                    </a:prstGeom>
                  </pic:spPr>
                </pic:pic>
              </a:graphicData>
            </a:graphic>
          </wp:inline>
        </w:drawing>
      </w:r>
    </w:p>
    <w:p w14:paraId="46BC1BD6" w14:textId="00DBA1FE" w:rsidR="00796454" w:rsidRDefault="00796454" w:rsidP="00796454">
      <w:pPr>
        <w:pStyle w:val="ListParagraph"/>
        <w:numPr>
          <w:ilvl w:val="0"/>
          <w:numId w:val="3"/>
        </w:numPr>
        <w:jc w:val="both"/>
        <w:rPr>
          <w:b/>
          <w:bCs/>
          <w:color w:val="FF0000"/>
          <w:lang w:val="en-ZA"/>
        </w:rPr>
      </w:pPr>
      <w:bookmarkStart w:id="64" w:name="List_Report_ALP_BAS"/>
      <w:r w:rsidRPr="00796454">
        <w:rPr>
          <w:b/>
          <w:bCs/>
          <w:color w:val="FF0000"/>
          <w:lang w:val="en-ZA"/>
        </w:rPr>
        <w:t>List Report and ALP in BAS</w:t>
      </w:r>
      <w:bookmarkEnd w:id="64"/>
      <w:r w:rsidRPr="00796454">
        <w:rPr>
          <w:b/>
          <w:bCs/>
          <w:color w:val="FF0000"/>
          <w:lang w:val="en-ZA"/>
        </w:rPr>
        <w:t>:40-</w:t>
      </w:r>
    </w:p>
    <w:p w14:paraId="04E24553" w14:textId="41BE5DCC" w:rsidR="00C006EE" w:rsidRDefault="00C006EE" w:rsidP="00C006EE">
      <w:pPr>
        <w:pStyle w:val="ListParagraph"/>
        <w:ind w:left="360"/>
        <w:jc w:val="both"/>
        <w:rPr>
          <w:lang w:val="en-ZA"/>
        </w:rPr>
      </w:pPr>
      <w:r w:rsidRPr="00C006EE">
        <w:rPr>
          <w:lang w:val="en-ZA"/>
        </w:rPr>
        <w:t xml:space="preserve">ALP and OVP is not available in Local WEB IDE, if want to develop these applications we go with licensed WEB </w:t>
      </w:r>
      <w:r>
        <w:rPr>
          <w:lang w:val="en-ZA"/>
        </w:rPr>
        <w:t>I</w:t>
      </w:r>
      <w:r w:rsidRPr="00C006EE">
        <w:rPr>
          <w:lang w:val="en-ZA"/>
        </w:rPr>
        <w:t>DE or SAP BAS.</w:t>
      </w:r>
    </w:p>
    <w:p w14:paraId="3F213912" w14:textId="3D4CC300" w:rsidR="007B2DE2" w:rsidRPr="007B2DE2" w:rsidRDefault="007B2DE2" w:rsidP="00C006EE">
      <w:pPr>
        <w:pStyle w:val="ListParagraph"/>
        <w:ind w:left="360"/>
        <w:jc w:val="both"/>
        <w:rPr>
          <w:b/>
          <w:bCs/>
          <w:u w:val="single"/>
          <w:lang w:val="en-ZA"/>
        </w:rPr>
      </w:pPr>
      <w:r w:rsidRPr="007B2DE2">
        <w:rPr>
          <w:b/>
          <w:bCs/>
          <w:u w:val="single"/>
          <w:lang w:val="en-ZA"/>
        </w:rPr>
        <w:t>List</w:t>
      </w:r>
      <w:r w:rsidR="00AC5ABD">
        <w:rPr>
          <w:b/>
          <w:bCs/>
          <w:u w:val="single"/>
          <w:lang w:val="en-ZA"/>
        </w:rPr>
        <w:t xml:space="preserve"> </w:t>
      </w:r>
      <w:r w:rsidRPr="007B2DE2">
        <w:rPr>
          <w:b/>
          <w:bCs/>
          <w:u w:val="single"/>
          <w:lang w:val="en-ZA"/>
        </w:rPr>
        <w:t>Report:</w:t>
      </w:r>
    </w:p>
    <w:p w14:paraId="65C93AFC" w14:textId="571BE37F" w:rsidR="00DD4EB6" w:rsidRDefault="00AC1B0A" w:rsidP="00C006EE">
      <w:pPr>
        <w:pStyle w:val="ListParagraph"/>
        <w:ind w:left="360"/>
        <w:jc w:val="both"/>
        <w:rPr>
          <w:b/>
          <w:bCs/>
          <w:lang w:val="en-ZA"/>
        </w:rPr>
      </w:pPr>
      <w:r>
        <w:rPr>
          <w:lang w:val="en-ZA"/>
        </w:rPr>
        <w:t xml:space="preserve">If we create a LIST REPORT </w:t>
      </w:r>
      <w:r w:rsidR="00677D20">
        <w:rPr>
          <w:lang w:val="en-ZA"/>
        </w:rPr>
        <w:t xml:space="preserve">in BAS by </w:t>
      </w:r>
      <w:r w:rsidR="0011481A">
        <w:rPr>
          <w:lang w:val="en-ZA"/>
        </w:rPr>
        <w:t>default,</w:t>
      </w:r>
      <w:r w:rsidR="00677D20">
        <w:rPr>
          <w:lang w:val="en-ZA"/>
        </w:rPr>
        <w:t xml:space="preserve"> we will not get any item records </w:t>
      </w:r>
      <w:r w:rsidR="008C1CA2">
        <w:rPr>
          <w:lang w:val="en-ZA"/>
        </w:rPr>
        <w:t xml:space="preserve">in view2 </w:t>
      </w:r>
      <w:r w:rsidR="00677D20">
        <w:rPr>
          <w:lang w:val="en-ZA"/>
        </w:rPr>
        <w:t xml:space="preserve">for selected header record from view1, so we need to add two more annotations which are called as </w:t>
      </w:r>
      <w:r w:rsidR="00677D20" w:rsidRPr="00677D20">
        <w:rPr>
          <w:b/>
          <w:bCs/>
          <w:lang w:val="en-ZA"/>
        </w:rPr>
        <w:t>facets</w:t>
      </w:r>
      <w:r w:rsidR="00677D20">
        <w:rPr>
          <w:b/>
          <w:bCs/>
          <w:lang w:val="en-ZA"/>
        </w:rPr>
        <w:t>.</w:t>
      </w:r>
    </w:p>
    <w:p w14:paraId="7E0BC65D" w14:textId="71419E89" w:rsidR="00677D20" w:rsidRDefault="00677D20" w:rsidP="00C006EE">
      <w:pPr>
        <w:pStyle w:val="ListParagraph"/>
        <w:ind w:left="360"/>
        <w:jc w:val="both"/>
        <w:rPr>
          <w:lang w:val="en-ZA"/>
        </w:rPr>
      </w:pPr>
      <w:r w:rsidRPr="00677D20">
        <w:rPr>
          <w:lang w:val="en-ZA"/>
        </w:rPr>
        <w:t>A facet is nothing but a</w:t>
      </w:r>
      <w:r>
        <w:rPr>
          <w:lang w:val="en-ZA"/>
        </w:rPr>
        <w:t>n</w:t>
      </w:r>
      <w:r w:rsidRPr="00677D20">
        <w:rPr>
          <w:lang w:val="en-ZA"/>
        </w:rPr>
        <w:t xml:space="preserve"> Object page layout section.</w:t>
      </w:r>
      <w:r w:rsidR="0011481A">
        <w:rPr>
          <w:lang w:val="en-ZA"/>
        </w:rPr>
        <w:t>one facet means one section</w:t>
      </w:r>
      <w:r w:rsidR="0052478B">
        <w:rPr>
          <w:lang w:val="en-ZA"/>
        </w:rPr>
        <w:t>.</w:t>
      </w:r>
    </w:p>
    <w:p w14:paraId="7D6BD099" w14:textId="175D1CFC" w:rsidR="0052478B" w:rsidRDefault="0052478B" w:rsidP="00C006EE">
      <w:pPr>
        <w:pStyle w:val="ListParagraph"/>
        <w:ind w:left="360"/>
        <w:jc w:val="both"/>
        <w:rPr>
          <w:lang w:val="en-ZA"/>
        </w:rPr>
      </w:pPr>
      <w:r>
        <w:rPr>
          <w:lang w:val="en-ZA"/>
        </w:rPr>
        <w:t xml:space="preserve">In </w:t>
      </w:r>
      <w:r w:rsidR="0084062A">
        <w:rPr>
          <w:lang w:val="en-ZA"/>
        </w:rPr>
        <w:t>products</w:t>
      </w:r>
      <w:r>
        <w:rPr>
          <w:lang w:val="en-ZA"/>
        </w:rPr>
        <w:t xml:space="preserve"> CDS view we need to add two facets one is for general information and another one is for </w:t>
      </w:r>
      <w:r w:rsidR="003B1545">
        <w:rPr>
          <w:lang w:val="en-ZA"/>
        </w:rPr>
        <w:t>suppliers’</w:t>
      </w:r>
      <w:r>
        <w:rPr>
          <w:lang w:val="en-ZA"/>
        </w:rPr>
        <w:t xml:space="preserve"> information.</w:t>
      </w:r>
    </w:p>
    <w:p w14:paraId="293E1A84" w14:textId="6BDE1E3A" w:rsidR="0084062A" w:rsidRDefault="0084062A" w:rsidP="00C006EE">
      <w:pPr>
        <w:pStyle w:val="ListParagraph"/>
        <w:ind w:left="360"/>
        <w:jc w:val="both"/>
        <w:rPr>
          <w:lang w:val="en-ZA"/>
        </w:rPr>
      </w:pPr>
      <w:r>
        <w:rPr>
          <w:lang w:val="en-ZA"/>
        </w:rPr>
        <w:t xml:space="preserve">For </w:t>
      </w:r>
      <w:r w:rsidR="008C1CA2">
        <w:rPr>
          <w:lang w:val="en-ZA"/>
        </w:rPr>
        <w:t>logic for above facet in products CDS is as below.</w:t>
      </w:r>
    </w:p>
    <w:p w14:paraId="433A9819" w14:textId="2CFA44C8" w:rsidR="008C1CA2" w:rsidRDefault="008C1CA2" w:rsidP="008C1CA2">
      <w:pPr>
        <w:pStyle w:val="ListParagraph"/>
        <w:ind w:left="360" w:firstLine="360"/>
        <w:jc w:val="both"/>
        <w:rPr>
          <w:lang w:val="en-ZA"/>
        </w:rPr>
      </w:pPr>
      <w:r>
        <w:rPr>
          <w:noProof/>
          <w:lang w:val="en-IN" w:eastAsia="en-IN"/>
        </w:rPr>
        <w:drawing>
          <wp:inline distT="0" distB="0" distL="0" distR="0" wp14:anchorId="794EA006" wp14:editId="24E4D3BA">
            <wp:extent cx="4266174" cy="230505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94862" cy="2320550"/>
                    </a:xfrm>
                    <a:prstGeom prst="rect">
                      <a:avLst/>
                    </a:prstGeom>
                  </pic:spPr>
                </pic:pic>
              </a:graphicData>
            </a:graphic>
          </wp:inline>
        </w:drawing>
      </w:r>
    </w:p>
    <w:p w14:paraId="182D6EF8" w14:textId="419246D2" w:rsidR="001815C4" w:rsidRPr="001815C4" w:rsidRDefault="001815C4" w:rsidP="001815C4">
      <w:pPr>
        <w:pStyle w:val="ListParagraph"/>
        <w:ind w:left="360"/>
        <w:jc w:val="both"/>
        <w:rPr>
          <w:b/>
          <w:bCs/>
          <w:u w:val="single"/>
          <w:lang w:val="en-ZA"/>
        </w:rPr>
      </w:pPr>
      <w:bookmarkStart w:id="65" w:name="alp"/>
      <w:r w:rsidRPr="001815C4">
        <w:rPr>
          <w:b/>
          <w:bCs/>
          <w:u w:val="single"/>
          <w:lang w:val="en-ZA"/>
        </w:rPr>
        <w:t>ALP:</w:t>
      </w:r>
    </w:p>
    <w:bookmarkEnd w:id="65"/>
    <w:p w14:paraId="738C3523" w14:textId="3673DC22" w:rsidR="00D15FA9" w:rsidRDefault="0084062A" w:rsidP="00C006EE">
      <w:pPr>
        <w:pStyle w:val="ListParagraph"/>
        <w:ind w:left="360"/>
        <w:jc w:val="both"/>
        <w:rPr>
          <w:noProof/>
        </w:rPr>
      </w:pPr>
      <w:r>
        <w:rPr>
          <w:noProof/>
        </w:rPr>
        <w:t xml:space="preserve">The difference between List Report and Analytical </w:t>
      </w:r>
      <w:r w:rsidR="00727FD7">
        <w:rPr>
          <w:noProof/>
        </w:rPr>
        <w:t xml:space="preserve">List </w:t>
      </w:r>
      <w:r>
        <w:rPr>
          <w:noProof/>
        </w:rPr>
        <w:t>page is</w:t>
      </w:r>
      <w:r w:rsidR="00606AB5">
        <w:rPr>
          <w:noProof/>
        </w:rPr>
        <w:t>,</w:t>
      </w:r>
      <w:r>
        <w:rPr>
          <w:noProof/>
        </w:rPr>
        <w:t xml:space="preserve"> </w:t>
      </w:r>
      <w:r w:rsidR="007B2DE2">
        <w:rPr>
          <w:noProof/>
        </w:rPr>
        <w:t>in Analytical</w:t>
      </w:r>
      <w:r w:rsidR="00727FD7">
        <w:rPr>
          <w:noProof/>
        </w:rPr>
        <w:t xml:space="preserve"> List </w:t>
      </w:r>
      <w:r w:rsidR="007B2DE2">
        <w:rPr>
          <w:noProof/>
        </w:rPr>
        <w:t xml:space="preserve">page we can get a </w:t>
      </w:r>
      <w:r w:rsidR="007B2DE2" w:rsidRPr="007B2DE2">
        <w:rPr>
          <w:b/>
          <w:bCs/>
          <w:noProof/>
        </w:rPr>
        <w:t>chart</w:t>
      </w:r>
      <w:r w:rsidR="007B2DE2">
        <w:rPr>
          <w:noProof/>
        </w:rPr>
        <w:t xml:space="preserve"> between search fields and a table in first view</w:t>
      </w:r>
      <w:r w:rsidR="00D462A6">
        <w:rPr>
          <w:noProof/>
        </w:rPr>
        <w:t>,second page of both are 100% same.</w:t>
      </w:r>
      <w:r w:rsidR="00D462A6" w:rsidRPr="00D462A6">
        <w:rPr>
          <w:noProof/>
        </w:rPr>
        <w:t xml:space="preserve"> </w:t>
      </w:r>
    </w:p>
    <w:p w14:paraId="6AD9C788" w14:textId="05F89D22" w:rsidR="00D15FA9" w:rsidRDefault="00D15FA9" w:rsidP="00C006EE">
      <w:pPr>
        <w:pStyle w:val="ListParagraph"/>
        <w:ind w:left="360"/>
        <w:jc w:val="both"/>
        <w:rPr>
          <w:noProof/>
        </w:rPr>
      </w:pPr>
      <w:r>
        <w:rPr>
          <w:noProof/>
        </w:rPr>
        <w:t>For decimal field we need to add below annottaion to get the summation.</w:t>
      </w:r>
    </w:p>
    <w:p w14:paraId="717C6BFE" w14:textId="7B49D754" w:rsidR="00D15FA9" w:rsidRDefault="00D15FA9" w:rsidP="00C006EE">
      <w:pPr>
        <w:pStyle w:val="ListParagraph"/>
        <w:ind w:left="360"/>
        <w:jc w:val="both"/>
        <w:rPr>
          <w:noProof/>
        </w:rPr>
      </w:pPr>
      <w:r>
        <w:rPr>
          <w:noProof/>
          <w:lang w:val="en-IN" w:eastAsia="en-IN"/>
        </w:rPr>
        <w:drawing>
          <wp:inline distT="0" distB="0" distL="0" distR="0" wp14:anchorId="5AD69FA9" wp14:editId="0C48C493">
            <wp:extent cx="2809875" cy="187922"/>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19210" cy="195234"/>
                    </a:xfrm>
                    <a:prstGeom prst="rect">
                      <a:avLst/>
                    </a:prstGeom>
                  </pic:spPr>
                </pic:pic>
              </a:graphicData>
            </a:graphic>
          </wp:inline>
        </w:drawing>
      </w:r>
    </w:p>
    <w:p w14:paraId="57634D85" w14:textId="64DF7008" w:rsidR="00D462A6" w:rsidRDefault="00D462A6" w:rsidP="00C006EE">
      <w:pPr>
        <w:pStyle w:val="ListParagraph"/>
        <w:ind w:left="360"/>
        <w:jc w:val="both"/>
        <w:rPr>
          <w:noProof/>
        </w:rPr>
      </w:pPr>
      <w:r>
        <w:rPr>
          <w:noProof/>
        </w:rPr>
        <w:t xml:space="preserve">we need to add </w:t>
      </w:r>
      <w:r w:rsidRPr="00D462A6">
        <w:rPr>
          <w:b/>
          <w:bCs/>
          <w:noProof/>
        </w:rPr>
        <w:t>chart annottation</w:t>
      </w:r>
      <w:r>
        <w:rPr>
          <w:noProof/>
        </w:rPr>
        <w:t xml:space="preserve"> on above define section as below, add one more </w:t>
      </w:r>
      <w:r w:rsidRPr="00D462A6">
        <w:rPr>
          <w:b/>
          <w:bCs/>
          <w:noProof/>
        </w:rPr>
        <w:t>annotation presentation</w:t>
      </w:r>
      <w:r w:rsidR="00B7139D">
        <w:rPr>
          <w:b/>
          <w:bCs/>
          <w:noProof/>
        </w:rPr>
        <w:t>V</w:t>
      </w:r>
      <w:r w:rsidRPr="00D462A6">
        <w:rPr>
          <w:b/>
          <w:bCs/>
          <w:noProof/>
        </w:rPr>
        <w:t>ariant</w:t>
      </w:r>
      <w:r>
        <w:rPr>
          <w:noProof/>
        </w:rPr>
        <w:t xml:space="preserve"> to display our chart.</w:t>
      </w:r>
    </w:p>
    <w:p w14:paraId="750C8D3C" w14:textId="3D5FADB5" w:rsidR="00D15FA9" w:rsidRPr="00D15FA9" w:rsidRDefault="00727FD7" w:rsidP="00D15FA9">
      <w:pPr>
        <w:pStyle w:val="ListParagraph"/>
        <w:ind w:left="360" w:firstLine="360"/>
        <w:jc w:val="both"/>
        <w:rPr>
          <w:lang w:val="en-ZA"/>
        </w:rPr>
      </w:pPr>
      <w:r>
        <w:rPr>
          <w:noProof/>
          <w:lang w:val="en-IN" w:eastAsia="en-IN"/>
        </w:rPr>
        <w:drawing>
          <wp:inline distT="0" distB="0" distL="0" distR="0" wp14:anchorId="0740EAD6" wp14:editId="3130FDC8">
            <wp:extent cx="3625732" cy="20193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36676" cy="2025395"/>
                    </a:xfrm>
                    <a:prstGeom prst="rect">
                      <a:avLst/>
                    </a:prstGeom>
                  </pic:spPr>
                </pic:pic>
              </a:graphicData>
            </a:graphic>
          </wp:inline>
        </w:drawing>
      </w:r>
    </w:p>
    <w:p w14:paraId="19B830C7" w14:textId="0F7B6265" w:rsidR="0084062A" w:rsidRDefault="00D15FA9" w:rsidP="00C006EE">
      <w:pPr>
        <w:pStyle w:val="ListParagraph"/>
        <w:ind w:left="360"/>
        <w:jc w:val="both"/>
        <w:rPr>
          <w:lang w:val="en-ZA"/>
        </w:rPr>
      </w:pPr>
      <w:r>
        <w:rPr>
          <w:lang w:val="en-ZA"/>
        </w:rPr>
        <w:t xml:space="preserve">In ALP first page by default, we will not get the </w:t>
      </w:r>
      <w:r w:rsidR="00A71C81">
        <w:rPr>
          <w:lang w:val="en-ZA"/>
        </w:rPr>
        <w:t xml:space="preserve">middle </w:t>
      </w:r>
      <w:r>
        <w:rPr>
          <w:lang w:val="en-ZA"/>
        </w:rPr>
        <w:t xml:space="preserve">Chart, and on top right corner there are two icons one is compact filter and visual filter. The </w:t>
      </w:r>
      <w:r w:rsidRPr="00180904">
        <w:rPr>
          <w:b/>
          <w:bCs/>
          <w:lang w:val="en-ZA"/>
        </w:rPr>
        <w:t>compact filer</w:t>
      </w:r>
      <w:r>
        <w:rPr>
          <w:lang w:val="en-ZA"/>
        </w:rPr>
        <w:t xml:space="preserve"> is working fine by </w:t>
      </w:r>
      <w:r w:rsidR="00765D47">
        <w:rPr>
          <w:lang w:val="en-ZA"/>
        </w:rPr>
        <w:t>default,</w:t>
      </w:r>
      <w:r>
        <w:rPr>
          <w:lang w:val="en-ZA"/>
        </w:rPr>
        <w:t xml:space="preserve"> but the </w:t>
      </w:r>
      <w:r w:rsidRPr="00180904">
        <w:rPr>
          <w:b/>
          <w:bCs/>
          <w:lang w:val="en-ZA"/>
        </w:rPr>
        <w:t>visual filter</w:t>
      </w:r>
      <w:r>
        <w:rPr>
          <w:lang w:val="en-ZA"/>
        </w:rPr>
        <w:t xml:space="preserve"> is not working which need annotation.</w:t>
      </w:r>
    </w:p>
    <w:p w14:paraId="527401E0" w14:textId="27F1B3CC" w:rsidR="0039157E" w:rsidRDefault="00180904" w:rsidP="00C006EE">
      <w:pPr>
        <w:pStyle w:val="ListParagraph"/>
        <w:ind w:left="360"/>
        <w:jc w:val="both"/>
        <w:rPr>
          <w:noProof/>
        </w:rPr>
      </w:pPr>
      <w:r>
        <w:rPr>
          <w:lang w:val="en-ZA"/>
        </w:rPr>
        <w:t xml:space="preserve">To getting display the middle chart, we should </w:t>
      </w:r>
      <w:r w:rsidRPr="00180904">
        <w:rPr>
          <w:b/>
          <w:bCs/>
          <w:lang w:val="en-ZA"/>
        </w:rPr>
        <w:t>qualifier ID</w:t>
      </w:r>
      <w:r>
        <w:rPr>
          <w:lang w:val="en-ZA"/>
        </w:rPr>
        <w:t xml:space="preserve"> of </w:t>
      </w:r>
      <w:r w:rsidRPr="00D462A6">
        <w:rPr>
          <w:b/>
          <w:bCs/>
          <w:noProof/>
        </w:rPr>
        <w:t>presentation</w:t>
      </w:r>
      <w:r>
        <w:rPr>
          <w:b/>
          <w:bCs/>
          <w:noProof/>
        </w:rPr>
        <w:t>V</w:t>
      </w:r>
      <w:r w:rsidRPr="00D462A6">
        <w:rPr>
          <w:b/>
          <w:bCs/>
          <w:noProof/>
        </w:rPr>
        <w:t>ariant</w:t>
      </w:r>
      <w:r>
        <w:rPr>
          <w:b/>
          <w:bCs/>
          <w:noProof/>
        </w:rPr>
        <w:t xml:space="preserve"> </w:t>
      </w:r>
      <w:r>
        <w:rPr>
          <w:noProof/>
        </w:rPr>
        <w:t xml:space="preserve">in </w:t>
      </w:r>
      <w:r w:rsidR="00B07072">
        <w:rPr>
          <w:noProof/>
        </w:rPr>
        <w:t xml:space="preserve">fron-end application under </w:t>
      </w:r>
      <w:r>
        <w:rPr>
          <w:noProof/>
        </w:rPr>
        <w:t xml:space="preserve">manfest.json </w:t>
      </w:r>
      <w:r w:rsidR="00B07072">
        <w:rPr>
          <w:noProof/>
        </w:rPr>
        <w:t xml:space="preserve">file give this ID in </w:t>
      </w:r>
      <w:r>
        <w:rPr>
          <w:noProof/>
        </w:rPr>
        <w:t>analyticalListPage configuration</w:t>
      </w:r>
      <w:r w:rsidR="00747B9F">
        <w:rPr>
          <w:noProof/>
        </w:rPr>
        <w:t>.</w:t>
      </w:r>
      <w:r w:rsidR="0039157E">
        <w:rPr>
          <w:noProof/>
        </w:rPr>
        <w:t xml:space="preserve">(Whatever the </w:t>
      </w:r>
      <w:r w:rsidR="0039157E" w:rsidRPr="0039157E">
        <w:rPr>
          <w:b/>
          <w:bCs/>
          <w:noProof/>
        </w:rPr>
        <w:t>ID of qualifier</w:t>
      </w:r>
      <w:r w:rsidR="0039157E">
        <w:rPr>
          <w:noProof/>
        </w:rPr>
        <w:t xml:space="preserve"> in presenattaionVariant annotaion,we should maintain the same ID in manifest.json file as below.</w:t>
      </w:r>
    </w:p>
    <w:p w14:paraId="0B7A7FFB" w14:textId="1395A3AB" w:rsidR="00180904" w:rsidRDefault="0039157E" w:rsidP="0039157E">
      <w:pPr>
        <w:pStyle w:val="ListParagraph"/>
        <w:ind w:left="360" w:firstLine="360"/>
        <w:jc w:val="both"/>
        <w:rPr>
          <w:noProof/>
        </w:rPr>
      </w:pPr>
      <w:r>
        <w:rPr>
          <w:noProof/>
          <w:lang w:val="en-IN" w:eastAsia="en-IN"/>
        </w:rPr>
        <w:drawing>
          <wp:inline distT="0" distB="0" distL="0" distR="0" wp14:anchorId="6EB4A3B2" wp14:editId="64238765">
            <wp:extent cx="3441717" cy="191452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85278" cy="1938757"/>
                    </a:xfrm>
                    <a:prstGeom prst="rect">
                      <a:avLst/>
                    </a:prstGeom>
                  </pic:spPr>
                </pic:pic>
              </a:graphicData>
            </a:graphic>
          </wp:inline>
        </w:drawing>
      </w:r>
      <w:r>
        <w:rPr>
          <w:noProof/>
        </w:rPr>
        <w:t xml:space="preserve"> </w:t>
      </w:r>
    </w:p>
    <w:p w14:paraId="56558323" w14:textId="0C28D1BE" w:rsidR="00747B9F" w:rsidRDefault="00747B9F" w:rsidP="00C006EE">
      <w:pPr>
        <w:pStyle w:val="ListParagraph"/>
        <w:ind w:left="360"/>
        <w:jc w:val="both"/>
        <w:rPr>
          <w:noProof/>
        </w:rPr>
      </w:pPr>
      <w:r>
        <w:rPr>
          <w:noProof/>
        </w:rPr>
        <w:t xml:space="preserve">The second difference is between ALP and List Report is </w:t>
      </w:r>
      <w:r w:rsidRPr="00747B9F">
        <w:rPr>
          <w:b/>
          <w:bCs/>
          <w:noProof/>
        </w:rPr>
        <w:t>Visual Filter</w:t>
      </w:r>
      <w:r w:rsidR="00DF0F6B">
        <w:rPr>
          <w:b/>
          <w:bCs/>
          <w:noProof/>
        </w:rPr>
        <w:t xml:space="preserve">, </w:t>
      </w:r>
      <w:r w:rsidR="00DF0F6B" w:rsidRPr="00DF0F6B">
        <w:rPr>
          <w:noProof/>
        </w:rPr>
        <w:t>which means whatever the compact filter fields will do to filter the records</w:t>
      </w:r>
      <w:r w:rsidR="00DF0F6B">
        <w:rPr>
          <w:b/>
          <w:bCs/>
          <w:noProof/>
        </w:rPr>
        <w:t xml:space="preserve"> , </w:t>
      </w:r>
      <w:r w:rsidR="00DF0F6B" w:rsidRPr="00DF0F6B">
        <w:rPr>
          <w:noProof/>
        </w:rPr>
        <w:t>same thing will do visu</w:t>
      </w:r>
      <w:r w:rsidR="00C620F7">
        <w:rPr>
          <w:noProof/>
        </w:rPr>
        <w:t>al</w:t>
      </w:r>
      <w:r w:rsidR="00DF0F6B" w:rsidRPr="00DF0F6B">
        <w:rPr>
          <w:noProof/>
        </w:rPr>
        <w:t xml:space="preserve"> filt</w:t>
      </w:r>
      <w:r w:rsidR="00DF5081">
        <w:rPr>
          <w:noProof/>
        </w:rPr>
        <w:t>e</w:t>
      </w:r>
      <w:r w:rsidR="00DF0F6B" w:rsidRPr="00DF0F6B">
        <w:rPr>
          <w:noProof/>
        </w:rPr>
        <w:t>r using chart</w:t>
      </w:r>
      <w:r w:rsidR="00DF0F6B">
        <w:rPr>
          <w:noProof/>
        </w:rPr>
        <w:t>.B</w:t>
      </w:r>
      <w:r w:rsidR="00DF0F6B" w:rsidRPr="00DF0F6B">
        <w:rPr>
          <w:noProof/>
        </w:rPr>
        <w:t xml:space="preserve">ydefault </w:t>
      </w:r>
      <w:r w:rsidR="00DF0F6B">
        <w:rPr>
          <w:noProof/>
        </w:rPr>
        <w:t xml:space="preserve">this visual filter is </w:t>
      </w:r>
      <w:r w:rsidR="00DF0F6B" w:rsidRPr="00DF0F6B">
        <w:rPr>
          <w:noProof/>
        </w:rPr>
        <w:t>not working</w:t>
      </w:r>
      <w:r w:rsidR="00DF0F6B">
        <w:rPr>
          <w:noProof/>
        </w:rPr>
        <w:t xml:space="preserve">, for each visual filter needs chart annotation,presentatiovariant annotations.The annotation we need to maintain </w:t>
      </w:r>
      <w:r w:rsidR="00671A93">
        <w:rPr>
          <w:noProof/>
        </w:rPr>
        <w:t xml:space="preserve">on </w:t>
      </w:r>
      <w:r w:rsidR="00DF0F6B">
        <w:rPr>
          <w:noProof/>
        </w:rPr>
        <w:t xml:space="preserve">the above </w:t>
      </w:r>
      <w:r w:rsidR="00671A93">
        <w:rPr>
          <w:noProof/>
        </w:rPr>
        <w:t>of</w:t>
      </w:r>
      <w:r w:rsidR="00DF0F6B">
        <w:rPr>
          <w:noProof/>
        </w:rPr>
        <w:t xml:space="preserve"> definition part as below.</w:t>
      </w:r>
    </w:p>
    <w:p w14:paraId="4F70FD9D" w14:textId="3AAF87F1" w:rsidR="00671A93" w:rsidRDefault="00671A93" w:rsidP="00C006EE">
      <w:pPr>
        <w:pStyle w:val="ListParagraph"/>
        <w:ind w:left="360"/>
        <w:jc w:val="both"/>
        <w:rPr>
          <w:noProof/>
        </w:rPr>
      </w:pPr>
      <w:r>
        <w:rPr>
          <w:noProof/>
          <w:lang w:val="en-IN" w:eastAsia="en-IN"/>
        </w:rPr>
        <w:drawing>
          <wp:inline distT="0" distB="0" distL="0" distR="0" wp14:anchorId="57A4F92C" wp14:editId="62B5FDD8">
            <wp:extent cx="3867150" cy="28670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76253" cy="2873774"/>
                    </a:xfrm>
                    <a:prstGeom prst="rect">
                      <a:avLst/>
                    </a:prstGeom>
                  </pic:spPr>
                </pic:pic>
              </a:graphicData>
            </a:graphic>
          </wp:inline>
        </w:drawing>
      </w:r>
    </w:p>
    <w:p w14:paraId="7AFF0A41" w14:textId="64219CB0" w:rsidR="00C90EE6" w:rsidRDefault="005C3E88" w:rsidP="00C006EE">
      <w:pPr>
        <w:pStyle w:val="ListParagraph"/>
        <w:ind w:left="360"/>
        <w:jc w:val="both"/>
        <w:rPr>
          <w:noProof/>
        </w:rPr>
      </w:pPr>
      <w:r>
        <w:rPr>
          <w:noProof/>
        </w:rPr>
        <w:t xml:space="preserve">After apllying the aove lines of code under @UI.chart annotation, we need to maintain the </w:t>
      </w:r>
      <w:r w:rsidR="00AE611E">
        <w:rPr>
          <w:noProof/>
        </w:rPr>
        <w:t>few</w:t>
      </w:r>
      <w:r>
        <w:rPr>
          <w:noProof/>
        </w:rPr>
        <w:t xml:space="preserve"> line</w:t>
      </w:r>
      <w:r w:rsidR="00AE611E">
        <w:rPr>
          <w:noProof/>
        </w:rPr>
        <w:t>s</w:t>
      </w:r>
      <w:r>
        <w:rPr>
          <w:noProof/>
        </w:rPr>
        <w:t xml:space="preserve"> of code </w:t>
      </w:r>
      <w:r w:rsidR="00AE611E">
        <w:rPr>
          <w:noProof/>
        </w:rPr>
        <w:t xml:space="preserve">as above </w:t>
      </w:r>
      <w:r>
        <w:rPr>
          <w:noProof/>
        </w:rPr>
        <w:t>under @UI.presentationVaraiant to display the charts.</w:t>
      </w:r>
    </w:p>
    <w:p w14:paraId="43994039" w14:textId="17740E79" w:rsidR="00AE611E" w:rsidRDefault="00AE611E" w:rsidP="00C006EE">
      <w:pPr>
        <w:pStyle w:val="ListParagraph"/>
        <w:ind w:left="360"/>
        <w:jc w:val="both"/>
        <w:rPr>
          <w:noProof/>
        </w:rPr>
      </w:pPr>
      <w:r>
        <w:rPr>
          <w:noProof/>
        </w:rPr>
        <w:t>In compact filetr wehen we apply the filter automaticlly those related records will display in below table, because in @UI.lineIitem and @UI-selectionField annotation the fields are same as table fields.</w:t>
      </w:r>
    </w:p>
    <w:p w14:paraId="5A5C068E" w14:textId="33FFA32D" w:rsidR="00AE611E" w:rsidRDefault="00AE611E" w:rsidP="00C006EE">
      <w:pPr>
        <w:pStyle w:val="ListParagraph"/>
        <w:ind w:left="360"/>
        <w:jc w:val="both"/>
        <w:rPr>
          <w:noProof/>
        </w:rPr>
      </w:pPr>
      <w:r>
        <w:rPr>
          <w:noProof/>
        </w:rPr>
        <w:t>But in visualfilter we will not get the filetered values, need to conver the visualfilters as selctionfield, to convert them as selectionfield there is no any UI annotation. So we should go and add it infront-end as below.</w:t>
      </w:r>
    </w:p>
    <w:p w14:paraId="7123C2AC" w14:textId="50DBDE6D" w:rsidR="00AE611E" w:rsidRPr="00C9028C" w:rsidRDefault="00AE611E" w:rsidP="00C006EE">
      <w:pPr>
        <w:pStyle w:val="ListParagraph"/>
        <w:ind w:left="360"/>
        <w:jc w:val="both"/>
        <w:rPr>
          <w:noProof/>
        </w:rPr>
      </w:pPr>
      <w:r>
        <w:rPr>
          <w:noProof/>
        </w:rPr>
        <w:t xml:space="preserve">Goto our project right click </w:t>
      </w:r>
      <w:r>
        <w:rPr>
          <w:noProof/>
        </w:rPr>
        <w:sym w:font="Wingdings" w:char="F0E0"/>
      </w:r>
      <w:r>
        <w:rPr>
          <w:noProof/>
        </w:rPr>
        <w:t xml:space="preserve"> SAP FIORI Tools- Open guided Development </w:t>
      </w:r>
      <w:r>
        <w:rPr>
          <w:noProof/>
        </w:rPr>
        <w:sym w:font="Wingdings" w:char="F0E0"/>
      </w:r>
      <w:r>
        <w:rPr>
          <w:noProof/>
        </w:rPr>
        <w:t xml:space="preserve"> in search guide write visual filters and apply </w:t>
      </w:r>
      <w:r>
        <w:rPr>
          <w:noProof/>
        </w:rPr>
        <w:sym w:font="Wingdings" w:char="F0E0"/>
      </w:r>
      <w:r>
        <w:rPr>
          <w:noProof/>
        </w:rPr>
        <w:t xml:space="preserve"> select add a </w:t>
      </w:r>
      <w:r w:rsidRPr="00AE611E">
        <w:rPr>
          <w:b/>
          <w:bCs/>
          <w:noProof/>
        </w:rPr>
        <w:t>new visual filter</w:t>
      </w:r>
      <w:r>
        <w:rPr>
          <w:noProof/>
        </w:rPr>
        <w:t xml:space="preserve"> under Analytical List Page </w:t>
      </w:r>
      <w:r>
        <w:rPr>
          <w:noProof/>
        </w:rPr>
        <w:sym w:font="Wingdings" w:char="F0E0"/>
      </w:r>
      <w:r>
        <w:rPr>
          <w:noProof/>
        </w:rPr>
        <w:t xml:space="preserve"> </w:t>
      </w:r>
      <w:r w:rsidR="00C9028C">
        <w:rPr>
          <w:noProof/>
        </w:rPr>
        <w:t xml:space="preserve">directly select </w:t>
      </w:r>
      <w:r w:rsidR="00C9028C" w:rsidRPr="00C9028C">
        <w:rPr>
          <w:b/>
          <w:bCs/>
          <w:noProof/>
        </w:rPr>
        <w:t>STEP3</w:t>
      </w:r>
      <w:r w:rsidR="00C9028C">
        <w:rPr>
          <w:b/>
          <w:bCs/>
          <w:noProof/>
        </w:rPr>
        <w:t xml:space="preserve"> </w:t>
      </w:r>
      <w:r w:rsidR="00C9028C">
        <w:rPr>
          <w:noProof/>
        </w:rPr>
        <w:t>because step1, step2 are completed in CDS view.</w:t>
      </w:r>
    </w:p>
    <w:p w14:paraId="159D48AF" w14:textId="0C2B3DD6" w:rsidR="00AE611E" w:rsidRDefault="00AE611E" w:rsidP="00C006EE">
      <w:pPr>
        <w:pStyle w:val="ListParagraph"/>
        <w:ind w:left="360"/>
        <w:jc w:val="both"/>
        <w:rPr>
          <w:noProof/>
        </w:rPr>
      </w:pPr>
    </w:p>
    <w:p w14:paraId="244EAFFC" w14:textId="74B3E1BD" w:rsidR="00C90EE6" w:rsidRDefault="00F110E6" w:rsidP="00C006EE">
      <w:pPr>
        <w:pStyle w:val="ListParagraph"/>
        <w:ind w:left="360"/>
        <w:jc w:val="both"/>
        <w:rPr>
          <w:noProof/>
        </w:rPr>
      </w:pPr>
      <w:r>
        <w:rPr>
          <w:noProof/>
          <w:lang w:val="en-IN" w:eastAsia="en-IN"/>
        </w:rPr>
        <w:drawing>
          <wp:inline distT="0" distB="0" distL="0" distR="0" wp14:anchorId="33E7FFFB" wp14:editId="7F6846FC">
            <wp:extent cx="6332220" cy="300101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332220" cy="3001010"/>
                    </a:xfrm>
                    <a:prstGeom prst="rect">
                      <a:avLst/>
                    </a:prstGeom>
                  </pic:spPr>
                </pic:pic>
              </a:graphicData>
            </a:graphic>
          </wp:inline>
        </w:drawing>
      </w:r>
    </w:p>
    <w:p w14:paraId="07DBCE00" w14:textId="015EEDFE" w:rsidR="00671A93" w:rsidRDefault="00671A93" w:rsidP="00C006EE">
      <w:pPr>
        <w:pStyle w:val="ListParagraph"/>
        <w:ind w:left="360"/>
        <w:jc w:val="both"/>
        <w:rPr>
          <w:noProof/>
        </w:rPr>
      </w:pPr>
      <w:r>
        <w:rPr>
          <w:noProof/>
        </w:rPr>
        <w:t>In visual filter only pie, bar and line chart are possible. The each and every chart need PresentationVariant</w:t>
      </w:r>
      <w:r w:rsidR="001333DB">
        <w:rPr>
          <w:noProof/>
        </w:rPr>
        <w:t>.</w:t>
      </w:r>
    </w:p>
    <w:p w14:paraId="31DCE811" w14:textId="0C6F0171" w:rsidR="003234E1" w:rsidRPr="003234E1" w:rsidRDefault="004E484E" w:rsidP="003234E1">
      <w:pPr>
        <w:pStyle w:val="ListParagraph"/>
        <w:numPr>
          <w:ilvl w:val="0"/>
          <w:numId w:val="3"/>
        </w:numPr>
        <w:jc w:val="both"/>
        <w:rPr>
          <w:b/>
          <w:bCs/>
          <w:color w:val="FF0000"/>
          <w:lang w:val="en-ZA"/>
        </w:rPr>
      </w:pPr>
      <w:bookmarkStart w:id="66" w:name="OVP"/>
      <w:r w:rsidRPr="003234E1">
        <w:rPr>
          <w:b/>
          <w:bCs/>
          <w:color w:val="FF0000"/>
          <w:lang w:val="en-ZA"/>
        </w:rPr>
        <w:t>Overview</w:t>
      </w:r>
      <w:r w:rsidR="003234E1" w:rsidRPr="003234E1">
        <w:rPr>
          <w:b/>
          <w:bCs/>
          <w:color w:val="FF0000"/>
          <w:lang w:val="en-ZA"/>
        </w:rPr>
        <w:t xml:space="preserve"> Page</w:t>
      </w:r>
      <w:bookmarkEnd w:id="66"/>
      <w:r w:rsidR="003234E1" w:rsidRPr="003234E1">
        <w:rPr>
          <w:b/>
          <w:bCs/>
          <w:color w:val="FF0000"/>
          <w:lang w:val="en-ZA"/>
        </w:rPr>
        <w:t>:41</w:t>
      </w:r>
    </w:p>
    <w:p w14:paraId="750D8E56" w14:textId="2B75AA78" w:rsidR="00A377B0" w:rsidRDefault="00A377B0" w:rsidP="00A377B0">
      <w:pPr>
        <w:pStyle w:val="ListParagraph"/>
        <w:ind w:left="360"/>
        <w:jc w:val="both"/>
        <w:rPr>
          <w:lang w:val="en-ZA"/>
        </w:rPr>
      </w:pPr>
      <w:r>
        <w:rPr>
          <w:lang w:val="en-ZA"/>
        </w:rPr>
        <w:t>For overview page we no need to create separate CDS, same CDS will work with extra two annotations which are</w:t>
      </w:r>
      <w:r>
        <w:rPr>
          <w:lang w:val="en-ZA"/>
        </w:rPr>
        <w:tab/>
      </w:r>
      <w:r>
        <w:rPr>
          <w:lang w:val="en-ZA"/>
        </w:rPr>
        <w:tab/>
      </w:r>
    </w:p>
    <w:p w14:paraId="48C6A91E" w14:textId="7F4AD656" w:rsidR="00DF0F6B" w:rsidRPr="00A377B0" w:rsidRDefault="00A377B0" w:rsidP="00B80CB8">
      <w:pPr>
        <w:pStyle w:val="ListParagraph"/>
        <w:numPr>
          <w:ilvl w:val="2"/>
          <w:numId w:val="46"/>
        </w:numPr>
        <w:jc w:val="both"/>
        <w:rPr>
          <w:lang w:val="en-ZA"/>
        </w:rPr>
      </w:pPr>
      <w:r w:rsidRPr="00A377B0">
        <w:rPr>
          <w:lang w:val="en-ZA"/>
        </w:rPr>
        <w:t>Criticality</w:t>
      </w:r>
    </w:p>
    <w:p w14:paraId="58050659" w14:textId="6962FC89" w:rsidR="00A377B0" w:rsidRDefault="003C7F95" w:rsidP="00B80CB8">
      <w:pPr>
        <w:pStyle w:val="ListParagraph"/>
        <w:numPr>
          <w:ilvl w:val="2"/>
          <w:numId w:val="46"/>
        </w:numPr>
        <w:jc w:val="both"/>
        <w:rPr>
          <w:lang w:val="en-ZA"/>
        </w:rPr>
      </w:pPr>
      <w:r>
        <w:rPr>
          <w:lang w:val="en-ZA"/>
        </w:rPr>
        <w:t>Intentbased</w:t>
      </w:r>
      <w:r w:rsidR="00A377B0">
        <w:rPr>
          <w:lang w:val="en-ZA"/>
        </w:rPr>
        <w:t xml:space="preserve"> annotation.</w:t>
      </w:r>
    </w:p>
    <w:p w14:paraId="52D7CB1E" w14:textId="1CE05568" w:rsidR="00A377B0" w:rsidRDefault="00C96501" w:rsidP="00A377B0">
      <w:pPr>
        <w:pStyle w:val="ListParagraph"/>
        <w:ind w:left="360"/>
        <w:jc w:val="both"/>
        <w:rPr>
          <w:lang w:val="en-ZA"/>
        </w:rPr>
      </w:pPr>
      <w:r>
        <w:rPr>
          <w:lang w:val="en-ZA"/>
        </w:rPr>
        <w:t>An</w:t>
      </w:r>
      <w:r w:rsidR="00A377B0">
        <w:rPr>
          <w:lang w:val="en-ZA"/>
        </w:rPr>
        <w:t xml:space="preserve"> Overview page is a collection of cards, the different type of cards are</w:t>
      </w:r>
    </w:p>
    <w:p w14:paraId="7929CD3B" w14:textId="7B8EA235" w:rsidR="00A377B0" w:rsidRDefault="00A377B0" w:rsidP="00B80CB8">
      <w:pPr>
        <w:pStyle w:val="ListParagraph"/>
        <w:numPr>
          <w:ilvl w:val="0"/>
          <w:numId w:val="47"/>
        </w:numPr>
        <w:jc w:val="both"/>
        <w:rPr>
          <w:lang w:val="en-ZA"/>
        </w:rPr>
      </w:pPr>
      <w:r>
        <w:rPr>
          <w:lang w:val="en-ZA"/>
        </w:rPr>
        <w:t>List card</w:t>
      </w:r>
    </w:p>
    <w:p w14:paraId="29F1D0DA" w14:textId="14DD9121" w:rsidR="00A377B0" w:rsidRDefault="00A377B0" w:rsidP="00B80CB8">
      <w:pPr>
        <w:pStyle w:val="ListParagraph"/>
        <w:numPr>
          <w:ilvl w:val="0"/>
          <w:numId w:val="47"/>
        </w:numPr>
        <w:jc w:val="both"/>
        <w:rPr>
          <w:lang w:val="en-ZA"/>
        </w:rPr>
      </w:pPr>
      <w:r>
        <w:rPr>
          <w:lang w:val="en-ZA"/>
        </w:rPr>
        <w:t>List with bar chart</w:t>
      </w:r>
    </w:p>
    <w:p w14:paraId="2BF735D5" w14:textId="33B3C9EA" w:rsidR="00A377B0" w:rsidRPr="00A377B0" w:rsidRDefault="00A377B0" w:rsidP="00B80CB8">
      <w:pPr>
        <w:pStyle w:val="ListParagraph"/>
        <w:numPr>
          <w:ilvl w:val="0"/>
          <w:numId w:val="47"/>
        </w:numPr>
        <w:jc w:val="both"/>
        <w:rPr>
          <w:lang w:val="en-ZA"/>
        </w:rPr>
      </w:pPr>
      <w:r>
        <w:rPr>
          <w:lang w:val="en-ZA"/>
        </w:rPr>
        <w:t>Link List</w:t>
      </w:r>
    </w:p>
    <w:p w14:paraId="2F078417" w14:textId="1355ECB4" w:rsidR="00A377B0" w:rsidRDefault="00A377B0" w:rsidP="00B80CB8">
      <w:pPr>
        <w:pStyle w:val="ListParagraph"/>
        <w:numPr>
          <w:ilvl w:val="0"/>
          <w:numId w:val="47"/>
        </w:numPr>
        <w:jc w:val="both"/>
        <w:rPr>
          <w:lang w:val="en-ZA"/>
        </w:rPr>
      </w:pPr>
      <w:r>
        <w:rPr>
          <w:lang w:val="en-ZA"/>
        </w:rPr>
        <w:t>Table</w:t>
      </w:r>
    </w:p>
    <w:p w14:paraId="62666EEF" w14:textId="2BF99049" w:rsidR="00A377B0" w:rsidRDefault="00A377B0" w:rsidP="00B80CB8">
      <w:pPr>
        <w:pStyle w:val="ListParagraph"/>
        <w:numPr>
          <w:ilvl w:val="0"/>
          <w:numId w:val="47"/>
        </w:numPr>
        <w:jc w:val="both"/>
        <w:rPr>
          <w:lang w:val="en-ZA"/>
        </w:rPr>
      </w:pPr>
      <w:r>
        <w:rPr>
          <w:lang w:val="en-ZA"/>
        </w:rPr>
        <w:t>Stack card</w:t>
      </w:r>
    </w:p>
    <w:p w14:paraId="20211AE3" w14:textId="6AC479AE" w:rsidR="00A377B0" w:rsidRDefault="00A377B0" w:rsidP="00B80CB8">
      <w:pPr>
        <w:pStyle w:val="ListParagraph"/>
        <w:numPr>
          <w:ilvl w:val="0"/>
          <w:numId w:val="47"/>
        </w:numPr>
        <w:jc w:val="both"/>
        <w:rPr>
          <w:lang w:val="en-ZA"/>
        </w:rPr>
      </w:pPr>
      <w:r>
        <w:rPr>
          <w:lang w:val="en-ZA"/>
        </w:rPr>
        <w:t>Analytical card</w:t>
      </w:r>
    </w:p>
    <w:p w14:paraId="0E7CFF20" w14:textId="4BC6C1B3" w:rsidR="00027EC7" w:rsidRDefault="00027EC7" w:rsidP="004A3713">
      <w:pPr>
        <w:pStyle w:val="ListParagraph"/>
        <w:ind w:left="360"/>
        <w:jc w:val="both"/>
        <w:rPr>
          <w:lang w:val="en-ZA"/>
        </w:rPr>
      </w:pPr>
      <w:r>
        <w:rPr>
          <w:lang w:val="en-ZA"/>
        </w:rPr>
        <w:t xml:space="preserve">Internally these cards nothing but </w:t>
      </w:r>
      <w:r w:rsidR="004A3713">
        <w:rPr>
          <w:lang w:val="en-ZA"/>
        </w:rPr>
        <w:t xml:space="preserve">normal SAP </w:t>
      </w:r>
      <w:r>
        <w:rPr>
          <w:lang w:val="en-ZA"/>
        </w:rPr>
        <w:t>UI elements</w:t>
      </w:r>
      <w:r w:rsidR="004A3713">
        <w:rPr>
          <w:lang w:val="en-ZA"/>
        </w:rPr>
        <w:t xml:space="preserve"> only.</w:t>
      </w:r>
      <w:r w:rsidR="005A0FAF">
        <w:rPr>
          <w:lang w:val="en-ZA"/>
        </w:rPr>
        <w:t xml:space="preserve"> </w:t>
      </w:r>
      <w:r w:rsidR="001032CD">
        <w:rPr>
          <w:lang w:val="en-ZA"/>
        </w:rPr>
        <w:t>Out</w:t>
      </w:r>
      <w:r w:rsidR="005A0FAF">
        <w:rPr>
          <w:lang w:val="en-ZA"/>
        </w:rPr>
        <w:t xml:space="preserve"> of 6 cards we use only 3 cards to fulfil the business requirement. </w:t>
      </w:r>
    </w:p>
    <w:p w14:paraId="0EEA24A0" w14:textId="7A215A7A" w:rsidR="00E60E7E" w:rsidRPr="00D111B7" w:rsidRDefault="00E60E7E" w:rsidP="004A3713">
      <w:pPr>
        <w:pStyle w:val="ListParagraph"/>
        <w:ind w:left="360"/>
        <w:jc w:val="both"/>
        <w:rPr>
          <w:lang w:val="en-ZA"/>
        </w:rPr>
      </w:pPr>
      <w:r>
        <w:rPr>
          <w:lang w:val="en-ZA"/>
        </w:rPr>
        <w:t xml:space="preserve">To create the </w:t>
      </w:r>
      <w:r w:rsidR="004921B2" w:rsidRPr="00485ABA">
        <w:rPr>
          <w:b/>
          <w:bCs/>
          <w:lang w:val="en-ZA"/>
        </w:rPr>
        <w:t xml:space="preserve">List </w:t>
      </w:r>
      <w:r w:rsidRPr="00485ABA">
        <w:rPr>
          <w:b/>
          <w:bCs/>
          <w:lang w:val="en-ZA"/>
        </w:rPr>
        <w:t>cards</w:t>
      </w:r>
      <w:r>
        <w:rPr>
          <w:lang w:val="en-ZA"/>
        </w:rPr>
        <w:t xml:space="preserve"> on our OVP project right click on Project</w:t>
      </w:r>
      <w:r w:rsidRPr="00E60E7E">
        <w:rPr>
          <w:lang w:val="en-ZA"/>
        </w:rPr>
        <w:sym w:font="Wingdings" w:char="F0E0"/>
      </w:r>
      <w:r>
        <w:rPr>
          <w:lang w:val="en-ZA"/>
        </w:rPr>
        <w:t xml:space="preserve">select SAP FIORI tools – open guided development </w:t>
      </w:r>
      <w:r w:rsidRPr="00E60E7E">
        <w:rPr>
          <w:lang w:val="en-ZA"/>
        </w:rPr>
        <w:sym w:font="Wingdings" w:char="F0E0"/>
      </w:r>
      <w:r>
        <w:rPr>
          <w:lang w:val="en-ZA"/>
        </w:rPr>
        <w:t xml:space="preserve">select add a list card on OVP </w:t>
      </w:r>
      <w:r w:rsidRPr="00E60E7E">
        <w:rPr>
          <w:lang w:val="en-ZA"/>
        </w:rPr>
        <w:sym w:font="Wingdings" w:char="F0E0"/>
      </w:r>
      <w:r>
        <w:rPr>
          <w:lang w:val="en-ZA"/>
        </w:rPr>
        <w:t xml:space="preserve">Expand it and click on </w:t>
      </w:r>
      <w:r w:rsidRPr="00E60E7E">
        <w:rPr>
          <w:b/>
          <w:bCs/>
          <w:lang w:val="en-ZA"/>
        </w:rPr>
        <w:t>start Guide</w:t>
      </w:r>
      <w:r>
        <w:rPr>
          <w:b/>
          <w:bCs/>
          <w:lang w:val="en-ZA"/>
        </w:rPr>
        <w:t xml:space="preserve"> </w:t>
      </w:r>
      <w:r w:rsidRPr="00E60E7E">
        <w:rPr>
          <w:b/>
          <w:bCs/>
          <w:lang w:val="en-ZA"/>
        </w:rPr>
        <w:sym w:font="Wingdings" w:char="F0E0"/>
      </w:r>
      <w:r>
        <w:rPr>
          <w:b/>
          <w:bCs/>
          <w:lang w:val="en-ZA"/>
        </w:rPr>
        <w:t xml:space="preserve"> </w:t>
      </w:r>
      <w:r w:rsidRPr="00E60E7E">
        <w:rPr>
          <w:lang w:val="en-ZA"/>
        </w:rPr>
        <w:t>here it will ask about card configuration details</w:t>
      </w:r>
      <w:r w:rsidR="00D111B7">
        <w:rPr>
          <w:lang w:val="en-ZA"/>
        </w:rPr>
        <w:t xml:space="preserve"> then it will generate the code snippet then click on </w:t>
      </w:r>
      <w:r w:rsidR="00D111B7" w:rsidRPr="00D111B7">
        <w:rPr>
          <w:b/>
          <w:bCs/>
          <w:lang w:val="en-ZA"/>
        </w:rPr>
        <w:t>insert snippet</w:t>
      </w:r>
      <w:r w:rsidR="00D111B7">
        <w:rPr>
          <w:b/>
          <w:bCs/>
          <w:lang w:val="en-ZA"/>
        </w:rPr>
        <w:t xml:space="preserve">. </w:t>
      </w:r>
      <w:r w:rsidR="00D111B7" w:rsidRPr="00D111B7">
        <w:rPr>
          <w:lang w:val="en-ZA"/>
        </w:rPr>
        <w:t>Then click on Exit guide.</w:t>
      </w:r>
    </w:p>
    <w:p w14:paraId="56F68924" w14:textId="4FA4DF21" w:rsidR="004A3713" w:rsidRDefault="003E793E" w:rsidP="004A3713">
      <w:pPr>
        <w:pStyle w:val="ListParagraph"/>
        <w:ind w:left="360"/>
        <w:jc w:val="both"/>
        <w:rPr>
          <w:lang w:val="en-ZA"/>
        </w:rPr>
      </w:pPr>
      <w:r>
        <w:rPr>
          <w:lang w:val="en-ZA"/>
        </w:rPr>
        <w:t xml:space="preserve">Whatever the configuration we did for cards that </w:t>
      </w:r>
      <w:r w:rsidR="00266379">
        <w:rPr>
          <w:lang w:val="en-ZA"/>
        </w:rPr>
        <w:t>will be</w:t>
      </w:r>
      <w:r>
        <w:rPr>
          <w:lang w:val="en-ZA"/>
        </w:rPr>
        <w:t xml:space="preserve"> available in manifest.json file.</w:t>
      </w:r>
      <w:r w:rsidR="00266379">
        <w:rPr>
          <w:lang w:val="en-ZA"/>
        </w:rPr>
        <w:t xml:space="preserve"> After this card configuration we will get the card in output.</w:t>
      </w:r>
    </w:p>
    <w:p w14:paraId="0310E323" w14:textId="039E2E5D" w:rsidR="00636858" w:rsidRDefault="00636858" w:rsidP="004A3713">
      <w:pPr>
        <w:pStyle w:val="ListParagraph"/>
        <w:ind w:left="360"/>
        <w:jc w:val="both"/>
        <w:rPr>
          <w:lang w:val="en-ZA"/>
        </w:rPr>
      </w:pPr>
      <w:r>
        <w:rPr>
          <w:lang w:val="en-ZA"/>
        </w:rPr>
        <w:t xml:space="preserve">To get the color for price we need to add a annotation </w:t>
      </w:r>
      <w:r w:rsidRPr="00636858">
        <w:rPr>
          <w:b/>
          <w:bCs/>
          <w:lang w:val="en-ZA"/>
        </w:rPr>
        <w:t>criticality</w:t>
      </w:r>
      <w:r>
        <w:rPr>
          <w:lang w:val="en-ZA"/>
        </w:rPr>
        <w:t xml:space="preserve"> in CDS.</w:t>
      </w:r>
    </w:p>
    <w:p w14:paraId="20208F74" w14:textId="77777777" w:rsidR="00636858" w:rsidRDefault="00636858" w:rsidP="004A3713">
      <w:pPr>
        <w:pStyle w:val="ListParagraph"/>
        <w:ind w:left="360"/>
        <w:jc w:val="both"/>
        <w:rPr>
          <w:lang w:val="en-ZA"/>
        </w:rPr>
      </w:pPr>
      <w:r w:rsidRPr="00636858">
        <w:rPr>
          <w:b/>
          <w:bCs/>
          <w:lang w:val="en-ZA"/>
        </w:rPr>
        <w:t>Note:</w:t>
      </w:r>
      <w:r>
        <w:rPr>
          <w:lang w:val="en-ZA"/>
        </w:rPr>
        <w:t xml:space="preserve"> </w:t>
      </w:r>
    </w:p>
    <w:p w14:paraId="66655583" w14:textId="37B933FE" w:rsidR="00636858" w:rsidRDefault="00636858" w:rsidP="00B80CB8">
      <w:pPr>
        <w:pStyle w:val="ListParagraph"/>
        <w:numPr>
          <w:ilvl w:val="0"/>
          <w:numId w:val="48"/>
        </w:numPr>
        <w:jc w:val="both"/>
        <w:rPr>
          <w:lang w:val="en-ZA"/>
        </w:rPr>
      </w:pPr>
      <w:r>
        <w:rPr>
          <w:lang w:val="en-ZA"/>
        </w:rPr>
        <w:t xml:space="preserve">From one application to another application navigation concept is called as </w:t>
      </w:r>
      <w:r w:rsidRPr="00636858">
        <w:rPr>
          <w:b/>
          <w:bCs/>
          <w:lang w:val="en-ZA"/>
        </w:rPr>
        <w:t>cross-app navigation</w:t>
      </w:r>
      <w:r>
        <w:rPr>
          <w:lang w:val="en-ZA"/>
        </w:rPr>
        <w:t xml:space="preserve">. </w:t>
      </w:r>
    </w:p>
    <w:p w14:paraId="65CDD346" w14:textId="4834F1BB" w:rsidR="0008047B" w:rsidRDefault="00636858" w:rsidP="00B80CB8">
      <w:pPr>
        <w:pStyle w:val="ListParagraph"/>
        <w:numPr>
          <w:ilvl w:val="0"/>
          <w:numId w:val="48"/>
        </w:numPr>
        <w:jc w:val="both"/>
        <w:rPr>
          <w:lang w:val="en-ZA"/>
        </w:rPr>
      </w:pPr>
      <w:r>
        <w:rPr>
          <w:lang w:val="en-ZA"/>
        </w:rPr>
        <w:t xml:space="preserve">The combination of semantic object and action called as </w:t>
      </w:r>
      <w:r w:rsidRPr="00636858">
        <w:rPr>
          <w:b/>
          <w:bCs/>
          <w:lang w:val="en-ZA"/>
        </w:rPr>
        <w:t>intent</w:t>
      </w:r>
      <w:r>
        <w:rPr>
          <w:lang w:val="en-ZA"/>
        </w:rPr>
        <w:t>.</w:t>
      </w:r>
      <w:r w:rsidR="0008047B">
        <w:rPr>
          <w:lang w:val="en-ZA"/>
        </w:rPr>
        <w:t xml:space="preserve"> The semantic object and action combination is unique identification for title. </w:t>
      </w:r>
    </w:p>
    <w:p w14:paraId="322A5CAA" w14:textId="1C796E83" w:rsidR="00EF3DD7" w:rsidRDefault="00EF3DD7" w:rsidP="00EF3DD7">
      <w:pPr>
        <w:ind w:left="360"/>
        <w:jc w:val="both"/>
        <w:rPr>
          <w:lang w:val="en-ZA"/>
        </w:rPr>
      </w:pPr>
      <w:r>
        <w:rPr>
          <w:lang w:val="en-ZA"/>
        </w:rPr>
        <w:t xml:space="preserve">To create the </w:t>
      </w:r>
      <w:r w:rsidRPr="00EF3DD7">
        <w:rPr>
          <w:b/>
          <w:bCs/>
          <w:lang w:val="en-ZA"/>
        </w:rPr>
        <w:t xml:space="preserve">List with bar </w:t>
      </w:r>
      <w:r w:rsidR="00FE1355" w:rsidRPr="00EF3DD7">
        <w:rPr>
          <w:b/>
          <w:bCs/>
          <w:lang w:val="en-ZA"/>
        </w:rPr>
        <w:t>chart,</w:t>
      </w:r>
      <w:r>
        <w:rPr>
          <w:b/>
          <w:bCs/>
          <w:lang w:val="en-ZA"/>
        </w:rPr>
        <w:t xml:space="preserve"> </w:t>
      </w:r>
      <w:r>
        <w:rPr>
          <w:lang w:val="en-ZA"/>
        </w:rPr>
        <w:t>follow the above point to create the List card</w:t>
      </w:r>
      <w:r w:rsidR="00FE1355">
        <w:rPr>
          <w:lang w:val="en-ZA"/>
        </w:rPr>
        <w:t>. In manifest.json file we should add one point bottom of the list with bar chart configuration as below.</w:t>
      </w:r>
    </w:p>
    <w:p w14:paraId="7E519A8B" w14:textId="5419AB56" w:rsidR="00FE1355" w:rsidRDefault="00FE1355" w:rsidP="00FE1355">
      <w:pPr>
        <w:ind w:left="1080"/>
        <w:jc w:val="both"/>
        <w:rPr>
          <w:lang w:val="en-ZA"/>
        </w:rPr>
      </w:pPr>
      <w:r>
        <w:rPr>
          <w:noProof/>
          <w:lang w:val="en-IN" w:eastAsia="en-IN"/>
        </w:rPr>
        <w:drawing>
          <wp:inline distT="0" distB="0" distL="0" distR="0" wp14:anchorId="2374F29C" wp14:editId="588C191F">
            <wp:extent cx="1657350" cy="2667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57350" cy="266700"/>
                    </a:xfrm>
                    <a:prstGeom prst="rect">
                      <a:avLst/>
                    </a:prstGeom>
                  </pic:spPr>
                </pic:pic>
              </a:graphicData>
            </a:graphic>
          </wp:inline>
        </w:drawing>
      </w:r>
    </w:p>
    <w:p w14:paraId="77CEF28E" w14:textId="6A408A32" w:rsidR="00FE1355" w:rsidRDefault="00FE1355" w:rsidP="00FE1355">
      <w:pPr>
        <w:ind w:left="360"/>
        <w:jc w:val="both"/>
        <w:rPr>
          <w:lang w:val="en-ZA"/>
        </w:rPr>
      </w:pPr>
      <w:r w:rsidRPr="00FE1355">
        <w:rPr>
          <w:b/>
          <w:bCs/>
          <w:lang w:val="en-ZA"/>
        </w:rPr>
        <w:t>Link list card</w:t>
      </w:r>
      <w:r>
        <w:rPr>
          <w:lang w:val="en-ZA"/>
        </w:rPr>
        <w:t xml:space="preserve"> is one to use navigate to other application, to create this card follow the same step and choose the LINK LIST CARD and give configuration details.</w:t>
      </w:r>
    </w:p>
    <w:p w14:paraId="4902962D" w14:textId="404AC875" w:rsidR="00EE0F3D" w:rsidRDefault="00EE0F3D" w:rsidP="00EE0F3D">
      <w:pPr>
        <w:pStyle w:val="ListParagraph"/>
        <w:numPr>
          <w:ilvl w:val="0"/>
          <w:numId w:val="3"/>
        </w:numPr>
        <w:jc w:val="both"/>
        <w:rPr>
          <w:b/>
          <w:bCs/>
          <w:color w:val="FF0000"/>
          <w:lang w:val="en-ZA"/>
        </w:rPr>
      </w:pPr>
      <w:bookmarkStart w:id="67" w:name="Extend_standardFIORI_ODATA"/>
      <w:bookmarkStart w:id="68" w:name="Ext_standard_FIORI_Introduction"/>
      <w:r w:rsidRPr="00EE0F3D">
        <w:rPr>
          <w:b/>
          <w:bCs/>
          <w:color w:val="FF0000"/>
          <w:lang w:val="en-ZA"/>
        </w:rPr>
        <w:t>Extending Standard FIORI App and ODATA Extension</w:t>
      </w:r>
      <w:bookmarkEnd w:id="67"/>
      <w:bookmarkEnd w:id="68"/>
      <w:r w:rsidRPr="00EE0F3D">
        <w:rPr>
          <w:b/>
          <w:bCs/>
          <w:color w:val="FF0000"/>
          <w:lang w:val="en-ZA"/>
        </w:rPr>
        <w:t>:</w:t>
      </w:r>
      <w:r>
        <w:rPr>
          <w:b/>
          <w:bCs/>
          <w:color w:val="FF0000"/>
          <w:lang w:val="en-ZA"/>
        </w:rPr>
        <w:t>42</w:t>
      </w:r>
      <w:r w:rsidR="004064FC">
        <w:rPr>
          <w:b/>
          <w:bCs/>
          <w:color w:val="FF0000"/>
          <w:lang w:val="en-ZA"/>
        </w:rPr>
        <w:t>/43</w:t>
      </w:r>
    </w:p>
    <w:p w14:paraId="2B7996D7" w14:textId="16759259" w:rsidR="00B70BB9" w:rsidRDefault="006B08F5" w:rsidP="00B70BB9">
      <w:pPr>
        <w:pStyle w:val="ListParagraph"/>
        <w:ind w:left="360"/>
        <w:jc w:val="both"/>
        <w:rPr>
          <w:lang w:val="en-ZA"/>
        </w:rPr>
      </w:pPr>
      <w:r w:rsidRPr="006B08F5">
        <w:rPr>
          <w:lang w:val="en-ZA"/>
        </w:rPr>
        <w:t>If some customers need something extra in standard FIORI App, then Extending the SAP FIORI App will come into picture.</w:t>
      </w:r>
    </w:p>
    <w:p w14:paraId="377C2C89" w14:textId="2F113EDA" w:rsidR="00F14BCC" w:rsidRDefault="00F14BCC" w:rsidP="00B70BB9">
      <w:pPr>
        <w:pStyle w:val="ListParagraph"/>
        <w:ind w:left="360"/>
        <w:jc w:val="both"/>
        <w:rPr>
          <w:lang w:val="en-ZA"/>
        </w:rPr>
      </w:pPr>
      <w:r>
        <w:rPr>
          <w:lang w:val="en-ZA"/>
        </w:rPr>
        <w:t xml:space="preserve">Bringing the </w:t>
      </w:r>
      <w:r w:rsidRPr="008A3CE5">
        <w:rPr>
          <w:b/>
          <w:bCs/>
          <w:lang w:val="en-ZA"/>
        </w:rPr>
        <w:t>standard FIORI application</w:t>
      </w:r>
      <w:r>
        <w:rPr>
          <w:lang w:val="en-ZA"/>
        </w:rPr>
        <w:t xml:space="preserve"> into launchpad is not developer activity its BASIS/SECURITY </w:t>
      </w:r>
      <w:r w:rsidR="001032CD">
        <w:rPr>
          <w:lang w:val="en-ZA"/>
        </w:rPr>
        <w:t>person’s</w:t>
      </w:r>
      <w:r>
        <w:rPr>
          <w:lang w:val="en-ZA"/>
        </w:rPr>
        <w:t xml:space="preserve"> activity. What th</w:t>
      </w:r>
      <w:r w:rsidR="000A2D15">
        <w:rPr>
          <w:lang w:val="en-ZA"/>
        </w:rPr>
        <w:t>o</w:t>
      </w:r>
      <w:r>
        <w:rPr>
          <w:lang w:val="en-ZA"/>
        </w:rPr>
        <w:t>se peoples will do that we will see here.</w:t>
      </w:r>
    </w:p>
    <w:p w14:paraId="7F428391" w14:textId="75CCEB22" w:rsidR="00F14BCC" w:rsidRDefault="00F14BCC" w:rsidP="00B70BB9">
      <w:pPr>
        <w:pStyle w:val="ListParagraph"/>
        <w:ind w:left="360"/>
        <w:jc w:val="both"/>
        <w:rPr>
          <w:lang w:val="en-ZA"/>
        </w:rPr>
      </w:pPr>
      <w:r w:rsidRPr="00F14BCC">
        <w:rPr>
          <w:b/>
          <w:bCs/>
          <w:lang w:val="en-ZA"/>
        </w:rPr>
        <w:t>Step1:</w:t>
      </w:r>
      <w:r>
        <w:rPr>
          <w:lang w:val="en-ZA"/>
        </w:rPr>
        <w:t xml:space="preserve"> First goto fioriappslibrary the website is as below.</w:t>
      </w:r>
    </w:p>
    <w:p w14:paraId="2F13F6DC" w14:textId="04C077D2" w:rsidR="00F14BCC" w:rsidRDefault="00F14BCC" w:rsidP="00B70BB9">
      <w:pPr>
        <w:pStyle w:val="ListParagraph"/>
        <w:ind w:left="360"/>
        <w:jc w:val="both"/>
        <w:rPr>
          <w:lang w:val="en-ZA"/>
        </w:rPr>
      </w:pPr>
      <w:r>
        <w:rPr>
          <w:noProof/>
          <w:lang w:val="en-IN" w:eastAsia="en-IN"/>
        </w:rPr>
        <w:drawing>
          <wp:inline distT="0" distB="0" distL="0" distR="0" wp14:anchorId="7C9FA748" wp14:editId="13E16AB9">
            <wp:extent cx="4152900" cy="2190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2900" cy="219075"/>
                    </a:xfrm>
                    <a:prstGeom prst="rect">
                      <a:avLst/>
                    </a:prstGeom>
                  </pic:spPr>
                </pic:pic>
              </a:graphicData>
            </a:graphic>
          </wp:inline>
        </w:drawing>
      </w:r>
    </w:p>
    <w:p w14:paraId="66C15574" w14:textId="0E2389F7" w:rsidR="001422F3" w:rsidRDefault="001422F3" w:rsidP="00B70BB9">
      <w:pPr>
        <w:pStyle w:val="ListParagraph"/>
        <w:ind w:left="360"/>
        <w:jc w:val="both"/>
        <w:rPr>
          <w:lang w:val="en-ZA"/>
        </w:rPr>
      </w:pPr>
      <w:r>
        <w:rPr>
          <w:lang w:val="en-ZA"/>
        </w:rPr>
        <w:t xml:space="preserve">Which is a site where all the FIORI apps </w:t>
      </w:r>
      <w:r w:rsidR="00C90455">
        <w:rPr>
          <w:lang w:val="en-ZA"/>
        </w:rPr>
        <w:t xml:space="preserve">given by SAP </w:t>
      </w:r>
      <w:r>
        <w:rPr>
          <w:lang w:val="en-ZA"/>
        </w:rPr>
        <w:t>are available.</w:t>
      </w:r>
    </w:p>
    <w:p w14:paraId="5022E180" w14:textId="2E2E0224" w:rsidR="009F2373" w:rsidRDefault="009F2373" w:rsidP="00B70BB9">
      <w:pPr>
        <w:pStyle w:val="ListParagraph"/>
        <w:ind w:left="360"/>
        <w:jc w:val="both"/>
        <w:rPr>
          <w:lang w:val="en-ZA"/>
        </w:rPr>
      </w:pPr>
      <w:r>
        <w:rPr>
          <w:lang w:val="en-ZA"/>
        </w:rPr>
        <w:t>Select SAP FIOR apps for SAP S4/HANA</w:t>
      </w:r>
      <w:r w:rsidRPr="009F2373">
        <w:rPr>
          <w:lang w:val="en-ZA"/>
        </w:rPr>
        <w:sym w:font="Wingdings" w:char="F0E0"/>
      </w:r>
      <w:r>
        <w:rPr>
          <w:lang w:val="en-ZA"/>
        </w:rPr>
        <w:t xml:space="preserve"> All apps </w:t>
      </w:r>
      <w:r w:rsidRPr="009F2373">
        <w:rPr>
          <w:lang w:val="en-ZA"/>
        </w:rPr>
        <w:sym w:font="Wingdings" w:char="F0E0"/>
      </w:r>
      <w:r>
        <w:rPr>
          <w:lang w:val="en-ZA"/>
        </w:rPr>
        <w:t xml:space="preserve"> here we can search for required app </w:t>
      </w:r>
      <w:r w:rsidRPr="009F2373">
        <w:rPr>
          <w:b/>
          <w:bCs/>
          <w:lang w:val="en-ZA"/>
        </w:rPr>
        <w:t>Ex</w:t>
      </w:r>
      <w:r>
        <w:rPr>
          <w:b/>
          <w:bCs/>
          <w:lang w:val="en-ZA"/>
        </w:rPr>
        <w:t xml:space="preserve">: My inbox. </w:t>
      </w:r>
      <w:r w:rsidRPr="009F2373">
        <w:rPr>
          <w:lang w:val="en-ZA"/>
        </w:rPr>
        <w:t>Then</w:t>
      </w:r>
      <w:r>
        <w:rPr>
          <w:lang w:val="en-ZA"/>
        </w:rPr>
        <w:t xml:space="preserve"> on right </w:t>
      </w:r>
      <w:r w:rsidR="005002B6">
        <w:rPr>
          <w:lang w:val="en-ZA"/>
        </w:rPr>
        <w:t xml:space="preserve">hand </w:t>
      </w:r>
      <w:r>
        <w:rPr>
          <w:lang w:val="en-ZA"/>
        </w:rPr>
        <w:t xml:space="preserve">side we can find the </w:t>
      </w:r>
      <w:r w:rsidRPr="000D2465">
        <w:rPr>
          <w:b/>
          <w:bCs/>
          <w:lang w:val="en-ZA"/>
        </w:rPr>
        <w:t>PRODUCT FEATURES, IMPLEMENTATION INFORMATION</w:t>
      </w:r>
      <w:r>
        <w:rPr>
          <w:lang w:val="en-ZA"/>
        </w:rPr>
        <w:t>. In Product information the app description and sample images of this application.</w:t>
      </w:r>
    </w:p>
    <w:p w14:paraId="0415A0FC" w14:textId="3B3CB181" w:rsidR="009F2373" w:rsidRDefault="009F2373" w:rsidP="00B70BB9">
      <w:pPr>
        <w:pStyle w:val="ListParagraph"/>
        <w:ind w:left="360"/>
        <w:jc w:val="both"/>
        <w:rPr>
          <w:lang w:val="en-ZA"/>
        </w:rPr>
      </w:pPr>
      <w:r>
        <w:rPr>
          <w:lang w:val="en-ZA"/>
        </w:rPr>
        <w:t xml:space="preserve">In Implementation information we can </w:t>
      </w:r>
      <w:r w:rsidR="003A58F9">
        <w:rPr>
          <w:lang w:val="en-ZA"/>
        </w:rPr>
        <w:t xml:space="preserve">get </w:t>
      </w:r>
      <w:r>
        <w:rPr>
          <w:lang w:val="en-ZA"/>
        </w:rPr>
        <w:t>the information to enable this application</w:t>
      </w:r>
      <w:r w:rsidR="009309C4">
        <w:rPr>
          <w:lang w:val="en-ZA"/>
        </w:rPr>
        <w:t xml:space="preserve"> </w:t>
      </w:r>
      <w:r>
        <w:rPr>
          <w:lang w:val="en-ZA"/>
        </w:rPr>
        <w:t xml:space="preserve">under installation we should check all the installations are available or not in our system. The </w:t>
      </w:r>
      <w:r w:rsidRPr="009F2373">
        <w:rPr>
          <w:b/>
          <w:bCs/>
          <w:lang w:val="en-ZA"/>
        </w:rPr>
        <w:t>front-end</w:t>
      </w:r>
      <w:r>
        <w:rPr>
          <w:lang w:val="en-ZA"/>
        </w:rPr>
        <w:t xml:space="preserve"> </w:t>
      </w:r>
      <w:r w:rsidRPr="009F2373">
        <w:rPr>
          <w:b/>
          <w:bCs/>
          <w:lang w:val="en-ZA"/>
        </w:rPr>
        <w:t>and back-end components</w:t>
      </w:r>
      <w:r>
        <w:rPr>
          <w:lang w:val="en-ZA"/>
        </w:rPr>
        <w:t xml:space="preserve"> must be ready in our </w:t>
      </w:r>
      <w:r w:rsidR="001032CD">
        <w:rPr>
          <w:lang w:val="en-ZA"/>
        </w:rPr>
        <w:t>system (</w:t>
      </w:r>
      <w:r>
        <w:rPr>
          <w:lang w:val="en-ZA"/>
        </w:rPr>
        <w:t>normally we send this picture to basis peoples to check these components are exist are not)</w:t>
      </w:r>
      <w:r w:rsidR="009309C4">
        <w:rPr>
          <w:lang w:val="en-ZA"/>
        </w:rPr>
        <w:t xml:space="preserve"> to configure the application</w:t>
      </w:r>
      <w:r>
        <w:rPr>
          <w:lang w:val="en-ZA"/>
        </w:rPr>
        <w:t>.</w:t>
      </w:r>
    </w:p>
    <w:p w14:paraId="5106D47D" w14:textId="51782791" w:rsidR="00F14F55" w:rsidRDefault="00F14F55" w:rsidP="00B70BB9">
      <w:pPr>
        <w:pStyle w:val="ListParagraph"/>
        <w:ind w:left="360"/>
        <w:jc w:val="both"/>
        <w:rPr>
          <w:lang w:val="en-ZA"/>
        </w:rPr>
      </w:pPr>
      <w:r>
        <w:rPr>
          <w:lang w:val="en-ZA"/>
        </w:rPr>
        <w:t>In configuration exact configuration details are available to create the tiles in Launchpad.</w:t>
      </w:r>
    </w:p>
    <w:p w14:paraId="0992D1BA" w14:textId="2F8EA932" w:rsidR="00185C1E" w:rsidRPr="009F2373" w:rsidRDefault="000255EF" w:rsidP="00B70BB9">
      <w:pPr>
        <w:pStyle w:val="ListParagraph"/>
        <w:ind w:left="360"/>
        <w:jc w:val="both"/>
        <w:rPr>
          <w:lang w:val="en-ZA"/>
        </w:rPr>
      </w:pPr>
      <w:r w:rsidRPr="000255EF">
        <w:rPr>
          <w:color w:val="FF0000"/>
          <w:lang w:val="en-ZA"/>
        </w:rPr>
        <w:sym w:font="Wingdings" w:char="F0E0"/>
      </w:r>
      <w:r w:rsidR="00185C1E" w:rsidRPr="00670CB1">
        <w:rPr>
          <w:b/>
          <w:bCs/>
          <w:lang w:val="en-ZA"/>
        </w:rPr>
        <w:t>For custom Application</w:t>
      </w:r>
      <w:r w:rsidR="00185C1E">
        <w:rPr>
          <w:lang w:val="en-ZA"/>
        </w:rPr>
        <w:t xml:space="preserve"> we should follow below points </w:t>
      </w:r>
      <w:r w:rsidR="00185C1E" w:rsidRPr="00185C1E">
        <w:rPr>
          <w:b/>
          <w:bCs/>
          <w:lang w:val="en-ZA"/>
        </w:rPr>
        <w:t xml:space="preserve">2-4 </w:t>
      </w:r>
      <w:r w:rsidR="00185C1E">
        <w:rPr>
          <w:lang w:val="en-ZA"/>
        </w:rPr>
        <w:t>to deploy it in Launchpad.</w:t>
      </w:r>
    </w:p>
    <w:p w14:paraId="1F36932E" w14:textId="2EF03D9B" w:rsidR="001422F3" w:rsidRDefault="001422F3" w:rsidP="00B70BB9">
      <w:pPr>
        <w:pStyle w:val="ListParagraph"/>
        <w:ind w:left="360"/>
        <w:jc w:val="both"/>
        <w:rPr>
          <w:lang w:val="en-ZA"/>
        </w:rPr>
      </w:pPr>
      <w:r w:rsidRPr="001422F3">
        <w:rPr>
          <w:b/>
          <w:bCs/>
          <w:lang w:val="en-ZA"/>
        </w:rPr>
        <w:t>Step2:</w:t>
      </w:r>
      <w:r w:rsidR="00E5405A">
        <w:rPr>
          <w:b/>
          <w:bCs/>
          <w:lang w:val="en-ZA"/>
        </w:rPr>
        <w:t xml:space="preserve"> </w:t>
      </w:r>
      <w:r w:rsidR="00185C1E" w:rsidRPr="00185C1E">
        <w:rPr>
          <w:lang w:val="en-ZA"/>
        </w:rPr>
        <w:t xml:space="preserve">Create a </w:t>
      </w:r>
      <w:r w:rsidR="00F14F55" w:rsidRPr="00E5405A">
        <w:rPr>
          <w:lang w:val="en-ZA"/>
        </w:rPr>
        <w:t>Semantic Object</w:t>
      </w:r>
      <w:r w:rsidR="00E5405A">
        <w:rPr>
          <w:lang w:val="en-ZA"/>
        </w:rPr>
        <w:t>.</w:t>
      </w:r>
    </w:p>
    <w:p w14:paraId="5091C68D" w14:textId="564DF1B4" w:rsidR="00E5405A" w:rsidRPr="00E5405A" w:rsidRDefault="00E5405A" w:rsidP="00B70BB9">
      <w:pPr>
        <w:pStyle w:val="ListParagraph"/>
        <w:ind w:left="360"/>
        <w:jc w:val="both"/>
        <w:rPr>
          <w:lang w:val="en-ZA"/>
        </w:rPr>
      </w:pPr>
      <w:r w:rsidRPr="00E5405A">
        <w:rPr>
          <w:lang w:val="en-ZA"/>
        </w:rPr>
        <w:t>Which is a unique identification for FIORI tile.</w:t>
      </w:r>
    </w:p>
    <w:p w14:paraId="0FE5614B" w14:textId="0AB62C91" w:rsidR="00F14F55" w:rsidRDefault="00F14F55" w:rsidP="00B70BB9">
      <w:pPr>
        <w:pStyle w:val="ListParagraph"/>
        <w:ind w:left="360"/>
        <w:jc w:val="both"/>
        <w:rPr>
          <w:lang w:val="en-ZA"/>
        </w:rPr>
      </w:pPr>
      <w:r>
        <w:rPr>
          <w:b/>
          <w:bCs/>
          <w:lang w:val="en-ZA"/>
        </w:rPr>
        <w:t xml:space="preserve">Step3: </w:t>
      </w:r>
      <w:r w:rsidRPr="00F14F55">
        <w:rPr>
          <w:lang w:val="en-ZA"/>
        </w:rPr>
        <w:t xml:space="preserve">FLP Admin, Here creates a </w:t>
      </w:r>
      <w:r w:rsidR="001032CD" w:rsidRPr="00F14F55">
        <w:rPr>
          <w:lang w:val="en-ZA"/>
        </w:rPr>
        <w:t>Catalog,</w:t>
      </w:r>
      <w:r w:rsidRPr="00F14F55">
        <w:rPr>
          <w:lang w:val="en-ZA"/>
        </w:rPr>
        <w:t xml:space="preserve"> Group and add tile to the group.</w:t>
      </w:r>
    </w:p>
    <w:p w14:paraId="49119516" w14:textId="34CFA89C" w:rsidR="00185C1E" w:rsidRDefault="00185C1E" w:rsidP="00B70BB9">
      <w:pPr>
        <w:pStyle w:val="ListParagraph"/>
        <w:ind w:left="360"/>
        <w:jc w:val="both"/>
        <w:rPr>
          <w:lang w:val="en-ZA"/>
        </w:rPr>
      </w:pPr>
      <w:r>
        <w:rPr>
          <w:b/>
          <w:bCs/>
          <w:lang w:val="en-ZA"/>
        </w:rPr>
        <w:t>Step4:</w:t>
      </w:r>
      <w:r>
        <w:rPr>
          <w:lang w:val="en-ZA"/>
        </w:rPr>
        <w:t xml:space="preserve"> Create a Role and Assign the Catalog and Group. Assign this Role to User.</w:t>
      </w:r>
    </w:p>
    <w:p w14:paraId="1D8430E8" w14:textId="571329EF" w:rsidR="003C1F70" w:rsidRDefault="004D1900" w:rsidP="00B70BB9">
      <w:pPr>
        <w:pStyle w:val="ListParagraph"/>
        <w:ind w:left="360"/>
        <w:jc w:val="both"/>
        <w:rPr>
          <w:lang w:val="en-ZA"/>
        </w:rPr>
      </w:pPr>
      <w:r w:rsidRPr="004D1900">
        <w:rPr>
          <w:color w:val="FF0000"/>
          <w:lang w:val="en-ZA"/>
        </w:rPr>
        <w:sym w:font="Wingdings" w:char="F0E0"/>
      </w:r>
      <w:r w:rsidR="003C1F70" w:rsidRPr="00670CB1">
        <w:rPr>
          <w:b/>
          <w:bCs/>
          <w:lang w:val="en-ZA"/>
        </w:rPr>
        <w:t>For Standard Applications</w:t>
      </w:r>
      <w:r w:rsidR="003C1F70" w:rsidRPr="003C1F70">
        <w:rPr>
          <w:lang w:val="en-ZA"/>
        </w:rPr>
        <w:t xml:space="preserve"> we need not to create the semantic Object.</w:t>
      </w:r>
      <w:r w:rsidR="003C1F70">
        <w:rPr>
          <w:lang w:val="en-ZA"/>
        </w:rPr>
        <w:t xml:space="preserve"> Because semantic Object and Action already given</w:t>
      </w:r>
      <w:r w:rsidR="000255EF">
        <w:rPr>
          <w:lang w:val="en-ZA"/>
        </w:rPr>
        <w:t xml:space="preserve">. Except </w:t>
      </w:r>
      <w:r w:rsidR="000255EF" w:rsidRPr="004D1900">
        <w:rPr>
          <w:b/>
          <w:bCs/>
          <w:lang w:val="en-ZA"/>
        </w:rPr>
        <w:t>2</w:t>
      </w:r>
      <w:r w:rsidR="000255EF" w:rsidRPr="004D1900">
        <w:rPr>
          <w:b/>
          <w:bCs/>
          <w:vertAlign w:val="superscript"/>
          <w:lang w:val="en-ZA"/>
        </w:rPr>
        <w:t>nd</w:t>
      </w:r>
      <w:r w:rsidR="000255EF">
        <w:rPr>
          <w:lang w:val="en-ZA"/>
        </w:rPr>
        <w:t xml:space="preserve"> Step we should follow remaing steps.</w:t>
      </w:r>
    </w:p>
    <w:p w14:paraId="153CA313" w14:textId="3DC954B7" w:rsidR="00E61E91" w:rsidRPr="00213151" w:rsidRDefault="009210E2" w:rsidP="00B70BB9">
      <w:pPr>
        <w:pStyle w:val="ListParagraph"/>
        <w:ind w:left="360"/>
        <w:jc w:val="both"/>
        <w:rPr>
          <w:b/>
          <w:bCs/>
          <w:u w:val="single"/>
          <w:lang w:val="en-ZA"/>
        </w:rPr>
      </w:pPr>
      <w:bookmarkStart w:id="69" w:name="standard_FIORI_Conf"/>
      <w:r w:rsidRPr="00213151">
        <w:rPr>
          <w:b/>
          <w:bCs/>
          <w:u w:val="single"/>
          <w:lang w:val="en-ZA"/>
        </w:rPr>
        <w:t>Standard FIORI Application</w:t>
      </w:r>
      <w:r w:rsidR="00715CB2" w:rsidRPr="00213151">
        <w:rPr>
          <w:b/>
          <w:bCs/>
          <w:u w:val="single"/>
          <w:lang w:val="en-ZA"/>
        </w:rPr>
        <w:t xml:space="preserve"> Configuration:</w:t>
      </w:r>
    </w:p>
    <w:bookmarkEnd w:id="69"/>
    <w:p w14:paraId="707A9058" w14:textId="6C87200A" w:rsidR="00FE1355" w:rsidRDefault="005579F4" w:rsidP="00B80CB8">
      <w:pPr>
        <w:pStyle w:val="ListParagraph"/>
        <w:numPr>
          <w:ilvl w:val="0"/>
          <w:numId w:val="49"/>
        </w:numPr>
        <w:jc w:val="both"/>
        <w:rPr>
          <w:lang w:val="en-ZA"/>
        </w:rPr>
      </w:pPr>
      <w:r>
        <w:rPr>
          <w:lang w:val="en-ZA"/>
        </w:rPr>
        <w:t xml:space="preserve">Step1- </w:t>
      </w:r>
      <w:r w:rsidR="001032CD">
        <w:rPr>
          <w:lang w:val="en-ZA"/>
        </w:rPr>
        <w:t>from</w:t>
      </w:r>
      <w:r w:rsidR="009210E2">
        <w:rPr>
          <w:lang w:val="en-ZA"/>
        </w:rPr>
        <w:t xml:space="preserve"> </w:t>
      </w:r>
      <w:r w:rsidR="009210E2" w:rsidRPr="005579F4">
        <w:rPr>
          <w:b/>
          <w:bCs/>
          <w:lang w:val="en-ZA"/>
        </w:rPr>
        <w:t>FIORI Apps library</w:t>
      </w:r>
      <w:r w:rsidR="009210E2">
        <w:rPr>
          <w:lang w:val="en-ZA"/>
        </w:rPr>
        <w:t xml:space="preserve">, get the standard </w:t>
      </w:r>
      <w:r w:rsidR="00230862">
        <w:rPr>
          <w:lang w:val="en-ZA"/>
        </w:rPr>
        <w:t>Catalog (</w:t>
      </w:r>
      <w:r w:rsidR="00AA2446">
        <w:rPr>
          <w:lang w:val="en-ZA"/>
        </w:rPr>
        <w:t>Business Catalog)</w:t>
      </w:r>
      <w:r w:rsidR="009210E2">
        <w:rPr>
          <w:lang w:val="en-ZA"/>
        </w:rPr>
        <w:t>.</w:t>
      </w:r>
    </w:p>
    <w:p w14:paraId="310CC675" w14:textId="5B8A749F" w:rsidR="0093582E" w:rsidRDefault="0093582E" w:rsidP="00B80CB8">
      <w:pPr>
        <w:pStyle w:val="ListParagraph"/>
        <w:numPr>
          <w:ilvl w:val="0"/>
          <w:numId w:val="49"/>
        </w:numPr>
        <w:jc w:val="both"/>
        <w:rPr>
          <w:lang w:val="en-ZA"/>
        </w:rPr>
      </w:pPr>
      <w:r>
        <w:rPr>
          <w:lang w:val="en-ZA"/>
        </w:rPr>
        <w:t>Catalog Creation:</w:t>
      </w:r>
    </w:p>
    <w:p w14:paraId="755F7983" w14:textId="3C4BDA0F" w:rsidR="00442DFB" w:rsidRDefault="00442DFB" w:rsidP="00442DFB">
      <w:pPr>
        <w:pStyle w:val="ListParagraph"/>
        <w:jc w:val="both"/>
        <w:rPr>
          <w:lang w:val="en-ZA"/>
        </w:rPr>
      </w:pPr>
      <w:r>
        <w:rPr>
          <w:lang w:val="en-ZA"/>
        </w:rPr>
        <w:t xml:space="preserve">Step3- Login to ADMIN Launchpad and create one custom Catalog, open the standard </w:t>
      </w:r>
      <w:r w:rsidR="001032CD" w:rsidRPr="005579F4">
        <w:rPr>
          <w:b/>
          <w:bCs/>
          <w:lang w:val="en-ZA"/>
        </w:rPr>
        <w:t>Catalog</w:t>
      </w:r>
      <w:r w:rsidR="001032CD">
        <w:rPr>
          <w:lang w:val="en-ZA"/>
        </w:rPr>
        <w:t xml:space="preserve"> (</w:t>
      </w:r>
      <w:r>
        <w:rPr>
          <w:lang w:val="en-ZA"/>
        </w:rPr>
        <w:t xml:space="preserve">which we got </w:t>
      </w:r>
      <w:r w:rsidR="00C7136F">
        <w:rPr>
          <w:lang w:val="en-ZA"/>
        </w:rPr>
        <w:t>from</w:t>
      </w:r>
      <w:r>
        <w:rPr>
          <w:lang w:val="en-ZA"/>
        </w:rPr>
        <w:t xml:space="preserve"> FIORI apps library), and copy the </w:t>
      </w:r>
      <w:r w:rsidRPr="005579F4">
        <w:rPr>
          <w:b/>
          <w:bCs/>
          <w:lang w:val="en-ZA"/>
        </w:rPr>
        <w:t>standard tile</w:t>
      </w:r>
      <w:r>
        <w:rPr>
          <w:lang w:val="en-ZA"/>
        </w:rPr>
        <w:t xml:space="preserve"> to custom Catalog by drag and drop in create reference</w:t>
      </w:r>
      <w:r w:rsidR="000B3CB0" w:rsidRPr="000B3CB0">
        <w:rPr>
          <w:lang w:val="en-ZA"/>
        </w:rPr>
        <w:sym w:font="Wingdings" w:char="F0E0"/>
      </w:r>
      <w:r w:rsidR="000B3CB0">
        <w:rPr>
          <w:lang w:val="en-ZA"/>
        </w:rPr>
        <w:t xml:space="preserve"> give our custom Catalog name.</w:t>
      </w:r>
    </w:p>
    <w:p w14:paraId="6AC58508" w14:textId="4D200874" w:rsidR="00442DFB" w:rsidRDefault="00442DFB" w:rsidP="00442DFB">
      <w:pPr>
        <w:pStyle w:val="ListParagraph"/>
        <w:jc w:val="both"/>
        <w:rPr>
          <w:lang w:val="en-ZA"/>
        </w:rPr>
      </w:pPr>
      <w:r>
        <w:rPr>
          <w:lang w:val="en-ZA"/>
        </w:rPr>
        <w:t xml:space="preserve">We should copy the standard </w:t>
      </w:r>
      <w:r w:rsidRPr="005579F4">
        <w:rPr>
          <w:b/>
          <w:bCs/>
          <w:lang w:val="en-ZA"/>
        </w:rPr>
        <w:t>TargetMapping</w:t>
      </w:r>
      <w:r>
        <w:rPr>
          <w:lang w:val="en-ZA"/>
        </w:rPr>
        <w:t xml:space="preserve"> to custom Catalog by </w:t>
      </w:r>
      <w:r w:rsidR="006D5089">
        <w:rPr>
          <w:lang w:val="en-ZA"/>
        </w:rPr>
        <w:t xml:space="preserve">select TargetMapping </w:t>
      </w:r>
      <w:r w:rsidR="006D5089" w:rsidRPr="006D5089">
        <w:rPr>
          <w:lang w:val="en-ZA"/>
        </w:rPr>
        <w:sym w:font="Wingdings" w:char="F0E0"/>
      </w:r>
      <w:r w:rsidR="006D5089">
        <w:rPr>
          <w:lang w:val="en-ZA"/>
        </w:rPr>
        <w:t xml:space="preserve"> </w:t>
      </w:r>
      <w:r>
        <w:rPr>
          <w:lang w:val="en-ZA"/>
        </w:rPr>
        <w:t>press on Create Reference.</w:t>
      </w:r>
    </w:p>
    <w:p w14:paraId="368D7A38" w14:textId="77777777" w:rsidR="00442DFB" w:rsidRDefault="00442DFB" w:rsidP="00442DFB">
      <w:pPr>
        <w:pStyle w:val="ListParagraph"/>
        <w:jc w:val="both"/>
        <w:rPr>
          <w:lang w:val="en-ZA"/>
        </w:rPr>
      </w:pPr>
      <w:r>
        <w:rPr>
          <w:lang w:val="en-ZA"/>
        </w:rPr>
        <w:t xml:space="preserve">The </w:t>
      </w:r>
      <w:r w:rsidRPr="005579F4">
        <w:rPr>
          <w:b/>
          <w:bCs/>
          <w:lang w:val="en-ZA"/>
        </w:rPr>
        <w:t>dotted line</w:t>
      </w:r>
      <w:r>
        <w:rPr>
          <w:lang w:val="en-ZA"/>
        </w:rPr>
        <w:t xml:space="preserve"> around the tile indicates that, this tile is referenced tile from standard tile. We can remove this dotted line by changing anything in the tile.</w:t>
      </w:r>
    </w:p>
    <w:p w14:paraId="6C9688FD" w14:textId="77777777" w:rsidR="00442DFB" w:rsidRDefault="00442DFB" w:rsidP="00442DFB">
      <w:pPr>
        <w:pStyle w:val="ListParagraph"/>
        <w:jc w:val="both"/>
        <w:rPr>
          <w:lang w:val="en-ZA"/>
        </w:rPr>
      </w:pPr>
      <w:r>
        <w:rPr>
          <w:lang w:val="en-ZA"/>
        </w:rPr>
        <w:t>In TargetMapping also, we can find the ‘</w:t>
      </w:r>
      <w:r w:rsidRPr="005579F4">
        <w:rPr>
          <w:b/>
          <w:bCs/>
          <w:lang w:val="en-ZA"/>
        </w:rPr>
        <w:t>this is reference TargetMapping</w:t>
      </w:r>
      <w:r>
        <w:rPr>
          <w:lang w:val="en-ZA"/>
        </w:rPr>
        <w:t>’, we can remove it by any change in TargetMapping.</w:t>
      </w:r>
    </w:p>
    <w:p w14:paraId="66123929" w14:textId="77777777" w:rsidR="00442DFB" w:rsidRDefault="00442DFB" w:rsidP="009C28ED">
      <w:pPr>
        <w:pStyle w:val="ListParagraph"/>
        <w:jc w:val="both"/>
        <w:rPr>
          <w:lang w:val="en-ZA"/>
        </w:rPr>
      </w:pPr>
      <w:r>
        <w:rPr>
          <w:lang w:val="en-ZA"/>
        </w:rPr>
        <w:t xml:space="preserve">Group Creation: </w:t>
      </w:r>
    </w:p>
    <w:p w14:paraId="6427BF6C" w14:textId="77777777" w:rsidR="00442DFB" w:rsidRPr="00442DFB" w:rsidRDefault="00442DFB" w:rsidP="009C28ED">
      <w:pPr>
        <w:pStyle w:val="ListParagraph"/>
        <w:jc w:val="both"/>
        <w:rPr>
          <w:lang w:val="en-ZA"/>
        </w:rPr>
      </w:pPr>
      <w:r>
        <w:rPr>
          <w:lang w:val="en-ZA"/>
        </w:rPr>
        <w:t>Create one Group in Launchpad and add above tile into this Group.</w:t>
      </w:r>
      <w:r w:rsidRPr="00442DFB">
        <w:rPr>
          <w:lang w:val="en-ZA"/>
        </w:rPr>
        <w:t xml:space="preserve"> </w:t>
      </w:r>
    </w:p>
    <w:p w14:paraId="657D15EC" w14:textId="2D87E2D0" w:rsidR="00442DFB" w:rsidRDefault="006B35FC" w:rsidP="00B80CB8">
      <w:pPr>
        <w:pStyle w:val="ListParagraph"/>
        <w:numPr>
          <w:ilvl w:val="0"/>
          <w:numId w:val="49"/>
        </w:numPr>
        <w:jc w:val="both"/>
        <w:rPr>
          <w:lang w:val="en-ZA"/>
        </w:rPr>
      </w:pPr>
      <w:r>
        <w:rPr>
          <w:lang w:val="en-ZA"/>
        </w:rPr>
        <w:t xml:space="preserve">Step4- Goto PFCG T-Code create one Role, inside the role goto </w:t>
      </w:r>
      <w:r w:rsidRPr="006B35FC">
        <w:rPr>
          <w:b/>
          <w:bCs/>
          <w:lang w:val="en-ZA"/>
        </w:rPr>
        <w:t>Menu tab</w:t>
      </w:r>
      <w:r>
        <w:rPr>
          <w:lang w:val="en-ZA"/>
        </w:rPr>
        <w:t xml:space="preserve"> and assign the </w:t>
      </w:r>
      <w:r w:rsidRPr="006B35FC">
        <w:rPr>
          <w:b/>
          <w:bCs/>
          <w:lang w:val="en-ZA"/>
        </w:rPr>
        <w:t>FIORI Catalog</w:t>
      </w:r>
      <w:r>
        <w:rPr>
          <w:lang w:val="en-ZA"/>
        </w:rPr>
        <w:t xml:space="preserve"> </w:t>
      </w:r>
      <w:r w:rsidRPr="006B35FC">
        <w:rPr>
          <w:b/>
          <w:bCs/>
          <w:lang w:val="en-ZA"/>
        </w:rPr>
        <w:t>and Group</w:t>
      </w:r>
      <w:r>
        <w:rPr>
          <w:lang w:val="en-ZA"/>
        </w:rPr>
        <w:t xml:space="preserve">. </w:t>
      </w:r>
    </w:p>
    <w:p w14:paraId="51152279" w14:textId="4CD11CBC" w:rsidR="006B35FC" w:rsidRDefault="006B35FC" w:rsidP="006B35FC">
      <w:pPr>
        <w:pStyle w:val="ListParagraph"/>
        <w:jc w:val="both"/>
        <w:rPr>
          <w:lang w:val="en-ZA"/>
        </w:rPr>
      </w:pPr>
      <w:r>
        <w:rPr>
          <w:lang w:val="en-ZA"/>
        </w:rPr>
        <w:t xml:space="preserve">Then Goto </w:t>
      </w:r>
      <w:r w:rsidRPr="001C4476">
        <w:rPr>
          <w:b/>
          <w:bCs/>
          <w:lang w:val="en-ZA"/>
        </w:rPr>
        <w:t>USER tab</w:t>
      </w:r>
      <w:r>
        <w:rPr>
          <w:lang w:val="en-ZA"/>
        </w:rPr>
        <w:t xml:space="preserve"> </w:t>
      </w:r>
      <w:r w:rsidR="001C4476">
        <w:rPr>
          <w:lang w:val="en-ZA"/>
        </w:rPr>
        <w:t>assign users to whom the application can access authority.</w:t>
      </w:r>
    </w:p>
    <w:p w14:paraId="0D482EB1" w14:textId="0F1FCA7E" w:rsidR="001C4476" w:rsidRDefault="001C4476" w:rsidP="001C4476">
      <w:pPr>
        <w:pStyle w:val="ListParagraph"/>
        <w:ind w:left="360"/>
        <w:jc w:val="both"/>
        <w:rPr>
          <w:lang w:val="en-ZA"/>
        </w:rPr>
      </w:pPr>
      <w:r w:rsidRPr="001C4476">
        <w:rPr>
          <w:b/>
          <w:bCs/>
          <w:lang w:val="en-ZA"/>
        </w:rPr>
        <w:t>Note:</w:t>
      </w:r>
      <w:r>
        <w:rPr>
          <w:lang w:val="en-ZA"/>
        </w:rPr>
        <w:t xml:space="preserve"> Normally the order of App’s in FIORI Launchpad is based on</w:t>
      </w:r>
      <w:r w:rsidRPr="001C4476">
        <w:rPr>
          <w:b/>
          <w:bCs/>
          <w:lang w:val="en-ZA"/>
        </w:rPr>
        <w:t xml:space="preserve"> index</w:t>
      </w:r>
      <w:r>
        <w:rPr>
          <w:lang w:val="en-ZA"/>
        </w:rPr>
        <w:t xml:space="preserve"> we have provide in role under Menu Tab</w:t>
      </w:r>
      <w:r w:rsidRPr="001C4476">
        <w:rPr>
          <w:lang w:val="en-ZA"/>
        </w:rPr>
        <w:sym w:font="Wingdings" w:char="F0E0"/>
      </w:r>
      <w:r>
        <w:rPr>
          <w:lang w:val="en-ZA"/>
        </w:rPr>
        <w:t xml:space="preserve"> Menu Options</w:t>
      </w:r>
      <w:r w:rsidRPr="001C4476">
        <w:rPr>
          <w:lang w:val="en-ZA"/>
        </w:rPr>
        <w:sym w:font="Wingdings" w:char="F0E0"/>
      </w:r>
      <w:r>
        <w:rPr>
          <w:lang w:val="en-ZA"/>
        </w:rPr>
        <w:t>sort Index.</w:t>
      </w:r>
    </w:p>
    <w:p w14:paraId="51A7F7C6" w14:textId="33D94305" w:rsidR="004E32C6" w:rsidRDefault="004E32C6" w:rsidP="001C4476">
      <w:pPr>
        <w:pStyle w:val="ListParagraph"/>
        <w:ind w:left="360"/>
        <w:jc w:val="both"/>
        <w:rPr>
          <w:lang w:val="en-ZA"/>
        </w:rPr>
      </w:pPr>
    </w:p>
    <w:p w14:paraId="30ECD35C" w14:textId="6CEEF547" w:rsidR="004E32C6" w:rsidRPr="00140A5F" w:rsidRDefault="004E32C6" w:rsidP="001C4476">
      <w:pPr>
        <w:pStyle w:val="ListParagraph"/>
        <w:ind w:left="360"/>
        <w:jc w:val="both"/>
        <w:rPr>
          <w:b/>
          <w:bCs/>
          <w:u w:val="single"/>
          <w:lang w:val="en-ZA"/>
        </w:rPr>
      </w:pPr>
      <w:bookmarkStart w:id="70" w:name="standard_FIORI_Ext"/>
      <w:r w:rsidRPr="00140A5F">
        <w:rPr>
          <w:b/>
          <w:bCs/>
          <w:u w:val="single"/>
          <w:lang w:val="en-ZA"/>
        </w:rPr>
        <w:t>Extension of the Standard FIORI Application:</w:t>
      </w:r>
    </w:p>
    <w:bookmarkEnd w:id="70"/>
    <w:p w14:paraId="26449689" w14:textId="5CEB35C6" w:rsidR="005946A2" w:rsidRDefault="005946A2" w:rsidP="001C4476">
      <w:pPr>
        <w:pStyle w:val="ListParagraph"/>
        <w:ind w:left="360"/>
        <w:jc w:val="both"/>
        <w:rPr>
          <w:lang w:val="en-ZA"/>
        </w:rPr>
      </w:pPr>
      <w:r w:rsidRPr="005946A2">
        <w:rPr>
          <w:lang w:val="en-ZA"/>
        </w:rPr>
        <w:t>For Extension of Standard FIORI app documentation</w:t>
      </w:r>
      <w:r w:rsidR="000A5A7F">
        <w:rPr>
          <w:lang w:val="en-ZA"/>
        </w:rPr>
        <w:t xml:space="preserve"> goto fioriappslibrary </w:t>
      </w:r>
      <w:r w:rsidR="000A5A7F" w:rsidRPr="000A5A7F">
        <w:rPr>
          <w:lang w:val="en-ZA"/>
        </w:rPr>
        <w:sym w:font="Wingdings" w:char="F0E0"/>
      </w:r>
      <w:r w:rsidR="000A5A7F">
        <w:rPr>
          <w:lang w:val="en-ZA"/>
        </w:rPr>
        <w:t xml:space="preserve">Implementation Information </w:t>
      </w:r>
      <w:r w:rsidR="000A5A7F" w:rsidRPr="000A5A7F">
        <w:rPr>
          <w:lang w:val="en-ZA"/>
        </w:rPr>
        <w:sym w:font="Wingdings" w:char="F0E0"/>
      </w:r>
      <w:r w:rsidR="000A5A7F">
        <w:rPr>
          <w:lang w:val="en-ZA"/>
        </w:rPr>
        <w:t>Extensibility</w:t>
      </w:r>
      <w:r w:rsidR="00705F51">
        <w:rPr>
          <w:lang w:val="en-ZA"/>
        </w:rPr>
        <w:t>.</w:t>
      </w:r>
    </w:p>
    <w:p w14:paraId="467ADE72" w14:textId="26DCEC98" w:rsidR="00705F51" w:rsidRDefault="00705F51" w:rsidP="001C4476">
      <w:pPr>
        <w:pStyle w:val="ListParagraph"/>
        <w:ind w:left="360"/>
        <w:jc w:val="both"/>
        <w:rPr>
          <w:lang w:val="en-ZA"/>
        </w:rPr>
      </w:pPr>
      <w:r>
        <w:rPr>
          <w:lang w:val="en-ZA"/>
        </w:rPr>
        <w:t xml:space="preserve">In Extensibility section </w:t>
      </w:r>
      <w:r w:rsidR="00FD7F56">
        <w:rPr>
          <w:lang w:val="en-ZA"/>
        </w:rPr>
        <w:t>clearly mention what are the possible extensions available within the Application.</w:t>
      </w:r>
    </w:p>
    <w:p w14:paraId="046D3C8B" w14:textId="33763E90" w:rsidR="00FD7F56" w:rsidRDefault="009A0C28" w:rsidP="001C4476">
      <w:pPr>
        <w:pStyle w:val="ListParagraph"/>
        <w:ind w:left="360"/>
        <w:jc w:val="both"/>
        <w:rPr>
          <w:lang w:val="en-ZA"/>
        </w:rPr>
      </w:pPr>
      <w:r>
        <w:rPr>
          <w:lang w:val="en-ZA"/>
        </w:rPr>
        <w:t xml:space="preserve"> </w:t>
      </w:r>
      <w:r w:rsidR="004D4A89">
        <w:rPr>
          <w:lang w:val="en-ZA"/>
        </w:rPr>
        <w:t>What are the Extensions are present?</w:t>
      </w:r>
    </w:p>
    <w:p w14:paraId="505280C1" w14:textId="5E70D605" w:rsidR="004D4A89" w:rsidRDefault="004D4A89" w:rsidP="001C4476">
      <w:pPr>
        <w:pStyle w:val="ListParagraph"/>
        <w:ind w:left="360"/>
        <w:jc w:val="both"/>
        <w:rPr>
          <w:lang w:val="en-ZA"/>
        </w:rPr>
      </w:pPr>
      <w:r>
        <w:rPr>
          <w:lang w:val="en-ZA"/>
        </w:rPr>
        <w:tab/>
        <w:t>Front-end FIORI Application</w:t>
      </w:r>
    </w:p>
    <w:p w14:paraId="29CF7554" w14:textId="5EB93D4D" w:rsidR="004D4A89" w:rsidRPr="005946A2" w:rsidRDefault="004D4A89" w:rsidP="001C4476">
      <w:pPr>
        <w:pStyle w:val="ListParagraph"/>
        <w:ind w:left="360"/>
        <w:jc w:val="both"/>
        <w:rPr>
          <w:lang w:val="en-ZA"/>
        </w:rPr>
      </w:pPr>
      <w:r>
        <w:rPr>
          <w:lang w:val="en-ZA"/>
        </w:rPr>
        <w:tab/>
        <w:t xml:space="preserve">Back-end </w:t>
      </w:r>
      <w:r w:rsidR="00045B39">
        <w:rPr>
          <w:lang w:val="en-ZA"/>
        </w:rPr>
        <w:t>ODATA Project</w:t>
      </w:r>
    </w:p>
    <w:p w14:paraId="665413DA" w14:textId="7262CB03" w:rsidR="0008047B" w:rsidRDefault="00CA0631" w:rsidP="00CA0631">
      <w:pPr>
        <w:pStyle w:val="ListParagraph"/>
        <w:ind w:left="360"/>
        <w:jc w:val="both"/>
        <w:rPr>
          <w:lang w:val="en-ZA"/>
        </w:rPr>
      </w:pPr>
      <w:r w:rsidRPr="00CA0631">
        <w:rPr>
          <w:b/>
          <w:bCs/>
          <w:lang w:val="en-ZA"/>
        </w:rPr>
        <w:t>Exercise:</w:t>
      </w:r>
      <w:r w:rsidR="007A58DC">
        <w:rPr>
          <w:b/>
          <w:bCs/>
          <w:lang w:val="en-ZA"/>
        </w:rPr>
        <w:t xml:space="preserve"> </w:t>
      </w:r>
      <w:r w:rsidR="007A58DC" w:rsidRPr="007A58DC">
        <w:rPr>
          <w:lang w:val="en-ZA"/>
        </w:rPr>
        <w:t>Extend the My Inbox Application, add one more filed in master</w:t>
      </w:r>
      <w:r w:rsidR="007A58DC">
        <w:rPr>
          <w:lang w:val="en-ZA"/>
        </w:rPr>
        <w:t xml:space="preserve"> list.</w:t>
      </w:r>
    </w:p>
    <w:p w14:paraId="53132A0D" w14:textId="4443E045" w:rsidR="007A58DC" w:rsidRDefault="007A58DC" w:rsidP="00CA0631">
      <w:pPr>
        <w:pStyle w:val="ListParagraph"/>
        <w:ind w:left="360"/>
        <w:jc w:val="both"/>
        <w:rPr>
          <w:b/>
          <w:bCs/>
          <w:lang w:val="en-ZA"/>
        </w:rPr>
      </w:pPr>
      <w:r>
        <w:rPr>
          <w:noProof/>
          <w:lang w:val="en-IN" w:eastAsia="en-IN"/>
        </w:rPr>
        <w:drawing>
          <wp:inline distT="0" distB="0" distL="0" distR="0" wp14:anchorId="7E603035" wp14:editId="74EEBEFC">
            <wp:extent cx="6000750" cy="3027454"/>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013602" cy="3033938"/>
                    </a:xfrm>
                    <a:prstGeom prst="rect">
                      <a:avLst/>
                    </a:prstGeom>
                  </pic:spPr>
                </pic:pic>
              </a:graphicData>
            </a:graphic>
          </wp:inline>
        </w:drawing>
      </w:r>
    </w:p>
    <w:p w14:paraId="5370E2C8" w14:textId="414C40AA" w:rsidR="00030D96" w:rsidRDefault="00C44E43" w:rsidP="00CA0631">
      <w:pPr>
        <w:pStyle w:val="ListParagraph"/>
        <w:ind w:left="360"/>
        <w:jc w:val="both"/>
        <w:rPr>
          <w:b/>
          <w:bCs/>
          <w:lang w:val="en-ZA"/>
        </w:rPr>
      </w:pPr>
      <w:bookmarkStart w:id="71" w:name="standard_ODATA_Ext"/>
      <w:r w:rsidRPr="004E3E7F">
        <w:rPr>
          <w:b/>
          <w:bCs/>
          <w:lang w:val="en-ZA"/>
        </w:rPr>
        <w:t>Extend the Back end ODATA Service</w:t>
      </w:r>
      <w:r w:rsidR="004E3E7F">
        <w:rPr>
          <w:b/>
          <w:bCs/>
          <w:lang w:val="en-ZA"/>
        </w:rPr>
        <w:t>:</w:t>
      </w:r>
    </w:p>
    <w:bookmarkEnd w:id="71"/>
    <w:p w14:paraId="7AFF9AB8" w14:textId="25599A44" w:rsidR="007A58DC" w:rsidRDefault="00030D96" w:rsidP="00CA0631">
      <w:pPr>
        <w:pStyle w:val="ListParagraph"/>
        <w:ind w:left="360"/>
        <w:jc w:val="both"/>
        <w:rPr>
          <w:lang w:val="en-ZA"/>
        </w:rPr>
      </w:pPr>
      <w:r>
        <w:rPr>
          <w:b/>
          <w:bCs/>
          <w:lang w:val="en-ZA"/>
        </w:rPr>
        <w:t xml:space="preserve">Step1: </w:t>
      </w:r>
      <w:r w:rsidR="00C44E43">
        <w:rPr>
          <w:b/>
          <w:bCs/>
          <w:lang w:val="en-ZA"/>
        </w:rPr>
        <w:t xml:space="preserve"> </w:t>
      </w:r>
      <w:r w:rsidR="007A58DC" w:rsidRPr="007A58DC">
        <w:rPr>
          <w:lang w:val="en-ZA"/>
        </w:rPr>
        <w:t>first extend the standard ODATA project.</w:t>
      </w:r>
    </w:p>
    <w:p w14:paraId="483D8835" w14:textId="0AFC2681" w:rsidR="007A58DC" w:rsidRDefault="007A58DC" w:rsidP="00CA0631">
      <w:pPr>
        <w:pStyle w:val="ListParagraph"/>
        <w:ind w:left="360"/>
        <w:jc w:val="both"/>
        <w:rPr>
          <w:lang w:val="en-ZA"/>
        </w:rPr>
      </w:pPr>
      <w:r w:rsidRPr="007A58DC">
        <w:rPr>
          <w:lang w:val="en-ZA"/>
        </w:rPr>
        <w:t xml:space="preserve">To extend the standard ODATA project </w:t>
      </w:r>
      <w:r w:rsidRPr="00A158C4">
        <w:rPr>
          <w:b/>
          <w:bCs/>
          <w:lang w:val="en-ZA"/>
        </w:rPr>
        <w:t>create one custom ODATA project</w:t>
      </w:r>
      <w:r>
        <w:rPr>
          <w:lang w:val="en-ZA"/>
        </w:rPr>
        <w:t xml:space="preserve">, this custom ODATA must </w:t>
      </w:r>
      <w:r w:rsidRPr="003D6810">
        <w:rPr>
          <w:b/>
          <w:bCs/>
          <w:lang w:val="en-ZA"/>
        </w:rPr>
        <w:t>refer the standard ODATA</w:t>
      </w:r>
      <w:r>
        <w:rPr>
          <w:lang w:val="en-ZA"/>
        </w:rPr>
        <w:t xml:space="preserve">. Refer the standard ODATA like this right click on Data model </w:t>
      </w:r>
      <w:r w:rsidRPr="007A58DC">
        <w:rPr>
          <w:lang w:val="en-ZA"/>
        </w:rPr>
        <w:sym w:font="Wingdings" w:char="F0E0"/>
      </w:r>
      <w:r>
        <w:rPr>
          <w:lang w:val="en-ZA"/>
        </w:rPr>
        <w:t xml:space="preserve">Redefine </w:t>
      </w:r>
      <w:r w:rsidRPr="007A58DC">
        <w:rPr>
          <w:lang w:val="en-ZA"/>
        </w:rPr>
        <w:sym w:font="Wingdings" w:char="F0E0"/>
      </w:r>
      <w:r>
        <w:rPr>
          <w:lang w:val="en-ZA"/>
        </w:rPr>
        <w:t xml:space="preserve"> ODATA service, here we need to give standard ODATA name in </w:t>
      </w:r>
      <w:r w:rsidR="003D6810">
        <w:rPr>
          <w:lang w:val="en-ZA"/>
        </w:rPr>
        <w:t>t</w:t>
      </w:r>
      <w:r>
        <w:rPr>
          <w:lang w:val="en-ZA"/>
        </w:rPr>
        <w:t xml:space="preserve">echnical service name and version </w:t>
      </w:r>
      <w:r w:rsidRPr="007A58DC">
        <w:rPr>
          <w:lang w:val="en-ZA"/>
        </w:rPr>
        <w:sym w:font="Wingdings" w:char="F0E0"/>
      </w:r>
      <w:r>
        <w:rPr>
          <w:lang w:val="en-ZA"/>
        </w:rPr>
        <w:t xml:space="preserve"> click on Next</w:t>
      </w:r>
      <w:r w:rsidR="00661B6A">
        <w:rPr>
          <w:lang w:val="en-ZA"/>
        </w:rPr>
        <w:t xml:space="preserve">, here select all entity’s </w:t>
      </w:r>
      <w:r w:rsidR="00661B6A" w:rsidRPr="00661B6A">
        <w:rPr>
          <w:lang w:val="en-ZA"/>
        </w:rPr>
        <w:sym w:font="Wingdings" w:char="F0E0"/>
      </w:r>
      <w:r w:rsidR="00661B6A">
        <w:rPr>
          <w:lang w:val="en-ZA"/>
        </w:rPr>
        <w:t>click on Finish.</w:t>
      </w:r>
      <w:r w:rsidR="002D72DC">
        <w:rPr>
          <w:lang w:val="en-ZA"/>
        </w:rPr>
        <w:t xml:space="preserve"> </w:t>
      </w:r>
      <w:r w:rsidR="002D72DC" w:rsidRPr="003A453C">
        <w:rPr>
          <w:b/>
          <w:bCs/>
          <w:lang w:val="en-ZA"/>
        </w:rPr>
        <w:t>(SEGW)</w:t>
      </w:r>
    </w:p>
    <w:p w14:paraId="33866DAB" w14:textId="5539A12D" w:rsidR="001F21D0" w:rsidRDefault="001F21D0" w:rsidP="00CA0631">
      <w:pPr>
        <w:pStyle w:val="ListParagraph"/>
        <w:ind w:left="360"/>
        <w:jc w:val="both"/>
        <w:rPr>
          <w:lang w:val="en-ZA"/>
        </w:rPr>
      </w:pPr>
      <w:r>
        <w:rPr>
          <w:lang w:val="en-ZA"/>
        </w:rPr>
        <w:t>Select the ODATA project click on generate run time objects.</w:t>
      </w:r>
    </w:p>
    <w:p w14:paraId="1EE90D65" w14:textId="6A89A9BE" w:rsidR="001F21D0" w:rsidRDefault="001F21D0" w:rsidP="00CA0631">
      <w:pPr>
        <w:pStyle w:val="ListParagraph"/>
        <w:ind w:left="360"/>
        <w:jc w:val="both"/>
        <w:rPr>
          <w:b/>
          <w:bCs/>
          <w:lang w:val="en-ZA"/>
        </w:rPr>
      </w:pPr>
      <w:r w:rsidRPr="001F21D0">
        <w:rPr>
          <w:b/>
          <w:bCs/>
          <w:lang w:val="en-ZA"/>
        </w:rPr>
        <w:t>Step2:</w:t>
      </w:r>
      <w:r w:rsidRPr="001F21D0">
        <w:rPr>
          <w:lang w:val="en-ZA"/>
        </w:rPr>
        <w:t xml:space="preserve"> Add this ODATA project into NW gate way service. </w:t>
      </w:r>
      <w:r w:rsidRPr="001F21D0">
        <w:rPr>
          <w:b/>
          <w:bCs/>
          <w:lang w:val="en-ZA"/>
        </w:rPr>
        <w:t xml:space="preserve"> </w:t>
      </w:r>
      <w:r w:rsidR="0064506E">
        <w:rPr>
          <w:b/>
          <w:bCs/>
          <w:lang w:val="en-ZA"/>
        </w:rPr>
        <w:t>(/iwfnd/maint_service)</w:t>
      </w:r>
      <w:r w:rsidR="007B0335">
        <w:rPr>
          <w:b/>
          <w:bCs/>
          <w:lang w:val="en-ZA"/>
        </w:rPr>
        <w:t>.</w:t>
      </w:r>
    </w:p>
    <w:p w14:paraId="3E41BD8F" w14:textId="67B9C5F8" w:rsidR="007B0335" w:rsidRDefault="007B0335" w:rsidP="00CA0631">
      <w:pPr>
        <w:pStyle w:val="ListParagraph"/>
        <w:ind w:left="360"/>
        <w:jc w:val="both"/>
        <w:rPr>
          <w:lang w:val="en-ZA"/>
        </w:rPr>
      </w:pPr>
      <w:r>
        <w:rPr>
          <w:b/>
          <w:bCs/>
          <w:lang w:val="en-ZA"/>
        </w:rPr>
        <w:t xml:space="preserve">Step3: </w:t>
      </w:r>
      <w:r w:rsidRPr="007B0335">
        <w:rPr>
          <w:lang w:val="en-ZA"/>
        </w:rPr>
        <w:t>To add new values in master list of the standard FIORI app, first we must add th</w:t>
      </w:r>
      <w:r>
        <w:rPr>
          <w:lang w:val="en-ZA"/>
        </w:rPr>
        <w:t>ese</w:t>
      </w:r>
      <w:r w:rsidRPr="007B0335">
        <w:rPr>
          <w:lang w:val="en-ZA"/>
        </w:rPr>
        <w:t xml:space="preserve"> field</w:t>
      </w:r>
      <w:r>
        <w:rPr>
          <w:lang w:val="en-ZA"/>
        </w:rPr>
        <w:t>s</w:t>
      </w:r>
      <w:r w:rsidRPr="007B0335">
        <w:rPr>
          <w:lang w:val="en-ZA"/>
        </w:rPr>
        <w:t xml:space="preserve"> into entity</w:t>
      </w:r>
      <w:r>
        <w:rPr>
          <w:lang w:val="en-ZA"/>
        </w:rPr>
        <w:t>. To find which EntitySet is bind with master list</w:t>
      </w:r>
      <w:r w:rsidR="00A643CE">
        <w:rPr>
          <w:lang w:val="en-ZA"/>
        </w:rPr>
        <w:t xml:space="preserve">, </w:t>
      </w:r>
      <w:r>
        <w:rPr>
          <w:lang w:val="en-ZA"/>
        </w:rPr>
        <w:t xml:space="preserve">goto browser console under network tab </w:t>
      </w:r>
      <w:r w:rsidR="00A643CE" w:rsidRPr="00A643CE">
        <w:rPr>
          <w:b/>
          <w:bCs/>
          <w:lang w:val="en-ZA"/>
        </w:rPr>
        <w:t>$batch</w:t>
      </w:r>
      <w:r w:rsidR="00A643CE">
        <w:rPr>
          <w:lang w:val="en-ZA"/>
        </w:rPr>
        <w:t xml:space="preserve"> we can find the EntitySet</w:t>
      </w:r>
      <w:r w:rsidR="00EA2D6F">
        <w:rPr>
          <w:lang w:val="en-ZA"/>
        </w:rPr>
        <w:t xml:space="preserve"> under </w:t>
      </w:r>
      <w:r w:rsidR="00EA2D6F" w:rsidRPr="00EA2D6F">
        <w:rPr>
          <w:b/>
          <w:bCs/>
          <w:lang w:val="en-ZA"/>
        </w:rPr>
        <w:t>Request payload</w:t>
      </w:r>
      <w:r w:rsidR="00E10DAD">
        <w:rPr>
          <w:lang w:val="en-ZA"/>
        </w:rPr>
        <w:t xml:space="preserve"> which is as below.</w:t>
      </w:r>
    </w:p>
    <w:p w14:paraId="55AEB761" w14:textId="0B5DFECC" w:rsidR="00E10DAD" w:rsidRDefault="00E10DAD" w:rsidP="00E10DAD">
      <w:pPr>
        <w:pStyle w:val="ListParagraph"/>
        <w:ind w:left="1080" w:firstLine="360"/>
        <w:jc w:val="both"/>
        <w:rPr>
          <w:lang w:val="en-ZA"/>
        </w:rPr>
      </w:pPr>
      <w:r>
        <w:rPr>
          <w:noProof/>
          <w:lang w:val="en-IN" w:eastAsia="en-IN"/>
        </w:rPr>
        <w:drawing>
          <wp:inline distT="0" distB="0" distL="0" distR="0" wp14:anchorId="14A2EE96" wp14:editId="7528892F">
            <wp:extent cx="4210050" cy="1022541"/>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10050" cy="1022541"/>
                    </a:xfrm>
                    <a:prstGeom prst="rect">
                      <a:avLst/>
                    </a:prstGeom>
                  </pic:spPr>
                </pic:pic>
              </a:graphicData>
            </a:graphic>
          </wp:inline>
        </w:drawing>
      </w:r>
    </w:p>
    <w:p w14:paraId="5D998C06" w14:textId="77777777" w:rsidR="006D7001" w:rsidRDefault="00AE42BA" w:rsidP="006D7001">
      <w:pPr>
        <w:ind w:left="360"/>
        <w:jc w:val="both"/>
        <w:rPr>
          <w:lang w:val="en-ZA"/>
        </w:rPr>
      </w:pPr>
      <w:r>
        <w:rPr>
          <w:lang w:val="en-ZA"/>
        </w:rPr>
        <w:t xml:space="preserve">After find the EntitySet we need to confirm either is it right one or not, for that we should open the ODATA metadata and search those EntitySet names under </w:t>
      </w:r>
      <w:r w:rsidR="007B74FB">
        <w:rPr>
          <w:lang w:val="en-ZA"/>
        </w:rPr>
        <w:t>E</w:t>
      </w:r>
      <w:r>
        <w:rPr>
          <w:lang w:val="en-ZA"/>
        </w:rPr>
        <w:t>ntityContainer.</w:t>
      </w:r>
      <w:r w:rsidR="006D7001">
        <w:rPr>
          <w:lang w:val="en-ZA"/>
        </w:rPr>
        <w:t xml:space="preserve"> If we find the EntitySet in EntityContainer beside that we can find the Entity name also, then goto Entity and find the fields which are displaying in application.</w:t>
      </w:r>
    </w:p>
    <w:p w14:paraId="0DF4A1E0" w14:textId="2231A727" w:rsidR="00A643CE" w:rsidRDefault="00A643CE" w:rsidP="006D7001">
      <w:pPr>
        <w:ind w:left="360"/>
        <w:jc w:val="both"/>
        <w:rPr>
          <w:lang w:val="en-ZA"/>
        </w:rPr>
      </w:pPr>
      <w:r w:rsidRPr="00A643CE">
        <w:rPr>
          <w:lang w:val="en-ZA"/>
        </w:rPr>
        <w:t>We need to add one extra field in that entity</w:t>
      </w:r>
      <w:r w:rsidRPr="00A643CE">
        <w:rPr>
          <w:lang w:val="en-ZA"/>
        </w:rPr>
        <w:sym w:font="Wingdings" w:char="F0E0"/>
      </w:r>
      <w:r>
        <w:rPr>
          <w:lang w:val="en-ZA"/>
        </w:rPr>
        <w:t xml:space="preserve"> goto </w:t>
      </w:r>
      <w:r w:rsidRPr="00A643CE">
        <w:rPr>
          <w:b/>
          <w:bCs/>
          <w:lang w:val="en-ZA"/>
        </w:rPr>
        <w:t>SEGW</w:t>
      </w:r>
      <w:r>
        <w:rPr>
          <w:lang w:val="en-ZA"/>
        </w:rPr>
        <w:t xml:space="preserve"> open that entity </w:t>
      </w:r>
      <w:r w:rsidR="0050026A">
        <w:rPr>
          <w:lang w:val="en-ZA"/>
        </w:rPr>
        <w:t xml:space="preserve">and </w:t>
      </w:r>
      <w:r w:rsidR="000C0DF0">
        <w:rPr>
          <w:lang w:val="en-ZA"/>
        </w:rPr>
        <w:t xml:space="preserve">add </w:t>
      </w:r>
      <w:r w:rsidR="0050026A">
        <w:rPr>
          <w:lang w:val="en-ZA"/>
        </w:rPr>
        <w:t xml:space="preserve">one more filed, since we have added a field </w:t>
      </w:r>
      <w:r w:rsidR="000C0DF0">
        <w:rPr>
          <w:lang w:val="en-ZA"/>
        </w:rPr>
        <w:t xml:space="preserve">in entity </w:t>
      </w:r>
      <w:r w:rsidR="0050026A">
        <w:rPr>
          <w:lang w:val="en-ZA"/>
        </w:rPr>
        <w:t>so generate the runtime objects.</w:t>
      </w:r>
      <w:r w:rsidR="000C0DF0">
        <w:rPr>
          <w:lang w:val="en-ZA"/>
        </w:rPr>
        <w:t>(the field which we have added that should be available in database table</w:t>
      </w:r>
      <w:r w:rsidR="006D7001">
        <w:rPr>
          <w:lang w:val="en-ZA"/>
        </w:rPr>
        <w:t xml:space="preserve"> if not available first we need to add it into DBT</w:t>
      </w:r>
      <w:r w:rsidR="000C0DF0">
        <w:rPr>
          <w:lang w:val="en-ZA"/>
        </w:rPr>
        <w:t>).</w:t>
      </w:r>
    </w:p>
    <w:p w14:paraId="3DEC1AE8" w14:textId="159F6062" w:rsidR="007F21B6" w:rsidRDefault="007F21B6" w:rsidP="00CA0631">
      <w:pPr>
        <w:pStyle w:val="ListParagraph"/>
        <w:ind w:left="360"/>
        <w:jc w:val="both"/>
        <w:rPr>
          <w:lang w:val="en-ZA"/>
        </w:rPr>
      </w:pPr>
      <w:r w:rsidRPr="007F21B6">
        <w:rPr>
          <w:b/>
          <w:bCs/>
          <w:lang w:val="en-ZA"/>
        </w:rPr>
        <w:t>Note:</w:t>
      </w:r>
      <w:r>
        <w:rPr>
          <w:lang w:val="en-ZA"/>
        </w:rPr>
        <w:t xml:space="preserve">  in custom application if the Entity name is for example </w:t>
      </w:r>
      <w:r w:rsidRPr="007F21B6">
        <w:rPr>
          <w:b/>
          <w:bCs/>
          <w:lang w:val="en-ZA"/>
        </w:rPr>
        <w:t>products,</w:t>
      </w:r>
      <w:r>
        <w:rPr>
          <w:lang w:val="en-ZA"/>
        </w:rPr>
        <w:t xml:space="preserve"> then the EntitySet name is </w:t>
      </w:r>
      <w:r w:rsidRPr="007F21B6">
        <w:rPr>
          <w:b/>
          <w:bCs/>
          <w:lang w:val="en-ZA"/>
        </w:rPr>
        <w:t>products</w:t>
      </w:r>
      <w:r w:rsidR="00720E59">
        <w:rPr>
          <w:b/>
          <w:bCs/>
          <w:lang w:val="en-ZA"/>
        </w:rPr>
        <w:t>S</w:t>
      </w:r>
      <w:r w:rsidRPr="007F21B6">
        <w:rPr>
          <w:b/>
          <w:bCs/>
          <w:lang w:val="en-ZA"/>
        </w:rPr>
        <w:t>et</w:t>
      </w:r>
      <w:r>
        <w:rPr>
          <w:lang w:val="en-ZA"/>
        </w:rPr>
        <w:t xml:space="preserve">, if </w:t>
      </w:r>
      <w:r w:rsidRPr="007F21B6">
        <w:rPr>
          <w:b/>
          <w:bCs/>
          <w:lang w:val="en-ZA"/>
        </w:rPr>
        <w:t>abcd</w:t>
      </w:r>
      <w:r>
        <w:rPr>
          <w:lang w:val="en-ZA"/>
        </w:rPr>
        <w:t xml:space="preserve"> is entity then the EntitySet is </w:t>
      </w:r>
      <w:r w:rsidRPr="007F21B6">
        <w:rPr>
          <w:b/>
          <w:bCs/>
          <w:lang w:val="en-ZA"/>
        </w:rPr>
        <w:t>abcd</w:t>
      </w:r>
      <w:r w:rsidR="00720E59">
        <w:rPr>
          <w:b/>
          <w:bCs/>
          <w:lang w:val="en-ZA"/>
        </w:rPr>
        <w:t>S</w:t>
      </w:r>
      <w:r w:rsidRPr="007F21B6">
        <w:rPr>
          <w:b/>
          <w:bCs/>
          <w:lang w:val="en-ZA"/>
        </w:rPr>
        <w:t>et</w:t>
      </w:r>
      <w:r>
        <w:rPr>
          <w:lang w:val="en-ZA"/>
        </w:rPr>
        <w:t>.</w:t>
      </w:r>
    </w:p>
    <w:p w14:paraId="2FF117C4" w14:textId="620552C1" w:rsidR="007F21B6" w:rsidRDefault="007F21B6" w:rsidP="00CA0631">
      <w:pPr>
        <w:pStyle w:val="ListParagraph"/>
        <w:ind w:left="360"/>
        <w:jc w:val="both"/>
        <w:rPr>
          <w:lang w:val="en-ZA"/>
        </w:rPr>
      </w:pPr>
      <w:r w:rsidRPr="007F21B6">
        <w:rPr>
          <w:lang w:val="en-ZA"/>
        </w:rPr>
        <w:tab/>
        <w:t xml:space="preserve">In standard applications the Entity is </w:t>
      </w:r>
      <w:r w:rsidRPr="007F21B6">
        <w:rPr>
          <w:b/>
          <w:bCs/>
          <w:lang w:val="en-ZA"/>
        </w:rPr>
        <w:t>task</w:t>
      </w:r>
      <w:r w:rsidRPr="007F21B6">
        <w:rPr>
          <w:lang w:val="en-ZA"/>
        </w:rPr>
        <w:t xml:space="preserve"> then the EntitySet is </w:t>
      </w:r>
      <w:r w:rsidRPr="007F21B6">
        <w:rPr>
          <w:b/>
          <w:bCs/>
          <w:lang w:val="en-ZA"/>
        </w:rPr>
        <w:t>EntitySe</w:t>
      </w:r>
      <w:r w:rsidR="00221CEF">
        <w:rPr>
          <w:b/>
          <w:bCs/>
          <w:lang w:val="en-ZA"/>
        </w:rPr>
        <w:t>t</w:t>
      </w:r>
      <w:r w:rsidR="00077104">
        <w:rPr>
          <w:b/>
          <w:bCs/>
          <w:lang w:val="en-ZA"/>
        </w:rPr>
        <w:t>_task</w:t>
      </w:r>
      <w:r w:rsidRPr="007F21B6">
        <w:rPr>
          <w:lang w:val="en-ZA"/>
        </w:rPr>
        <w:t xml:space="preserve">, if </w:t>
      </w:r>
      <w:r w:rsidRPr="007F21B6">
        <w:rPr>
          <w:b/>
          <w:bCs/>
          <w:lang w:val="en-ZA"/>
        </w:rPr>
        <w:t>Abcd</w:t>
      </w:r>
      <w:r w:rsidRPr="007F21B6">
        <w:rPr>
          <w:lang w:val="en-ZA"/>
        </w:rPr>
        <w:t xml:space="preserve"> then </w:t>
      </w:r>
      <w:r w:rsidRPr="007F21B6">
        <w:rPr>
          <w:b/>
          <w:bCs/>
          <w:lang w:val="en-ZA"/>
        </w:rPr>
        <w:t>EntitySet</w:t>
      </w:r>
      <w:r w:rsidR="00720E59">
        <w:rPr>
          <w:b/>
          <w:bCs/>
          <w:lang w:val="en-ZA"/>
        </w:rPr>
        <w:t>_Abcd</w:t>
      </w:r>
      <w:r w:rsidRPr="007F21B6">
        <w:rPr>
          <w:lang w:val="en-ZA"/>
        </w:rPr>
        <w:t>.</w:t>
      </w:r>
    </w:p>
    <w:p w14:paraId="01449F8B" w14:textId="2ED1C645" w:rsidR="007B1AC6" w:rsidRDefault="007B1AC6" w:rsidP="00595CD7">
      <w:pPr>
        <w:ind w:firstLine="720"/>
        <w:jc w:val="both"/>
        <w:rPr>
          <w:lang w:val="en-ZA"/>
        </w:rPr>
      </w:pPr>
      <w:r>
        <w:rPr>
          <w:noProof/>
          <w:lang w:val="en-IN" w:eastAsia="en-IN"/>
        </w:rPr>
        <w:drawing>
          <wp:inline distT="0" distB="0" distL="0" distR="0" wp14:anchorId="17FE73CC" wp14:editId="1FE55E9B">
            <wp:extent cx="2363730" cy="1333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12572" cy="1361054"/>
                    </a:xfrm>
                    <a:prstGeom prst="rect">
                      <a:avLst/>
                    </a:prstGeom>
                  </pic:spPr>
                </pic:pic>
              </a:graphicData>
            </a:graphic>
          </wp:inline>
        </w:drawing>
      </w:r>
    </w:p>
    <w:p w14:paraId="40B0195C" w14:textId="15F1D176" w:rsidR="005A30FA" w:rsidRPr="00595CD7" w:rsidRDefault="005A30FA" w:rsidP="003A2932">
      <w:pPr>
        <w:pStyle w:val="ListParagraph"/>
        <w:ind w:left="360"/>
        <w:jc w:val="both"/>
        <w:rPr>
          <w:lang w:val="en-ZA"/>
        </w:rPr>
      </w:pPr>
      <w:r>
        <w:rPr>
          <w:lang w:val="en-ZA"/>
        </w:rPr>
        <w:t>Open DPC_EXT class and redefine the ENTITYSET_TASK, before redefining the method just copy the code which is already present in this method. Then paste this code after redefining the method.</w:t>
      </w:r>
    </w:p>
    <w:p w14:paraId="3D68295B" w14:textId="5F29D650" w:rsidR="00636858" w:rsidRDefault="008C2E1E" w:rsidP="004A3713">
      <w:pPr>
        <w:pStyle w:val="ListParagraph"/>
        <w:ind w:left="360"/>
        <w:jc w:val="both"/>
        <w:rPr>
          <w:lang w:val="en-ZA"/>
        </w:rPr>
      </w:pPr>
      <w:r w:rsidRPr="008C2E1E">
        <w:rPr>
          <w:lang w:val="en-ZA"/>
        </w:rPr>
        <w:t xml:space="preserve">Instead of sending the final table </w:t>
      </w:r>
      <w:r w:rsidR="007C4B89">
        <w:rPr>
          <w:b/>
          <w:bCs/>
          <w:lang w:val="en-ZA"/>
        </w:rPr>
        <w:t>L</w:t>
      </w:r>
      <w:r w:rsidRPr="008C2E1E">
        <w:rPr>
          <w:b/>
          <w:bCs/>
          <w:lang w:val="en-ZA"/>
        </w:rPr>
        <w:t>T_TASK</w:t>
      </w:r>
      <w:r w:rsidR="007C4B89">
        <w:rPr>
          <w:b/>
          <w:bCs/>
          <w:lang w:val="en-ZA"/>
        </w:rPr>
        <w:t>S</w:t>
      </w:r>
      <w:r w:rsidRPr="008C2E1E">
        <w:rPr>
          <w:lang w:val="en-ZA"/>
        </w:rPr>
        <w:t xml:space="preserve"> to front-end, define one final internal table in method</w:t>
      </w:r>
      <w:r w:rsidR="007C4B89">
        <w:rPr>
          <w:lang w:val="en-ZA"/>
        </w:rPr>
        <w:t>.</w:t>
      </w:r>
    </w:p>
    <w:p w14:paraId="108FFF76" w14:textId="630F9ECA" w:rsidR="008C2E1E" w:rsidRDefault="007C4B89" w:rsidP="008C2E1E">
      <w:pPr>
        <w:pStyle w:val="ListParagraph"/>
        <w:ind w:left="360" w:firstLine="360"/>
        <w:jc w:val="both"/>
        <w:rPr>
          <w:lang w:val="en-ZA"/>
        </w:rPr>
      </w:pPr>
      <w:r>
        <w:rPr>
          <w:noProof/>
          <w:lang w:val="en-IN" w:eastAsia="en-IN"/>
        </w:rPr>
        <w:drawing>
          <wp:inline distT="0" distB="0" distL="0" distR="0" wp14:anchorId="25BF2FD2" wp14:editId="3A6424E3">
            <wp:extent cx="3812047" cy="971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88232" cy="990967"/>
                    </a:xfrm>
                    <a:prstGeom prst="rect">
                      <a:avLst/>
                    </a:prstGeom>
                  </pic:spPr>
                </pic:pic>
              </a:graphicData>
            </a:graphic>
          </wp:inline>
        </w:drawing>
      </w:r>
    </w:p>
    <w:p w14:paraId="694BA284" w14:textId="1F9DF498" w:rsidR="007C4B89" w:rsidRDefault="007C4B89" w:rsidP="00E05598">
      <w:pPr>
        <w:ind w:firstLine="360"/>
        <w:jc w:val="both"/>
        <w:rPr>
          <w:lang w:val="en-ZA"/>
        </w:rPr>
      </w:pPr>
      <w:r w:rsidRPr="00E05598">
        <w:rPr>
          <w:lang w:val="en-ZA"/>
        </w:rPr>
        <w:t xml:space="preserve">Before calling the </w:t>
      </w:r>
      <w:r w:rsidRPr="00E05598">
        <w:rPr>
          <w:b/>
          <w:bCs/>
          <w:lang w:val="en-ZA"/>
        </w:rPr>
        <w:t>copy_data_to_ref</w:t>
      </w:r>
      <w:r w:rsidRPr="00E05598">
        <w:rPr>
          <w:lang w:val="en-ZA"/>
        </w:rPr>
        <w:t xml:space="preserve"> method</w:t>
      </w:r>
      <w:r w:rsidR="00F21D8E" w:rsidRPr="00E05598">
        <w:rPr>
          <w:lang w:val="en-ZA"/>
        </w:rPr>
        <w:t>,</w:t>
      </w:r>
      <w:r w:rsidRPr="00E05598">
        <w:rPr>
          <w:lang w:val="en-ZA"/>
        </w:rPr>
        <w:t xml:space="preserve"> write </w:t>
      </w:r>
      <w:r w:rsidR="00F21D8E" w:rsidRPr="00E05598">
        <w:rPr>
          <w:lang w:val="en-ZA"/>
        </w:rPr>
        <w:t xml:space="preserve">the </w:t>
      </w:r>
      <w:r w:rsidRPr="00E05598">
        <w:rPr>
          <w:lang w:val="en-ZA"/>
        </w:rPr>
        <w:t>below logic</w:t>
      </w:r>
      <w:r w:rsidR="00E05598">
        <w:rPr>
          <w:lang w:val="en-ZA"/>
        </w:rPr>
        <w:t>.</w:t>
      </w:r>
    </w:p>
    <w:p w14:paraId="09BD1F86" w14:textId="3340C1E9" w:rsidR="00F2615E" w:rsidRDefault="00F2615E" w:rsidP="00F2615E">
      <w:pPr>
        <w:ind w:firstLine="720"/>
        <w:jc w:val="both"/>
        <w:rPr>
          <w:lang w:val="en-ZA"/>
        </w:rPr>
      </w:pPr>
      <w:r>
        <w:rPr>
          <w:noProof/>
          <w:lang w:val="en-IN" w:eastAsia="en-IN"/>
        </w:rPr>
        <w:drawing>
          <wp:inline distT="0" distB="0" distL="0" distR="0" wp14:anchorId="3D47CAD2" wp14:editId="04C19DC7">
            <wp:extent cx="4626278" cy="1285875"/>
            <wp:effectExtent l="0" t="0" r="317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37424" cy="1316768"/>
                    </a:xfrm>
                    <a:prstGeom prst="rect">
                      <a:avLst/>
                    </a:prstGeom>
                  </pic:spPr>
                </pic:pic>
              </a:graphicData>
            </a:graphic>
          </wp:inline>
        </w:drawing>
      </w:r>
    </w:p>
    <w:p w14:paraId="565BDB7D" w14:textId="651F3020" w:rsidR="00F2615E" w:rsidRDefault="00F2615E" w:rsidP="00F2615E">
      <w:pPr>
        <w:ind w:firstLine="720"/>
        <w:jc w:val="both"/>
        <w:rPr>
          <w:lang w:val="en-ZA"/>
        </w:rPr>
      </w:pPr>
      <w:r>
        <w:rPr>
          <w:noProof/>
          <w:lang w:val="en-IN" w:eastAsia="en-IN"/>
        </w:rPr>
        <w:drawing>
          <wp:inline distT="0" distB="0" distL="0" distR="0" wp14:anchorId="3476350C" wp14:editId="4B5DB615">
            <wp:extent cx="5257800" cy="11077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64124" cy="1109107"/>
                    </a:xfrm>
                    <a:prstGeom prst="rect">
                      <a:avLst/>
                    </a:prstGeom>
                  </pic:spPr>
                </pic:pic>
              </a:graphicData>
            </a:graphic>
          </wp:inline>
        </w:drawing>
      </w:r>
    </w:p>
    <w:p w14:paraId="7886160F" w14:textId="6CEACE4C" w:rsidR="00F2615E" w:rsidRDefault="00F2615E" w:rsidP="00F2615E">
      <w:pPr>
        <w:ind w:firstLine="360"/>
        <w:jc w:val="both"/>
        <w:rPr>
          <w:lang w:val="en-ZA"/>
        </w:rPr>
      </w:pPr>
      <w:r>
        <w:rPr>
          <w:lang w:val="en-ZA"/>
        </w:rPr>
        <w:t>After all these logics we need to send it to Front-end as below.</w:t>
      </w:r>
    </w:p>
    <w:p w14:paraId="3AB599CA" w14:textId="6506C534" w:rsidR="007C4B89" w:rsidRPr="00C628BB" w:rsidRDefault="00F2615E" w:rsidP="00C628BB">
      <w:pPr>
        <w:ind w:firstLine="720"/>
        <w:jc w:val="both"/>
        <w:rPr>
          <w:lang w:val="en-ZA"/>
        </w:rPr>
      </w:pPr>
      <w:r>
        <w:rPr>
          <w:noProof/>
          <w:lang w:val="en-IN" w:eastAsia="en-IN"/>
        </w:rPr>
        <w:drawing>
          <wp:inline distT="0" distB="0" distL="0" distR="0" wp14:anchorId="62BF79DD" wp14:editId="1951D0C2">
            <wp:extent cx="4836138" cy="752475"/>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87481" cy="760464"/>
                    </a:xfrm>
                    <a:prstGeom prst="rect">
                      <a:avLst/>
                    </a:prstGeom>
                  </pic:spPr>
                </pic:pic>
              </a:graphicData>
            </a:graphic>
          </wp:inline>
        </w:drawing>
      </w:r>
    </w:p>
    <w:p w14:paraId="50404FC8" w14:textId="07FDFDFD" w:rsidR="00A377B0" w:rsidRDefault="009B0A84" w:rsidP="00A377B0">
      <w:pPr>
        <w:pStyle w:val="ListParagraph"/>
        <w:ind w:left="360"/>
        <w:jc w:val="both"/>
        <w:rPr>
          <w:b/>
          <w:bCs/>
          <w:lang w:val="en-ZA"/>
        </w:rPr>
      </w:pPr>
      <w:bookmarkStart w:id="72" w:name="standard_Frontend_App_ext"/>
      <w:r w:rsidRPr="009B0A84">
        <w:rPr>
          <w:b/>
          <w:bCs/>
          <w:lang w:val="en-ZA"/>
        </w:rPr>
        <w:t>Front end application Extension:</w:t>
      </w:r>
    </w:p>
    <w:bookmarkEnd w:id="72"/>
    <w:p w14:paraId="36059213" w14:textId="25F78328" w:rsidR="009B0A84" w:rsidRDefault="009B0A84" w:rsidP="00A377B0">
      <w:pPr>
        <w:pStyle w:val="ListParagraph"/>
        <w:ind w:left="360"/>
        <w:jc w:val="both"/>
        <w:rPr>
          <w:lang w:val="en-ZA"/>
        </w:rPr>
      </w:pPr>
      <w:r>
        <w:rPr>
          <w:b/>
          <w:bCs/>
          <w:lang w:val="en-ZA"/>
        </w:rPr>
        <w:t xml:space="preserve">Step1: </w:t>
      </w:r>
      <w:r w:rsidR="00EE4C0C">
        <w:rPr>
          <w:lang w:val="en-ZA"/>
        </w:rPr>
        <w:t xml:space="preserve">open WEBIDE </w:t>
      </w:r>
      <w:r w:rsidR="00EE4C0C" w:rsidRPr="00EE4C0C">
        <w:rPr>
          <w:lang w:val="en-ZA"/>
        </w:rPr>
        <w:sym w:font="Wingdings" w:char="F0E0"/>
      </w:r>
      <w:r w:rsidR="00EE4C0C">
        <w:rPr>
          <w:lang w:val="en-ZA"/>
        </w:rPr>
        <w:t xml:space="preserve"> Right click on Workspace </w:t>
      </w:r>
      <w:r w:rsidR="00EE4C0C" w:rsidRPr="00EE4C0C">
        <w:rPr>
          <w:lang w:val="en-ZA"/>
        </w:rPr>
        <w:sym w:font="Wingdings" w:char="F0E0"/>
      </w:r>
      <w:r w:rsidR="00EE4C0C">
        <w:rPr>
          <w:lang w:val="en-ZA"/>
        </w:rPr>
        <w:t xml:space="preserve"> new </w:t>
      </w:r>
      <w:r w:rsidR="00EE4C0C" w:rsidRPr="00EE4C0C">
        <w:rPr>
          <w:lang w:val="en-ZA"/>
        </w:rPr>
        <w:sym w:font="Wingdings" w:char="F0E0"/>
      </w:r>
      <w:r w:rsidR="00EE4C0C">
        <w:rPr>
          <w:lang w:val="en-ZA"/>
        </w:rPr>
        <w:t xml:space="preserve"> Extension Project </w:t>
      </w:r>
      <w:r w:rsidR="00EE4C0C" w:rsidRPr="00EE4C0C">
        <w:rPr>
          <w:lang w:val="en-ZA"/>
        </w:rPr>
        <w:sym w:font="Wingdings" w:char="F0E0"/>
      </w:r>
      <w:r w:rsidR="00B024B6">
        <w:rPr>
          <w:lang w:val="en-ZA"/>
        </w:rPr>
        <w:t xml:space="preserve">Give Origin Application which is always present in SAPUI5 ABAP Repository(We can get the Application name(Technical Name) from fioriappslibrary </w:t>
      </w:r>
      <w:r w:rsidR="00B024B6" w:rsidRPr="00B024B6">
        <w:rPr>
          <w:lang w:val="en-ZA"/>
        </w:rPr>
        <w:sym w:font="Wingdings" w:char="F0E0"/>
      </w:r>
      <w:r w:rsidR="00B024B6">
        <w:rPr>
          <w:lang w:val="en-ZA"/>
        </w:rPr>
        <w:t xml:space="preserve"> click on Next </w:t>
      </w:r>
      <w:r w:rsidR="00B024B6" w:rsidRPr="00B024B6">
        <w:rPr>
          <w:lang w:val="en-ZA"/>
        </w:rPr>
        <w:sym w:font="Wingdings" w:char="F0E0"/>
      </w:r>
      <w:r w:rsidR="00B024B6">
        <w:rPr>
          <w:lang w:val="en-ZA"/>
        </w:rPr>
        <w:t xml:space="preserve"> Finish.</w:t>
      </w:r>
    </w:p>
    <w:p w14:paraId="236F68DB" w14:textId="67962823" w:rsidR="00B024B6" w:rsidRDefault="00B024B6" w:rsidP="00A377B0">
      <w:pPr>
        <w:pStyle w:val="ListParagraph"/>
        <w:ind w:left="360"/>
        <w:jc w:val="both"/>
        <w:rPr>
          <w:lang w:val="en-ZA"/>
        </w:rPr>
      </w:pPr>
      <w:r>
        <w:rPr>
          <w:b/>
          <w:bCs/>
          <w:lang w:val="en-ZA"/>
        </w:rPr>
        <w:t>Note:</w:t>
      </w:r>
      <w:r>
        <w:rPr>
          <w:lang w:val="en-ZA"/>
        </w:rPr>
        <w:t xml:space="preserve"> </w:t>
      </w:r>
      <w:r w:rsidR="009E2E8C">
        <w:rPr>
          <w:lang w:val="en-ZA"/>
        </w:rPr>
        <w:t xml:space="preserve">The </w:t>
      </w:r>
      <w:r w:rsidR="00C679F5">
        <w:rPr>
          <w:lang w:val="en-ZA"/>
        </w:rPr>
        <w:t xml:space="preserve">below </w:t>
      </w:r>
      <w:r w:rsidR="009E2E8C">
        <w:rPr>
          <w:lang w:val="en-ZA"/>
        </w:rPr>
        <w:t xml:space="preserve">statement which is saying that extending the application from standard FIORI app present in </w:t>
      </w:r>
      <w:r w:rsidR="009E2E8C" w:rsidRPr="009E2E8C">
        <w:rPr>
          <w:b/>
          <w:bCs/>
          <w:lang w:val="en-ZA"/>
        </w:rPr>
        <w:t>Component.js</w:t>
      </w:r>
      <w:r w:rsidR="009E2E8C">
        <w:rPr>
          <w:lang w:val="en-ZA"/>
        </w:rPr>
        <w:t>.</w:t>
      </w:r>
    </w:p>
    <w:p w14:paraId="068EBB9B" w14:textId="13DB12B4" w:rsidR="00C679F5" w:rsidRDefault="00C679F5" w:rsidP="00A377B0">
      <w:pPr>
        <w:pStyle w:val="ListParagraph"/>
        <w:ind w:left="360"/>
        <w:jc w:val="both"/>
        <w:rPr>
          <w:lang w:val="en-ZA"/>
        </w:rPr>
      </w:pPr>
      <w:r>
        <w:rPr>
          <w:noProof/>
          <w:lang w:val="en-IN" w:eastAsia="en-IN"/>
        </w:rPr>
        <w:drawing>
          <wp:inline distT="0" distB="0" distL="0" distR="0" wp14:anchorId="56694C25" wp14:editId="4463F192">
            <wp:extent cx="6086475" cy="17376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93215" cy="1739609"/>
                    </a:xfrm>
                    <a:prstGeom prst="rect">
                      <a:avLst/>
                    </a:prstGeom>
                  </pic:spPr>
                </pic:pic>
              </a:graphicData>
            </a:graphic>
          </wp:inline>
        </w:drawing>
      </w:r>
    </w:p>
    <w:p w14:paraId="5A9E2D23" w14:textId="5A4B505A" w:rsidR="00771EF4" w:rsidRPr="00771EF4" w:rsidRDefault="0066538F" w:rsidP="00A377B0">
      <w:pPr>
        <w:pStyle w:val="ListParagraph"/>
        <w:ind w:left="360"/>
        <w:jc w:val="both"/>
        <w:rPr>
          <w:u w:val="single"/>
          <w:lang w:val="en-ZA"/>
        </w:rPr>
      </w:pPr>
      <w:r>
        <w:rPr>
          <w:u w:val="single"/>
          <w:lang w:val="en-ZA"/>
        </w:rPr>
        <w:t xml:space="preserve">In Front-end </w:t>
      </w:r>
      <w:r w:rsidR="00771EF4" w:rsidRPr="00771EF4">
        <w:rPr>
          <w:u w:val="single"/>
          <w:lang w:val="en-ZA"/>
        </w:rPr>
        <w:t>Standard FIORI Application can be extend using 6-7 techniques:</w:t>
      </w:r>
    </w:p>
    <w:p w14:paraId="74DC2443" w14:textId="628540E4" w:rsidR="004A12E2" w:rsidRDefault="004A12E2" w:rsidP="00B80CB8">
      <w:pPr>
        <w:pStyle w:val="ListParagraph"/>
        <w:numPr>
          <w:ilvl w:val="0"/>
          <w:numId w:val="50"/>
        </w:numPr>
        <w:jc w:val="both"/>
        <w:rPr>
          <w:lang w:val="en-ZA"/>
        </w:rPr>
      </w:pPr>
      <w:r>
        <w:rPr>
          <w:lang w:val="en-ZA"/>
        </w:rPr>
        <w:t xml:space="preserve">View Modification. </w:t>
      </w:r>
      <w:r w:rsidR="00E51A43">
        <w:rPr>
          <w:lang w:val="en-ZA"/>
        </w:rPr>
        <w:tab/>
      </w:r>
      <w:r w:rsidRPr="004A12E2">
        <w:rPr>
          <w:lang w:val="en-ZA"/>
        </w:rPr>
        <w:sym w:font="Wingdings" w:char="F0E0"/>
      </w:r>
      <w:r w:rsidR="00EA535B">
        <w:rPr>
          <w:lang w:val="en-ZA"/>
        </w:rPr>
        <w:t xml:space="preserve">Only </w:t>
      </w:r>
      <w:r>
        <w:rPr>
          <w:lang w:val="en-ZA"/>
        </w:rPr>
        <w:t>Hide, Unhide UI Element.</w:t>
      </w:r>
    </w:p>
    <w:p w14:paraId="33288F29" w14:textId="39D604DC" w:rsidR="004A12E2" w:rsidRDefault="004A12E2" w:rsidP="00B80CB8">
      <w:pPr>
        <w:pStyle w:val="ListParagraph"/>
        <w:numPr>
          <w:ilvl w:val="0"/>
          <w:numId w:val="50"/>
        </w:numPr>
        <w:jc w:val="both"/>
        <w:rPr>
          <w:lang w:val="en-ZA"/>
        </w:rPr>
      </w:pPr>
      <w:r>
        <w:rPr>
          <w:lang w:val="en-ZA"/>
        </w:rPr>
        <w:t xml:space="preserve">View Extension. </w:t>
      </w:r>
      <w:r w:rsidR="00E51A43">
        <w:rPr>
          <w:lang w:val="en-ZA"/>
        </w:rPr>
        <w:tab/>
      </w:r>
      <w:r w:rsidRPr="004A12E2">
        <w:rPr>
          <w:lang w:val="en-ZA"/>
        </w:rPr>
        <w:sym w:font="Wingdings" w:char="F0E0"/>
      </w:r>
      <w:r>
        <w:rPr>
          <w:lang w:val="en-ZA"/>
        </w:rPr>
        <w:t xml:space="preserve"> Enhancement point or extension point</w:t>
      </w:r>
      <w:r w:rsidR="001A784C">
        <w:rPr>
          <w:lang w:val="en-ZA"/>
        </w:rPr>
        <w:t>. (</w:t>
      </w:r>
      <w:r>
        <w:rPr>
          <w:lang w:val="en-ZA"/>
        </w:rPr>
        <w:t>It is a point where developer can insert his logic).</w:t>
      </w:r>
    </w:p>
    <w:p w14:paraId="2B0FFAD3" w14:textId="2D1743EB" w:rsidR="004A12E2" w:rsidRDefault="004A12E2" w:rsidP="00B80CB8">
      <w:pPr>
        <w:pStyle w:val="ListParagraph"/>
        <w:numPr>
          <w:ilvl w:val="0"/>
          <w:numId w:val="50"/>
        </w:numPr>
        <w:jc w:val="both"/>
        <w:rPr>
          <w:lang w:val="en-ZA"/>
        </w:rPr>
      </w:pPr>
      <w:r>
        <w:rPr>
          <w:lang w:val="en-ZA"/>
        </w:rPr>
        <w:t>Controller Extension</w:t>
      </w:r>
      <w:r w:rsidR="00C04EC8">
        <w:rPr>
          <w:lang w:val="en-ZA"/>
        </w:rPr>
        <w:t xml:space="preserve"> </w:t>
      </w:r>
      <w:r w:rsidR="00E51A43">
        <w:rPr>
          <w:lang w:val="en-ZA"/>
        </w:rPr>
        <w:tab/>
      </w:r>
      <w:r w:rsidRPr="004A12E2">
        <w:rPr>
          <w:lang w:val="en-ZA"/>
        </w:rPr>
        <w:sym w:font="Wingdings" w:char="F0E0"/>
      </w:r>
      <w:r>
        <w:rPr>
          <w:lang w:val="en-ZA"/>
        </w:rPr>
        <w:t xml:space="preserve"> Extension points in </w:t>
      </w:r>
      <w:r w:rsidR="001A784C">
        <w:rPr>
          <w:lang w:val="en-ZA"/>
        </w:rPr>
        <w:t>controller to</w:t>
      </w:r>
      <w:r>
        <w:rPr>
          <w:lang w:val="en-ZA"/>
        </w:rPr>
        <w:t xml:space="preserve"> insert some </w:t>
      </w:r>
      <w:r w:rsidR="00795282">
        <w:rPr>
          <w:lang w:val="en-ZA"/>
        </w:rPr>
        <w:t>logic (</w:t>
      </w:r>
      <w:r>
        <w:rPr>
          <w:lang w:val="en-ZA"/>
        </w:rPr>
        <w:t>js</w:t>
      </w:r>
      <w:r w:rsidR="005A7224">
        <w:rPr>
          <w:lang w:val="en-ZA"/>
        </w:rPr>
        <w:t>-code</w:t>
      </w:r>
      <w:r>
        <w:rPr>
          <w:lang w:val="en-ZA"/>
        </w:rPr>
        <w:t>).</w:t>
      </w:r>
      <w:r w:rsidRPr="004A12E2">
        <w:rPr>
          <w:lang w:val="en-ZA"/>
        </w:rPr>
        <w:t xml:space="preserve"> </w:t>
      </w:r>
    </w:p>
    <w:p w14:paraId="570EA768" w14:textId="71AA9534" w:rsidR="00C04EC8" w:rsidRDefault="00C04EC8" w:rsidP="00B80CB8">
      <w:pPr>
        <w:pStyle w:val="ListParagraph"/>
        <w:numPr>
          <w:ilvl w:val="0"/>
          <w:numId w:val="50"/>
        </w:numPr>
        <w:jc w:val="both"/>
        <w:rPr>
          <w:lang w:val="en-ZA"/>
        </w:rPr>
      </w:pPr>
      <w:r>
        <w:rPr>
          <w:lang w:val="en-ZA"/>
        </w:rPr>
        <w:t xml:space="preserve">View Replacement </w:t>
      </w:r>
      <w:r w:rsidR="00E51A43">
        <w:rPr>
          <w:lang w:val="en-ZA"/>
        </w:rPr>
        <w:tab/>
      </w:r>
      <w:r w:rsidRPr="00C04EC8">
        <w:rPr>
          <w:lang w:val="en-ZA"/>
        </w:rPr>
        <w:sym w:font="Wingdings" w:char="F0E0"/>
      </w:r>
      <w:r>
        <w:rPr>
          <w:lang w:val="en-ZA"/>
        </w:rPr>
        <w:t xml:space="preserve"> </w:t>
      </w:r>
      <w:r w:rsidR="00D2291A">
        <w:rPr>
          <w:lang w:val="en-ZA"/>
        </w:rPr>
        <w:t xml:space="preserve">If Extension points are not satisfied your </w:t>
      </w:r>
      <w:r w:rsidR="00811289">
        <w:rPr>
          <w:lang w:val="en-ZA"/>
        </w:rPr>
        <w:t>requirement,</w:t>
      </w:r>
      <w:r w:rsidR="00D2291A">
        <w:rPr>
          <w:lang w:val="en-ZA"/>
        </w:rPr>
        <w:t xml:space="preserve"> then we can go with </w:t>
      </w:r>
      <w:r>
        <w:rPr>
          <w:lang w:val="en-ZA"/>
        </w:rPr>
        <w:t>original view will be replaced with custom view.(Sap not recommended technique)</w:t>
      </w:r>
    </w:p>
    <w:p w14:paraId="679AC34F" w14:textId="2F54C4C2" w:rsidR="00C04EC8" w:rsidRDefault="00C04EC8" w:rsidP="00B80CB8">
      <w:pPr>
        <w:pStyle w:val="ListParagraph"/>
        <w:numPr>
          <w:ilvl w:val="0"/>
          <w:numId w:val="50"/>
        </w:numPr>
        <w:jc w:val="both"/>
        <w:rPr>
          <w:lang w:val="en-ZA"/>
        </w:rPr>
      </w:pPr>
      <w:r>
        <w:rPr>
          <w:lang w:val="en-ZA"/>
        </w:rPr>
        <w:t xml:space="preserve">Controller Replacement </w:t>
      </w:r>
      <w:r w:rsidRPr="00C04EC8">
        <w:rPr>
          <w:lang w:val="en-ZA"/>
        </w:rPr>
        <w:sym w:font="Wingdings" w:char="F0E0"/>
      </w:r>
      <w:r>
        <w:rPr>
          <w:lang w:val="en-ZA"/>
        </w:rPr>
        <w:t xml:space="preserve"> original controller will be replaced with custom controller.(Sap not recommended technique)</w:t>
      </w:r>
    </w:p>
    <w:p w14:paraId="6AE9CEC9" w14:textId="69CFEF08" w:rsidR="00C04EC8" w:rsidRDefault="00437B97" w:rsidP="00B80CB8">
      <w:pPr>
        <w:pStyle w:val="ListParagraph"/>
        <w:numPr>
          <w:ilvl w:val="0"/>
          <w:numId w:val="50"/>
        </w:numPr>
        <w:jc w:val="both"/>
        <w:rPr>
          <w:lang w:val="en-ZA"/>
        </w:rPr>
      </w:pPr>
      <w:r>
        <w:rPr>
          <w:lang w:val="en-ZA"/>
        </w:rPr>
        <w:t xml:space="preserve">Replace standard ODATA service with </w:t>
      </w:r>
      <w:r w:rsidR="00953F80">
        <w:rPr>
          <w:lang w:val="en-ZA"/>
        </w:rPr>
        <w:t>custom service.</w:t>
      </w:r>
    </w:p>
    <w:p w14:paraId="69120488" w14:textId="4D411A90" w:rsidR="00953F80" w:rsidRDefault="00953F80" w:rsidP="00B80CB8">
      <w:pPr>
        <w:pStyle w:val="ListParagraph"/>
        <w:numPr>
          <w:ilvl w:val="0"/>
          <w:numId w:val="50"/>
        </w:numPr>
        <w:jc w:val="both"/>
        <w:rPr>
          <w:lang w:val="en-ZA"/>
        </w:rPr>
      </w:pPr>
      <w:r>
        <w:rPr>
          <w:lang w:val="en-ZA"/>
        </w:rPr>
        <w:t>Extending i18n.</w:t>
      </w:r>
    </w:p>
    <w:p w14:paraId="55A4DDD4" w14:textId="1C5D6FFE" w:rsidR="00053C41" w:rsidRDefault="00053C41" w:rsidP="00DD11E3">
      <w:pPr>
        <w:spacing w:after="0"/>
        <w:ind w:left="360"/>
        <w:jc w:val="both"/>
        <w:rPr>
          <w:lang w:val="en-ZA"/>
        </w:rPr>
      </w:pPr>
      <w:r w:rsidRPr="00FF55AF">
        <w:rPr>
          <w:b/>
          <w:bCs/>
          <w:lang w:val="en-ZA"/>
        </w:rPr>
        <w:t>Step2:</w:t>
      </w:r>
      <w:r>
        <w:rPr>
          <w:lang w:val="en-ZA"/>
        </w:rPr>
        <w:t xml:space="preserve"> </w:t>
      </w:r>
      <w:r w:rsidRPr="001444DD">
        <w:rPr>
          <w:b/>
          <w:bCs/>
          <w:lang w:val="en-ZA"/>
        </w:rPr>
        <w:t>Replace the ODATA service</w:t>
      </w:r>
      <w:r w:rsidR="001444DD" w:rsidRPr="001444DD">
        <w:rPr>
          <w:b/>
          <w:bCs/>
          <w:lang w:val="en-ZA"/>
        </w:rPr>
        <w:t xml:space="preserve"> with custom Service</w:t>
      </w:r>
      <w:r w:rsidR="001A784C" w:rsidRPr="001444DD">
        <w:rPr>
          <w:b/>
          <w:bCs/>
          <w:lang w:val="en-ZA"/>
        </w:rPr>
        <w:t>:</w:t>
      </w:r>
      <w:r w:rsidR="001A784C">
        <w:rPr>
          <w:b/>
          <w:bCs/>
          <w:lang w:val="en-ZA"/>
        </w:rPr>
        <w:t xml:space="preserve"> -</w:t>
      </w:r>
      <w:r>
        <w:rPr>
          <w:lang w:val="en-ZA"/>
        </w:rPr>
        <w:t xml:space="preserve"> in step1 extension project. Right click on Project </w:t>
      </w:r>
      <w:r w:rsidRPr="00053C41">
        <w:rPr>
          <w:lang w:val="en-ZA"/>
        </w:rPr>
        <w:sym w:font="Wingdings" w:char="F0E0"/>
      </w:r>
      <w:r>
        <w:rPr>
          <w:lang w:val="en-ZA"/>
        </w:rPr>
        <w:t xml:space="preserve">New </w:t>
      </w:r>
      <w:r w:rsidRPr="00053C41">
        <w:rPr>
          <w:lang w:val="en-ZA"/>
        </w:rPr>
        <w:sym w:font="Wingdings" w:char="F0E0"/>
      </w:r>
      <w:r>
        <w:rPr>
          <w:lang w:val="en-ZA"/>
        </w:rPr>
        <w:t>Extension</w:t>
      </w:r>
      <w:r w:rsidR="00007A4E" w:rsidRPr="00007A4E">
        <w:rPr>
          <w:lang w:val="en-ZA"/>
        </w:rPr>
        <w:sym w:font="Wingdings" w:char="F0E0"/>
      </w:r>
      <w:r w:rsidR="00007A4E">
        <w:rPr>
          <w:lang w:val="en-ZA"/>
        </w:rPr>
        <w:t xml:space="preserve"> </w:t>
      </w:r>
      <w:r w:rsidR="00C727F8">
        <w:rPr>
          <w:lang w:val="en-ZA"/>
        </w:rPr>
        <w:t xml:space="preserve">select </w:t>
      </w:r>
      <w:r w:rsidR="00007A4E">
        <w:rPr>
          <w:lang w:val="en-ZA"/>
        </w:rPr>
        <w:t xml:space="preserve">Replace Service </w:t>
      </w:r>
      <w:r w:rsidR="00007A4E" w:rsidRPr="00007A4E">
        <w:rPr>
          <w:lang w:val="en-ZA"/>
        </w:rPr>
        <w:sym w:font="Wingdings" w:char="F0E0"/>
      </w:r>
      <w:r w:rsidR="00007A4E">
        <w:rPr>
          <w:lang w:val="en-ZA"/>
        </w:rPr>
        <w:t xml:space="preserve">Next </w:t>
      </w:r>
      <w:r w:rsidR="00007A4E" w:rsidRPr="00007A4E">
        <w:rPr>
          <w:lang w:val="en-ZA"/>
        </w:rPr>
        <w:sym w:font="Wingdings" w:char="F0E0"/>
      </w:r>
      <w:r w:rsidR="00007A4E">
        <w:rPr>
          <w:lang w:val="en-ZA"/>
        </w:rPr>
        <w:t xml:space="preserve"> here give our Extended ODATA service</w:t>
      </w:r>
      <w:r w:rsidR="00FF55AF">
        <w:rPr>
          <w:lang w:val="en-ZA"/>
        </w:rPr>
        <w:t xml:space="preserve"> and click on Next</w:t>
      </w:r>
      <w:r w:rsidR="00FF55AF" w:rsidRPr="00FF55AF">
        <w:rPr>
          <w:lang w:val="en-ZA"/>
        </w:rPr>
        <w:sym w:font="Wingdings" w:char="F0E0"/>
      </w:r>
      <w:r w:rsidR="00FF55AF">
        <w:rPr>
          <w:lang w:val="en-ZA"/>
        </w:rPr>
        <w:t xml:space="preserve"> Finish. </w:t>
      </w:r>
    </w:p>
    <w:p w14:paraId="479E115B" w14:textId="37D8C2C8" w:rsidR="00DD11E3" w:rsidRPr="00DD11E3" w:rsidRDefault="00DD11E3" w:rsidP="00DD11E3">
      <w:pPr>
        <w:spacing w:after="0"/>
        <w:ind w:left="360"/>
        <w:jc w:val="both"/>
        <w:rPr>
          <w:lang w:val="en-ZA"/>
        </w:rPr>
      </w:pPr>
      <w:r w:rsidRPr="00DD11E3">
        <w:rPr>
          <w:lang w:val="en-ZA"/>
        </w:rPr>
        <w:t xml:space="preserve">Here our ODATA service will not load, so we need to add </w:t>
      </w:r>
      <w:r w:rsidRPr="00DD11E3">
        <w:rPr>
          <w:b/>
          <w:bCs/>
          <w:lang w:val="en-ZA"/>
        </w:rPr>
        <w:t>multi origin support</w:t>
      </w:r>
      <w:r w:rsidRPr="00DD11E3">
        <w:rPr>
          <w:lang w:val="en-ZA"/>
        </w:rPr>
        <w:t xml:space="preserve"> in dataSources uri of manifest.json</w:t>
      </w:r>
    </w:p>
    <w:p w14:paraId="02169E51" w14:textId="049BAE29" w:rsidR="00B43626" w:rsidRPr="004F33E8" w:rsidRDefault="00B43626" w:rsidP="004F33E8">
      <w:pPr>
        <w:ind w:left="360"/>
        <w:jc w:val="both"/>
        <w:rPr>
          <w:lang w:val="en-ZA"/>
        </w:rPr>
      </w:pPr>
      <w:r>
        <w:rPr>
          <w:b/>
          <w:bCs/>
          <w:lang w:val="en-ZA"/>
        </w:rPr>
        <w:t xml:space="preserve">Note: </w:t>
      </w:r>
      <w:r>
        <w:rPr>
          <w:lang w:val="en-ZA"/>
        </w:rPr>
        <w:t xml:space="preserve">in standard FIORI app manifest.json file observe the </w:t>
      </w:r>
      <w:r w:rsidRPr="004F33E8">
        <w:rPr>
          <w:b/>
          <w:bCs/>
          <w:lang w:val="en-ZA"/>
        </w:rPr>
        <w:t>dataSource</w:t>
      </w:r>
      <w:r w:rsidR="004F33E8">
        <w:rPr>
          <w:b/>
          <w:bCs/>
          <w:lang w:val="en-ZA"/>
        </w:rPr>
        <w:t>s</w:t>
      </w:r>
      <w:r w:rsidRPr="004F33E8">
        <w:rPr>
          <w:b/>
          <w:bCs/>
          <w:lang w:val="en-ZA"/>
        </w:rPr>
        <w:t xml:space="preserve"> </w:t>
      </w:r>
      <w:r w:rsidR="004F33E8" w:rsidRPr="004F33E8">
        <w:rPr>
          <w:b/>
          <w:bCs/>
          <w:lang w:val="en-ZA"/>
        </w:rPr>
        <w:t>uri</w:t>
      </w:r>
      <w:r w:rsidR="004F33E8">
        <w:rPr>
          <w:b/>
          <w:bCs/>
          <w:lang w:val="en-ZA"/>
        </w:rPr>
        <w:t xml:space="preserve"> </w:t>
      </w:r>
      <w:r w:rsidR="004F33E8">
        <w:rPr>
          <w:lang w:val="en-ZA"/>
        </w:rPr>
        <w:t xml:space="preserve">whatever the </w:t>
      </w:r>
      <w:r w:rsidR="001A784C">
        <w:rPr>
          <w:lang w:val="en-ZA"/>
        </w:rPr>
        <w:t>extensions (</w:t>
      </w:r>
      <w:r w:rsidR="00640C89" w:rsidRPr="00640C89">
        <w:rPr>
          <w:b/>
          <w:bCs/>
          <w:lang w:val="en-ZA"/>
        </w:rPr>
        <w:t>;mo/</w:t>
      </w:r>
      <w:r w:rsidR="00640C89">
        <w:rPr>
          <w:lang w:val="en-ZA"/>
        </w:rPr>
        <w:t>)</w:t>
      </w:r>
      <w:r w:rsidR="004F33E8">
        <w:rPr>
          <w:lang w:val="en-ZA"/>
        </w:rPr>
        <w:t xml:space="preserve"> are there  same thing we need to apply in extension project also.</w:t>
      </w:r>
    </w:p>
    <w:p w14:paraId="48D50170" w14:textId="0289B1F1" w:rsidR="00953F80" w:rsidRPr="00953F80" w:rsidRDefault="00953F80" w:rsidP="00451425">
      <w:pPr>
        <w:spacing w:after="0"/>
        <w:ind w:left="360"/>
        <w:jc w:val="both"/>
        <w:rPr>
          <w:lang w:val="en-ZA"/>
        </w:rPr>
      </w:pPr>
      <w:r w:rsidRPr="00953F80">
        <w:rPr>
          <w:b/>
          <w:bCs/>
          <w:lang w:val="en-ZA"/>
        </w:rPr>
        <w:t>Step</w:t>
      </w:r>
      <w:r w:rsidR="00FF55AF">
        <w:rPr>
          <w:b/>
          <w:bCs/>
          <w:lang w:val="en-ZA"/>
        </w:rPr>
        <w:t>3</w:t>
      </w:r>
      <w:r w:rsidRPr="00953F80">
        <w:rPr>
          <w:b/>
          <w:bCs/>
          <w:lang w:val="en-ZA"/>
        </w:rPr>
        <w:t>:</w:t>
      </w:r>
      <w:r>
        <w:rPr>
          <w:lang w:val="en-ZA"/>
        </w:rPr>
        <w:t xml:space="preserve"> </w:t>
      </w:r>
      <w:r w:rsidR="001444DD" w:rsidRPr="001444DD">
        <w:rPr>
          <w:b/>
          <w:bCs/>
          <w:lang w:val="en-ZA"/>
        </w:rPr>
        <w:t>View</w:t>
      </w:r>
      <w:r w:rsidR="001444DD">
        <w:rPr>
          <w:b/>
          <w:bCs/>
          <w:lang w:val="en-ZA"/>
        </w:rPr>
        <w:t xml:space="preserve"> </w:t>
      </w:r>
      <w:r w:rsidR="001444DD" w:rsidRPr="001444DD">
        <w:rPr>
          <w:b/>
          <w:bCs/>
          <w:lang w:val="en-ZA"/>
        </w:rPr>
        <w:t>Modification</w:t>
      </w:r>
      <w:r w:rsidR="00541A8F" w:rsidRPr="001444DD">
        <w:rPr>
          <w:b/>
          <w:bCs/>
          <w:lang w:val="en-ZA"/>
        </w:rPr>
        <w:t>:</w:t>
      </w:r>
      <w:r w:rsidR="00541A8F">
        <w:rPr>
          <w:b/>
          <w:bCs/>
          <w:lang w:val="en-ZA"/>
        </w:rPr>
        <w:t xml:space="preserve"> </w:t>
      </w:r>
      <w:r w:rsidR="00541A8F" w:rsidRPr="006B6F25">
        <w:rPr>
          <w:bCs/>
          <w:color w:val="FF0000"/>
          <w:lang w:val="en-ZA"/>
        </w:rPr>
        <w:t>-</w:t>
      </w:r>
      <w:r w:rsidR="001444DD">
        <w:rPr>
          <w:b/>
          <w:bCs/>
          <w:lang w:val="en-ZA"/>
        </w:rPr>
        <w:t xml:space="preserve"> </w:t>
      </w:r>
      <w:r w:rsidR="00AF17EA">
        <w:rPr>
          <w:lang w:val="en-ZA"/>
        </w:rPr>
        <w:t>After</w:t>
      </w:r>
      <w:r>
        <w:rPr>
          <w:lang w:val="en-ZA"/>
        </w:rPr>
        <w:t xml:space="preserve"> step1 extension project </w:t>
      </w:r>
      <w:r w:rsidR="00FE1762">
        <w:rPr>
          <w:lang w:val="en-ZA"/>
        </w:rPr>
        <w:t>to apply view modification</w:t>
      </w:r>
      <w:r w:rsidR="000F16F9">
        <w:rPr>
          <w:lang w:val="en-ZA"/>
        </w:rPr>
        <w:t xml:space="preserve"> goto Tools in Menu bar </w:t>
      </w:r>
      <w:r>
        <w:rPr>
          <w:lang w:val="en-ZA"/>
        </w:rPr>
        <w:t xml:space="preserve"> </w:t>
      </w:r>
      <w:r w:rsidRPr="00953F80">
        <w:rPr>
          <w:lang w:val="en-ZA"/>
        </w:rPr>
        <w:sym w:font="Wingdings" w:char="F0E0"/>
      </w:r>
      <w:r>
        <w:rPr>
          <w:lang w:val="en-ZA"/>
        </w:rPr>
        <w:t xml:space="preserve"> extensibility </w:t>
      </w:r>
      <w:r w:rsidR="00292E35">
        <w:rPr>
          <w:lang w:val="en-ZA"/>
        </w:rPr>
        <w:t>pane (</w:t>
      </w:r>
      <w:r w:rsidR="00622A6B">
        <w:rPr>
          <w:lang w:val="en-ZA"/>
        </w:rPr>
        <w:t xml:space="preserve">which is </w:t>
      </w:r>
      <w:r w:rsidR="00B40298">
        <w:rPr>
          <w:lang w:val="en-ZA"/>
        </w:rPr>
        <w:t xml:space="preserve">a </w:t>
      </w:r>
      <w:r w:rsidR="00622A6B">
        <w:rPr>
          <w:lang w:val="en-ZA"/>
        </w:rPr>
        <w:t>panel where application output load in left hand side and views and controllers are on right hand side)</w:t>
      </w:r>
    </w:p>
    <w:p w14:paraId="3AEA8A45" w14:textId="4FC3154E" w:rsidR="00EF3B6C" w:rsidRDefault="00451425" w:rsidP="00451425">
      <w:pPr>
        <w:spacing w:after="0"/>
        <w:ind w:left="360"/>
        <w:jc w:val="both"/>
        <w:rPr>
          <w:lang w:val="en-ZA"/>
        </w:rPr>
      </w:pPr>
      <w:r w:rsidRPr="00451425">
        <w:rPr>
          <w:lang w:val="en-ZA"/>
        </w:rPr>
        <w:t xml:space="preserve">Here goto </w:t>
      </w:r>
      <w:r w:rsidRPr="00CA55BC">
        <w:rPr>
          <w:b/>
          <w:bCs/>
          <w:lang w:val="en-ZA"/>
        </w:rPr>
        <w:t>Extensibility mode</w:t>
      </w:r>
      <w:r>
        <w:rPr>
          <w:lang w:val="en-ZA"/>
        </w:rPr>
        <w:t xml:space="preserve"> from </w:t>
      </w:r>
      <w:r w:rsidRPr="00451425">
        <w:rPr>
          <w:lang w:val="en-ZA"/>
        </w:rPr>
        <w:t>Preview mode, whatever the UI element would you like to hide</w:t>
      </w:r>
      <w:r w:rsidR="002F0743">
        <w:rPr>
          <w:lang w:val="en-ZA"/>
        </w:rPr>
        <w:t>,</w:t>
      </w:r>
      <w:r w:rsidRPr="00451425">
        <w:rPr>
          <w:lang w:val="en-ZA"/>
        </w:rPr>
        <w:t xml:space="preserve"> right click on it</w:t>
      </w:r>
      <w:r w:rsidR="001444DD">
        <w:rPr>
          <w:lang w:val="en-ZA"/>
        </w:rPr>
        <w:t>(that selected UI element comes with purple color)</w:t>
      </w:r>
      <w:r w:rsidRPr="00451425">
        <w:rPr>
          <w:lang w:val="en-ZA"/>
        </w:rPr>
        <w:t xml:space="preserve"> and select </w:t>
      </w:r>
      <w:r w:rsidRPr="00451425">
        <w:rPr>
          <w:b/>
          <w:bCs/>
          <w:lang w:val="en-ZA"/>
        </w:rPr>
        <w:t>Hide control</w:t>
      </w:r>
      <w:r>
        <w:rPr>
          <w:b/>
          <w:bCs/>
          <w:lang w:val="en-ZA"/>
        </w:rPr>
        <w:t xml:space="preserve"> </w:t>
      </w:r>
      <w:r w:rsidRPr="00451425">
        <w:rPr>
          <w:b/>
          <w:bCs/>
          <w:lang w:val="en-ZA"/>
        </w:rPr>
        <w:sym w:font="Wingdings" w:char="F0E0"/>
      </w:r>
      <w:r>
        <w:rPr>
          <w:b/>
          <w:bCs/>
          <w:lang w:val="en-ZA"/>
        </w:rPr>
        <w:t xml:space="preserve"> press on Refresh</w:t>
      </w:r>
      <w:r w:rsidR="00EF3B6C">
        <w:rPr>
          <w:b/>
          <w:bCs/>
          <w:lang w:val="en-ZA"/>
        </w:rPr>
        <w:t xml:space="preserve">. </w:t>
      </w:r>
      <w:r w:rsidR="00EF3B6C">
        <w:rPr>
          <w:lang w:val="en-ZA"/>
        </w:rPr>
        <w:t xml:space="preserve"> Then that UI element will be hide.</w:t>
      </w:r>
    </w:p>
    <w:p w14:paraId="0A6716A8" w14:textId="0422E4BE" w:rsidR="00953F80" w:rsidRDefault="00EF3B6C" w:rsidP="00451425">
      <w:pPr>
        <w:spacing w:after="0"/>
        <w:ind w:left="360"/>
        <w:jc w:val="both"/>
        <w:rPr>
          <w:b/>
          <w:bCs/>
          <w:lang w:val="en-ZA"/>
        </w:rPr>
      </w:pPr>
      <w:r>
        <w:rPr>
          <w:lang w:val="en-ZA"/>
        </w:rPr>
        <w:t xml:space="preserve">If want to remove the extension(make it unhide) then </w:t>
      </w:r>
      <w:r w:rsidRPr="00EF3B6C">
        <w:rPr>
          <w:b/>
          <w:bCs/>
          <w:lang w:val="en-ZA"/>
        </w:rPr>
        <w:t>right-side Outline</w:t>
      </w:r>
      <w:r>
        <w:rPr>
          <w:lang w:val="en-ZA"/>
        </w:rPr>
        <w:t xml:space="preserve"> right click on same UI element Remove Extension and click on refresh.</w:t>
      </w:r>
      <w:r w:rsidR="00451425">
        <w:rPr>
          <w:b/>
          <w:bCs/>
          <w:lang w:val="en-ZA"/>
        </w:rPr>
        <w:t xml:space="preserve"> </w:t>
      </w:r>
    </w:p>
    <w:p w14:paraId="49ADF748" w14:textId="6EEF78F3" w:rsidR="00EA535B" w:rsidRPr="00EA535B" w:rsidRDefault="00EA535B" w:rsidP="00451425">
      <w:pPr>
        <w:spacing w:after="0"/>
        <w:ind w:left="360"/>
        <w:jc w:val="both"/>
        <w:rPr>
          <w:lang w:val="en-ZA"/>
        </w:rPr>
      </w:pPr>
      <w:r>
        <w:rPr>
          <w:b/>
          <w:bCs/>
          <w:lang w:val="en-ZA"/>
        </w:rPr>
        <w:t>Step4: View Extension</w:t>
      </w:r>
      <w:r w:rsidR="00444A6F">
        <w:rPr>
          <w:b/>
          <w:bCs/>
          <w:lang w:val="en-ZA"/>
        </w:rPr>
        <w:t xml:space="preserve">: </w:t>
      </w:r>
      <w:r w:rsidR="00292E35" w:rsidRPr="00292E35">
        <w:rPr>
          <w:bCs/>
          <w:color w:val="FF0000"/>
          <w:lang w:val="en-ZA"/>
        </w:rPr>
        <w:t>-</w:t>
      </w:r>
      <w:r w:rsidR="00292E35">
        <w:rPr>
          <w:b/>
          <w:bCs/>
          <w:lang w:val="en-ZA"/>
        </w:rPr>
        <w:t xml:space="preserve"> </w:t>
      </w:r>
      <w:r w:rsidR="00292E35">
        <w:rPr>
          <w:lang w:val="en-ZA"/>
        </w:rPr>
        <w:t>Which</w:t>
      </w:r>
      <w:r>
        <w:rPr>
          <w:lang w:val="en-ZA"/>
        </w:rPr>
        <w:t xml:space="preserve"> means there are extension points given </w:t>
      </w:r>
      <w:r w:rsidR="001D1CE7">
        <w:rPr>
          <w:lang w:val="en-ZA"/>
        </w:rPr>
        <w:t xml:space="preserve">by </w:t>
      </w:r>
      <w:r>
        <w:rPr>
          <w:lang w:val="en-ZA"/>
        </w:rPr>
        <w:t>SAP, where we can include our custom logic.</w:t>
      </w:r>
    </w:p>
    <w:p w14:paraId="7096BE7A" w14:textId="40F7A9D3" w:rsidR="00B91A88" w:rsidRDefault="00FA2982" w:rsidP="0092718C">
      <w:pPr>
        <w:ind w:firstLine="360"/>
        <w:jc w:val="both"/>
        <w:rPr>
          <w:lang w:val="en-ZA"/>
        </w:rPr>
      </w:pPr>
      <w:r>
        <w:rPr>
          <w:lang w:val="en-ZA"/>
        </w:rPr>
        <w:t>To a</w:t>
      </w:r>
      <w:r w:rsidR="00C23803" w:rsidRPr="0092718C">
        <w:rPr>
          <w:lang w:val="en-ZA"/>
        </w:rPr>
        <w:t>dd more UI elements in master View List using View Extension.</w:t>
      </w:r>
    </w:p>
    <w:p w14:paraId="77048DB1" w14:textId="625CEE2E" w:rsidR="0092718C" w:rsidRDefault="0092718C" w:rsidP="0092718C">
      <w:pPr>
        <w:ind w:left="360"/>
        <w:jc w:val="both"/>
        <w:rPr>
          <w:lang w:val="en-ZA"/>
        </w:rPr>
      </w:pPr>
      <w:r>
        <w:rPr>
          <w:lang w:val="en-ZA"/>
        </w:rPr>
        <w:t xml:space="preserve">Goto Extensibility Mode, here where want to add extra UI element select that place then it will become purple color, on Right hand side under Outline we can find the </w:t>
      </w:r>
      <w:r w:rsidRPr="0092718C">
        <w:rPr>
          <w:b/>
          <w:bCs/>
          <w:lang w:val="en-ZA"/>
        </w:rPr>
        <w:t>+Wrench</w:t>
      </w:r>
      <w:r>
        <w:rPr>
          <w:lang w:val="en-ZA"/>
        </w:rPr>
        <w:t xml:space="preserve"> symbol, which means that is </w:t>
      </w:r>
      <w:r w:rsidR="00936AA6">
        <w:rPr>
          <w:lang w:val="en-ZA"/>
        </w:rPr>
        <w:t>an</w:t>
      </w:r>
      <w:r>
        <w:rPr>
          <w:lang w:val="en-ZA"/>
        </w:rPr>
        <w:t xml:space="preserve"> extension point.</w:t>
      </w:r>
    </w:p>
    <w:p w14:paraId="35848976" w14:textId="749851B4" w:rsidR="003E12C4" w:rsidRDefault="003E12C4" w:rsidP="0092718C">
      <w:pPr>
        <w:ind w:left="360"/>
        <w:jc w:val="both"/>
        <w:rPr>
          <w:lang w:val="en-ZA"/>
        </w:rPr>
      </w:pPr>
      <w:r>
        <w:rPr>
          <w:lang w:val="en-ZA"/>
        </w:rPr>
        <w:t xml:space="preserve">Right click on that extension point and select </w:t>
      </w:r>
      <w:r w:rsidRPr="003E12C4">
        <w:rPr>
          <w:b/>
          <w:bCs/>
          <w:lang w:val="en-ZA"/>
        </w:rPr>
        <w:t>Extend</w:t>
      </w:r>
      <w:r>
        <w:rPr>
          <w:lang w:val="en-ZA"/>
        </w:rPr>
        <w:t xml:space="preserve"> </w:t>
      </w:r>
      <w:r w:rsidRPr="003E12C4">
        <w:rPr>
          <w:lang w:val="en-ZA"/>
        </w:rPr>
        <w:sym w:font="Wingdings" w:char="F0E0"/>
      </w:r>
      <w:r>
        <w:rPr>
          <w:lang w:val="en-ZA"/>
        </w:rPr>
        <w:t xml:space="preserve"> Open Extension code. Then code will open</w:t>
      </w:r>
      <w:r w:rsidR="00FA2982">
        <w:rPr>
          <w:lang w:val="en-ZA"/>
        </w:rPr>
        <w:t>,</w:t>
      </w:r>
      <w:r>
        <w:rPr>
          <w:lang w:val="en-ZA"/>
        </w:rPr>
        <w:t xml:space="preserve"> here we can write our own code to insert a new UI element. After </w:t>
      </w:r>
      <w:r w:rsidR="00E16A24">
        <w:rPr>
          <w:lang w:val="en-ZA"/>
        </w:rPr>
        <w:t>including</w:t>
      </w:r>
      <w:r>
        <w:rPr>
          <w:lang w:val="en-ZA"/>
        </w:rPr>
        <w:t xml:space="preserve"> the code with property binding, </w:t>
      </w:r>
      <w:r w:rsidR="002A3A59">
        <w:rPr>
          <w:lang w:val="en-ZA"/>
        </w:rPr>
        <w:t xml:space="preserve">even </w:t>
      </w:r>
      <w:r>
        <w:rPr>
          <w:lang w:val="en-ZA"/>
        </w:rPr>
        <w:t>if we will not get the value in output which means some standard FIORI app’s apply select query to get the few fields to increase the performance</w:t>
      </w:r>
      <w:r w:rsidR="00D71BB7">
        <w:rPr>
          <w:lang w:val="en-ZA"/>
        </w:rPr>
        <w:t>,</w:t>
      </w:r>
      <w:r>
        <w:rPr>
          <w:lang w:val="en-ZA"/>
        </w:rPr>
        <w:t xml:space="preserve"> so </w:t>
      </w:r>
      <w:r w:rsidR="007A5F3D">
        <w:rPr>
          <w:lang w:val="en-ZA"/>
        </w:rPr>
        <w:t>we need to include our new field into select query in that view controller for that we should go with controller extension.</w:t>
      </w:r>
    </w:p>
    <w:p w14:paraId="797DFED3" w14:textId="4FACCDAD" w:rsidR="00D07B25" w:rsidRDefault="00D07B25" w:rsidP="00D07B25">
      <w:pPr>
        <w:ind w:left="360" w:firstLine="360"/>
        <w:jc w:val="both"/>
        <w:rPr>
          <w:lang w:val="en-ZA"/>
        </w:rPr>
      </w:pPr>
      <w:r>
        <w:rPr>
          <w:noProof/>
          <w:lang w:val="en-IN" w:eastAsia="en-IN"/>
        </w:rPr>
        <w:drawing>
          <wp:inline distT="0" distB="0" distL="0" distR="0" wp14:anchorId="335B54F8" wp14:editId="0DCDF6CE">
            <wp:extent cx="4788354" cy="2190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9377" cy="219122"/>
                    </a:xfrm>
                    <a:prstGeom prst="rect">
                      <a:avLst/>
                    </a:prstGeom>
                  </pic:spPr>
                </pic:pic>
              </a:graphicData>
            </a:graphic>
          </wp:inline>
        </w:drawing>
      </w:r>
    </w:p>
    <w:p w14:paraId="6C7ED53A" w14:textId="14678782" w:rsidR="00F44DD0" w:rsidRDefault="00F44DD0" w:rsidP="0092718C">
      <w:pPr>
        <w:ind w:left="360"/>
        <w:jc w:val="both"/>
        <w:rPr>
          <w:lang w:val="en-ZA"/>
        </w:rPr>
      </w:pPr>
      <w:r w:rsidRPr="00F44DD0">
        <w:rPr>
          <w:b/>
          <w:bCs/>
          <w:lang w:val="en-ZA"/>
        </w:rPr>
        <w:t>Step5: controller Extension:</w:t>
      </w:r>
      <w:r>
        <w:rPr>
          <w:lang w:val="en-ZA"/>
        </w:rPr>
        <w:t xml:space="preserve"> Select the Project </w:t>
      </w:r>
      <w:r w:rsidRPr="00F44DD0">
        <w:rPr>
          <w:lang w:val="en-ZA"/>
        </w:rPr>
        <w:sym w:font="Wingdings" w:char="F0E0"/>
      </w:r>
      <w:r>
        <w:rPr>
          <w:lang w:val="en-ZA"/>
        </w:rPr>
        <w:t xml:space="preserve"> tools</w:t>
      </w:r>
      <w:r w:rsidRPr="00F44DD0">
        <w:rPr>
          <w:lang w:val="en-ZA"/>
        </w:rPr>
        <w:sym w:font="Wingdings" w:char="F0E0"/>
      </w:r>
      <w:r>
        <w:rPr>
          <w:lang w:val="en-ZA"/>
        </w:rPr>
        <w:t xml:space="preserve"> extensibility pane </w:t>
      </w:r>
      <w:r w:rsidRPr="00F44DD0">
        <w:rPr>
          <w:lang w:val="en-ZA"/>
        </w:rPr>
        <w:sym w:font="Wingdings" w:char="F0E0"/>
      </w:r>
      <w:r>
        <w:rPr>
          <w:lang w:val="en-ZA"/>
        </w:rPr>
        <w:t xml:space="preserve"> Extensibility Mode </w:t>
      </w:r>
      <w:r w:rsidRPr="00F44DD0">
        <w:rPr>
          <w:lang w:val="en-ZA"/>
        </w:rPr>
        <w:sym w:font="Wingdings" w:char="F0E0"/>
      </w:r>
      <w:r>
        <w:rPr>
          <w:lang w:val="en-ZA"/>
        </w:rPr>
        <w:t xml:space="preserve"> find the view controller and expand look for extension point for select query </w:t>
      </w:r>
      <w:r w:rsidRPr="00F44DD0">
        <w:rPr>
          <w:lang w:val="en-ZA"/>
        </w:rPr>
        <w:sym w:font="Wingdings" w:char="F0E0"/>
      </w:r>
      <w:r>
        <w:rPr>
          <w:lang w:val="en-ZA"/>
        </w:rPr>
        <w:t>extend view controller</w:t>
      </w:r>
      <w:r w:rsidRPr="00F44DD0">
        <w:rPr>
          <w:lang w:val="en-ZA"/>
        </w:rPr>
        <w:sym w:font="Wingdings" w:char="F0E0"/>
      </w:r>
      <w:r>
        <w:rPr>
          <w:lang w:val="en-ZA"/>
        </w:rPr>
        <w:t xml:space="preserve"> open extension code.</w:t>
      </w:r>
      <w:r w:rsidR="00E6597A">
        <w:rPr>
          <w:lang w:val="en-ZA"/>
        </w:rPr>
        <w:t xml:space="preserve"> Here we need to send </w:t>
      </w:r>
      <w:r w:rsidR="00045EBB">
        <w:rPr>
          <w:lang w:val="en-ZA"/>
        </w:rPr>
        <w:t>our</w:t>
      </w:r>
      <w:r w:rsidR="00E6597A">
        <w:rPr>
          <w:lang w:val="en-ZA"/>
        </w:rPr>
        <w:t xml:space="preserve"> new field to select query by below code.</w:t>
      </w:r>
    </w:p>
    <w:p w14:paraId="6EB54EB3" w14:textId="31D0350C" w:rsidR="00E6597A" w:rsidRPr="00F44DD0" w:rsidRDefault="00E6597A" w:rsidP="00E6597A">
      <w:pPr>
        <w:ind w:left="360" w:firstLine="360"/>
        <w:jc w:val="both"/>
        <w:rPr>
          <w:lang w:val="en-ZA"/>
        </w:rPr>
      </w:pPr>
      <w:r>
        <w:rPr>
          <w:noProof/>
          <w:lang w:val="en-IN" w:eastAsia="en-IN"/>
        </w:rPr>
        <w:drawing>
          <wp:inline distT="0" distB="0" distL="0" distR="0" wp14:anchorId="1B8FEE65" wp14:editId="2AD7C0E2">
            <wp:extent cx="4095750" cy="1362339"/>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06013" cy="1365753"/>
                    </a:xfrm>
                    <a:prstGeom prst="rect">
                      <a:avLst/>
                    </a:prstGeom>
                  </pic:spPr>
                </pic:pic>
              </a:graphicData>
            </a:graphic>
          </wp:inline>
        </w:drawing>
      </w:r>
    </w:p>
    <w:p w14:paraId="6AFCE19E" w14:textId="461290C0" w:rsidR="002B02A9" w:rsidRDefault="002B02A9" w:rsidP="0092718C">
      <w:pPr>
        <w:ind w:firstLine="360"/>
        <w:jc w:val="both"/>
        <w:rPr>
          <w:lang w:val="en-ZA"/>
        </w:rPr>
      </w:pPr>
      <w:r>
        <w:rPr>
          <w:b/>
          <w:bCs/>
          <w:lang w:val="en-ZA"/>
        </w:rPr>
        <w:t>I18n Extension:</w:t>
      </w:r>
      <w:r w:rsidRPr="00DA5348">
        <w:rPr>
          <w:lang w:val="en-ZA"/>
        </w:rPr>
        <w:t xml:space="preserve"> We should not hardcode anything </w:t>
      </w:r>
      <w:r w:rsidR="00DA5348" w:rsidRPr="00DA5348">
        <w:rPr>
          <w:lang w:val="en-ZA"/>
        </w:rPr>
        <w:t>replace the above attribute title with I18n like below.</w:t>
      </w:r>
    </w:p>
    <w:p w14:paraId="5147EE64" w14:textId="211E6C73" w:rsidR="00DA5348" w:rsidRDefault="00DA5348" w:rsidP="00DA5348">
      <w:pPr>
        <w:ind w:firstLine="720"/>
        <w:jc w:val="both"/>
        <w:rPr>
          <w:b/>
          <w:bCs/>
          <w:lang w:val="en-ZA"/>
        </w:rPr>
      </w:pPr>
      <w:r>
        <w:rPr>
          <w:noProof/>
          <w:lang w:val="en-IN" w:eastAsia="en-IN"/>
        </w:rPr>
        <w:drawing>
          <wp:inline distT="0" distB="0" distL="0" distR="0" wp14:anchorId="506CCDD3" wp14:editId="7921092A">
            <wp:extent cx="4381500" cy="171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1500" cy="171450"/>
                    </a:xfrm>
                    <a:prstGeom prst="rect">
                      <a:avLst/>
                    </a:prstGeom>
                  </pic:spPr>
                </pic:pic>
              </a:graphicData>
            </a:graphic>
          </wp:inline>
        </w:drawing>
      </w:r>
    </w:p>
    <w:p w14:paraId="27332A48" w14:textId="6E4A150F" w:rsidR="00104555" w:rsidRDefault="00BE124D" w:rsidP="00C46105">
      <w:pPr>
        <w:spacing w:after="0"/>
        <w:ind w:left="360"/>
        <w:jc w:val="both"/>
        <w:rPr>
          <w:lang w:val="en-ZA"/>
        </w:rPr>
      </w:pPr>
      <w:r>
        <w:rPr>
          <w:lang w:val="en-ZA"/>
        </w:rPr>
        <w:t xml:space="preserve">To change the above title </w:t>
      </w:r>
      <w:r w:rsidR="00104555" w:rsidRPr="00104555">
        <w:rPr>
          <w:lang w:val="en-ZA"/>
        </w:rPr>
        <w:t>we need to do I18n extension</w:t>
      </w:r>
      <w:r w:rsidR="00104555">
        <w:rPr>
          <w:lang w:val="en-ZA"/>
        </w:rPr>
        <w:t>, right click on project</w:t>
      </w:r>
      <w:r w:rsidR="00104555" w:rsidRPr="00104555">
        <w:rPr>
          <w:lang w:val="en-ZA"/>
        </w:rPr>
        <w:sym w:font="Wingdings" w:char="F0E0"/>
      </w:r>
      <w:r w:rsidR="00104555">
        <w:rPr>
          <w:lang w:val="en-ZA"/>
        </w:rPr>
        <w:t xml:space="preserve">New </w:t>
      </w:r>
      <w:r w:rsidR="00104555" w:rsidRPr="00104555">
        <w:rPr>
          <w:lang w:val="en-ZA"/>
        </w:rPr>
        <w:sym w:font="Wingdings" w:char="F0E0"/>
      </w:r>
      <w:r w:rsidR="00104555">
        <w:rPr>
          <w:lang w:val="en-ZA"/>
        </w:rPr>
        <w:t xml:space="preserve"> Extension </w:t>
      </w:r>
      <w:r w:rsidR="00104555" w:rsidRPr="00104555">
        <w:rPr>
          <w:lang w:val="en-ZA"/>
        </w:rPr>
        <w:sym w:font="Wingdings" w:char="F0E0"/>
      </w:r>
      <w:r w:rsidR="00104555">
        <w:rPr>
          <w:lang w:val="en-ZA"/>
        </w:rPr>
        <w:t xml:space="preserve"> select I18n resource Text Customization </w:t>
      </w:r>
      <w:r w:rsidR="00104555" w:rsidRPr="00104555">
        <w:rPr>
          <w:lang w:val="en-ZA"/>
        </w:rPr>
        <w:sym w:font="Wingdings" w:char="F0E0"/>
      </w:r>
      <w:r w:rsidR="00A82982">
        <w:rPr>
          <w:lang w:val="en-ZA"/>
        </w:rPr>
        <w:t xml:space="preserve"> Next </w:t>
      </w:r>
      <w:r w:rsidR="00A82982" w:rsidRPr="00A82982">
        <w:rPr>
          <w:lang w:val="en-ZA"/>
        </w:rPr>
        <w:sym w:font="Wingdings" w:char="F0E0"/>
      </w:r>
      <w:r w:rsidR="00A82982">
        <w:rPr>
          <w:lang w:val="en-ZA"/>
        </w:rPr>
        <w:t xml:space="preserve"> Finish. From Original application it will pull I18n file, open the file and mention DOCTYPE text.</w:t>
      </w:r>
    </w:p>
    <w:p w14:paraId="0A870453" w14:textId="01AF09A4" w:rsidR="007F717C" w:rsidRDefault="007F717C" w:rsidP="00C46105">
      <w:pPr>
        <w:spacing w:after="0"/>
        <w:ind w:left="360"/>
        <w:jc w:val="both"/>
        <w:rPr>
          <w:lang w:val="en-ZA"/>
        </w:rPr>
      </w:pPr>
      <w:r>
        <w:rPr>
          <w:lang w:val="en-ZA"/>
        </w:rPr>
        <w:t xml:space="preserve">I18n stands for </w:t>
      </w:r>
      <w:r w:rsidRPr="00C46105">
        <w:rPr>
          <w:b/>
          <w:bCs/>
          <w:lang w:val="en-ZA"/>
        </w:rPr>
        <w:t>I</w:t>
      </w:r>
      <w:r>
        <w:rPr>
          <w:lang w:val="en-ZA"/>
        </w:rPr>
        <w:t>nternationalizatio</w:t>
      </w:r>
      <w:r w:rsidRPr="007F717C">
        <w:rPr>
          <w:b/>
          <w:bCs/>
          <w:lang w:val="en-ZA"/>
        </w:rPr>
        <w:t>n</w:t>
      </w:r>
      <w:r>
        <w:rPr>
          <w:lang w:val="en-ZA"/>
        </w:rPr>
        <w:t>.</w:t>
      </w:r>
      <w:r w:rsidR="00C46105">
        <w:rPr>
          <w:lang w:val="en-ZA"/>
        </w:rPr>
        <w:t xml:space="preserve"> </w:t>
      </w:r>
    </w:p>
    <w:p w14:paraId="38FE5778" w14:textId="1C88DB69" w:rsidR="0092718C" w:rsidRDefault="002B02A9" w:rsidP="00045EBB">
      <w:pPr>
        <w:spacing w:after="0"/>
        <w:ind w:left="360"/>
        <w:jc w:val="both"/>
        <w:rPr>
          <w:lang w:val="en-ZA"/>
        </w:rPr>
      </w:pPr>
      <w:r w:rsidRPr="002B02A9">
        <w:rPr>
          <w:b/>
          <w:bCs/>
          <w:lang w:val="en-ZA"/>
        </w:rPr>
        <w:t>View Replacement:</w:t>
      </w:r>
      <w:r w:rsidRPr="002B02A9">
        <w:rPr>
          <w:lang w:val="en-ZA"/>
        </w:rPr>
        <w:t xml:space="preserve"> Normally SAP will not be recommended b</w:t>
      </w:r>
      <w:r w:rsidR="009417E5">
        <w:rPr>
          <w:lang w:val="en-ZA"/>
        </w:rPr>
        <w:t>ecause,</w:t>
      </w:r>
      <w:r w:rsidR="00C2079C">
        <w:rPr>
          <w:lang w:val="en-ZA"/>
        </w:rPr>
        <w:t xml:space="preserve"> </w:t>
      </w:r>
      <w:r w:rsidR="009417E5">
        <w:rPr>
          <w:lang w:val="en-ZA"/>
        </w:rPr>
        <w:t xml:space="preserve">when </w:t>
      </w:r>
      <w:r w:rsidRPr="002B02A9">
        <w:rPr>
          <w:lang w:val="en-ZA"/>
        </w:rPr>
        <w:t>the FIORI app gets upgraded</w:t>
      </w:r>
      <w:r>
        <w:rPr>
          <w:lang w:val="en-ZA"/>
        </w:rPr>
        <w:t xml:space="preserve"> </w:t>
      </w:r>
      <w:r w:rsidR="008F3E80">
        <w:rPr>
          <w:lang w:val="en-ZA"/>
        </w:rPr>
        <w:t>those</w:t>
      </w:r>
      <w:r>
        <w:rPr>
          <w:lang w:val="en-ZA"/>
        </w:rPr>
        <w:t xml:space="preserve"> new features are not coming if we go with view replacement. </w:t>
      </w:r>
    </w:p>
    <w:p w14:paraId="05F38A85" w14:textId="5DD48B22" w:rsidR="004B354A" w:rsidRDefault="004B354A" w:rsidP="00045EBB">
      <w:pPr>
        <w:spacing w:after="0"/>
        <w:ind w:left="360"/>
        <w:jc w:val="both"/>
        <w:rPr>
          <w:lang w:val="en-ZA"/>
        </w:rPr>
      </w:pPr>
      <w:r w:rsidRPr="00045EBB">
        <w:rPr>
          <w:lang w:val="en-ZA"/>
        </w:rPr>
        <w:t xml:space="preserve">If we want to add one </w:t>
      </w:r>
      <w:r w:rsidR="00045EBB" w:rsidRPr="00045EBB">
        <w:rPr>
          <w:lang w:val="en-ZA"/>
        </w:rPr>
        <w:t>Button in list UI element of Master view</w:t>
      </w:r>
      <w:r w:rsidR="00045EBB">
        <w:rPr>
          <w:lang w:val="en-ZA"/>
        </w:rPr>
        <w:t xml:space="preserve">, here we don’t have an extension to add this button, so we should go with view replacement. </w:t>
      </w:r>
    </w:p>
    <w:p w14:paraId="3DEA7157" w14:textId="1564DDE6" w:rsidR="00045EBB" w:rsidRDefault="00045EBB" w:rsidP="00045EBB">
      <w:pPr>
        <w:spacing w:after="0"/>
        <w:ind w:left="360"/>
        <w:jc w:val="both"/>
        <w:rPr>
          <w:lang w:val="en-ZA"/>
        </w:rPr>
      </w:pPr>
      <w:r>
        <w:rPr>
          <w:lang w:val="en-ZA"/>
        </w:rPr>
        <w:t xml:space="preserve">Select the Project </w:t>
      </w:r>
      <w:r w:rsidRPr="00F44DD0">
        <w:rPr>
          <w:lang w:val="en-ZA"/>
        </w:rPr>
        <w:sym w:font="Wingdings" w:char="F0E0"/>
      </w:r>
      <w:r>
        <w:rPr>
          <w:lang w:val="en-ZA"/>
        </w:rPr>
        <w:t xml:space="preserve"> tools</w:t>
      </w:r>
      <w:r w:rsidRPr="00F44DD0">
        <w:rPr>
          <w:lang w:val="en-ZA"/>
        </w:rPr>
        <w:sym w:font="Wingdings" w:char="F0E0"/>
      </w:r>
      <w:r>
        <w:rPr>
          <w:lang w:val="en-ZA"/>
        </w:rPr>
        <w:t xml:space="preserve"> extensibility pane </w:t>
      </w:r>
      <w:r w:rsidRPr="00F44DD0">
        <w:rPr>
          <w:lang w:val="en-ZA"/>
        </w:rPr>
        <w:sym w:font="Wingdings" w:char="F0E0"/>
      </w:r>
      <w:r>
        <w:rPr>
          <w:lang w:val="en-ZA"/>
        </w:rPr>
        <w:t xml:space="preserve"> Extensibility Mode, on right side goto outline select the view and right click on it </w:t>
      </w:r>
      <w:r w:rsidRPr="00045EBB">
        <w:rPr>
          <w:lang w:val="en-ZA"/>
        </w:rPr>
        <w:sym w:font="Wingdings" w:char="F0E0"/>
      </w:r>
      <w:r>
        <w:rPr>
          <w:lang w:val="en-ZA"/>
        </w:rPr>
        <w:t xml:space="preserve"> Replace with a copy of the original view</w:t>
      </w:r>
      <w:r w:rsidRPr="00045EBB">
        <w:rPr>
          <w:lang w:val="en-ZA"/>
        </w:rPr>
        <w:sym w:font="Wingdings" w:char="F0E0"/>
      </w:r>
      <w:r>
        <w:rPr>
          <w:lang w:val="en-ZA"/>
        </w:rPr>
        <w:t xml:space="preserve"> </w:t>
      </w:r>
      <w:r w:rsidR="00796EB4">
        <w:rPr>
          <w:lang w:val="en-ZA"/>
        </w:rPr>
        <w:t xml:space="preserve">click on </w:t>
      </w:r>
      <w:r>
        <w:rPr>
          <w:lang w:val="en-ZA"/>
        </w:rPr>
        <w:t xml:space="preserve">open extension code. </w:t>
      </w:r>
      <w:r w:rsidR="00796EB4">
        <w:rPr>
          <w:lang w:val="en-ZA"/>
        </w:rPr>
        <w:t xml:space="preserve">The one view with name </w:t>
      </w:r>
      <w:r w:rsidR="00796EB4" w:rsidRPr="00796EB4">
        <w:rPr>
          <w:b/>
          <w:bCs/>
          <w:lang w:val="en-ZA"/>
        </w:rPr>
        <w:t>&lt;viewname&gt;Custom.view.xml</w:t>
      </w:r>
      <w:r w:rsidR="00796EB4">
        <w:rPr>
          <w:lang w:val="en-ZA"/>
        </w:rPr>
        <w:t xml:space="preserve"> will be created and add our code to create a Button as below.</w:t>
      </w:r>
    </w:p>
    <w:p w14:paraId="59A174B4" w14:textId="5FA951B5" w:rsidR="00796EB4" w:rsidRDefault="00796EB4" w:rsidP="00796EB4">
      <w:pPr>
        <w:spacing w:after="0"/>
        <w:ind w:left="360" w:firstLine="360"/>
        <w:jc w:val="both"/>
        <w:rPr>
          <w:lang w:val="en-ZA"/>
        </w:rPr>
      </w:pPr>
      <w:r>
        <w:rPr>
          <w:noProof/>
          <w:lang w:val="en-IN" w:eastAsia="en-IN"/>
        </w:rPr>
        <w:drawing>
          <wp:inline distT="0" distB="0" distL="0" distR="0" wp14:anchorId="4ECD3324" wp14:editId="1BEF64CC">
            <wp:extent cx="4191000" cy="19447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06104" cy="204460"/>
                    </a:xfrm>
                    <a:prstGeom prst="rect">
                      <a:avLst/>
                    </a:prstGeom>
                  </pic:spPr>
                </pic:pic>
              </a:graphicData>
            </a:graphic>
          </wp:inline>
        </w:drawing>
      </w:r>
    </w:p>
    <w:p w14:paraId="7DB087A2" w14:textId="1474E335" w:rsidR="006C1D72" w:rsidRDefault="006C1D72" w:rsidP="00EB1B20">
      <w:pPr>
        <w:spacing w:after="0"/>
        <w:ind w:left="360"/>
        <w:jc w:val="both"/>
        <w:rPr>
          <w:lang w:val="en-ZA"/>
        </w:rPr>
      </w:pPr>
      <w:r>
        <w:rPr>
          <w:lang w:val="en-ZA"/>
        </w:rPr>
        <w:t>If replace the view, whatever the extension we used to include document type those will not come.</w:t>
      </w:r>
      <w:r w:rsidR="00276341">
        <w:rPr>
          <w:lang w:val="en-ZA"/>
        </w:rPr>
        <w:t xml:space="preserve"> </w:t>
      </w:r>
      <w:r w:rsidR="00EB1B20">
        <w:rPr>
          <w:lang w:val="en-ZA"/>
        </w:rPr>
        <w:t>To get those UI elements we can write in our view itself.</w:t>
      </w:r>
    </w:p>
    <w:p w14:paraId="7EDF39AF" w14:textId="1C108574" w:rsidR="00276341" w:rsidRPr="005F5B3E" w:rsidRDefault="00276341" w:rsidP="00EB1B20">
      <w:pPr>
        <w:spacing w:after="0"/>
        <w:ind w:left="360"/>
        <w:jc w:val="both"/>
        <w:rPr>
          <w:lang w:val="en-ZA"/>
        </w:rPr>
      </w:pPr>
      <w:r w:rsidRPr="00276341">
        <w:rPr>
          <w:b/>
          <w:bCs/>
          <w:lang w:val="en-ZA"/>
        </w:rPr>
        <w:t xml:space="preserve">Controller </w:t>
      </w:r>
      <w:r w:rsidR="008073BD" w:rsidRPr="00276341">
        <w:rPr>
          <w:b/>
          <w:bCs/>
          <w:lang w:val="en-ZA"/>
        </w:rPr>
        <w:t>Replacement:</w:t>
      </w:r>
      <w:r w:rsidR="008073BD">
        <w:rPr>
          <w:b/>
          <w:bCs/>
          <w:lang w:val="en-ZA"/>
        </w:rPr>
        <w:t xml:space="preserve"> </w:t>
      </w:r>
      <w:r w:rsidR="005F5B3E">
        <w:rPr>
          <w:lang w:val="en-ZA"/>
        </w:rPr>
        <w:t>whenever we do view replacement, then we are forcefully in position to replace the controller.</w:t>
      </w:r>
    </w:p>
    <w:p w14:paraId="60341FEA" w14:textId="3A8ED61D" w:rsidR="00EB1B20" w:rsidRPr="00045EBB" w:rsidRDefault="005F5B3E" w:rsidP="005F5B3E">
      <w:pPr>
        <w:spacing w:after="0"/>
        <w:ind w:left="360"/>
        <w:jc w:val="both"/>
        <w:rPr>
          <w:lang w:val="en-ZA"/>
        </w:rPr>
      </w:pPr>
      <w:r>
        <w:rPr>
          <w:lang w:val="en-ZA"/>
        </w:rPr>
        <w:t xml:space="preserve">For above button we need to write the logic when press event is triggered, for that we need to do controller replacement because that button we kept in view which replaced standard view. To replace the </w:t>
      </w:r>
      <w:r w:rsidR="00C66855">
        <w:rPr>
          <w:lang w:val="en-ZA"/>
        </w:rPr>
        <w:t>controller,</w:t>
      </w:r>
      <w:r>
        <w:rPr>
          <w:lang w:val="en-ZA"/>
        </w:rPr>
        <w:t xml:space="preserve"> we should follow below. </w:t>
      </w:r>
    </w:p>
    <w:p w14:paraId="323B2E87" w14:textId="1F80E2BF" w:rsidR="00C23803" w:rsidRDefault="00972ACB" w:rsidP="000F7F5A">
      <w:pPr>
        <w:spacing w:after="0"/>
        <w:ind w:left="360"/>
        <w:jc w:val="both"/>
        <w:rPr>
          <w:lang w:val="en-ZA"/>
        </w:rPr>
      </w:pPr>
      <w:r>
        <w:rPr>
          <w:lang w:val="en-ZA"/>
        </w:rPr>
        <w:t xml:space="preserve">Select the Project </w:t>
      </w:r>
      <w:r w:rsidRPr="00F44DD0">
        <w:rPr>
          <w:lang w:val="en-ZA"/>
        </w:rPr>
        <w:sym w:font="Wingdings" w:char="F0E0"/>
      </w:r>
      <w:r>
        <w:rPr>
          <w:lang w:val="en-ZA"/>
        </w:rPr>
        <w:t xml:space="preserve"> tools</w:t>
      </w:r>
      <w:r w:rsidRPr="00F44DD0">
        <w:rPr>
          <w:lang w:val="en-ZA"/>
        </w:rPr>
        <w:sym w:font="Wingdings" w:char="F0E0"/>
      </w:r>
      <w:r>
        <w:rPr>
          <w:lang w:val="en-ZA"/>
        </w:rPr>
        <w:t xml:space="preserve"> extensibility pane </w:t>
      </w:r>
      <w:r w:rsidRPr="00F44DD0">
        <w:rPr>
          <w:lang w:val="en-ZA"/>
        </w:rPr>
        <w:sym w:font="Wingdings" w:char="F0E0"/>
      </w:r>
      <w:r>
        <w:rPr>
          <w:lang w:val="en-ZA"/>
        </w:rPr>
        <w:t xml:space="preserve"> Extensibility Mode</w:t>
      </w:r>
      <w:r w:rsidR="001C7922">
        <w:rPr>
          <w:lang w:val="en-ZA"/>
        </w:rPr>
        <w:t>, on right side goto outline select the controller. If this controller already extended then we don’t have an option to replace it, so we need to remove extension then replace it, to remove it goto manifest.json file and remove controller extension and come to extensibility pane and do extend the controller with original controller</w:t>
      </w:r>
      <w:r w:rsidR="00DB0BF9">
        <w:rPr>
          <w:lang w:val="en-ZA"/>
        </w:rPr>
        <w:t>.</w:t>
      </w:r>
    </w:p>
    <w:p w14:paraId="2E876D63" w14:textId="7CC0019A" w:rsidR="00DB0BF9" w:rsidRDefault="0094776A" w:rsidP="000F7F5A">
      <w:pPr>
        <w:spacing w:after="0"/>
        <w:ind w:left="360"/>
        <w:jc w:val="both"/>
        <w:rPr>
          <w:lang w:val="en-ZA"/>
        </w:rPr>
      </w:pPr>
      <w:r>
        <w:rPr>
          <w:lang w:val="en-ZA"/>
        </w:rPr>
        <w:t>Then the extended controller will open, here we need to write our code at the top or bottom in between curly braces</w:t>
      </w:r>
      <w:r w:rsidR="006D2A27">
        <w:rPr>
          <w:lang w:val="en-ZA"/>
        </w:rPr>
        <w:t xml:space="preserve"> without disturbing the existed lines.</w:t>
      </w:r>
    </w:p>
    <w:p w14:paraId="6D0A7C16" w14:textId="74AE4E1B" w:rsidR="00F12FD3" w:rsidRDefault="00F12FD3" w:rsidP="00F12FD3">
      <w:pPr>
        <w:pStyle w:val="ListParagraph"/>
        <w:numPr>
          <w:ilvl w:val="0"/>
          <w:numId w:val="3"/>
        </w:numPr>
        <w:jc w:val="both"/>
        <w:rPr>
          <w:b/>
          <w:bCs/>
          <w:color w:val="FF0000"/>
          <w:lang w:val="en-ZA"/>
        </w:rPr>
      </w:pPr>
      <w:r w:rsidRPr="00F12FD3">
        <w:rPr>
          <w:b/>
          <w:bCs/>
          <w:color w:val="FF0000"/>
          <w:lang w:val="en-ZA"/>
        </w:rPr>
        <w:t>Cross App Navigation  and Theme Designer:</w:t>
      </w:r>
      <w:r>
        <w:rPr>
          <w:b/>
          <w:bCs/>
          <w:color w:val="FF0000"/>
          <w:lang w:val="en-ZA"/>
        </w:rPr>
        <w:t>44-</w:t>
      </w:r>
    </w:p>
    <w:p w14:paraId="5DF74589" w14:textId="20D15FC8" w:rsidR="00A87F21" w:rsidRDefault="00A87F21" w:rsidP="00A87F21">
      <w:pPr>
        <w:pStyle w:val="ListParagraph"/>
        <w:ind w:left="360"/>
        <w:jc w:val="both"/>
        <w:rPr>
          <w:lang w:val="en-ZA"/>
        </w:rPr>
      </w:pPr>
      <w:bookmarkStart w:id="73" w:name="cross_app_nav"/>
      <w:r w:rsidRPr="00A87F21">
        <w:rPr>
          <w:b/>
          <w:bCs/>
          <w:u w:val="single"/>
          <w:lang w:val="en-ZA"/>
        </w:rPr>
        <w:t>Cross App Navigation:</w:t>
      </w:r>
      <w:r>
        <w:rPr>
          <w:b/>
          <w:bCs/>
          <w:u w:val="single"/>
          <w:lang w:val="en-ZA"/>
        </w:rPr>
        <w:t xml:space="preserve"> </w:t>
      </w:r>
      <w:bookmarkEnd w:id="73"/>
      <w:r>
        <w:rPr>
          <w:lang w:val="en-ZA"/>
        </w:rPr>
        <w:t>In Realtime when we have multiple applications within the launchpad, navigate from one application to another application is called cross application navigation.</w:t>
      </w:r>
    </w:p>
    <w:p w14:paraId="4949DF2A" w14:textId="2EA6585F" w:rsidR="00A87F21" w:rsidRDefault="002F51AB" w:rsidP="00A87F21">
      <w:pPr>
        <w:pStyle w:val="ListParagraph"/>
        <w:ind w:left="360"/>
        <w:jc w:val="both"/>
        <w:rPr>
          <w:lang w:val="en-ZA"/>
        </w:rPr>
      </w:pPr>
      <w:r w:rsidRPr="00814177">
        <w:rPr>
          <w:b/>
          <w:bCs/>
          <w:lang w:val="en-ZA"/>
        </w:rPr>
        <w:t>Exercise:</w:t>
      </w:r>
      <w:r>
        <w:rPr>
          <w:lang w:val="en-ZA"/>
        </w:rPr>
        <w:t xml:space="preserve"> Cross App navigation with parameter- design below Cross App1 with List</w:t>
      </w:r>
      <w:r w:rsidR="00814177">
        <w:rPr>
          <w:lang w:val="en-ZA"/>
        </w:rPr>
        <w:t>, and design Cross App2 with input filed and search button and simpleForm. When user click</w:t>
      </w:r>
      <w:r w:rsidR="0022383A">
        <w:rPr>
          <w:lang w:val="en-ZA"/>
        </w:rPr>
        <w:t xml:space="preserve"> on any list item </w:t>
      </w:r>
      <w:r w:rsidR="00814177">
        <w:rPr>
          <w:lang w:val="en-ZA"/>
        </w:rPr>
        <w:t xml:space="preserve">in App1 that </w:t>
      </w:r>
      <w:r w:rsidR="004072F2">
        <w:rPr>
          <w:lang w:val="en-ZA"/>
        </w:rPr>
        <w:t>Product</w:t>
      </w:r>
      <w:r w:rsidR="00814177">
        <w:rPr>
          <w:lang w:val="en-ZA"/>
        </w:rPr>
        <w:t xml:space="preserve"> details will display in App2.</w:t>
      </w:r>
    </w:p>
    <w:p w14:paraId="5DC04BF3" w14:textId="2E1F6DAA" w:rsidR="002F51AB" w:rsidRDefault="0086020D" w:rsidP="00DC4F44">
      <w:pPr>
        <w:pStyle w:val="ListParagraph"/>
        <w:ind w:left="360" w:firstLine="360"/>
        <w:jc w:val="both"/>
        <w:rPr>
          <w:noProof/>
          <w:lang w:val="en-IN" w:eastAsia="en-IN"/>
        </w:rPr>
      </w:pPr>
      <w:r>
        <w:rPr>
          <w:noProof/>
          <w:lang w:val="en-IN" w:eastAsia="en-IN"/>
        </w:rPr>
        <w:drawing>
          <wp:inline distT="0" distB="0" distL="0" distR="0" wp14:anchorId="40230E07" wp14:editId="1BDDFC29">
            <wp:extent cx="5353050" cy="14668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353050" cy="1466850"/>
                    </a:xfrm>
                    <a:prstGeom prst="rect">
                      <a:avLst/>
                    </a:prstGeom>
                  </pic:spPr>
                </pic:pic>
              </a:graphicData>
            </a:graphic>
          </wp:inline>
        </w:drawing>
      </w:r>
    </w:p>
    <w:p w14:paraId="48B4E459" w14:textId="7A578BF0" w:rsidR="00943EC4" w:rsidRDefault="0086020D" w:rsidP="00DC4F44">
      <w:pPr>
        <w:pStyle w:val="ListParagraph"/>
        <w:ind w:left="360" w:firstLine="360"/>
        <w:jc w:val="both"/>
        <w:rPr>
          <w:lang w:val="en-ZA"/>
        </w:rPr>
      </w:pPr>
      <w:r>
        <w:rPr>
          <w:noProof/>
          <w:lang w:val="en-IN" w:eastAsia="en-IN"/>
        </w:rPr>
        <w:drawing>
          <wp:inline distT="0" distB="0" distL="0" distR="0" wp14:anchorId="20B84F57" wp14:editId="59C88D27">
            <wp:extent cx="5314950" cy="20669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14950" cy="2066925"/>
                    </a:xfrm>
                    <a:prstGeom prst="rect">
                      <a:avLst/>
                    </a:prstGeom>
                  </pic:spPr>
                </pic:pic>
              </a:graphicData>
            </a:graphic>
          </wp:inline>
        </w:drawing>
      </w:r>
    </w:p>
    <w:p w14:paraId="18399952" w14:textId="27103ED3" w:rsidR="00943EC4" w:rsidRDefault="00943EC4" w:rsidP="00A87F21">
      <w:pPr>
        <w:pStyle w:val="ListParagraph"/>
        <w:ind w:left="360"/>
        <w:jc w:val="both"/>
        <w:rPr>
          <w:lang w:val="en-ZA"/>
        </w:rPr>
      </w:pPr>
      <w:r>
        <w:rPr>
          <w:lang w:val="en-ZA"/>
        </w:rPr>
        <w:t>To de</w:t>
      </w:r>
      <w:r w:rsidR="0080267C">
        <w:rPr>
          <w:lang w:val="en-ZA"/>
        </w:rPr>
        <w:t>si</w:t>
      </w:r>
      <w:r>
        <w:rPr>
          <w:lang w:val="en-ZA"/>
        </w:rPr>
        <w:t>gn the Cross App1 the XML view code as below.</w:t>
      </w:r>
    </w:p>
    <w:p w14:paraId="1ABDCCDF" w14:textId="0118D66B" w:rsidR="00CA0D88" w:rsidRDefault="00943EC4" w:rsidP="00943EC4">
      <w:pPr>
        <w:pStyle w:val="ListParagraph"/>
        <w:ind w:left="360" w:firstLine="360"/>
        <w:jc w:val="both"/>
        <w:rPr>
          <w:lang w:val="en-ZA"/>
        </w:rPr>
      </w:pPr>
      <w:r>
        <w:rPr>
          <w:noProof/>
          <w:lang w:val="en-IN" w:eastAsia="en-IN"/>
        </w:rPr>
        <w:drawing>
          <wp:inline distT="0" distB="0" distL="0" distR="0" wp14:anchorId="30E6782D" wp14:editId="08B699B7">
            <wp:extent cx="3438525" cy="1944177"/>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50942" cy="1951198"/>
                    </a:xfrm>
                    <a:prstGeom prst="rect">
                      <a:avLst/>
                    </a:prstGeom>
                  </pic:spPr>
                </pic:pic>
              </a:graphicData>
            </a:graphic>
          </wp:inline>
        </w:drawing>
      </w:r>
    </w:p>
    <w:p w14:paraId="27C18A64" w14:textId="696E7953" w:rsidR="00CA0D88" w:rsidRDefault="00CA0D88" w:rsidP="00A87F21">
      <w:pPr>
        <w:pStyle w:val="ListParagraph"/>
        <w:ind w:left="360"/>
        <w:jc w:val="both"/>
        <w:rPr>
          <w:lang w:val="en-ZA"/>
        </w:rPr>
      </w:pPr>
      <w:r>
        <w:rPr>
          <w:lang w:val="en-ZA"/>
        </w:rPr>
        <w:t>When user click on any product</w:t>
      </w:r>
      <w:r w:rsidR="002641CA">
        <w:rPr>
          <w:lang w:val="en-ZA"/>
        </w:rPr>
        <w:t xml:space="preserve"> list item</w:t>
      </w:r>
      <w:r>
        <w:rPr>
          <w:lang w:val="en-ZA"/>
        </w:rPr>
        <w:t xml:space="preserve"> from Product lists</w:t>
      </w:r>
      <w:r w:rsidR="00943EC4">
        <w:rPr>
          <w:lang w:val="en-ZA"/>
        </w:rPr>
        <w:t xml:space="preserve"> in Cross App1</w:t>
      </w:r>
      <w:r>
        <w:rPr>
          <w:lang w:val="en-ZA"/>
        </w:rPr>
        <w:t>, then we should read that product id and send it to other application and display product details.</w:t>
      </w:r>
      <w:r w:rsidR="004009D3">
        <w:rPr>
          <w:lang w:val="en-ZA"/>
        </w:rPr>
        <w:t xml:space="preserve"> </w:t>
      </w:r>
      <w:r w:rsidR="00943EC4">
        <w:rPr>
          <w:lang w:val="en-ZA"/>
        </w:rPr>
        <w:t>Here the controller code is as below.</w:t>
      </w:r>
    </w:p>
    <w:p w14:paraId="57D6C6D5" w14:textId="75C1EA75" w:rsidR="00943EC4" w:rsidRDefault="00943EC4" w:rsidP="00943EC4">
      <w:pPr>
        <w:pStyle w:val="ListParagraph"/>
        <w:ind w:left="360" w:firstLine="360"/>
        <w:jc w:val="both"/>
        <w:rPr>
          <w:lang w:val="en-ZA"/>
        </w:rPr>
      </w:pPr>
      <w:r>
        <w:rPr>
          <w:noProof/>
          <w:lang w:val="en-IN" w:eastAsia="en-IN"/>
        </w:rPr>
        <w:drawing>
          <wp:inline distT="0" distB="0" distL="0" distR="0" wp14:anchorId="2B4C7A86" wp14:editId="27864F1F">
            <wp:extent cx="4333875" cy="259882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377539" cy="2625006"/>
                    </a:xfrm>
                    <a:prstGeom prst="rect">
                      <a:avLst/>
                    </a:prstGeom>
                  </pic:spPr>
                </pic:pic>
              </a:graphicData>
            </a:graphic>
          </wp:inline>
        </w:drawing>
      </w:r>
    </w:p>
    <w:p w14:paraId="515E54D7" w14:textId="5F003E13" w:rsidR="00943EC4" w:rsidRDefault="00832153" w:rsidP="00A87F21">
      <w:pPr>
        <w:pStyle w:val="ListParagraph"/>
        <w:ind w:left="360"/>
        <w:jc w:val="both"/>
        <w:rPr>
          <w:lang w:val="en-ZA"/>
        </w:rPr>
      </w:pPr>
      <w:r>
        <w:rPr>
          <w:lang w:val="en-ZA"/>
        </w:rPr>
        <w:t>In Cross App2 the XML View code as below.</w:t>
      </w:r>
    </w:p>
    <w:p w14:paraId="5C5C8075" w14:textId="09B74112" w:rsidR="00CA58E7" w:rsidRDefault="005F7A9C" w:rsidP="00A87F21">
      <w:pPr>
        <w:pStyle w:val="ListParagraph"/>
        <w:ind w:left="360"/>
        <w:jc w:val="both"/>
        <w:rPr>
          <w:lang w:val="en-ZA"/>
        </w:rPr>
      </w:pPr>
      <w:r>
        <w:rPr>
          <w:lang w:val="en-ZA"/>
        </w:rPr>
        <w:t>When we landed up to Cross App2</w:t>
      </w:r>
      <w:r w:rsidR="00832153">
        <w:rPr>
          <w:lang w:val="en-ZA"/>
        </w:rPr>
        <w:t xml:space="preserve"> from Cross App1,</w:t>
      </w:r>
      <w:r w:rsidR="00F74F3C">
        <w:rPr>
          <w:lang w:val="en-ZA"/>
        </w:rPr>
        <w:t xml:space="preserve"> </w:t>
      </w:r>
      <w:r w:rsidR="00832153">
        <w:rPr>
          <w:lang w:val="en-ZA"/>
        </w:rPr>
        <w:t xml:space="preserve">we need to get the product ID </w:t>
      </w:r>
      <w:r w:rsidR="00F74F3C">
        <w:rPr>
          <w:lang w:val="en-ZA"/>
        </w:rPr>
        <w:t>in App2</w:t>
      </w:r>
      <w:r w:rsidR="00832153">
        <w:rPr>
          <w:lang w:val="en-ZA"/>
        </w:rPr>
        <w:t xml:space="preserve"> controller</w:t>
      </w:r>
      <w:r w:rsidR="00E8598C">
        <w:rPr>
          <w:lang w:val="en-ZA"/>
        </w:rPr>
        <w:t xml:space="preserve"> the</w:t>
      </w:r>
      <w:r w:rsidR="00832153">
        <w:rPr>
          <w:lang w:val="en-ZA"/>
        </w:rPr>
        <w:t xml:space="preserve"> code as below.</w:t>
      </w:r>
    </w:p>
    <w:p w14:paraId="46BEDC6B" w14:textId="77777777" w:rsidR="00CA58E7" w:rsidRDefault="00CA58E7" w:rsidP="00A87F21">
      <w:pPr>
        <w:pStyle w:val="ListParagraph"/>
        <w:ind w:left="360"/>
        <w:jc w:val="both"/>
        <w:rPr>
          <w:lang w:val="en-ZA"/>
        </w:rPr>
      </w:pPr>
    </w:p>
    <w:p w14:paraId="16E7D537" w14:textId="77777777" w:rsidR="0040261E" w:rsidRDefault="0040261E" w:rsidP="00CA58E7">
      <w:pPr>
        <w:pStyle w:val="ListParagraph"/>
        <w:ind w:left="360" w:firstLine="360"/>
        <w:jc w:val="both"/>
        <w:rPr>
          <w:noProof/>
          <w:lang w:val="en-IN" w:eastAsia="en-IN"/>
        </w:rPr>
      </w:pPr>
    </w:p>
    <w:p w14:paraId="09EF0620" w14:textId="0A7B36FD" w:rsidR="00CA58E7" w:rsidRDefault="00CA58E7" w:rsidP="00CA58E7">
      <w:pPr>
        <w:pStyle w:val="ListParagraph"/>
        <w:ind w:left="360" w:firstLine="360"/>
        <w:jc w:val="both"/>
        <w:rPr>
          <w:lang w:val="en-ZA"/>
        </w:rPr>
      </w:pPr>
      <w:r>
        <w:rPr>
          <w:noProof/>
          <w:lang w:val="en-IN" w:eastAsia="en-IN"/>
        </w:rPr>
        <w:drawing>
          <wp:inline distT="0" distB="0" distL="0" distR="0" wp14:anchorId="0AE8736D" wp14:editId="6DAFC09C">
            <wp:extent cx="6019800" cy="2309642"/>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25618" cy="2311874"/>
                    </a:xfrm>
                    <a:prstGeom prst="rect">
                      <a:avLst/>
                    </a:prstGeom>
                  </pic:spPr>
                </pic:pic>
              </a:graphicData>
            </a:graphic>
          </wp:inline>
        </w:drawing>
      </w:r>
    </w:p>
    <w:p w14:paraId="33F930D2" w14:textId="438597FA" w:rsidR="0095624E" w:rsidRDefault="0095624E" w:rsidP="002E6C38">
      <w:pPr>
        <w:ind w:firstLine="360"/>
        <w:jc w:val="both"/>
        <w:rPr>
          <w:lang w:val="en-ZA"/>
        </w:rPr>
      </w:pPr>
      <w:r w:rsidRPr="002E6C38">
        <w:rPr>
          <w:b/>
          <w:bCs/>
          <w:lang w:val="en-ZA"/>
        </w:rPr>
        <w:t xml:space="preserve">Note: </w:t>
      </w:r>
      <w:r w:rsidRPr="002E6C38">
        <w:rPr>
          <w:lang w:val="en-ZA"/>
        </w:rPr>
        <w:t>Cross Application navigation testing will be done only in launchpad.</w:t>
      </w:r>
    </w:p>
    <w:p w14:paraId="77243745" w14:textId="62830829" w:rsidR="001A30B5" w:rsidRDefault="001A30B5" w:rsidP="002E6C38">
      <w:pPr>
        <w:ind w:firstLine="360"/>
        <w:jc w:val="both"/>
        <w:rPr>
          <w:lang w:val="en-ZA"/>
        </w:rPr>
      </w:pPr>
      <w:r>
        <w:rPr>
          <w:lang w:val="en-ZA"/>
        </w:rPr>
        <w:t>After completion of the two cross Application des</w:t>
      </w:r>
      <w:r w:rsidR="00EC4012">
        <w:rPr>
          <w:lang w:val="en-ZA"/>
        </w:rPr>
        <w:t>ign, we should deploy those two into ABAP Repository.</w:t>
      </w:r>
    </w:p>
    <w:p w14:paraId="57DD042E" w14:textId="042210C7" w:rsidR="00EC4012" w:rsidRDefault="00EC4012" w:rsidP="009F40D2">
      <w:pPr>
        <w:ind w:left="360"/>
        <w:jc w:val="both"/>
        <w:rPr>
          <w:lang w:val="en-ZA"/>
        </w:rPr>
      </w:pPr>
      <w:r>
        <w:rPr>
          <w:lang w:val="en-ZA"/>
        </w:rPr>
        <w:t>Then create two Semantic objects for two tiles. Go to FIORI Launchpad designer</w:t>
      </w:r>
      <w:r w:rsidR="00756D6A">
        <w:rPr>
          <w:lang w:val="en-ZA"/>
        </w:rPr>
        <w:t xml:space="preserve"> </w:t>
      </w:r>
      <w:r w:rsidR="00D01A18">
        <w:rPr>
          <w:lang w:val="en-ZA"/>
        </w:rPr>
        <w:t>and crate</w:t>
      </w:r>
      <w:r>
        <w:rPr>
          <w:lang w:val="en-ZA"/>
        </w:rPr>
        <w:t xml:space="preserve"> one new Catalog</w:t>
      </w:r>
      <w:r w:rsidR="0068365D">
        <w:rPr>
          <w:lang w:val="en-ZA"/>
        </w:rPr>
        <w:t>,</w:t>
      </w:r>
      <w:r w:rsidR="009F40D2">
        <w:rPr>
          <w:lang w:val="en-ZA"/>
        </w:rPr>
        <w:t xml:space="preserve"> add two </w:t>
      </w:r>
      <w:r w:rsidR="00BC798F">
        <w:rPr>
          <w:lang w:val="en-ZA"/>
        </w:rPr>
        <w:t>tiles and</w:t>
      </w:r>
      <w:r w:rsidR="0068365D">
        <w:rPr>
          <w:lang w:val="en-ZA"/>
        </w:rPr>
        <w:t xml:space="preserve"> apply target mapping for those two tiles.</w:t>
      </w:r>
    </w:p>
    <w:p w14:paraId="106C4851" w14:textId="40C60CA0" w:rsidR="0068365D" w:rsidRDefault="0068365D" w:rsidP="009F40D2">
      <w:pPr>
        <w:ind w:left="360"/>
        <w:jc w:val="both"/>
        <w:rPr>
          <w:lang w:val="en-ZA"/>
        </w:rPr>
      </w:pPr>
      <w:r>
        <w:rPr>
          <w:lang w:val="en-ZA"/>
        </w:rPr>
        <w:t>Create new Group and add above two tiles into this group.</w:t>
      </w:r>
    </w:p>
    <w:p w14:paraId="08DF1DE9" w14:textId="35C2B6FC" w:rsidR="0068365D" w:rsidRDefault="0068365D" w:rsidP="009F40D2">
      <w:pPr>
        <w:ind w:left="360"/>
        <w:jc w:val="both"/>
        <w:rPr>
          <w:lang w:val="en-ZA"/>
        </w:rPr>
      </w:pPr>
      <w:r>
        <w:rPr>
          <w:lang w:val="en-ZA"/>
        </w:rPr>
        <w:t>Add these Catalog and Group into new Role and assign users to that role.</w:t>
      </w:r>
    </w:p>
    <w:p w14:paraId="09F2BD30" w14:textId="77AADFBC" w:rsidR="0068365D" w:rsidRDefault="0068365D" w:rsidP="009F40D2">
      <w:pPr>
        <w:ind w:left="360"/>
        <w:jc w:val="both"/>
        <w:rPr>
          <w:lang w:val="en-ZA"/>
        </w:rPr>
      </w:pPr>
      <w:bookmarkStart w:id="74" w:name="theme_design"/>
      <w:r w:rsidRPr="0068365D">
        <w:rPr>
          <w:b/>
          <w:bCs/>
          <w:u w:val="single"/>
          <w:lang w:val="en-ZA"/>
        </w:rPr>
        <w:t>Theme Designer</w:t>
      </w:r>
      <w:bookmarkEnd w:id="74"/>
      <w:r w:rsidRPr="0068365D">
        <w:rPr>
          <w:b/>
          <w:bCs/>
          <w:u w:val="single"/>
          <w:lang w:val="en-ZA"/>
        </w:rPr>
        <w:t>:</w:t>
      </w:r>
      <w:r>
        <w:rPr>
          <w:b/>
          <w:bCs/>
          <w:u w:val="single"/>
          <w:lang w:val="en-ZA"/>
        </w:rPr>
        <w:t xml:space="preserve"> </w:t>
      </w:r>
      <w:r w:rsidR="00074834">
        <w:rPr>
          <w:lang w:val="en-ZA"/>
        </w:rPr>
        <w:t>we can open this using Tcode or URL, it will open in browser.</w:t>
      </w:r>
    </w:p>
    <w:p w14:paraId="7156357E" w14:textId="4100C224" w:rsidR="00074834" w:rsidRDefault="00074834" w:rsidP="009F40D2">
      <w:pPr>
        <w:ind w:left="360"/>
        <w:jc w:val="both"/>
        <w:rPr>
          <w:lang w:val="en-ZA"/>
        </w:rPr>
      </w:pPr>
      <w:r w:rsidRPr="00074834">
        <w:rPr>
          <w:lang w:val="en-ZA"/>
        </w:rPr>
        <w:t>Tcode</w:t>
      </w:r>
      <w:r w:rsidRPr="00074834">
        <w:rPr>
          <w:lang w:val="en-ZA"/>
        </w:rPr>
        <w:tab/>
      </w:r>
      <w:r w:rsidRPr="00074834">
        <w:rPr>
          <w:lang w:val="en-ZA"/>
        </w:rPr>
        <w:sym w:font="Wingdings" w:char="F0E0"/>
      </w:r>
      <w:r>
        <w:rPr>
          <w:lang w:val="en-ZA"/>
        </w:rPr>
        <w:t xml:space="preserve"> </w:t>
      </w:r>
      <w:r w:rsidRPr="001670B9">
        <w:rPr>
          <w:b/>
          <w:bCs/>
          <w:lang w:val="en-ZA"/>
        </w:rPr>
        <w:t>/ui5/theme_designer</w:t>
      </w:r>
    </w:p>
    <w:p w14:paraId="5524A4AF" w14:textId="765111A4" w:rsidR="00074834" w:rsidRDefault="00074834" w:rsidP="009F40D2">
      <w:pPr>
        <w:ind w:left="360"/>
        <w:jc w:val="both"/>
        <w:rPr>
          <w:lang w:val="en-ZA"/>
        </w:rPr>
      </w:pPr>
      <w:r>
        <w:rPr>
          <w:lang w:val="en-ZA"/>
        </w:rPr>
        <w:t xml:space="preserve">Steps to create a new theme </w:t>
      </w:r>
    </w:p>
    <w:p w14:paraId="1F1EAEBA" w14:textId="5353F186" w:rsidR="00074834" w:rsidRDefault="00074834" w:rsidP="00B80CB8">
      <w:pPr>
        <w:pStyle w:val="ListParagraph"/>
        <w:numPr>
          <w:ilvl w:val="0"/>
          <w:numId w:val="51"/>
        </w:numPr>
        <w:jc w:val="both"/>
        <w:rPr>
          <w:lang w:val="en-ZA"/>
        </w:rPr>
      </w:pPr>
      <w:r>
        <w:rPr>
          <w:lang w:val="en-ZA"/>
        </w:rPr>
        <w:t xml:space="preserve">Click on Create a new theme </w:t>
      </w:r>
      <w:r w:rsidRPr="00074834">
        <w:rPr>
          <w:lang w:val="en-ZA"/>
        </w:rPr>
        <w:sym w:font="Wingdings" w:char="F0E0"/>
      </w:r>
      <w:r>
        <w:rPr>
          <w:lang w:val="en-ZA"/>
        </w:rPr>
        <w:t xml:space="preserve"> choose base theme, click on step2 </w:t>
      </w:r>
      <w:r w:rsidRPr="00074834">
        <w:rPr>
          <w:lang w:val="en-ZA"/>
        </w:rPr>
        <w:sym w:font="Wingdings" w:char="F0E0"/>
      </w:r>
      <w:r>
        <w:rPr>
          <w:lang w:val="en-ZA"/>
        </w:rPr>
        <w:t xml:space="preserve"> theme ID, Title, select Step3 </w:t>
      </w:r>
      <w:r w:rsidRPr="00074834">
        <w:rPr>
          <w:lang w:val="en-ZA"/>
        </w:rPr>
        <w:sym w:font="Wingdings" w:char="F0E0"/>
      </w:r>
      <w:r>
        <w:rPr>
          <w:lang w:val="en-ZA"/>
        </w:rPr>
        <w:t xml:space="preserve"> click on Create Theme. (Support RTL for Arabic country’s this RTL is </w:t>
      </w:r>
      <w:r w:rsidR="00B47A2B">
        <w:rPr>
          <w:lang w:val="en-ZA"/>
        </w:rPr>
        <w:t>check;</w:t>
      </w:r>
      <w:r>
        <w:rPr>
          <w:lang w:val="en-ZA"/>
        </w:rPr>
        <w:t xml:space="preserve"> other </w:t>
      </w:r>
      <w:r w:rsidR="00447FE3">
        <w:rPr>
          <w:lang w:val="en-ZA"/>
        </w:rPr>
        <w:t>countries</w:t>
      </w:r>
      <w:r>
        <w:rPr>
          <w:lang w:val="en-ZA"/>
        </w:rPr>
        <w:t xml:space="preserve"> uncheck).</w:t>
      </w:r>
    </w:p>
    <w:p w14:paraId="220ADD68" w14:textId="276218D5" w:rsidR="00447FE3" w:rsidRDefault="00447FE3" w:rsidP="00447FE3">
      <w:pPr>
        <w:pStyle w:val="ListParagraph"/>
        <w:jc w:val="both"/>
        <w:rPr>
          <w:lang w:val="en-ZA"/>
        </w:rPr>
      </w:pPr>
      <w:r>
        <w:rPr>
          <w:lang w:val="en-ZA"/>
        </w:rPr>
        <w:t>Here RTL stands for Right to Left.</w:t>
      </w:r>
    </w:p>
    <w:p w14:paraId="795F6BD5" w14:textId="557E97E0" w:rsidR="001670B9" w:rsidRDefault="001670B9" w:rsidP="00B80CB8">
      <w:pPr>
        <w:pStyle w:val="ListParagraph"/>
        <w:numPr>
          <w:ilvl w:val="0"/>
          <w:numId w:val="51"/>
        </w:numPr>
        <w:jc w:val="both"/>
        <w:rPr>
          <w:lang w:val="en-ZA"/>
        </w:rPr>
      </w:pPr>
      <w:r>
        <w:rPr>
          <w:lang w:val="en-ZA"/>
        </w:rPr>
        <w:t xml:space="preserve">Add Target Pages </w:t>
      </w:r>
      <w:r w:rsidRPr="001670B9">
        <w:rPr>
          <w:lang w:val="en-ZA"/>
        </w:rPr>
        <w:sym w:font="Wingdings" w:char="F0E0"/>
      </w:r>
      <w:r>
        <w:rPr>
          <w:lang w:val="en-ZA"/>
        </w:rPr>
        <w:t xml:space="preserve"> give Launchpad URL to Link to Application and give name of Application </w:t>
      </w:r>
      <w:r w:rsidRPr="001670B9">
        <w:rPr>
          <w:lang w:val="en-ZA"/>
        </w:rPr>
        <w:sym w:font="Wingdings" w:char="F0E0"/>
      </w:r>
      <w:r>
        <w:rPr>
          <w:lang w:val="en-ZA"/>
        </w:rPr>
        <w:t xml:space="preserve"> click on Add.</w:t>
      </w:r>
    </w:p>
    <w:p w14:paraId="74954610" w14:textId="1DADBDEA" w:rsidR="00024358" w:rsidRDefault="00024358" w:rsidP="00024358">
      <w:pPr>
        <w:pStyle w:val="ListParagraph"/>
        <w:jc w:val="both"/>
        <w:rPr>
          <w:lang w:val="en-ZA"/>
        </w:rPr>
      </w:pPr>
    </w:p>
    <w:p w14:paraId="2D5B7547" w14:textId="28AEF245" w:rsidR="00024358" w:rsidRDefault="00024358" w:rsidP="00024358">
      <w:pPr>
        <w:pStyle w:val="ListParagraph"/>
        <w:jc w:val="both"/>
        <w:rPr>
          <w:lang w:val="en-ZA"/>
        </w:rPr>
      </w:pPr>
    </w:p>
    <w:p w14:paraId="5A9113DC" w14:textId="0AB3D41D" w:rsidR="00024358" w:rsidRDefault="00024358" w:rsidP="00024358">
      <w:pPr>
        <w:pStyle w:val="ListParagraph"/>
        <w:jc w:val="both"/>
        <w:rPr>
          <w:lang w:val="en-ZA"/>
        </w:rPr>
      </w:pPr>
    </w:p>
    <w:p w14:paraId="2FDD134F" w14:textId="4F3A8F12" w:rsidR="00024358" w:rsidRDefault="00024358" w:rsidP="00024358">
      <w:pPr>
        <w:pStyle w:val="ListParagraph"/>
        <w:jc w:val="both"/>
        <w:rPr>
          <w:lang w:val="en-ZA"/>
        </w:rPr>
      </w:pPr>
    </w:p>
    <w:p w14:paraId="148F896C" w14:textId="6197AC94" w:rsidR="00024358" w:rsidRDefault="00024358" w:rsidP="00024358">
      <w:pPr>
        <w:pStyle w:val="ListParagraph"/>
        <w:jc w:val="both"/>
        <w:rPr>
          <w:lang w:val="en-ZA"/>
        </w:rPr>
      </w:pPr>
    </w:p>
    <w:p w14:paraId="12C49A63" w14:textId="1B637BAB" w:rsidR="00024358" w:rsidRDefault="00024358" w:rsidP="00024358">
      <w:pPr>
        <w:pStyle w:val="ListParagraph"/>
        <w:jc w:val="both"/>
        <w:rPr>
          <w:lang w:val="en-ZA"/>
        </w:rPr>
      </w:pPr>
    </w:p>
    <w:p w14:paraId="3A334C69" w14:textId="77777777" w:rsidR="00530EB7" w:rsidRDefault="00530EB7" w:rsidP="00024358">
      <w:pPr>
        <w:pStyle w:val="ListParagraph"/>
        <w:jc w:val="both"/>
        <w:rPr>
          <w:lang w:val="en-ZA"/>
        </w:rPr>
      </w:pPr>
    </w:p>
    <w:p w14:paraId="5D0724A5" w14:textId="77777777" w:rsidR="00530EB7" w:rsidRDefault="00530EB7" w:rsidP="00024358">
      <w:pPr>
        <w:pStyle w:val="ListParagraph"/>
        <w:jc w:val="both"/>
        <w:rPr>
          <w:lang w:val="en-ZA"/>
        </w:rPr>
      </w:pPr>
    </w:p>
    <w:p w14:paraId="7615B93C" w14:textId="77777777" w:rsidR="00530EB7" w:rsidRDefault="00530EB7" w:rsidP="00024358">
      <w:pPr>
        <w:pStyle w:val="ListParagraph"/>
        <w:jc w:val="both"/>
        <w:rPr>
          <w:lang w:val="en-ZA"/>
        </w:rPr>
      </w:pPr>
    </w:p>
    <w:p w14:paraId="3A703732" w14:textId="77777777" w:rsidR="00530EB7" w:rsidRDefault="00530EB7" w:rsidP="00024358">
      <w:pPr>
        <w:pStyle w:val="ListParagraph"/>
        <w:jc w:val="both"/>
        <w:rPr>
          <w:lang w:val="en-ZA"/>
        </w:rPr>
      </w:pPr>
    </w:p>
    <w:p w14:paraId="7E025180" w14:textId="77777777" w:rsidR="00530EB7" w:rsidRDefault="00530EB7" w:rsidP="00024358">
      <w:pPr>
        <w:pStyle w:val="ListParagraph"/>
        <w:jc w:val="both"/>
        <w:rPr>
          <w:lang w:val="en-ZA"/>
        </w:rPr>
      </w:pPr>
    </w:p>
    <w:p w14:paraId="39FDA19F" w14:textId="77777777" w:rsidR="00530EB7" w:rsidRDefault="00530EB7" w:rsidP="00024358">
      <w:pPr>
        <w:pStyle w:val="ListParagraph"/>
        <w:jc w:val="both"/>
        <w:rPr>
          <w:lang w:val="en-ZA"/>
        </w:rPr>
      </w:pPr>
    </w:p>
    <w:p w14:paraId="522E2FFF" w14:textId="77777777" w:rsidR="00530EB7" w:rsidRDefault="00530EB7" w:rsidP="00024358">
      <w:pPr>
        <w:pStyle w:val="ListParagraph"/>
        <w:jc w:val="both"/>
        <w:rPr>
          <w:lang w:val="en-ZA"/>
        </w:rPr>
      </w:pPr>
    </w:p>
    <w:p w14:paraId="50F41E4E" w14:textId="77777777" w:rsidR="00530EB7" w:rsidRDefault="00530EB7" w:rsidP="00024358">
      <w:pPr>
        <w:pStyle w:val="ListParagraph"/>
        <w:jc w:val="both"/>
        <w:rPr>
          <w:lang w:val="en-ZA"/>
        </w:rPr>
      </w:pPr>
    </w:p>
    <w:p w14:paraId="403B79EA" w14:textId="77777777" w:rsidR="00530EB7" w:rsidRDefault="00530EB7" w:rsidP="00024358">
      <w:pPr>
        <w:pStyle w:val="ListParagraph"/>
        <w:jc w:val="both"/>
        <w:rPr>
          <w:lang w:val="en-ZA"/>
        </w:rPr>
      </w:pPr>
    </w:p>
    <w:p w14:paraId="44C0EF35" w14:textId="77777777" w:rsidR="00530EB7" w:rsidRDefault="00530EB7" w:rsidP="00024358">
      <w:pPr>
        <w:pStyle w:val="ListParagraph"/>
        <w:jc w:val="both"/>
        <w:rPr>
          <w:lang w:val="en-ZA"/>
        </w:rPr>
      </w:pPr>
    </w:p>
    <w:p w14:paraId="38A59EFE" w14:textId="77777777" w:rsidR="00530EB7" w:rsidRDefault="00530EB7" w:rsidP="00024358">
      <w:pPr>
        <w:pStyle w:val="ListParagraph"/>
        <w:jc w:val="both"/>
        <w:rPr>
          <w:lang w:val="en-ZA"/>
        </w:rPr>
      </w:pPr>
    </w:p>
    <w:p w14:paraId="44D14ED7" w14:textId="77777777" w:rsidR="00530EB7" w:rsidRDefault="00530EB7" w:rsidP="00024358">
      <w:pPr>
        <w:pStyle w:val="ListParagraph"/>
        <w:jc w:val="both"/>
        <w:rPr>
          <w:lang w:val="en-ZA"/>
        </w:rPr>
      </w:pPr>
    </w:p>
    <w:p w14:paraId="2CCA5C68" w14:textId="77777777" w:rsidR="00530EB7" w:rsidRDefault="00530EB7" w:rsidP="00024358">
      <w:pPr>
        <w:pStyle w:val="ListParagraph"/>
        <w:jc w:val="both"/>
        <w:rPr>
          <w:lang w:val="en-ZA"/>
        </w:rPr>
      </w:pPr>
    </w:p>
    <w:p w14:paraId="6A47D480" w14:textId="77777777" w:rsidR="00530EB7" w:rsidRDefault="00530EB7" w:rsidP="00024358">
      <w:pPr>
        <w:pStyle w:val="ListParagraph"/>
        <w:jc w:val="both"/>
        <w:rPr>
          <w:lang w:val="en-ZA"/>
        </w:rPr>
      </w:pPr>
    </w:p>
    <w:p w14:paraId="60B020B8" w14:textId="77777777" w:rsidR="00530EB7" w:rsidRDefault="00530EB7" w:rsidP="00024358">
      <w:pPr>
        <w:pStyle w:val="ListParagraph"/>
        <w:jc w:val="both"/>
        <w:rPr>
          <w:lang w:val="en-ZA"/>
        </w:rPr>
      </w:pPr>
    </w:p>
    <w:p w14:paraId="5FE41419" w14:textId="77777777" w:rsidR="00530EB7" w:rsidRDefault="00530EB7" w:rsidP="00024358">
      <w:pPr>
        <w:pStyle w:val="ListParagraph"/>
        <w:jc w:val="both"/>
        <w:rPr>
          <w:lang w:val="en-ZA"/>
        </w:rPr>
      </w:pPr>
    </w:p>
    <w:p w14:paraId="4BE3FA71" w14:textId="77777777" w:rsidR="00530EB7" w:rsidRDefault="00530EB7" w:rsidP="00024358">
      <w:pPr>
        <w:pStyle w:val="ListParagraph"/>
        <w:jc w:val="both"/>
        <w:rPr>
          <w:lang w:val="en-ZA"/>
        </w:rPr>
      </w:pPr>
    </w:p>
    <w:p w14:paraId="040BA875" w14:textId="77777777" w:rsidR="00530EB7" w:rsidRDefault="00530EB7" w:rsidP="00024358">
      <w:pPr>
        <w:pStyle w:val="ListParagraph"/>
        <w:jc w:val="both"/>
        <w:rPr>
          <w:lang w:val="en-ZA"/>
        </w:rPr>
      </w:pPr>
    </w:p>
    <w:p w14:paraId="4E4A3717" w14:textId="77777777" w:rsidR="00530EB7" w:rsidRDefault="00530EB7" w:rsidP="00024358">
      <w:pPr>
        <w:pStyle w:val="ListParagraph"/>
        <w:jc w:val="both"/>
        <w:rPr>
          <w:lang w:val="en-ZA"/>
        </w:rPr>
      </w:pPr>
    </w:p>
    <w:p w14:paraId="10305C1A" w14:textId="77777777" w:rsidR="00530EB7" w:rsidRDefault="00530EB7" w:rsidP="00024358">
      <w:pPr>
        <w:pStyle w:val="ListParagraph"/>
        <w:jc w:val="both"/>
        <w:rPr>
          <w:lang w:val="en-ZA"/>
        </w:rPr>
      </w:pPr>
    </w:p>
    <w:p w14:paraId="528C0F55" w14:textId="62352344" w:rsidR="00024358" w:rsidRDefault="00024358" w:rsidP="00024358">
      <w:pPr>
        <w:pStyle w:val="ListParagraph"/>
        <w:jc w:val="both"/>
        <w:rPr>
          <w:lang w:val="en-ZA"/>
        </w:rPr>
      </w:pPr>
    </w:p>
    <w:p w14:paraId="2B96DD6B" w14:textId="55B9130F" w:rsidR="00024358" w:rsidRDefault="00024358" w:rsidP="00024358">
      <w:pPr>
        <w:pStyle w:val="ListParagraph"/>
        <w:jc w:val="both"/>
        <w:rPr>
          <w:lang w:val="en-ZA"/>
        </w:rPr>
      </w:pPr>
    </w:p>
    <w:p w14:paraId="381D0157" w14:textId="4BC926BE" w:rsidR="00024358" w:rsidRDefault="00024358" w:rsidP="00024358">
      <w:pPr>
        <w:pStyle w:val="ListParagraph"/>
        <w:jc w:val="both"/>
        <w:rPr>
          <w:lang w:val="en-ZA"/>
        </w:rPr>
      </w:pPr>
    </w:p>
    <w:p w14:paraId="7EE03371" w14:textId="77777777" w:rsidR="00024358" w:rsidRDefault="00024358" w:rsidP="00024358">
      <w:pPr>
        <w:pStyle w:val="ListParagraph"/>
        <w:jc w:val="both"/>
        <w:rPr>
          <w:lang w:val="en-ZA"/>
        </w:rPr>
      </w:pPr>
    </w:p>
    <w:p w14:paraId="45F1DC7E" w14:textId="7A226FE2" w:rsidR="001670B9" w:rsidRDefault="00717E7B" w:rsidP="00024358">
      <w:pPr>
        <w:pStyle w:val="ListParagraph"/>
        <w:ind w:left="3240" w:firstLine="360"/>
        <w:jc w:val="both"/>
        <w:rPr>
          <w:b/>
          <w:bCs/>
          <w:color w:val="FF0000"/>
          <w:lang w:val="en-ZA"/>
        </w:rPr>
      </w:pPr>
      <w:bookmarkStart w:id="75" w:name="FAQ"/>
      <w:r w:rsidRPr="00717E7B">
        <w:rPr>
          <w:b/>
          <w:bCs/>
          <w:color w:val="FF0000"/>
          <w:lang w:val="en-ZA"/>
        </w:rPr>
        <w:t>Interview Questions</w:t>
      </w:r>
    </w:p>
    <w:bookmarkEnd w:id="75"/>
    <w:p w14:paraId="096B6B1F" w14:textId="6CB48DEF" w:rsidR="00717E7B" w:rsidRPr="00FF44BE" w:rsidRDefault="00717E7B" w:rsidP="00B80CB8">
      <w:pPr>
        <w:pStyle w:val="ListParagraph"/>
        <w:numPr>
          <w:ilvl w:val="0"/>
          <w:numId w:val="58"/>
        </w:numPr>
        <w:spacing w:after="0"/>
        <w:jc w:val="both"/>
        <w:rPr>
          <w:b/>
          <w:lang w:val="en-ZA"/>
        </w:rPr>
      </w:pPr>
      <w:r w:rsidRPr="00E6217D">
        <w:rPr>
          <w:b/>
          <w:lang w:val="en-ZA"/>
        </w:rPr>
        <w:t>Boot Strap</w:t>
      </w:r>
      <w:r w:rsidR="00E6217D">
        <w:rPr>
          <w:b/>
          <w:lang w:val="en-ZA"/>
        </w:rPr>
        <w:tab/>
      </w:r>
      <w:r w:rsidR="00E6217D" w:rsidRPr="00E6217D">
        <w:rPr>
          <w:color w:val="FF0000"/>
          <w:lang w:val="en-ZA"/>
        </w:rPr>
        <w:t>-</w:t>
      </w:r>
      <w:r w:rsidR="00E6217D">
        <w:rPr>
          <w:color w:val="FF0000"/>
          <w:lang w:val="en-ZA"/>
        </w:rPr>
        <w:t xml:space="preserve"> </w:t>
      </w:r>
      <w:r w:rsidR="00E6217D" w:rsidRPr="00E6217D">
        <w:rPr>
          <w:lang w:val="en-ZA"/>
        </w:rPr>
        <w:t>Before we can do something in SAPUI5</w:t>
      </w:r>
      <w:r w:rsidR="000F6AE8" w:rsidRPr="00E6217D">
        <w:rPr>
          <w:lang w:val="en-ZA"/>
        </w:rPr>
        <w:t>, we</w:t>
      </w:r>
      <w:r w:rsidR="00E6217D" w:rsidRPr="00E6217D">
        <w:rPr>
          <w:lang w:val="en-ZA"/>
        </w:rPr>
        <w:t xml:space="preserve"> need to load and initialize it. This process of loading and initializing is called bootstrapping.</w:t>
      </w:r>
    </w:p>
    <w:p w14:paraId="6C92D6F1" w14:textId="6DD408C5" w:rsidR="00FF44BE" w:rsidRPr="001C1AB9" w:rsidRDefault="002C06C8" w:rsidP="00BA2411">
      <w:pPr>
        <w:spacing w:after="0"/>
        <w:ind w:left="360"/>
        <w:jc w:val="both"/>
        <w:rPr>
          <w:lang w:val="en-ZA"/>
        </w:rPr>
      </w:pPr>
      <w:r w:rsidRPr="001C1AB9">
        <w:rPr>
          <w:lang w:val="en-ZA"/>
        </w:rPr>
        <w:t xml:space="preserve">In index.html file </w:t>
      </w:r>
      <w:r w:rsidRPr="001C1AB9">
        <w:rPr>
          <w:b/>
          <w:lang w:val="en-ZA"/>
        </w:rPr>
        <w:t xml:space="preserve">src </w:t>
      </w:r>
      <w:r w:rsidRPr="001C1AB9">
        <w:rPr>
          <w:lang w:val="en-ZA"/>
        </w:rPr>
        <w:t xml:space="preserve">attribute of the script tag tells the browser where to find the core Library- it </w:t>
      </w:r>
      <w:r w:rsidR="003B11CE" w:rsidRPr="001C1AB9">
        <w:rPr>
          <w:lang w:val="en-ZA"/>
        </w:rPr>
        <w:t>initializes</w:t>
      </w:r>
      <w:r w:rsidRPr="001C1AB9">
        <w:rPr>
          <w:lang w:val="en-ZA"/>
        </w:rPr>
        <w:t xml:space="preserve"> the sapui5 runtime and loads additional resources, such as libraries specified in the </w:t>
      </w:r>
      <w:r w:rsidRPr="001C1AB9">
        <w:rPr>
          <w:b/>
          <w:lang w:val="en-ZA"/>
        </w:rPr>
        <w:t>data-sap-ui-libs</w:t>
      </w:r>
      <w:r w:rsidRPr="001C1AB9">
        <w:rPr>
          <w:lang w:val="en-ZA"/>
        </w:rPr>
        <w:t> attribute.</w:t>
      </w:r>
    </w:p>
    <w:p w14:paraId="43A40C36" w14:textId="6376D5C6" w:rsidR="002C06C8" w:rsidRDefault="002C06C8" w:rsidP="00BA2411">
      <w:pPr>
        <w:spacing w:after="0"/>
        <w:ind w:firstLine="360"/>
        <w:jc w:val="both"/>
        <w:rPr>
          <w:lang w:val="en-ZA"/>
        </w:rPr>
      </w:pPr>
      <w:r w:rsidRPr="001C1AB9">
        <w:rPr>
          <w:lang w:val="en-ZA"/>
        </w:rPr>
        <w:t xml:space="preserve">SAPUI5 </w:t>
      </w:r>
      <w:r w:rsidR="00A646A8" w:rsidRPr="001C1AB9">
        <w:rPr>
          <w:lang w:val="en-ZA"/>
        </w:rPr>
        <w:t xml:space="preserve">supports different theme, we choose default theme </w:t>
      </w:r>
      <w:r w:rsidR="00A646A8" w:rsidRPr="001C1AB9">
        <w:rPr>
          <w:b/>
          <w:lang w:val="en-ZA"/>
        </w:rPr>
        <w:t>sap_belize</w:t>
      </w:r>
      <w:r w:rsidR="00A646A8" w:rsidRPr="001C1AB9">
        <w:rPr>
          <w:lang w:val="en-ZA"/>
        </w:rPr>
        <w:t xml:space="preserve"> </w:t>
      </w:r>
      <w:r w:rsidR="00E02512" w:rsidRPr="001C1AB9">
        <w:rPr>
          <w:lang w:val="en-ZA"/>
        </w:rPr>
        <w:t xml:space="preserve">in </w:t>
      </w:r>
      <w:r w:rsidR="00E02512" w:rsidRPr="001C1AB9">
        <w:rPr>
          <w:b/>
          <w:lang w:val="en-ZA"/>
        </w:rPr>
        <w:t>data-sap-ui-theme</w:t>
      </w:r>
      <w:r w:rsidR="00E02512" w:rsidRPr="001C1AB9">
        <w:rPr>
          <w:lang w:val="en-ZA"/>
        </w:rPr>
        <w:t xml:space="preserve"> attribute.</w:t>
      </w:r>
    </w:p>
    <w:p w14:paraId="69497900" w14:textId="77777777" w:rsidR="00BA2411" w:rsidRPr="001C1AB9" w:rsidRDefault="00BA2411" w:rsidP="00BA2411">
      <w:pPr>
        <w:spacing w:after="0"/>
        <w:ind w:firstLine="360"/>
        <w:jc w:val="both"/>
        <w:rPr>
          <w:lang w:val="en-ZA"/>
        </w:rPr>
      </w:pPr>
    </w:p>
    <w:p w14:paraId="6DD7E58D" w14:textId="47FA63D7" w:rsidR="00243567" w:rsidRPr="00243567" w:rsidRDefault="00717E7B" w:rsidP="00B80CB8">
      <w:pPr>
        <w:pStyle w:val="ListParagraph"/>
        <w:numPr>
          <w:ilvl w:val="0"/>
          <w:numId w:val="58"/>
        </w:numPr>
        <w:jc w:val="both"/>
        <w:rPr>
          <w:b/>
          <w:lang w:val="en-ZA"/>
        </w:rPr>
      </w:pPr>
      <w:r w:rsidRPr="00E6217D">
        <w:rPr>
          <w:b/>
          <w:lang w:val="en-ZA"/>
        </w:rPr>
        <w:t>Routing</w:t>
      </w:r>
      <w:r w:rsidR="00462FCB">
        <w:rPr>
          <w:b/>
          <w:lang w:val="en-ZA"/>
        </w:rPr>
        <w:tab/>
      </w:r>
      <w:r w:rsidR="00462FCB" w:rsidRPr="00462FCB">
        <w:rPr>
          <w:color w:val="FF0000"/>
          <w:lang w:val="en-ZA"/>
        </w:rPr>
        <w:t>-</w:t>
      </w:r>
      <w:r w:rsidR="00462FCB">
        <w:rPr>
          <w:color w:val="FF0000"/>
          <w:lang w:val="en-ZA"/>
        </w:rPr>
        <w:t xml:space="preserve"> </w:t>
      </w:r>
      <w:r w:rsidR="00462FCB" w:rsidRPr="00462FCB">
        <w:rPr>
          <w:lang w:val="en-ZA"/>
        </w:rPr>
        <w:t>In any application as we add more and more features, we need to split the content and put them into separate pages</w:t>
      </w:r>
      <w:r w:rsidR="00462FCB">
        <w:rPr>
          <w:lang w:val="en-ZA"/>
        </w:rPr>
        <w:t>.</w:t>
      </w:r>
      <w:r w:rsidR="00243567">
        <w:t xml:space="preserve">In SAPUI5 application each web page is having its own different URL, which means part of the URL is different, that part is called as </w:t>
      </w:r>
      <w:r w:rsidR="00243567" w:rsidRPr="00243567">
        <w:rPr>
          <w:b/>
          <w:bCs/>
        </w:rPr>
        <w:t>URL Pattern</w:t>
      </w:r>
      <w:r w:rsidR="00243567">
        <w:t xml:space="preserve">, constant URL is called </w:t>
      </w:r>
      <w:r w:rsidR="00243567" w:rsidRPr="00243567">
        <w:rPr>
          <w:b/>
          <w:bCs/>
        </w:rPr>
        <w:t>Domain name.</w:t>
      </w:r>
    </w:p>
    <w:p w14:paraId="0E8E3A00" w14:textId="4DCAFA15" w:rsidR="00243567" w:rsidRDefault="00243567" w:rsidP="001C1AB9">
      <w:pPr>
        <w:ind w:left="360"/>
        <w:jc w:val="both"/>
      </w:pPr>
      <w:r>
        <w:t xml:space="preserve">Web application on empty pattern load the home </w:t>
      </w:r>
      <w:r w:rsidR="00D65275">
        <w:t>page (</w:t>
      </w:r>
      <w:r>
        <w:t>default Page), based on the Pattern that page will load, this information giving to the application by routing.</w:t>
      </w:r>
    </w:p>
    <w:p w14:paraId="0153DB82" w14:textId="77777777" w:rsidR="00243567" w:rsidRDefault="00243567" w:rsidP="001C1AB9">
      <w:pPr>
        <w:ind w:left="360"/>
        <w:jc w:val="both"/>
      </w:pPr>
      <w:r w:rsidRPr="001C1AB9">
        <w:rPr>
          <w:b/>
          <w:bCs/>
        </w:rPr>
        <w:t>Basically, the router will do</w:t>
      </w:r>
      <w:r>
        <w:t xml:space="preserve"> based on pattern it will load the web page, mapping URL pattern to the specific web page is routing.</w:t>
      </w:r>
    </w:p>
    <w:p w14:paraId="4E173271" w14:textId="77777777" w:rsidR="00E744C0" w:rsidRDefault="00E744C0" w:rsidP="001C1AB9">
      <w:pPr>
        <w:spacing w:after="0"/>
        <w:ind w:firstLine="360"/>
        <w:jc w:val="both"/>
      </w:pPr>
      <w:r>
        <w:t>The Routing totally contains three sections which are.</w:t>
      </w:r>
    </w:p>
    <w:p w14:paraId="6AF6EE9E" w14:textId="77777777" w:rsidR="00E744C0" w:rsidRDefault="00E744C0" w:rsidP="00B80CB8">
      <w:pPr>
        <w:pStyle w:val="ListParagraph"/>
        <w:numPr>
          <w:ilvl w:val="0"/>
          <w:numId w:val="25"/>
        </w:numPr>
        <w:spacing w:after="0"/>
        <w:jc w:val="both"/>
      </w:pPr>
      <w:r w:rsidRPr="00B46A5C">
        <w:rPr>
          <w:b/>
          <w:bCs/>
        </w:rPr>
        <w:t>Default value section</w:t>
      </w:r>
      <w:r>
        <w:t>, which is executed only once when it’s executed the router body initialized.</w:t>
      </w:r>
    </w:p>
    <w:p w14:paraId="1E2D0DE0" w14:textId="7E97A93C" w:rsidR="00E744C0" w:rsidRPr="00E744C0" w:rsidRDefault="00E744C0" w:rsidP="00E744C0">
      <w:pPr>
        <w:spacing w:after="0"/>
        <w:ind w:left="490" w:firstLine="720"/>
        <w:jc w:val="both"/>
        <w:rPr>
          <w:b/>
          <w:bCs/>
        </w:rPr>
      </w:pPr>
      <w:r>
        <w:t xml:space="preserve">We need to initialize the router in component.js. Like </w:t>
      </w:r>
      <w:r w:rsidRPr="00E744C0">
        <w:rPr>
          <w:b/>
          <w:bCs/>
        </w:rPr>
        <w:t>this.getRouter ().</w:t>
      </w:r>
      <w:r w:rsidR="00873413" w:rsidRPr="00E744C0">
        <w:rPr>
          <w:b/>
          <w:bCs/>
        </w:rPr>
        <w:t>initialize (</w:t>
      </w:r>
      <w:r w:rsidRPr="00E744C0">
        <w:rPr>
          <w:b/>
          <w:bCs/>
        </w:rPr>
        <w:t>);</w:t>
      </w:r>
    </w:p>
    <w:p w14:paraId="00E1E28F" w14:textId="77777777" w:rsidR="00E744C0" w:rsidRDefault="00E744C0" w:rsidP="00B80CB8">
      <w:pPr>
        <w:pStyle w:val="ListParagraph"/>
        <w:numPr>
          <w:ilvl w:val="0"/>
          <w:numId w:val="25"/>
        </w:numPr>
        <w:jc w:val="both"/>
        <w:rPr>
          <w:b/>
          <w:bCs/>
        </w:rPr>
      </w:pPr>
      <w:r w:rsidRPr="00B46A5C">
        <w:rPr>
          <w:b/>
          <w:bCs/>
        </w:rPr>
        <w:t>Ro</w:t>
      </w:r>
      <w:r>
        <w:rPr>
          <w:b/>
          <w:bCs/>
        </w:rPr>
        <w:t>utes</w:t>
      </w:r>
      <w:r w:rsidRPr="00B46A5C">
        <w:rPr>
          <w:b/>
          <w:bCs/>
        </w:rPr>
        <w:t xml:space="preserve"> section</w:t>
      </w:r>
      <w:r>
        <w:rPr>
          <w:b/>
          <w:bCs/>
        </w:rPr>
        <w:t xml:space="preserve">, </w:t>
      </w:r>
      <w:r w:rsidRPr="00330CA3">
        <w:t>tell the target which view to load.</w:t>
      </w:r>
    </w:p>
    <w:p w14:paraId="2C690B45" w14:textId="731DE2AB" w:rsidR="0061635C" w:rsidRPr="00BA2411" w:rsidRDefault="00E744C0" w:rsidP="00B80CB8">
      <w:pPr>
        <w:pStyle w:val="ListParagraph"/>
        <w:numPr>
          <w:ilvl w:val="0"/>
          <w:numId w:val="25"/>
        </w:numPr>
        <w:jc w:val="both"/>
        <w:rPr>
          <w:b/>
          <w:bCs/>
        </w:rPr>
      </w:pPr>
      <w:r w:rsidRPr="00E744C0">
        <w:rPr>
          <w:b/>
          <w:bCs/>
        </w:rPr>
        <w:t xml:space="preserve">Target Section </w:t>
      </w:r>
      <w:r w:rsidRPr="005C753D">
        <w:t>load your view into view container.</w:t>
      </w:r>
    </w:p>
    <w:p w14:paraId="42B3E432" w14:textId="77777777" w:rsidR="00BA2411" w:rsidRPr="00FB2D57" w:rsidRDefault="00BA2411" w:rsidP="00BA2411">
      <w:pPr>
        <w:pStyle w:val="ListParagraph"/>
        <w:ind w:left="1211"/>
        <w:jc w:val="both"/>
        <w:rPr>
          <w:b/>
          <w:bCs/>
        </w:rPr>
      </w:pPr>
    </w:p>
    <w:p w14:paraId="27280606" w14:textId="639DFD37" w:rsidR="00484671" w:rsidRDefault="00717E7B" w:rsidP="00B80CB8">
      <w:pPr>
        <w:pStyle w:val="ListParagraph"/>
        <w:numPr>
          <w:ilvl w:val="0"/>
          <w:numId w:val="58"/>
        </w:numPr>
        <w:jc w:val="both"/>
      </w:pPr>
      <w:r w:rsidRPr="001C1AB9">
        <w:rPr>
          <w:b/>
          <w:lang w:val="en-ZA"/>
        </w:rPr>
        <w:t>Models</w:t>
      </w:r>
      <w:r w:rsidR="004B230D" w:rsidRPr="001C1AB9">
        <w:rPr>
          <w:b/>
          <w:lang w:val="en-ZA"/>
        </w:rPr>
        <w:tab/>
      </w:r>
      <w:r w:rsidR="004B230D" w:rsidRPr="001C1AB9">
        <w:rPr>
          <w:bCs/>
          <w:color w:val="FF0000"/>
          <w:lang w:val="en-ZA"/>
        </w:rPr>
        <w:t>-</w:t>
      </w:r>
      <w:r w:rsidR="004B230D">
        <w:t xml:space="preserve"> </w:t>
      </w:r>
      <w:r w:rsidR="00484671">
        <w:t>Model is an object of data</w:t>
      </w:r>
      <w:r w:rsidR="007F52C7">
        <w:t>.</w:t>
      </w:r>
    </w:p>
    <w:p w14:paraId="58400E30" w14:textId="11FE7C7F" w:rsidR="006572AA" w:rsidRDefault="006572AA" w:rsidP="003B6472">
      <w:pPr>
        <w:ind w:left="360"/>
        <w:jc w:val="both"/>
      </w:pPr>
      <w:r w:rsidRPr="000D4827">
        <w:t xml:space="preserve">In SAP UI5 there are </w:t>
      </w:r>
      <w:r w:rsidRPr="003B6472">
        <w:rPr>
          <w:b/>
          <w:bCs/>
        </w:rPr>
        <w:t xml:space="preserve">four </w:t>
      </w:r>
      <w:r w:rsidR="00484671" w:rsidRPr="003B6472">
        <w:rPr>
          <w:b/>
          <w:bCs/>
        </w:rPr>
        <w:t xml:space="preserve">types of </w:t>
      </w:r>
      <w:r w:rsidRPr="003B6472">
        <w:rPr>
          <w:b/>
          <w:bCs/>
        </w:rPr>
        <w:t>models</w:t>
      </w:r>
      <w:r w:rsidRPr="000D4827">
        <w:t xml:space="preserve"> are available to perform data related operations.</w:t>
      </w:r>
      <w:r>
        <w:t xml:space="preserve"> Each model has different purpose. (XML Model which is not used in Realtime).</w:t>
      </w:r>
    </w:p>
    <w:p w14:paraId="313EFB6B" w14:textId="1DA06E51" w:rsidR="006572AA" w:rsidRPr="001D4CE8" w:rsidRDefault="00DF2434" w:rsidP="001D4CE8">
      <w:pPr>
        <w:ind w:firstLine="720"/>
        <w:jc w:val="both"/>
        <w:rPr>
          <w:b/>
        </w:rPr>
      </w:pPr>
      <w:r w:rsidRPr="001D4CE8">
        <w:rPr>
          <w:b/>
        </w:rPr>
        <w:t xml:space="preserve">  </w:t>
      </w:r>
      <w:r w:rsidR="008A2477">
        <w:rPr>
          <w:noProof/>
          <w:lang w:val="en-IN" w:eastAsia="en-IN"/>
        </w:rPr>
        <w:drawing>
          <wp:inline distT="0" distB="0" distL="0" distR="0" wp14:anchorId="5867D173" wp14:editId="21DB1846">
            <wp:extent cx="5734050" cy="17716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4050" cy="1771650"/>
                    </a:xfrm>
                    <a:prstGeom prst="rect">
                      <a:avLst/>
                    </a:prstGeom>
                  </pic:spPr>
                </pic:pic>
              </a:graphicData>
            </a:graphic>
          </wp:inline>
        </w:drawing>
      </w:r>
    </w:p>
    <w:p w14:paraId="10E8A711" w14:textId="7B1F747B" w:rsidR="008A2477" w:rsidRDefault="008A2477" w:rsidP="00B80CB8">
      <w:pPr>
        <w:pStyle w:val="ListParagraph"/>
        <w:numPr>
          <w:ilvl w:val="0"/>
          <w:numId w:val="58"/>
        </w:numPr>
        <w:jc w:val="both"/>
        <w:rPr>
          <w:b/>
          <w:lang w:val="en-ZA"/>
        </w:rPr>
      </w:pPr>
      <w:r w:rsidRPr="008A2477">
        <w:rPr>
          <w:b/>
          <w:lang w:val="en-ZA"/>
        </w:rPr>
        <w:t>Steps to create the model</w:t>
      </w:r>
    </w:p>
    <w:p w14:paraId="00C49357" w14:textId="7239DE51" w:rsidR="008A2477" w:rsidRDefault="008A2477" w:rsidP="00B80CB8">
      <w:pPr>
        <w:pStyle w:val="ListParagraph"/>
        <w:numPr>
          <w:ilvl w:val="0"/>
          <w:numId w:val="59"/>
        </w:numPr>
        <w:jc w:val="both"/>
        <w:rPr>
          <w:bCs/>
          <w:lang w:val="en-ZA"/>
        </w:rPr>
      </w:pPr>
      <w:r w:rsidRPr="008A2477">
        <w:rPr>
          <w:bCs/>
          <w:lang w:val="en-ZA"/>
        </w:rPr>
        <w:t>Define the model Object</w:t>
      </w:r>
    </w:p>
    <w:p w14:paraId="2A79894E" w14:textId="77777777" w:rsidR="00E52F72" w:rsidRDefault="00E52F72" w:rsidP="00E52F72">
      <w:pPr>
        <w:pStyle w:val="ListParagraph"/>
        <w:ind w:left="927"/>
        <w:jc w:val="both"/>
        <w:rPr>
          <w:bCs/>
          <w:lang w:val="en-ZA"/>
        </w:rPr>
      </w:pPr>
      <w:r>
        <w:rPr>
          <w:noProof/>
          <w:lang w:val="en-IN" w:eastAsia="en-IN"/>
        </w:rPr>
        <w:drawing>
          <wp:inline distT="0" distB="0" distL="0" distR="0" wp14:anchorId="2CB261BA" wp14:editId="525BE553">
            <wp:extent cx="5038725" cy="7620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38725" cy="762000"/>
                    </a:xfrm>
                    <a:prstGeom prst="rect">
                      <a:avLst/>
                    </a:prstGeom>
                  </pic:spPr>
                </pic:pic>
              </a:graphicData>
            </a:graphic>
          </wp:inline>
        </w:drawing>
      </w:r>
    </w:p>
    <w:p w14:paraId="04198C2B" w14:textId="55D4ED0D" w:rsidR="008A2477" w:rsidRPr="00E52F72" w:rsidRDefault="008A2477" w:rsidP="00B80CB8">
      <w:pPr>
        <w:pStyle w:val="ListParagraph"/>
        <w:numPr>
          <w:ilvl w:val="0"/>
          <w:numId w:val="59"/>
        </w:numPr>
        <w:jc w:val="both"/>
        <w:rPr>
          <w:bCs/>
          <w:lang w:val="en-ZA"/>
        </w:rPr>
      </w:pPr>
      <w:r w:rsidRPr="00E52F72">
        <w:rPr>
          <w:bCs/>
          <w:lang w:val="en-ZA"/>
        </w:rPr>
        <w:t>Load/Set the data into the model Object</w:t>
      </w:r>
      <w:r w:rsidR="0013210A" w:rsidRPr="00E52F72">
        <w:rPr>
          <w:bCs/>
          <w:lang w:val="en-ZA"/>
        </w:rPr>
        <w:t>.</w:t>
      </w:r>
    </w:p>
    <w:p w14:paraId="23A23CD2" w14:textId="77777777" w:rsidR="00BA2411" w:rsidRDefault="00BA2411" w:rsidP="00BA2411">
      <w:pPr>
        <w:pStyle w:val="ListParagraph"/>
        <w:ind w:left="927"/>
        <w:jc w:val="both"/>
        <w:rPr>
          <w:bCs/>
          <w:lang w:val="en-ZA"/>
        </w:rPr>
      </w:pPr>
      <w:r>
        <w:rPr>
          <w:noProof/>
          <w:lang w:val="en-IN" w:eastAsia="en-IN"/>
        </w:rPr>
        <w:drawing>
          <wp:inline distT="0" distB="0" distL="0" distR="0" wp14:anchorId="09B35F28" wp14:editId="415637AA">
            <wp:extent cx="2476500" cy="3905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76500" cy="390525"/>
                    </a:xfrm>
                    <a:prstGeom prst="rect">
                      <a:avLst/>
                    </a:prstGeom>
                  </pic:spPr>
                </pic:pic>
              </a:graphicData>
            </a:graphic>
          </wp:inline>
        </w:drawing>
      </w:r>
    </w:p>
    <w:p w14:paraId="18DAC6C8" w14:textId="22041BF5" w:rsidR="008A2477" w:rsidRDefault="008A2477" w:rsidP="00B80CB8">
      <w:pPr>
        <w:pStyle w:val="ListParagraph"/>
        <w:numPr>
          <w:ilvl w:val="0"/>
          <w:numId w:val="59"/>
        </w:numPr>
        <w:jc w:val="both"/>
        <w:rPr>
          <w:bCs/>
          <w:lang w:val="en-ZA"/>
        </w:rPr>
      </w:pPr>
      <w:r w:rsidRPr="008A2477">
        <w:rPr>
          <w:bCs/>
          <w:lang w:val="en-ZA"/>
        </w:rPr>
        <w:t>Set the model object to the application/view/UI control level.</w:t>
      </w:r>
    </w:p>
    <w:p w14:paraId="3BD2BEB8" w14:textId="77777777" w:rsidR="009469DF" w:rsidRDefault="009469DF" w:rsidP="00992D83">
      <w:pPr>
        <w:pStyle w:val="ListParagraph"/>
        <w:ind w:left="360" w:firstLine="207"/>
        <w:jc w:val="both"/>
        <w:rPr>
          <w:b/>
          <w:lang w:val="en-ZA"/>
        </w:rPr>
      </w:pPr>
      <w:r>
        <w:rPr>
          <w:noProof/>
          <w:lang w:val="en-IN" w:eastAsia="en-IN"/>
        </w:rPr>
        <w:drawing>
          <wp:inline distT="0" distB="0" distL="0" distR="0" wp14:anchorId="2D6C57EE" wp14:editId="30760CB8">
            <wp:extent cx="4591050" cy="609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591050" cy="609600"/>
                    </a:xfrm>
                    <a:prstGeom prst="rect">
                      <a:avLst/>
                    </a:prstGeom>
                  </pic:spPr>
                </pic:pic>
              </a:graphicData>
            </a:graphic>
          </wp:inline>
        </w:drawing>
      </w:r>
    </w:p>
    <w:p w14:paraId="017D3C68" w14:textId="77777777" w:rsidR="00160F06" w:rsidRDefault="00160F06" w:rsidP="00992D83">
      <w:pPr>
        <w:pStyle w:val="ListParagraph"/>
        <w:ind w:left="360" w:firstLine="207"/>
        <w:jc w:val="both"/>
        <w:rPr>
          <w:b/>
          <w:lang w:val="en-ZA"/>
        </w:rPr>
      </w:pPr>
    </w:p>
    <w:p w14:paraId="046F3F88" w14:textId="1EEB6473" w:rsidR="00717E7B" w:rsidRPr="00EC6999" w:rsidRDefault="00717E7B" w:rsidP="00B80CB8">
      <w:pPr>
        <w:pStyle w:val="ListParagraph"/>
        <w:numPr>
          <w:ilvl w:val="0"/>
          <w:numId w:val="58"/>
        </w:numPr>
        <w:jc w:val="both"/>
        <w:rPr>
          <w:b/>
          <w:lang w:val="en-ZA"/>
        </w:rPr>
      </w:pPr>
      <w:r w:rsidRPr="00E6217D">
        <w:rPr>
          <w:b/>
          <w:lang w:val="en-ZA"/>
        </w:rPr>
        <w:t>Types of Bindings</w:t>
      </w:r>
      <w:r w:rsidR="001C1126">
        <w:rPr>
          <w:b/>
          <w:lang w:val="en-ZA"/>
        </w:rPr>
        <w:tab/>
      </w:r>
      <w:r w:rsidR="001C1126" w:rsidRPr="001C1126">
        <w:rPr>
          <w:bCs/>
          <w:color w:val="FF0000"/>
          <w:lang w:val="en-ZA"/>
        </w:rPr>
        <w:t>-</w:t>
      </w:r>
      <w:r w:rsidR="001C1126">
        <w:rPr>
          <w:bCs/>
          <w:color w:val="FF0000"/>
          <w:lang w:val="en-ZA"/>
        </w:rPr>
        <w:t xml:space="preserve"> </w:t>
      </w:r>
      <w:r w:rsidR="00EC6999" w:rsidRPr="00EC6999">
        <w:rPr>
          <w:bCs/>
          <w:lang w:val="en-ZA"/>
        </w:rPr>
        <w:t>When we connect our view UI elements with model path, so that data can be exchanged between view and the model</w:t>
      </w:r>
      <w:r w:rsidR="00EC6999">
        <w:rPr>
          <w:bCs/>
          <w:lang w:val="en-ZA"/>
        </w:rPr>
        <w:t xml:space="preserve"> this concept is called data binding.</w:t>
      </w:r>
    </w:p>
    <w:p w14:paraId="22E14866" w14:textId="6FEF9079" w:rsidR="00EC6999" w:rsidRPr="00AE76FF" w:rsidRDefault="00EC6999" w:rsidP="00AE76FF">
      <w:pPr>
        <w:ind w:firstLine="360"/>
        <w:jc w:val="both"/>
        <w:rPr>
          <w:bCs/>
          <w:lang w:val="en-ZA"/>
        </w:rPr>
      </w:pPr>
      <w:r w:rsidRPr="00AE76FF">
        <w:rPr>
          <w:bCs/>
          <w:lang w:val="en-ZA"/>
        </w:rPr>
        <w:t>Types of bindings:</w:t>
      </w:r>
    </w:p>
    <w:p w14:paraId="72EAD36A" w14:textId="1A5F5618" w:rsidR="00160F06" w:rsidRPr="00160F06" w:rsidRDefault="00EC6999" w:rsidP="00B80CB8">
      <w:pPr>
        <w:pStyle w:val="ListParagraph"/>
        <w:numPr>
          <w:ilvl w:val="0"/>
          <w:numId w:val="60"/>
        </w:numPr>
        <w:jc w:val="both"/>
        <w:rPr>
          <w:b/>
          <w:lang w:val="en-ZA"/>
        </w:rPr>
      </w:pPr>
      <w:r w:rsidRPr="00EC6999">
        <w:rPr>
          <w:b/>
          <w:lang w:val="en-ZA"/>
        </w:rPr>
        <w:t>Property Binding</w:t>
      </w:r>
      <w:r w:rsidR="00D0384F">
        <w:rPr>
          <w:b/>
          <w:lang w:val="en-ZA"/>
        </w:rPr>
        <w:tab/>
      </w:r>
      <w:r w:rsidR="00D0384F" w:rsidRPr="00D0384F">
        <w:rPr>
          <w:b/>
          <w:lang w:val="en-ZA"/>
        </w:rPr>
        <w:sym w:font="Wingdings" w:char="F0E0"/>
      </w:r>
      <w:r w:rsidR="00BB689F" w:rsidRPr="00BB689F">
        <w:rPr>
          <w:bCs/>
          <w:lang w:val="en-ZA"/>
        </w:rPr>
        <w:t xml:space="preserve">When we connect property of UI element with the path of our model then </w:t>
      </w:r>
      <w:r w:rsidR="000C4D2F" w:rsidRPr="00BB689F">
        <w:rPr>
          <w:bCs/>
          <w:lang w:val="en-ZA"/>
        </w:rPr>
        <w:t>it’s</w:t>
      </w:r>
      <w:r w:rsidR="00BB689F" w:rsidRPr="00BB689F">
        <w:rPr>
          <w:bCs/>
          <w:lang w:val="en-ZA"/>
        </w:rPr>
        <w:t xml:space="preserve"> called property binding.</w:t>
      </w:r>
    </w:p>
    <w:p w14:paraId="55210AFB" w14:textId="35BD7D20" w:rsidR="00D708C2" w:rsidRPr="00160F06" w:rsidRDefault="00D708C2" w:rsidP="00160F06">
      <w:pPr>
        <w:pStyle w:val="ListParagraph"/>
        <w:ind w:left="785"/>
        <w:jc w:val="both"/>
        <w:rPr>
          <w:b/>
          <w:lang w:val="en-ZA"/>
        </w:rPr>
      </w:pPr>
      <w:r w:rsidRPr="00160F06">
        <w:rPr>
          <w:bCs/>
          <w:lang w:val="en-ZA"/>
        </w:rPr>
        <w:t xml:space="preserve">We can apply property </w:t>
      </w:r>
      <w:r w:rsidR="00B27A1A" w:rsidRPr="00160F06">
        <w:rPr>
          <w:bCs/>
          <w:lang w:val="en-ZA"/>
        </w:rPr>
        <w:t>binding</w:t>
      </w:r>
      <w:r w:rsidRPr="00160F06">
        <w:rPr>
          <w:bCs/>
          <w:lang w:val="en-ZA"/>
        </w:rPr>
        <w:t xml:space="preserve"> in multiple ways:</w:t>
      </w:r>
      <w:r w:rsidR="003745C9" w:rsidRPr="00160F06">
        <w:rPr>
          <w:bCs/>
          <w:lang w:val="en-ZA"/>
        </w:rPr>
        <w:t xml:space="preserve"> </w:t>
      </w:r>
      <w:r w:rsidR="00D36FC4" w:rsidRPr="00160F06">
        <w:rPr>
          <w:bCs/>
          <w:lang w:val="en-ZA"/>
        </w:rPr>
        <w:t>Let’s</w:t>
      </w:r>
      <w:r w:rsidR="003745C9" w:rsidRPr="00160F06">
        <w:rPr>
          <w:bCs/>
          <w:lang w:val="en-ZA"/>
        </w:rPr>
        <w:t xml:space="preserve"> take Input UI element.</w:t>
      </w:r>
    </w:p>
    <w:p w14:paraId="33E9A7CD" w14:textId="5AFA848E" w:rsidR="007F476B" w:rsidRPr="00160F06" w:rsidRDefault="00160F06" w:rsidP="00160F06">
      <w:pPr>
        <w:ind w:firstLine="720"/>
        <w:jc w:val="both"/>
        <w:rPr>
          <w:bCs/>
          <w:lang w:val="en-ZA"/>
        </w:rPr>
      </w:pPr>
      <w:r>
        <w:rPr>
          <w:noProof/>
          <w:lang w:val="en-IN" w:eastAsia="en-IN"/>
        </w:rPr>
        <w:drawing>
          <wp:inline distT="0" distB="0" distL="0" distR="0" wp14:anchorId="57BC15E0" wp14:editId="65A0077E">
            <wp:extent cx="5133975" cy="7048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33975" cy="704850"/>
                    </a:xfrm>
                    <a:prstGeom prst="rect">
                      <a:avLst/>
                    </a:prstGeom>
                  </pic:spPr>
                </pic:pic>
              </a:graphicData>
            </a:graphic>
          </wp:inline>
        </w:drawing>
      </w:r>
    </w:p>
    <w:p w14:paraId="5D903630" w14:textId="01192312" w:rsidR="00EC6999" w:rsidRPr="00EC6999" w:rsidRDefault="00EC6999" w:rsidP="00B80CB8">
      <w:pPr>
        <w:pStyle w:val="ListParagraph"/>
        <w:numPr>
          <w:ilvl w:val="0"/>
          <w:numId w:val="60"/>
        </w:numPr>
        <w:jc w:val="both"/>
        <w:rPr>
          <w:b/>
          <w:lang w:val="en-ZA"/>
        </w:rPr>
      </w:pPr>
      <w:r w:rsidRPr="00EC6999">
        <w:rPr>
          <w:b/>
          <w:lang w:val="en-ZA"/>
        </w:rPr>
        <w:t>Element Binding</w:t>
      </w:r>
      <w:r w:rsidR="002C20A9">
        <w:rPr>
          <w:b/>
          <w:lang w:val="en-ZA"/>
        </w:rPr>
        <w:tab/>
      </w:r>
      <w:r w:rsidR="002C20A9" w:rsidRPr="002C20A9">
        <w:rPr>
          <w:b/>
          <w:lang w:val="en-ZA"/>
        </w:rPr>
        <w:sym w:font="Wingdings" w:char="F0E0"/>
      </w:r>
      <w:r w:rsidR="002C20A9">
        <w:rPr>
          <w:b/>
          <w:lang w:val="en-ZA"/>
        </w:rPr>
        <w:t xml:space="preserve"> </w:t>
      </w:r>
    </w:p>
    <w:p w14:paraId="2A576E17" w14:textId="02CF868D" w:rsidR="00EC6999" w:rsidRPr="00761A8B" w:rsidRDefault="00EC6999" w:rsidP="00B80CB8">
      <w:pPr>
        <w:pStyle w:val="ListParagraph"/>
        <w:numPr>
          <w:ilvl w:val="0"/>
          <w:numId w:val="60"/>
        </w:numPr>
        <w:jc w:val="both"/>
        <w:rPr>
          <w:b/>
          <w:lang w:val="en-ZA"/>
        </w:rPr>
      </w:pPr>
      <w:r w:rsidRPr="00EC6999">
        <w:rPr>
          <w:b/>
          <w:lang w:val="en-ZA"/>
        </w:rPr>
        <w:t>Aggregation Binding</w:t>
      </w:r>
      <w:r w:rsidR="007F476B">
        <w:rPr>
          <w:b/>
          <w:lang w:val="en-ZA"/>
        </w:rPr>
        <w:tab/>
      </w:r>
      <w:r w:rsidR="007F476B" w:rsidRPr="007F476B">
        <w:rPr>
          <w:b/>
          <w:lang w:val="en-ZA"/>
        </w:rPr>
        <w:sym w:font="Wingdings" w:char="F0E0"/>
      </w:r>
      <w:r w:rsidR="007F476B">
        <w:rPr>
          <w:b/>
          <w:lang w:val="en-ZA"/>
        </w:rPr>
        <w:t xml:space="preserve"> </w:t>
      </w:r>
      <w:r w:rsidR="007F476B" w:rsidRPr="007F476B">
        <w:rPr>
          <w:bCs/>
          <w:lang w:val="en-ZA"/>
        </w:rPr>
        <w:t xml:space="preserve">When we connect aggregation of the UI Element with the path of model is called </w:t>
      </w:r>
      <w:r w:rsidR="00FB2A59" w:rsidRPr="007F476B">
        <w:rPr>
          <w:bCs/>
          <w:lang w:val="en-ZA"/>
        </w:rPr>
        <w:t xml:space="preserve">Aggregation </w:t>
      </w:r>
      <w:r w:rsidR="00FB2A59">
        <w:rPr>
          <w:bCs/>
          <w:lang w:val="en-ZA"/>
        </w:rPr>
        <w:t>Binding</w:t>
      </w:r>
      <w:r w:rsidR="007F476B">
        <w:rPr>
          <w:bCs/>
          <w:lang w:val="en-ZA"/>
        </w:rPr>
        <w:t>.</w:t>
      </w:r>
    </w:p>
    <w:p w14:paraId="1333CEA2" w14:textId="5A0F46BD" w:rsidR="00430609" w:rsidRPr="00430609" w:rsidRDefault="00FB4BFB" w:rsidP="0040421C">
      <w:pPr>
        <w:spacing w:after="0"/>
        <w:ind w:firstLine="720"/>
        <w:jc w:val="both"/>
        <w:rPr>
          <w:bCs/>
        </w:rPr>
      </w:pPr>
      <w:r w:rsidRPr="00430609">
        <w:rPr>
          <w:b/>
        </w:rPr>
        <w:t>Ex:</w:t>
      </w:r>
      <w:r w:rsidR="00761A8B" w:rsidRPr="00430609">
        <w:rPr>
          <w:b/>
        </w:rPr>
        <w:t xml:space="preserve"> </w:t>
      </w:r>
      <w:r w:rsidR="00761A8B" w:rsidRPr="00430609">
        <w:rPr>
          <w:bCs/>
        </w:rPr>
        <w:t>For Table UI Element</w:t>
      </w:r>
      <w:r w:rsidR="00D61D33" w:rsidRPr="00430609">
        <w:rPr>
          <w:bCs/>
        </w:rPr>
        <w:t>.</w:t>
      </w:r>
    </w:p>
    <w:p w14:paraId="4267685F" w14:textId="37466BC8" w:rsidR="00D61D33" w:rsidRPr="00430609" w:rsidRDefault="00D61D33" w:rsidP="0040421C">
      <w:pPr>
        <w:spacing w:after="0"/>
        <w:ind w:firstLine="720"/>
        <w:jc w:val="both"/>
        <w:rPr>
          <w:bCs/>
        </w:rPr>
      </w:pPr>
      <w:r w:rsidRPr="00430609">
        <w:rPr>
          <w:bCs/>
        </w:rPr>
        <w:t xml:space="preserve">In </w:t>
      </w:r>
      <w:r w:rsidR="00FB2A59" w:rsidRPr="00430609">
        <w:rPr>
          <w:bCs/>
        </w:rPr>
        <w:t>Aggregation</w:t>
      </w:r>
      <w:r w:rsidRPr="00430609">
        <w:rPr>
          <w:bCs/>
        </w:rPr>
        <w:t xml:space="preserve"> binding there are two paths -</w:t>
      </w:r>
      <w:r w:rsidRPr="00430609">
        <w:rPr>
          <w:bCs/>
        </w:rPr>
        <w:tab/>
        <w:t>Absolute Path, Relative Path.</w:t>
      </w:r>
    </w:p>
    <w:p w14:paraId="69540D91" w14:textId="77777777" w:rsidR="00430609" w:rsidRDefault="00D61D33" w:rsidP="0040421C">
      <w:pPr>
        <w:spacing w:after="0"/>
        <w:ind w:firstLine="720"/>
        <w:jc w:val="both"/>
        <w:rPr>
          <w:bCs/>
        </w:rPr>
      </w:pPr>
      <w:r w:rsidRPr="00430609">
        <w:rPr>
          <w:bCs/>
        </w:rPr>
        <w:t xml:space="preserve">Absolute Path: </w:t>
      </w:r>
      <w:r w:rsidR="003F306E" w:rsidRPr="00430609">
        <w:rPr>
          <w:bCs/>
        </w:rPr>
        <w:t>A path which is provided in the UI element for aggregation binding is the absolute path.</w:t>
      </w:r>
    </w:p>
    <w:p w14:paraId="39F7A9C1" w14:textId="3F09782C" w:rsidR="003F306E" w:rsidRPr="00430609" w:rsidRDefault="003F306E" w:rsidP="0040421C">
      <w:pPr>
        <w:spacing w:after="0"/>
        <w:ind w:left="720"/>
        <w:jc w:val="both"/>
        <w:rPr>
          <w:bCs/>
        </w:rPr>
      </w:pPr>
      <w:r w:rsidRPr="00430609">
        <w:rPr>
          <w:bCs/>
        </w:rPr>
        <w:t>Relative Path:</w:t>
      </w:r>
      <w:r w:rsidR="00232CE2" w:rsidRPr="00430609">
        <w:rPr>
          <w:bCs/>
        </w:rPr>
        <w:t xml:space="preserve"> A child element of the main UI element points to the path relative to the parent UI element path is relative path.</w:t>
      </w:r>
    </w:p>
    <w:p w14:paraId="5A810512" w14:textId="13ADD678" w:rsidR="00EC6999" w:rsidRPr="00CD6863" w:rsidRDefault="00EC6999" w:rsidP="00B80CB8">
      <w:pPr>
        <w:pStyle w:val="ListParagraph"/>
        <w:numPr>
          <w:ilvl w:val="0"/>
          <w:numId w:val="60"/>
        </w:numPr>
        <w:jc w:val="both"/>
        <w:rPr>
          <w:b/>
          <w:lang w:val="en-ZA"/>
        </w:rPr>
      </w:pPr>
      <w:r w:rsidRPr="00EC6999">
        <w:rPr>
          <w:b/>
          <w:lang w:val="en-ZA"/>
        </w:rPr>
        <w:t>Expression Binding</w:t>
      </w:r>
      <w:r w:rsidR="001D2584">
        <w:rPr>
          <w:b/>
          <w:lang w:val="en-ZA"/>
        </w:rPr>
        <w:tab/>
      </w:r>
      <w:r w:rsidR="001D2584" w:rsidRPr="001D2584">
        <w:rPr>
          <w:b/>
          <w:lang w:val="en-ZA"/>
        </w:rPr>
        <w:sym w:font="Wingdings" w:char="F0E0"/>
      </w:r>
      <w:r w:rsidR="001D2584">
        <w:rPr>
          <w:b/>
          <w:lang w:val="en-ZA"/>
        </w:rPr>
        <w:t xml:space="preserve"> </w:t>
      </w:r>
      <w:r w:rsidR="001D2584">
        <w:rPr>
          <w:lang w:val="en-ZA"/>
        </w:rPr>
        <w:t>we can bind the expression to a property of a UI Element, this expression is evaluated at runtime and supplies the value to the UI element.</w:t>
      </w:r>
    </w:p>
    <w:p w14:paraId="67233D8C" w14:textId="718CB9F6" w:rsidR="00CD6863" w:rsidRDefault="00CD6863" w:rsidP="00CD6863">
      <w:pPr>
        <w:pStyle w:val="ListParagraph"/>
        <w:ind w:left="785"/>
        <w:jc w:val="both"/>
        <w:rPr>
          <w:lang w:val="en-ZA"/>
        </w:rPr>
      </w:pPr>
      <w:r w:rsidRPr="00CD6863">
        <w:rPr>
          <w:lang w:val="en-ZA"/>
        </w:rPr>
        <w:t>SAPUI5 does</w:t>
      </w:r>
      <w:r>
        <w:rPr>
          <w:lang w:val="en-ZA"/>
        </w:rPr>
        <w:t xml:space="preserve"> </w:t>
      </w:r>
      <w:r w:rsidRPr="00CD6863">
        <w:rPr>
          <w:lang w:val="en-ZA"/>
        </w:rPr>
        <w:t>not understand the expression binding</w:t>
      </w:r>
      <w:r>
        <w:rPr>
          <w:lang w:val="en-ZA"/>
        </w:rPr>
        <w:t xml:space="preserve"> </w:t>
      </w:r>
      <w:r w:rsidR="00AC7A40">
        <w:rPr>
          <w:lang w:val="en-ZA"/>
        </w:rPr>
        <w:t>syntax (</w:t>
      </w:r>
      <w:r>
        <w:rPr>
          <w:lang w:val="en-ZA"/>
        </w:rPr>
        <w:t>Complex binding syntax), to make this binding understandable we should write below line under bootstrap.</w:t>
      </w:r>
    </w:p>
    <w:p w14:paraId="24363A14" w14:textId="5B926FD0" w:rsidR="00CD6863" w:rsidRDefault="00CD6863" w:rsidP="00CD6863">
      <w:pPr>
        <w:pStyle w:val="ListParagraph"/>
        <w:ind w:left="785"/>
        <w:jc w:val="both"/>
        <w:rPr>
          <w:lang w:val="en-ZA"/>
        </w:rPr>
      </w:pPr>
      <w:r>
        <w:rPr>
          <w:lang w:val="en-ZA"/>
        </w:rPr>
        <w:tab/>
      </w:r>
      <w:r w:rsidR="00C041A1">
        <w:rPr>
          <w:noProof/>
          <w:lang w:val="en-IN" w:eastAsia="en-IN"/>
        </w:rPr>
        <w:drawing>
          <wp:inline distT="0" distB="0" distL="0" distR="0" wp14:anchorId="1BD85B8D" wp14:editId="563CF3A8">
            <wp:extent cx="2943225" cy="1809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43225" cy="180975"/>
                    </a:xfrm>
                    <a:prstGeom prst="rect">
                      <a:avLst/>
                    </a:prstGeom>
                  </pic:spPr>
                </pic:pic>
              </a:graphicData>
            </a:graphic>
          </wp:inline>
        </w:drawing>
      </w:r>
    </w:p>
    <w:p w14:paraId="7B5C6026" w14:textId="336F6B27" w:rsidR="00C041A1" w:rsidRDefault="00AF4DF1" w:rsidP="00CD6863">
      <w:pPr>
        <w:pStyle w:val="ListParagraph"/>
        <w:ind w:left="785"/>
        <w:jc w:val="both"/>
        <w:rPr>
          <w:b/>
          <w:lang w:val="en-ZA"/>
        </w:rPr>
      </w:pPr>
      <w:r>
        <w:rPr>
          <w:b/>
          <w:lang w:val="en-ZA"/>
        </w:rPr>
        <w:t xml:space="preserve">        </w:t>
      </w:r>
      <w:r w:rsidR="00C041A1">
        <w:rPr>
          <w:b/>
          <w:lang w:val="en-ZA"/>
        </w:rPr>
        <w:t xml:space="preserve"> </w:t>
      </w:r>
      <w:r>
        <w:rPr>
          <w:noProof/>
          <w:lang w:val="en-IN" w:eastAsia="en-IN"/>
        </w:rPr>
        <w:drawing>
          <wp:inline distT="0" distB="0" distL="0" distR="0" wp14:anchorId="2FEE7567" wp14:editId="522F05A8">
            <wp:extent cx="5514975" cy="181399"/>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22699" cy="184942"/>
                    </a:xfrm>
                    <a:prstGeom prst="rect">
                      <a:avLst/>
                    </a:prstGeom>
                  </pic:spPr>
                </pic:pic>
              </a:graphicData>
            </a:graphic>
          </wp:inline>
        </w:drawing>
      </w:r>
    </w:p>
    <w:p w14:paraId="5D62B8EF" w14:textId="77777777" w:rsidR="00683EEA" w:rsidRDefault="00683EEA" w:rsidP="00CD6863">
      <w:pPr>
        <w:pStyle w:val="ListParagraph"/>
        <w:ind w:left="785"/>
        <w:jc w:val="both"/>
        <w:rPr>
          <w:b/>
          <w:lang w:val="en-ZA"/>
        </w:rPr>
      </w:pPr>
    </w:p>
    <w:p w14:paraId="4628CA44" w14:textId="5C6673BA" w:rsidR="00683EEA" w:rsidRPr="00683EEA" w:rsidRDefault="00683EEA" w:rsidP="00B80CB8">
      <w:pPr>
        <w:pStyle w:val="ListParagraph"/>
        <w:numPr>
          <w:ilvl w:val="0"/>
          <w:numId w:val="58"/>
        </w:numPr>
        <w:jc w:val="both"/>
        <w:rPr>
          <w:b/>
          <w:lang w:val="en-ZA"/>
        </w:rPr>
      </w:pPr>
      <w:r w:rsidRPr="00683EEA">
        <w:rPr>
          <w:b/>
          <w:lang w:val="en-ZA"/>
        </w:rPr>
        <w:t>What are the various Types of Binding Modes available &amp; its behaviour in SAP UI5/FIORI?</w:t>
      </w:r>
    </w:p>
    <w:p w14:paraId="4651C4E5" w14:textId="434DB9D4" w:rsidR="00D2779A" w:rsidRDefault="00683EEA" w:rsidP="00683EEA">
      <w:pPr>
        <w:ind w:left="360"/>
        <w:jc w:val="both"/>
        <w:rPr>
          <w:lang w:val="en-ZA"/>
        </w:rPr>
      </w:pPr>
      <w:r w:rsidRPr="00683EEA">
        <w:rPr>
          <w:lang w:val="en-ZA"/>
        </w:rPr>
        <w:t>There are three binding modes are available in SAPUI5.</w:t>
      </w:r>
    </w:p>
    <w:p w14:paraId="61728BCC" w14:textId="5C28D4E2" w:rsidR="00683EEA" w:rsidRPr="00683EEA" w:rsidRDefault="00683EEA" w:rsidP="00B80CB8">
      <w:pPr>
        <w:pStyle w:val="ListParagraph"/>
        <w:numPr>
          <w:ilvl w:val="0"/>
          <w:numId w:val="61"/>
        </w:numPr>
        <w:spacing w:after="0"/>
        <w:jc w:val="both"/>
        <w:rPr>
          <w:lang w:val="en-ZA"/>
        </w:rPr>
      </w:pPr>
      <w:r w:rsidRPr="00683EEA">
        <w:rPr>
          <w:lang w:val="en-ZA"/>
        </w:rPr>
        <w:t>One way binding</w:t>
      </w:r>
      <w:r>
        <w:rPr>
          <w:lang w:val="en-ZA"/>
        </w:rPr>
        <w:tab/>
      </w:r>
      <w:r w:rsidRPr="00683EEA">
        <w:rPr>
          <w:b/>
          <w:color w:val="FF0000"/>
          <w:lang w:val="en-ZA"/>
        </w:rPr>
        <w:t>-</w:t>
      </w:r>
      <w:r w:rsidR="005E0D37">
        <w:rPr>
          <w:b/>
          <w:color w:val="FF0000"/>
          <w:lang w:val="en-ZA"/>
        </w:rPr>
        <w:t xml:space="preserve"> </w:t>
      </w:r>
      <w:r w:rsidR="000335D9" w:rsidRPr="000335D9">
        <w:rPr>
          <w:lang w:val="en-ZA"/>
        </w:rPr>
        <w:t>Data flows from model to view</w:t>
      </w:r>
      <w:r w:rsidR="000335D9">
        <w:rPr>
          <w:lang w:val="en-ZA"/>
        </w:rPr>
        <w:t xml:space="preserve">, </w:t>
      </w:r>
      <w:r w:rsidR="00817CF3">
        <w:rPr>
          <w:lang w:val="en-ZA"/>
        </w:rPr>
        <w:t xml:space="preserve">if </w:t>
      </w:r>
      <w:r w:rsidR="000335D9">
        <w:rPr>
          <w:lang w:val="en-ZA"/>
        </w:rPr>
        <w:t>model data</w:t>
      </w:r>
      <w:r w:rsidR="00817CF3">
        <w:rPr>
          <w:lang w:val="en-ZA"/>
        </w:rPr>
        <w:t xml:space="preserve"> changes, the </w:t>
      </w:r>
      <w:r w:rsidR="000335D9">
        <w:rPr>
          <w:lang w:val="en-ZA"/>
        </w:rPr>
        <w:t xml:space="preserve">corresponding </w:t>
      </w:r>
      <w:r w:rsidR="00817CF3">
        <w:rPr>
          <w:lang w:val="en-ZA"/>
        </w:rPr>
        <w:t>bindings in the view data will update.</w:t>
      </w:r>
    </w:p>
    <w:p w14:paraId="0269FA2A" w14:textId="21D90459" w:rsidR="00683EEA" w:rsidRPr="00683EEA" w:rsidRDefault="00683EEA" w:rsidP="00B80CB8">
      <w:pPr>
        <w:pStyle w:val="ListParagraph"/>
        <w:numPr>
          <w:ilvl w:val="0"/>
          <w:numId w:val="61"/>
        </w:numPr>
        <w:spacing w:after="0"/>
        <w:jc w:val="both"/>
        <w:rPr>
          <w:lang w:val="en-ZA"/>
        </w:rPr>
      </w:pPr>
      <w:r w:rsidRPr="00683EEA">
        <w:rPr>
          <w:lang w:val="en-ZA"/>
        </w:rPr>
        <w:t>Two way Binding</w:t>
      </w:r>
      <w:r>
        <w:rPr>
          <w:lang w:val="en-ZA"/>
        </w:rPr>
        <w:tab/>
      </w:r>
      <w:r w:rsidRPr="00683EEA">
        <w:rPr>
          <w:b/>
          <w:color w:val="FF0000"/>
          <w:lang w:val="en-ZA"/>
        </w:rPr>
        <w:t>-</w:t>
      </w:r>
      <w:r w:rsidR="000335D9">
        <w:rPr>
          <w:b/>
          <w:color w:val="FF0000"/>
          <w:lang w:val="en-ZA"/>
        </w:rPr>
        <w:t xml:space="preserve"> </w:t>
      </w:r>
      <w:r w:rsidR="00F106CC" w:rsidRPr="00F106CC">
        <w:rPr>
          <w:lang w:val="en-ZA"/>
        </w:rPr>
        <w:t>Data flows from model to view and view to model.</w:t>
      </w:r>
      <w:r w:rsidR="00084FC2">
        <w:rPr>
          <w:lang w:val="en-ZA"/>
        </w:rPr>
        <w:t xml:space="preserve"> If any changes in the view, the model will update.</w:t>
      </w:r>
    </w:p>
    <w:p w14:paraId="69966479" w14:textId="77777777" w:rsidR="00683EEA" w:rsidRPr="00683EEA" w:rsidRDefault="00683EEA" w:rsidP="00683EEA">
      <w:pPr>
        <w:ind w:left="360"/>
        <w:jc w:val="both"/>
        <w:rPr>
          <w:lang w:val="en-ZA"/>
        </w:rPr>
      </w:pPr>
    </w:p>
    <w:p w14:paraId="05C84B13" w14:textId="5AD27367" w:rsidR="00F855CC" w:rsidRPr="00141DD0" w:rsidRDefault="00717E7B" w:rsidP="00B80CB8">
      <w:pPr>
        <w:pStyle w:val="ListParagraph"/>
        <w:numPr>
          <w:ilvl w:val="0"/>
          <w:numId w:val="58"/>
        </w:numPr>
        <w:spacing w:after="0"/>
        <w:jc w:val="both"/>
      </w:pPr>
      <w:r w:rsidRPr="004B5FFE">
        <w:rPr>
          <w:b/>
          <w:lang w:val="en-ZA"/>
        </w:rPr>
        <w:t>Fragments and dialogs</w:t>
      </w:r>
      <w:r w:rsidR="00385CC6" w:rsidRPr="004B5FFE">
        <w:rPr>
          <w:b/>
          <w:lang w:val="en-ZA"/>
        </w:rPr>
        <w:t xml:space="preserve"> </w:t>
      </w:r>
      <w:r w:rsidR="00F855CC" w:rsidRPr="004B5FFE">
        <w:rPr>
          <w:color w:val="FF0000"/>
          <w:lang w:val="en-ZA"/>
        </w:rPr>
        <w:t xml:space="preserve">- </w:t>
      </w:r>
      <w:r w:rsidR="00F855CC">
        <w:t xml:space="preserve">Whenever we want to create a dialog in SAPUI5 we will be using </w:t>
      </w:r>
      <w:r w:rsidR="00F855CC" w:rsidRPr="004B5FFE">
        <w:rPr>
          <w:b/>
          <w:bCs/>
        </w:rPr>
        <w:t>combination of fragments and dialogs</w:t>
      </w:r>
      <w:r w:rsidR="00F855CC" w:rsidRPr="00141DD0">
        <w:t>.</w:t>
      </w:r>
    </w:p>
    <w:p w14:paraId="6FF4CAA0" w14:textId="77777777" w:rsidR="00F855CC" w:rsidRDefault="00F855CC" w:rsidP="00F855CC">
      <w:pPr>
        <w:spacing w:after="0"/>
        <w:ind w:left="360"/>
        <w:jc w:val="both"/>
      </w:pPr>
      <w:r w:rsidRPr="00141DD0">
        <w:rPr>
          <w:b/>
          <w:bCs/>
        </w:rPr>
        <w:t>What are the fragments and dialog:</w:t>
      </w:r>
      <w:r w:rsidRPr="004F01DA">
        <w:t xml:space="preserve"> Actually, to create a popup </w:t>
      </w:r>
      <w:r>
        <w:t xml:space="preserve">dialog </w:t>
      </w:r>
      <w:r w:rsidRPr="004F01DA">
        <w:t xml:space="preserve">we need only </w:t>
      </w:r>
      <w:r w:rsidRPr="00141DD0">
        <w:rPr>
          <w:b/>
          <w:bCs/>
        </w:rPr>
        <w:t>dialog</w:t>
      </w:r>
      <w:r>
        <w:t xml:space="preserve"> UI element </w:t>
      </w:r>
      <w:r w:rsidRPr="004F01DA">
        <w:t>not fragment</w:t>
      </w:r>
      <w:r>
        <w:t>? We may have same input F4 help in some other views so we don’t want to write the same code in multiple places so to avoid this we will use fragments.</w:t>
      </w:r>
    </w:p>
    <w:p w14:paraId="4C604797" w14:textId="6363F5C6" w:rsidR="004B5FFE" w:rsidRDefault="004B5FFE" w:rsidP="00F855CC">
      <w:pPr>
        <w:spacing w:after="0"/>
        <w:ind w:left="360"/>
        <w:jc w:val="both"/>
        <w:rPr>
          <w:bCs/>
        </w:rPr>
      </w:pPr>
      <w:r w:rsidRPr="004B5FFE">
        <w:rPr>
          <w:bCs/>
        </w:rPr>
        <w:t>Fragments are light weighted views, which are used to keep reusable code</w:t>
      </w:r>
      <w:r w:rsidR="002F6587">
        <w:rPr>
          <w:bCs/>
        </w:rPr>
        <w:t>. Which does not have the controller</w:t>
      </w:r>
      <w:r w:rsidR="00E5512E">
        <w:rPr>
          <w:bCs/>
        </w:rPr>
        <w:t>, the host view controller itself fragment controller. Host view ID itself fragment ID.</w:t>
      </w:r>
    </w:p>
    <w:p w14:paraId="07CFD704" w14:textId="77777777" w:rsidR="00656DD0" w:rsidRDefault="00656DD0" w:rsidP="00F855CC">
      <w:pPr>
        <w:spacing w:after="0"/>
        <w:ind w:left="360"/>
        <w:jc w:val="both"/>
        <w:rPr>
          <w:bCs/>
        </w:rPr>
      </w:pPr>
    </w:p>
    <w:p w14:paraId="15229716" w14:textId="11C62FE2" w:rsidR="00656DD0" w:rsidRDefault="00656DD0" w:rsidP="00B80CB8">
      <w:pPr>
        <w:pStyle w:val="ListParagraph"/>
        <w:numPr>
          <w:ilvl w:val="0"/>
          <w:numId w:val="58"/>
        </w:numPr>
        <w:jc w:val="both"/>
        <w:rPr>
          <w:b/>
          <w:lang w:val="en-ZA"/>
        </w:rPr>
      </w:pPr>
      <w:r w:rsidRPr="00656DD0">
        <w:rPr>
          <w:b/>
          <w:lang w:val="en-ZA"/>
        </w:rPr>
        <w:t xml:space="preserve">What is Nested </w:t>
      </w:r>
      <w:r w:rsidR="00ED0BB6" w:rsidRPr="00656DD0">
        <w:rPr>
          <w:b/>
          <w:lang w:val="en-ZA"/>
        </w:rPr>
        <w:t xml:space="preserve">View? </w:t>
      </w:r>
      <w:r w:rsidRPr="00656DD0">
        <w:rPr>
          <w:b/>
          <w:lang w:val="en-ZA"/>
        </w:rPr>
        <w:t xml:space="preserve">How to include one view inside another </w:t>
      </w:r>
      <w:r w:rsidR="00ED0BB6" w:rsidRPr="00656DD0">
        <w:rPr>
          <w:b/>
          <w:lang w:val="en-ZA"/>
        </w:rPr>
        <w:t>view</w:t>
      </w:r>
      <w:r w:rsidR="00ED0BB6">
        <w:rPr>
          <w:b/>
          <w:lang w:val="en-ZA"/>
        </w:rPr>
        <w:t>?</w:t>
      </w:r>
    </w:p>
    <w:p w14:paraId="51C6B2CF" w14:textId="792B062C" w:rsidR="00656DD0" w:rsidRDefault="00ED0BB6" w:rsidP="00656DD0">
      <w:pPr>
        <w:pStyle w:val="ListParagraph"/>
        <w:ind w:left="360"/>
        <w:jc w:val="both"/>
        <w:rPr>
          <w:lang w:val="en-ZA"/>
        </w:rPr>
      </w:pPr>
      <w:r w:rsidRPr="00ED0BB6">
        <w:rPr>
          <w:lang w:val="en-ZA"/>
        </w:rPr>
        <w:t>Nested views</w:t>
      </w:r>
      <w:r>
        <w:rPr>
          <w:lang w:val="en-ZA"/>
        </w:rPr>
        <w:t xml:space="preserve"> are used for reusable purpose, or to make the views are simple and not complex.</w:t>
      </w:r>
    </w:p>
    <w:p w14:paraId="5DCC1413" w14:textId="35301E11" w:rsidR="00ED0BB6" w:rsidRDefault="00ED0BB6" w:rsidP="00656DD0">
      <w:pPr>
        <w:pStyle w:val="ListParagraph"/>
        <w:ind w:left="360"/>
        <w:jc w:val="both"/>
        <w:rPr>
          <w:lang w:val="en-ZA"/>
        </w:rPr>
      </w:pPr>
      <w:r>
        <w:rPr>
          <w:lang w:val="en-ZA"/>
        </w:rPr>
        <w:t>Below syntax is to call one view from the view.</w:t>
      </w:r>
    </w:p>
    <w:p w14:paraId="2270AA22" w14:textId="06F95508" w:rsidR="00F65FCE" w:rsidRPr="004B5FFE" w:rsidRDefault="00ED0BB6" w:rsidP="00ED0BB6">
      <w:pPr>
        <w:spacing w:after="0"/>
        <w:ind w:left="360" w:firstLine="360"/>
        <w:jc w:val="both"/>
      </w:pPr>
      <w:r>
        <w:rPr>
          <w:noProof/>
          <w:lang w:val="en-IN" w:eastAsia="en-IN"/>
        </w:rPr>
        <w:drawing>
          <wp:inline distT="0" distB="0" distL="0" distR="0" wp14:anchorId="263FD240" wp14:editId="79719985">
            <wp:extent cx="419100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91000" cy="152400"/>
                    </a:xfrm>
                    <a:prstGeom prst="rect">
                      <a:avLst/>
                    </a:prstGeom>
                  </pic:spPr>
                </pic:pic>
              </a:graphicData>
            </a:graphic>
          </wp:inline>
        </w:drawing>
      </w:r>
    </w:p>
    <w:p w14:paraId="5E0DEED9" w14:textId="2D9E2F26" w:rsidR="00717E7B" w:rsidRDefault="0050528B" w:rsidP="00B80CB8">
      <w:pPr>
        <w:pStyle w:val="ListParagraph"/>
        <w:numPr>
          <w:ilvl w:val="0"/>
          <w:numId w:val="58"/>
        </w:numPr>
        <w:jc w:val="both"/>
        <w:rPr>
          <w:b/>
          <w:lang w:val="en-ZA"/>
        </w:rPr>
      </w:pPr>
      <w:r>
        <w:rPr>
          <w:b/>
          <w:lang w:val="en-ZA"/>
        </w:rPr>
        <w:t>Why dialog is dependent of view.</w:t>
      </w:r>
    </w:p>
    <w:p w14:paraId="34C5277E" w14:textId="77777777" w:rsidR="0050528B" w:rsidRDefault="0050528B" w:rsidP="0050528B">
      <w:pPr>
        <w:pStyle w:val="ListParagraph"/>
        <w:spacing w:after="0"/>
        <w:ind w:left="360"/>
        <w:jc w:val="both"/>
        <w:rPr>
          <w:lang w:val="en-ZA"/>
        </w:rPr>
      </w:pPr>
      <w:r w:rsidRPr="0050528B">
        <w:rPr>
          <w:lang w:val="en-ZA"/>
        </w:rPr>
        <w:t>When we make our dialog is dependent of view, then only model (any model) will be applicable to that dialog.</w:t>
      </w:r>
    </w:p>
    <w:p w14:paraId="12E49D1A" w14:textId="38B9ADEA" w:rsidR="00D2779A" w:rsidRDefault="00D2779A" w:rsidP="0050528B">
      <w:pPr>
        <w:pStyle w:val="ListParagraph"/>
        <w:spacing w:after="0"/>
        <w:ind w:left="360"/>
        <w:jc w:val="both"/>
        <w:rPr>
          <w:lang w:val="en-ZA"/>
        </w:rPr>
      </w:pPr>
      <w:r>
        <w:rPr>
          <w:lang w:val="en-ZA"/>
        </w:rPr>
        <w:t xml:space="preserve">Formatter is applied only in one direction i.e. mode to View. </w:t>
      </w:r>
    </w:p>
    <w:p w14:paraId="3A2BBC18" w14:textId="3ADBB4AB" w:rsidR="004766A0" w:rsidRPr="004766A0" w:rsidRDefault="004766A0" w:rsidP="00B80CB8">
      <w:pPr>
        <w:pStyle w:val="ListParagraph"/>
        <w:numPr>
          <w:ilvl w:val="0"/>
          <w:numId w:val="58"/>
        </w:numPr>
        <w:jc w:val="both"/>
        <w:rPr>
          <w:b/>
          <w:lang w:val="en-ZA"/>
        </w:rPr>
      </w:pPr>
      <w:r w:rsidRPr="004766A0">
        <w:rPr>
          <w:b/>
          <w:lang w:val="en-ZA"/>
        </w:rPr>
        <w:t>What is the purpose of Component.js</w:t>
      </w:r>
    </w:p>
    <w:p w14:paraId="040771DB" w14:textId="31FC4336" w:rsidR="0050528B" w:rsidRDefault="002E5BD6" w:rsidP="0050528B">
      <w:pPr>
        <w:pStyle w:val="ListParagraph"/>
        <w:ind w:left="360"/>
        <w:jc w:val="both"/>
        <w:rPr>
          <w:lang w:val="en-ZA"/>
        </w:rPr>
      </w:pPr>
      <w:r w:rsidRPr="002E5BD6">
        <w:rPr>
          <w:lang w:val="en-ZA"/>
        </w:rPr>
        <w:t xml:space="preserve">Component.js is the like global controller any view controller can use </w:t>
      </w:r>
      <w:r>
        <w:rPr>
          <w:lang w:val="en-ZA"/>
        </w:rPr>
        <w:t>this component.js.</w:t>
      </w:r>
    </w:p>
    <w:p w14:paraId="35AB2A7C" w14:textId="77777777" w:rsidR="002E5BD6" w:rsidRDefault="002E5BD6" w:rsidP="002E5BD6">
      <w:pPr>
        <w:pStyle w:val="ListParagraph"/>
        <w:ind w:left="360"/>
        <w:jc w:val="both"/>
        <w:rPr>
          <w:lang w:val="en-ZA"/>
        </w:rPr>
      </w:pPr>
      <w:r>
        <w:rPr>
          <w:lang w:val="en-ZA"/>
        </w:rPr>
        <w:t xml:space="preserve">In </w:t>
      </w:r>
      <w:r w:rsidRPr="002E5BD6">
        <w:rPr>
          <w:lang w:val="en-ZA"/>
        </w:rPr>
        <w:t>component.js</w:t>
      </w:r>
      <w:r>
        <w:rPr>
          <w:lang w:val="en-ZA"/>
        </w:rPr>
        <w:t xml:space="preserve"> file we load the meta data, initially we use to maintain the all-configuration related to metadata in component.js, in the year 2015 SAP has modularize this configuration code into configuration file called </w:t>
      </w:r>
      <w:r w:rsidRPr="002E5BD6">
        <w:rPr>
          <w:lang w:val="en-ZA"/>
        </w:rPr>
        <w:t>manifest.json</w:t>
      </w:r>
      <w:r>
        <w:rPr>
          <w:lang w:val="en-ZA"/>
        </w:rPr>
        <w:t>.</w:t>
      </w:r>
    </w:p>
    <w:p w14:paraId="451DD580" w14:textId="5E419348" w:rsidR="001D6497" w:rsidRDefault="001D6497" w:rsidP="002E5BD6">
      <w:pPr>
        <w:pStyle w:val="ListParagraph"/>
        <w:ind w:left="360"/>
        <w:jc w:val="both"/>
        <w:rPr>
          <w:lang w:val="en-ZA"/>
        </w:rPr>
      </w:pPr>
      <w:r>
        <w:rPr>
          <w:lang w:val="en-ZA"/>
        </w:rPr>
        <w:t>In component.js file we need to initialize the router</w:t>
      </w:r>
      <w:r w:rsidR="00E75A63">
        <w:rPr>
          <w:lang w:val="en-ZA"/>
        </w:rPr>
        <w:t>, the reusable methods also we can write in component.js</w:t>
      </w:r>
      <w:r w:rsidR="004602DF">
        <w:rPr>
          <w:lang w:val="en-ZA"/>
        </w:rPr>
        <w:t xml:space="preserve"> file.</w:t>
      </w:r>
    </w:p>
    <w:p w14:paraId="6EBF0A55" w14:textId="77777777" w:rsidR="002E5BD6" w:rsidRPr="002E5BD6" w:rsidRDefault="002E5BD6" w:rsidP="0050528B">
      <w:pPr>
        <w:pStyle w:val="ListParagraph"/>
        <w:ind w:left="360"/>
        <w:jc w:val="both"/>
        <w:rPr>
          <w:lang w:val="en-ZA"/>
        </w:rPr>
      </w:pPr>
    </w:p>
    <w:p w14:paraId="7477D288" w14:textId="5B3C7F09" w:rsidR="00195549" w:rsidRPr="00C101A9" w:rsidRDefault="00717E7B" w:rsidP="00B80CB8">
      <w:pPr>
        <w:pStyle w:val="ListParagraph"/>
        <w:numPr>
          <w:ilvl w:val="0"/>
          <w:numId w:val="58"/>
        </w:numPr>
        <w:jc w:val="both"/>
        <w:rPr>
          <w:b/>
          <w:lang w:val="en-ZA"/>
        </w:rPr>
      </w:pPr>
      <w:r w:rsidRPr="00E6217D">
        <w:rPr>
          <w:b/>
          <w:lang w:val="en-ZA"/>
        </w:rPr>
        <w:t>Formatters</w:t>
      </w:r>
      <w:r w:rsidR="001D2584">
        <w:rPr>
          <w:b/>
          <w:lang w:val="en-ZA"/>
        </w:rPr>
        <w:tab/>
      </w:r>
      <w:r w:rsidR="001D2584" w:rsidRPr="001D2584">
        <w:rPr>
          <w:color w:val="FF0000"/>
          <w:lang w:val="en-ZA"/>
        </w:rPr>
        <w:t>-</w:t>
      </w:r>
      <w:r w:rsidR="001D2584">
        <w:rPr>
          <w:color w:val="FF0000"/>
          <w:lang w:val="en-ZA"/>
        </w:rPr>
        <w:t xml:space="preserve"> </w:t>
      </w:r>
      <w:r w:rsidR="00195549" w:rsidRPr="00195549">
        <w:rPr>
          <w:lang w:val="en-ZA"/>
        </w:rPr>
        <w:t>This can be used to perform</w:t>
      </w:r>
      <w:r w:rsidR="00195549">
        <w:rPr>
          <w:lang w:val="en-ZA"/>
        </w:rPr>
        <w:t xml:space="preserve"> formatting the data before supplied to UI Element.</w:t>
      </w:r>
      <w:r w:rsidR="0082121A">
        <w:rPr>
          <w:lang w:val="en-ZA"/>
        </w:rPr>
        <w:t xml:space="preserve"> </w:t>
      </w:r>
      <w:r w:rsidR="00195549" w:rsidRPr="0082121A">
        <w:rPr>
          <w:lang w:val="en-ZA"/>
        </w:rPr>
        <w:t>This formatter is java script file</w:t>
      </w:r>
      <w:r w:rsidR="00A9294C" w:rsidRPr="0082121A">
        <w:rPr>
          <w:lang w:val="en-ZA"/>
        </w:rPr>
        <w:t>.</w:t>
      </w:r>
    </w:p>
    <w:p w14:paraId="078E0A83" w14:textId="6F35F1F8" w:rsidR="00C101A9" w:rsidRDefault="00C101A9" w:rsidP="00C101A9">
      <w:pPr>
        <w:pStyle w:val="ListParagraph"/>
        <w:ind w:left="360"/>
        <w:jc w:val="both"/>
        <w:rPr>
          <w:b/>
          <w:lang w:val="en-ZA"/>
        </w:rPr>
      </w:pPr>
      <w:r>
        <w:rPr>
          <w:b/>
          <w:lang w:val="en-ZA"/>
        </w:rPr>
        <w:t>In View:</w:t>
      </w:r>
    </w:p>
    <w:p w14:paraId="3BC68E44" w14:textId="474BB301" w:rsidR="00C101A9" w:rsidRDefault="00C101A9" w:rsidP="00C101A9">
      <w:pPr>
        <w:pStyle w:val="ListParagraph"/>
        <w:ind w:left="360"/>
        <w:jc w:val="both"/>
        <w:rPr>
          <w:b/>
          <w:lang w:val="en-ZA"/>
        </w:rPr>
      </w:pPr>
      <w:r>
        <w:rPr>
          <w:noProof/>
          <w:lang w:val="en-IN" w:eastAsia="en-IN"/>
        </w:rPr>
        <w:drawing>
          <wp:inline distT="0" distB="0" distL="0" distR="0" wp14:anchorId="3E1F021C" wp14:editId="69B2C8BC">
            <wp:extent cx="5829300" cy="196414"/>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07880" cy="199062"/>
                    </a:xfrm>
                    <a:prstGeom prst="rect">
                      <a:avLst/>
                    </a:prstGeom>
                  </pic:spPr>
                </pic:pic>
              </a:graphicData>
            </a:graphic>
          </wp:inline>
        </w:drawing>
      </w:r>
    </w:p>
    <w:p w14:paraId="0390A1A5" w14:textId="24699D25" w:rsidR="00C101A9" w:rsidRDefault="00C101A9" w:rsidP="00C101A9">
      <w:pPr>
        <w:pStyle w:val="ListParagraph"/>
        <w:ind w:left="360"/>
        <w:jc w:val="both"/>
        <w:rPr>
          <w:b/>
          <w:lang w:val="en-ZA"/>
        </w:rPr>
      </w:pPr>
      <w:r>
        <w:rPr>
          <w:b/>
          <w:lang w:val="en-ZA"/>
        </w:rPr>
        <w:t>In Formatter.js</w:t>
      </w:r>
    </w:p>
    <w:p w14:paraId="7DBF0682" w14:textId="3DBE610D" w:rsidR="00C101A9" w:rsidRPr="0082121A" w:rsidRDefault="00C101A9" w:rsidP="00C101A9">
      <w:pPr>
        <w:pStyle w:val="ListParagraph"/>
        <w:ind w:left="360" w:firstLine="360"/>
        <w:jc w:val="both"/>
        <w:rPr>
          <w:b/>
          <w:lang w:val="en-ZA"/>
        </w:rPr>
      </w:pPr>
      <w:r>
        <w:rPr>
          <w:noProof/>
          <w:lang w:val="en-IN" w:eastAsia="en-IN"/>
        </w:rPr>
        <w:drawing>
          <wp:inline distT="0" distB="0" distL="0" distR="0" wp14:anchorId="5722BEE9" wp14:editId="4B9E0A3C">
            <wp:extent cx="1914525" cy="1876488"/>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922094" cy="1883906"/>
                    </a:xfrm>
                    <a:prstGeom prst="rect">
                      <a:avLst/>
                    </a:prstGeom>
                  </pic:spPr>
                </pic:pic>
              </a:graphicData>
            </a:graphic>
          </wp:inline>
        </w:drawing>
      </w:r>
    </w:p>
    <w:p w14:paraId="71F5145B" w14:textId="0F1605F7" w:rsidR="00717E7B" w:rsidRDefault="002106E5" w:rsidP="00B80CB8">
      <w:pPr>
        <w:pStyle w:val="ListParagraph"/>
        <w:numPr>
          <w:ilvl w:val="0"/>
          <w:numId w:val="58"/>
        </w:numPr>
        <w:jc w:val="both"/>
        <w:rPr>
          <w:b/>
          <w:lang w:val="en-ZA"/>
        </w:rPr>
      </w:pPr>
      <w:r>
        <w:rPr>
          <w:b/>
          <w:lang w:val="en-ZA"/>
        </w:rPr>
        <w:t>Router Navigate to next View with parameters.</w:t>
      </w:r>
    </w:p>
    <w:p w14:paraId="27BC60EA" w14:textId="5E17DABD" w:rsidR="002106E5" w:rsidRDefault="00FD273F" w:rsidP="002106E5">
      <w:pPr>
        <w:pStyle w:val="ListParagraph"/>
        <w:ind w:left="360" w:firstLine="360"/>
        <w:jc w:val="both"/>
        <w:rPr>
          <w:b/>
          <w:lang w:val="en-ZA"/>
        </w:rPr>
      </w:pPr>
      <w:r>
        <w:rPr>
          <w:noProof/>
          <w:lang w:val="en-IN" w:eastAsia="en-IN"/>
        </w:rPr>
        <w:drawing>
          <wp:inline distT="0" distB="0" distL="0" distR="0" wp14:anchorId="54C14846" wp14:editId="542F6FBB">
            <wp:extent cx="4210050" cy="590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10050" cy="590550"/>
                    </a:xfrm>
                    <a:prstGeom prst="rect">
                      <a:avLst/>
                    </a:prstGeom>
                  </pic:spPr>
                </pic:pic>
              </a:graphicData>
            </a:graphic>
          </wp:inline>
        </w:drawing>
      </w:r>
    </w:p>
    <w:p w14:paraId="6AEE6922" w14:textId="77777777" w:rsidR="00CC57E0" w:rsidRDefault="00CC57E0" w:rsidP="002106E5">
      <w:pPr>
        <w:pStyle w:val="ListParagraph"/>
        <w:ind w:left="360" w:firstLine="360"/>
        <w:jc w:val="both"/>
        <w:rPr>
          <w:b/>
          <w:lang w:val="en-ZA"/>
        </w:rPr>
      </w:pPr>
    </w:p>
    <w:p w14:paraId="4459176E" w14:textId="3549ED88" w:rsidR="00766DA9" w:rsidRDefault="00766DA9" w:rsidP="00B80CB8">
      <w:pPr>
        <w:pStyle w:val="ListParagraph"/>
        <w:numPr>
          <w:ilvl w:val="0"/>
          <w:numId w:val="58"/>
        </w:numPr>
        <w:jc w:val="both"/>
        <w:rPr>
          <w:b/>
          <w:lang w:val="en-ZA"/>
        </w:rPr>
      </w:pPr>
      <w:r>
        <w:rPr>
          <w:b/>
          <w:lang w:val="en-ZA"/>
        </w:rPr>
        <w:t>Attach Pattern matched or how to collect the router parameter in next view.</w:t>
      </w:r>
    </w:p>
    <w:p w14:paraId="0FD22060" w14:textId="28D2282F" w:rsidR="00766DA9" w:rsidRDefault="00766DA9" w:rsidP="00766DA9">
      <w:pPr>
        <w:pStyle w:val="ListParagraph"/>
        <w:ind w:left="360"/>
        <w:jc w:val="both"/>
        <w:rPr>
          <w:b/>
          <w:lang w:val="en-ZA"/>
        </w:rPr>
      </w:pPr>
      <w:r>
        <w:rPr>
          <w:noProof/>
          <w:lang w:val="en-IN" w:eastAsia="en-IN"/>
        </w:rPr>
        <w:drawing>
          <wp:inline distT="0" distB="0" distL="0" distR="0" wp14:anchorId="215C4979" wp14:editId="6C7B7BD9">
            <wp:extent cx="4105275" cy="4381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05275" cy="438150"/>
                    </a:xfrm>
                    <a:prstGeom prst="rect">
                      <a:avLst/>
                    </a:prstGeom>
                  </pic:spPr>
                </pic:pic>
              </a:graphicData>
            </a:graphic>
          </wp:inline>
        </w:drawing>
      </w:r>
    </w:p>
    <w:p w14:paraId="38E180A1" w14:textId="7947DF6A" w:rsidR="007D2539" w:rsidRDefault="007D2539" w:rsidP="007D2539">
      <w:pPr>
        <w:pStyle w:val="ListParagraph"/>
        <w:ind w:left="360" w:firstLine="360"/>
        <w:jc w:val="both"/>
        <w:rPr>
          <w:b/>
          <w:lang w:val="en-ZA"/>
        </w:rPr>
      </w:pPr>
      <w:r>
        <w:rPr>
          <w:noProof/>
          <w:lang w:val="en-IN" w:eastAsia="en-IN"/>
        </w:rPr>
        <w:drawing>
          <wp:inline distT="0" distB="0" distL="0" distR="0" wp14:anchorId="5552ECC1" wp14:editId="69517CB5">
            <wp:extent cx="3638550" cy="9144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38550" cy="914400"/>
                    </a:xfrm>
                    <a:prstGeom prst="rect">
                      <a:avLst/>
                    </a:prstGeom>
                  </pic:spPr>
                </pic:pic>
              </a:graphicData>
            </a:graphic>
          </wp:inline>
        </w:drawing>
      </w:r>
    </w:p>
    <w:p w14:paraId="14C61D38" w14:textId="48C6CC03" w:rsidR="00925B2A" w:rsidRDefault="00925B2A" w:rsidP="00766DA9">
      <w:pPr>
        <w:pStyle w:val="ListParagraph"/>
        <w:ind w:left="360"/>
        <w:jc w:val="both"/>
        <w:rPr>
          <w:b/>
          <w:lang w:val="en-ZA"/>
        </w:rPr>
      </w:pPr>
      <w:r>
        <w:rPr>
          <w:b/>
          <w:lang w:val="en-ZA"/>
        </w:rPr>
        <w:tab/>
      </w:r>
      <w:r>
        <w:rPr>
          <w:b/>
          <w:lang w:val="en-ZA"/>
        </w:rPr>
        <w:tab/>
      </w:r>
      <w:r>
        <w:rPr>
          <w:b/>
          <w:lang w:val="en-ZA"/>
        </w:rPr>
        <w:tab/>
      </w:r>
      <w:r w:rsidR="00687DC1">
        <w:rPr>
          <w:b/>
          <w:lang w:val="en-ZA"/>
        </w:rPr>
        <w:tab/>
      </w:r>
      <w:r w:rsidR="00687DC1">
        <w:rPr>
          <w:b/>
          <w:lang w:val="en-ZA"/>
        </w:rPr>
        <w:tab/>
      </w:r>
      <w:r>
        <w:rPr>
          <w:b/>
          <w:lang w:val="en-ZA"/>
        </w:rPr>
        <w:t>OR</w:t>
      </w:r>
    </w:p>
    <w:p w14:paraId="2B36E791" w14:textId="6EF67B2D" w:rsidR="00925B2A" w:rsidRDefault="00925B2A" w:rsidP="00766DA9">
      <w:pPr>
        <w:pStyle w:val="ListParagraph"/>
        <w:ind w:left="360"/>
        <w:jc w:val="both"/>
        <w:rPr>
          <w:b/>
          <w:lang w:val="en-ZA"/>
        </w:rPr>
      </w:pPr>
      <w:r>
        <w:rPr>
          <w:noProof/>
          <w:lang w:val="en-IN" w:eastAsia="en-IN"/>
        </w:rPr>
        <w:drawing>
          <wp:inline distT="0" distB="0" distL="0" distR="0" wp14:anchorId="00E04FBC" wp14:editId="0AB6C15F">
            <wp:extent cx="6332220" cy="24257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242570"/>
                    </a:xfrm>
                    <a:prstGeom prst="rect">
                      <a:avLst/>
                    </a:prstGeom>
                  </pic:spPr>
                </pic:pic>
              </a:graphicData>
            </a:graphic>
          </wp:inline>
        </w:drawing>
      </w:r>
    </w:p>
    <w:p w14:paraId="411FA5F2" w14:textId="1B7F73A5" w:rsidR="007D0CC0" w:rsidRDefault="007D0CC0" w:rsidP="007D0CC0">
      <w:pPr>
        <w:pStyle w:val="ListParagraph"/>
        <w:ind w:left="360"/>
        <w:jc w:val="both"/>
        <w:rPr>
          <w:b/>
          <w:lang w:val="en-ZA"/>
        </w:rPr>
      </w:pPr>
      <w:r>
        <w:rPr>
          <w:b/>
          <w:lang w:val="en-ZA"/>
        </w:rPr>
        <w:t xml:space="preserve">  </w:t>
      </w:r>
      <w:r>
        <w:rPr>
          <w:noProof/>
          <w:lang w:val="en-IN" w:eastAsia="en-IN"/>
        </w:rPr>
        <w:drawing>
          <wp:inline distT="0" distB="0" distL="0" distR="0" wp14:anchorId="5C152964" wp14:editId="32E1CCED">
            <wp:extent cx="5048250" cy="6762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48250" cy="676275"/>
                    </a:xfrm>
                    <a:prstGeom prst="rect">
                      <a:avLst/>
                    </a:prstGeom>
                  </pic:spPr>
                </pic:pic>
              </a:graphicData>
            </a:graphic>
          </wp:inline>
        </w:drawing>
      </w:r>
    </w:p>
    <w:p w14:paraId="57443529" w14:textId="77777777" w:rsidR="00CC57E0" w:rsidRPr="00766DA9" w:rsidRDefault="00CC57E0" w:rsidP="007D0CC0">
      <w:pPr>
        <w:pStyle w:val="ListParagraph"/>
        <w:ind w:left="360"/>
        <w:jc w:val="both"/>
        <w:rPr>
          <w:b/>
          <w:lang w:val="en-ZA"/>
        </w:rPr>
      </w:pPr>
    </w:p>
    <w:p w14:paraId="2268E5F6" w14:textId="1C0C5582" w:rsidR="001F4570" w:rsidRDefault="001F4570" w:rsidP="00B80CB8">
      <w:pPr>
        <w:pStyle w:val="ListParagraph"/>
        <w:numPr>
          <w:ilvl w:val="0"/>
          <w:numId w:val="58"/>
        </w:numPr>
        <w:jc w:val="both"/>
        <w:rPr>
          <w:b/>
          <w:lang w:val="en-ZA"/>
        </w:rPr>
      </w:pPr>
      <w:r>
        <w:rPr>
          <w:b/>
          <w:lang w:val="en-ZA"/>
        </w:rPr>
        <w:t>Create Operation from Front-End Application.</w:t>
      </w:r>
    </w:p>
    <w:p w14:paraId="6576DD15" w14:textId="69F6AFDE" w:rsidR="001F4570" w:rsidRDefault="001F4570" w:rsidP="001F4570">
      <w:pPr>
        <w:pStyle w:val="ListParagraph"/>
        <w:ind w:left="360"/>
        <w:jc w:val="both"/>
        <w:rPr>
          <w:b/>
          <w:lang w:val="en-ZA"/>
        </w:rPr>
      </w:pPr>
      <w:r>
        <w:rPr>
          <w:noProof/>
          <w:lang w:val="en-IN" w:eastAsia="en-IN"/>
        </w:rPr>
        <w:drawing>
          <wp:inline distT="0" distB="0" distL="0" distR="0" wp14:anchorId="37C5C8B7" wp14:editId="177C2BC6">
            <wp:extent cx="5400675" cy="1370207"/>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36339" cy="1379255"/>
                    </a:xfrm>
                    <a:prstGeom prst="rect">
                      <a:avLst/>
                    </a:prstGeom>
                  </pic:spPr>
                </pic:pic>
              </a:graphicData>
            </a:graphic>
          </wp:inline>
        </w:drawing>
      </w:r>
    </w:p>
    <w:p w14:paraId="35FB9201" w14:textId="77777777" w:rsidR="001F4570" w:rsidRDefault="001F4570" w:rsidP="00B80CB8">
      <w:pPr>
        <w:pStyle w:val="ListParagraph"/>
        <w:numPr>
          <w:ilvl w:val="0"/>
          <w:numId w:val="58"/>
        </w:numPr>
        <w:jc w:val="both"/>
        <w:rPr>
          <w:b/>
          <w:lang w:val="en-ZA"/>
        </w:rPr>
      </w:pPr>
      <w:r w:rsidRPr="00E6217D">
        <w:rPr>
          <w:b/>
          <w:lang w:val="en-ZA"/>
        </w:rPr>
        <w:t>FIORI tile creation (custom &amp; Standard App).</w:t>
      </w:r>
    </w:p>
    <w:p w14:paraId="0B9FBB58" w14:textId="77777777" w:rsidR="001F4570" w:rsidRPr="00E6217D" w:rsidRDefault="001F4570" w:rsidP="00B80CB8">
      <w:pPr>
        <w:pStyle w:val="ListParagraph"/>
        <w:numPr>
          <w:ilvl w:val="0"/>
          <w:numId w:val="58"/>
        </w:numPr>
        <w:jc w:val="both"/>
        <w:rPr>
          <w:b/>
          <w:lang w:val="en-ZA"/>
        </w:rPr>
      </w:pPr>
    </w:p>
    <w:p w14:paraId="52137391" w14:textId="00A8D1D9" w:rsidR="00717E7B" w:rsidRPr="00E6217D" w:rsidRDefault="00717E7B" w:rsidP="00B80CB8">
      <w:pPr>
        <w:pStyle w:val="ListParagraph"/>
        <w:numPr>
          <w:ilvl w:val="0"/>
          <w:numId w:val="58"/>
        </w:numPr>
        <w:jc w:val="both"/>
        <w:rPr>
          <w:b/>
          <w:lang w:val="en-ZA"/>
        </w:rPr>
      </w:pPr>
      <w:r w:rsidRPr="00E6217D">
        <w:rPr>
          <w:b/>
          <w:lang w:val="en-ZA"/>
        </w:rPr>
        <w:t>Extending standard FIORI Application.</w:t>
      </w:r>
      <w:r w:rsidR="00FD273F" w:rsidRPr="00FD273F">
        <w:rPr>
          <w:noProof/>
          <w:lang w:val="en-IN" w:eastAsia="en-IN"/>
        </w:rPr>
        <w:t xml:space="preserve"> </w:t>
      </w:r>
    </w:p>
    <w:p w14:paraId="6BD8C53D" w14:textId="7262E20E" w:rsidR="00717E7B" w:rsidRDefault="00717E7B" w:rsidP="00717E7B">
      <w:pPr>
        <w:pStyle w:val="ListParagraph"/>
        <w:ind w:left="360"/>
        <w:jc w:val="both"/>
        <w:rPr>
          <w:lang w:val="en-ZA"/>
        </w:rPr>
      </w:pPr>
      <w:r>
        <w:rPr>
          <w:lang w:val="en-ZA"/>
        </w:rPr>
        <w:t>Cross Application Navigation</w:t>
      </w:r>
    </w:p>
    <w:p w14:paraId="7D7E63EE" w14:textId="7E5537F7" w:rsidR="00717E7B" w:rsidRDefault="00717E7B" w:rsidP="00717E7B">
      <w:pPr>
        <w:pStyle w:val="ListParagraph"/>
        <w:ind w:left="360"/>
        <w:jc w:val="both"/>
        <w:rPr>
          <w:lang w:val="en-ZA"/>
        </w:rPr>
      </w:pPr>
      <w:r>
        <w:rPr>
          <w:lang w:val="en-ZA"/>
        </w:rPr>
        <w:t>Scenario based questions</w:t>
      </w:r>
    </w:p>
    <w:p w14:paraId="2650FC76" w14:textId="0BF20CEB" w:rsidR="00D7740F" w:rsidRDefault="00D7740F" w:rsidP="00717E7B">
      <w:pPr>
        <w:pStyle w:val="ListParagraph"/>
        <w:ind w:left="360"/>
        <w:jc w:val="both"/>
        <w:rPr>
          <w:lang w:val="en-ZA"/>
        </w:rPr>
      </w:pPr>
    </w:p>
    <w:p w14:paraId="5FE642E0" w14:textId="1FA06B5C" w:rsidR="00D7740F" w:rsidRDefault="00D7740F" w:rsidP="00717E7B">
      <w:pPr>
        <w:pStyle w:val="ListParagraph"/>
        <w:ind w:left="360"/>
        <w:jc w:val="both"/>
        <w:rPr>
          <w:lang w:val="en-ZA"/>
        </w:rPr>
      </w:pPr>
    </w:p>
    <w:p w14:paraId="6843760C" w14:textId="7F148B17" w:rsidR="00D7740F" w:rsidRDefault="00D7740F" w:rsidP="00717E7B">
      <w:pPr>
        <w:pStyle w:val="ListParagraph"/>
        <w:ind w:left="360"/>
        <w:jc w:val="both"/>
        <w:rPr>
          <w:lang w:val="en-ZA"/>
        </w:rPr>
      </w:pPr>
    </w:p>
    <w:p w14:paraId="5228DE4D" w14:textId="04E50E03" w:rsidR="00D7740F" w:rsidRDefault="00D7740F" w:rsidP="00717E7B">
      <w:pPr>
        <w:pStyle w:val="ListParagraph"/>
        <w:ind w:left="360"/>
        <w:jc w:val="both"/>
        <w:rPr>
          <w:lang w:val="en-ZA"/>
        </w:rPr>
      </w:pPr>
    </w:p>
    <w:p w14:paraId="62573AFE" w14:textId="477EFB10" w:rsidR="00D7740F" w:rsidRDefault="00D7740F" w:rsidP="00717E7B">
      <w:pPr>
        <w:pStyle w:val="ListParagraph"/>
        <w:ind w:left="360"/>
        <w:jc w:val="both"/>
        <w:rPr>
          <w:lang w:val="en-ZA"/>
        </w:rPr>
      </w:pPr>
    </w:p>
    <w:p w14:paraId="43291B85" w14:textId="5F3BAF26" w:rsidR="008736BC" w:rsidRPr="00504E02" w:rsidRDefault="004104FE" w:rsidP="00504E02">
      <w:pPr>
        <w:ind w:left="2880" w:firstLine="720"/>
        <w:jc w:val="both"/>
        <w:rPr>
          <w:b/>
          <w:bCs/>
          <w:color w:val="FF0000"/>
          <w:u w:val="single"/>
          <w:lang w:val="en-ZA"/>
        </w:rPr>
      </w:pPr>
      <w:bookmarkStart w:id="76" w:name="UI_ELE_VALUE_CAPTURE"/>
      <w:r w:rsidRPr="00504E02">
        <w:rPr>
          <w:b/>
          <w:bCs/>
          <w:color w:val="FF0000"/>
          <w:u w:val="single"/>
          <w:lang w:val="en-ZA"/>
        </w:rPr>
        <w:t xml:space="preserve">Capture </w:t>
      </w:r>
      <w:r w:rsidR="00A8612A" w:rsidRPr="00504E02">
        <w:rPr>
          <w:b/>
          <w:bCs/>
          <w:color w:val="FF0000"/>
          <w:u w:val="single"/>
          <w:lang w:val="en-ZA"/>
        </w:rPr>
        <w:t>selected</w:t>
      </w:r>
      <w:r w:rsidRPr="00504E02">
        <w:rPr>
          <w:b/>
          <w:bCs/>
          <w:color w:val="FF0000"/>
          <w:u w:val="single"/>
          <w:lang w:val="en-ZA"/>
        </w:rPr>
        <w:t xml:space="preserve"> values</w:t>
      </w:r>
    </w:p>
    <w:bookmarkEnd w:id="76"/>
    <w:p w14:paraId="1586F7D0" w14:textId="77777777" w:rsidR="0082121A" w:rsidRPr="00443EDD" w:rsidRDefault="0082121A" w:rsidP="00443EDD">
      <w:pPr>
        <w:jc w:val="both"/>
        <w:rPr>
          <w:b/>
          <w:bCs/>
          <w:lang w:val="en-ZA"/>
        </w:rPr>
      </w:pPr>
      <w:r>
        <w:rPr>
          <w:noProof/>
          <w:lang w:val="en-IN" w:eastAsia="en-IN"/>
        </w:rPr>
        <w:drawing>
          <wp:inline distT="0" distB="0" distL="0" distR="0" wp14:anchorId="6E23F8B2" wp14:editId="5989A2FC">
            <wp:extent cx="6172200" cy="278343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79379" cy="2786669"/>
                    </a:xfrm>
                    <a:prstGeom prst="rect">
                      <a:avLst/>
                    </a:prstGeom>
                  </pic:spPr>
                </pic:pic>
              </a:graphicData>
            </a:graphic>
          </wp:inline>
        </w:drawing>
      </w:r>
    </w:p>
    <w:p w14:paraId="4B86066F" w14:textId="64AAED26" w:rsidR="00122D5E" w:rsidRPr="0082121A" w:rsidRDefault="00122D5E" w:rsidP="00B80CB8">
      <w:pPr>
        <w:pStyle w:val="ListParagraph"/>
        <w:numPr>
          <w:ilvl w:val="0"/>
          <w:numId w:val="53"/>
        </w:numPr>
        <w:jc w:val="both"/>
        <w:rPr>
          <w:b/>
          <w:bCs/>
          <w:lang w:val="en-ZA"/>
        </w:rPr>
      </w:pPr>
      <w:r w:rsidRPr="0082121A">
        <w:rPr>
          <w:b/>
          <w:bCs/>
          <w:lang w:val="en-ZA"/>
        </w:rPr>
        <w:t>Common Methods for most of the screen elements.</w:t>
      </w:r>
    </w:p>
    <w:p w14:paraId="3139BE8F" w14:textId="77777777" w:rsidR="0082121A" w:rsidRPr="007236D0" w:rsidRDefault="0082121A" w:rsidP="007236D0">
      <w:pPr>
        <w:ind w:firstLine="360"/>
        <w:jc w:val="both"/>
        <w:rPr>
          <w:b/>
          <w:bCs/>
          <w:lang w:val="en-ZA"/>
        </w:rPr>
      </w:pPr>
      <w:r>
        <w:rPr>
          <w:noProof/>
          <w:lang w:val="en-IN" w:eastAsia="en-IN"/>
        </w:rPr>
        <w:drawing>
          <wp:inline distT="0" distB="0" distL="0" distR="0" wp14:anchorId="4DA0F939" wp14:editId="3385DB45">
            <wp:extent cx="1314450" cy="7524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314450" cy="752475"/>
                    </a:xfrm>
                    <a:prstGeom prst="rect">
                      <a:avLst/>
                    </a:prstGeom>
                  </pic:spPr>
                </pic:pic>
              </a:graphicData>
            </a:graphic>
          </wp:inline>
        </w:drawing>
      </w:r>
    </w:p>
    <w:p w14:paraId="5FBE6292" w14:textId="0F503B49" w:rsidR="0052020C" w:rsidRDefault="0052020C" w:rsidP="00B80CB8">
      <w:pPr>
        <w:pStyle w:val="ListParagraph"/>
        <w:numPr>
          <w:ilvl w:val="0"/>
          <w:numId w:val="53"/>
        </w:numPr>
        <w:jc w:val="both"/>
        <w:rPr>
          <w:b/>
          <w:bCs/>
          <w:lang w:val="en-ZA"/>
        </w:rPr>
      </w:pPr>
      <w:r w:rsidRPr="0052020C">
        <w:rPr>
          <w:b/>
          <w:bCs/>
          <w:lang w:val="en-ZA"/>
        </w:rPr>
        <w:t>To get</w:t>
      </w:r>
      <w:r w:rsidR="005443C0">
        <w:rPr>
          <w:b/>
          <w:bCs/>
          <w:lang w:val="en-ZA"/>
        </w:rPr>
        <w:t xml:space="preserve">/Set </w:t>
      </w:r>
      <w:r w:rsidRPr="0052020C">
        <w:rPr>
          <w:b/>
          <w:bCs/>
          <w:lang w:val="en-ZA"/>
        </w:rPr>
        <w:t xml:space="preserve">the Simple Form </w:t>
      </w:r>
      <w:r w:rsidR="005443C0">
        <w:rPr>
          <w:b/>
          <w:bCs/>
          <w:lang w:val="en-ZA"/>
        </w:rPr>
        <w:t>Fields</w:t>
      </w:r>
      <w:r w:rsidRPr="0052020C">
        <w:rPr>
          <w:b/>
          <w:bCs/>
          <w:lang w:val="en-ZA"/>
        </w:rPr>
        <w:t>.</w:t>
      </w:r>
    </w:p>
    <w:p w14:paraId="68C04906" w14:textId="77777777" w:rsidR="00F17574" w:rsidRDefault="00F17574" w:rsidP="00F17574">
      <w:pPr>
        <w:pStyle w:val="ListParagraph"/>
        <w:ind w:left="360"/>
        <w:jc w:val="both"/>
        <w:rPr>
          <w:b/>
          <w:bCs/>
          <w:lang w:val="en-ZA"/>
        </w:rPr>
      </w:pPr>
      <w:r>
        <w:rPr>
          <w:noProof/>
          <w:lang w:val="en-IN" w:eastAsia="en-IN"/>
        </w:rPr>
        <w:drawing>
          <wp:inline distT="0" distB="0" distL="0" distR="0" wp14:anchorId="343A1422" wp14:editId="3323354B">
            <wp:extent cx="5505450" cy="13049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05450" cy="1304925"/>
                    </a:xfrm>
                    <a:prstGeom prst="rect">
                      <a:avLst/>
                    </a:prstGeom>
                  </pic:spPr>
                </pic:pic>
              </a:graphicData>
            </a:graphic>
          </wp:inline>
        </w:drawing>
      </w:r>
    </w:p>
    <w:p w14:paraId="23812C24" w14:textId="77777777" w:rsidR="004F6E99" w:rsidRDefault="004F6E99" w:rsidP="00F17574">
      <w:pPr>
        <w:pStyle w:val="ListParagraph"/>
        <w:ind w:left="360"/>
        <w:jc w:val="both"/>
        <w:rPr>
          <w:b/>
          <w:bCs/>
          <w:lang w:val="en-ZA"/>
        </w:rPr>
      </w:pPr>
    </w:p>
    <w:p w14:paraId="7CAAD882" w14:textId="33BE4FA9" w:rsidR="00BE6FAE" w:rsidRDefault="00BE6FAE" w:rsidP="00B80CB8">
      <w:pPr>
        <w:pStyle w:val="ListParagraph"/>
        <w:numPr>
          <w:ilvl w:val="0"/>
          <w:numId w:val="53"/>
        </w:numPr>
        <w:jc w:val="both"/>
        <w:rPr>
          <w:b/>
          <w:bCs/>
          <w:lang w:val="en-ZA"/>
        </w:rPr>
      </w:pPr>
      <w:r w:rsidRPr="005C25BF">
        <w:rPr>
          <w:b/>
          <w:bCs/>
          <w:lang w:val="en-ZA"/>
        </w:rPr>
        <w:t xml:space="preserve">To </w:t>
      </w:r>
      <w:r w:rsidR="005C25BF" w:rsidRPr="005C25BF">
        <w:rPr>
          <w:b/>
          <w:bCs/>
          <w:lang w:val="en-ZA"/>
        </w:rPr>
        <w:t>attach a function to event of Element.</w:t>
      </w:r>
    </w:p>
    <w:p w14:paraId="48DF3CD1" w14:textId="77777777" w:rsidR="004F6E99" w:rsidRPr="007236D0" w:rsidRDefault="004F6E99" w:rsidP="007236D0">
      <w:pPr>
        <w:ind w:firstLine="360"/>
        <w:jc w:val="both"/>
        <w:rPr>
          <w:b/>
          <w:bCs/>
          <w:lang w:val="en-ZA"/>
        </w:rPr>
      </w:pPr>
      <w:r>
        <w:rPr>
          <w:noProof/>
          <w:lang w:val="en-IN" w:eastAsia="en-IN"/>
        </w:rPr>
        <w:drawing>
          <wp:inline distT="0" distB="0" distL="0" distR="0" wp14:anchorId="4B0EB35E" wp14:editId="0E03F51E">
            <wp:extent cx="3295650" cy="3619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95650" cy="361950"/>
                    </a:xfrm>
                    <a:prstGeom prst="rect">
                      <a:avLst/>
                    </a:prstGeom>
                  </pic:spPr>
                </pic:pic>
              </a:graphicData>
            </a:graphic>
          </wp:inline>
        </w:drawing>
      </w:r>
    </w:p>
    <w:p w14:paraId="285D2EED" w14:textId="372CEB41" w:rsidR="00F20F03" w:rsidRPr="00F20F03" w:rsidRDefault="00F20F03" w:rsidP="00B80CB8">
      <w:pPr>
        <w:pStyle w:val="ListParagraph"/>
        <w:numPr>
          <w:ilvl w:val="0"/>
          <w:numId w:val="53"/>
        </w:numPr>
        <w:jc w:val="both"/>
        <w:rPr>
          <w:b/>
          <w:bCs/>
          <w:lang w:val="en-ZA"/>
        </w:rPr>
      </w:pPr>
      <w:r w:rsidRPr="00F20F03">
        <w:rPr>
          <w:b/>
          <w:bCs/>
          <w:lang w:val="en-ZA"/>
        </w:rPr>
        <w:t>Property Binding in Multiple Ways:</w:t>
      </w:r>
    </w:p>
    <w:p w14:paraId="36D00B9F" w14:textId="77777777" w:rsidR="007236D0" w:rsidRPr="007236D0" w:rsidRDefault="007236D0" w:rsidP="007236D0">
      <w:pPr>
        <w:ind w:firstLine="360"/>
        <w:jc w:val="both"/>
        <w:rPr>
          <w:b/>
          <w:bCs/>
          <w:lang w:val="en-ZA"/>
        </w:rPr>
      </w:pPr>
      <w:r>
        <w:rPr>
          <w:noProof/>
          <w:lang w:val="en-IN" w:eastAsia="en-IN"/>
        </w:rPr>
        <w:drawing>
          <wp:inline distT="0" distB="0" distL="0" distR="0" wp14:anchorId="6C80B853" wp14:editId="212C2D3C">
            <wp:extent cx="5715000" cy="361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15000" cy="361950"/>
                    </a:xfrm>
                    <a:prstGeom prst="rect">
                      <a:avLst/>
                    </a:prstGeom>
                  </pic:spPr>
                </pic:pic>
              </a:graphicData>
            </a:graphic>
          </wp:inline>
        </w:drawing>
      </w:r>
    </w:p>
    <w:p w14:paraId="3FEFBDDE" w14:textId="77777777" w:rsidR="007236D0" w:rsidRDefault="007236D0" w:rsidP="007236D0">
      <w:pPr>
        <w:pStyle w:val="ListParagraph"/>
        <w:ind w:left="1211"/>
        <w:jc w:val="both"/>
        <w:rPr>
          <w:b/>
          <w:bCs/>
          <w:lang w:val="en-ZA"/>
        </w:rPr>
      </w:pPr>
    </w:p>
    <w:p w14:paraId="51A45F16" w14:textId="665AAEC6" w:rsidR="00A55E7E" w:rsidRPr="00A55E7E" w:rsidRDefault="00A55E7E" w:rsidP="00B80CB8">
      <w:pPr>
        <w:pStyle w:val="ListParagraph"/>
        <w:numPr>
          <w:ilvl w:val="0"/>
          <w:numId w:val="10"/>
        </w:numPr>
        <w:jc w:val="both"/>
        <w:rPr>
          <w:b/>
          <w:bCs/>
          <w:lang w:val="en-ZA"/>
        </w:rPr>
      </w:pPr>
      <w:r w:rsidRPr="00A55E7E">
        <w:rPr>
          <w:b/>
          <w:bCs/>
          <w:lang w:val="en-ZA"/>
        </w:rPr>
        <w:t xml:space="preserve">Using </w:t>
      </w:r>
      <w:r w:rsidR="00F04DEB">
        <w:rPr>
          <w:b/>
          <w:bCs/>
          <w:lang w:val="en-ZA"/>
        </w:rPr>
        <w:t>b</w:t>
      </w:r>
      <w:r w:rsidRPr="00A55E7E">
        <w:rPr>
          <w:b/>
          <w:bCs/>
          <w:lang w:val="en-ZA"/>
        </w:rPr>
        <w:t>indProperty Method</w:t>
      </w:r>
      <w:r w:rsidR="00B3348A">
        <w:rPr>
          <w:b/>
          <w:bCs/>
          <w:lang w:val="en-ZA"/>
        </w:rPr>
        <w:tab/>
      </w:r>
      <w:r w:rsidRPr="00A55E7E">
        <w:rPr>
          <w:b/>
          <w:bCs/>
          <w:color w:val="FF0000"/>
          <w:lang w:val="en-ZA"/>
        </w:rPr>
        <w:t>:</w:t>
      </w:r>
      <w:r>
        <w:rPr>
          <w:b/>
          <w:bCs/>
          <w:color w:val="FF0000"/>
          <w:lang w:val="en-ZA"/>
        </w:rPr>
        <w:t xml:space="preserve"> </w:t>
      </w:r>
      <w:r w:rsidRPr="00A55E7E">
        <w:rPr>
          <w:lang w:val="en-ZA"/>
        </w:rPr>
        <w:t>after Creation of Object for Screen Element</w:t>
      </w:r>
      <w:r>
        <w:rPr>
          <w:lang w:val="en-ZA"/>
        </w:rPr>
        <w:t xml:space="preserve">, </w:t>
      </w:r>
      <w:r w:rsidR="00317B67">
        <w:rPr>
          <w:lang w:val="en-ZA"/>
        </w:rPr>
        <w:t>must</w:t>
      </w:r>
      <w:r>
        <w:rPr>
          <w:lang w:val="en-ZA"/>
        </w:rPr>
        <w:t xml:space="preserve"> apply bind property to that Object.</w:t>
      </w:r>
    </w:p>
    <w:p w14:paraId="769B3A88" w14:textId="77777777" w:rsidR="003B2C18" w:rsidRDefault="003B2C18" w:rsidP="003B2C18">
      <w:pPr>
        <w:pStyle w:val="ListParagraph"/>
        <w:ind w:left="927"/>
        <w:jc w:val="both"/>
        <w:rPr>
          <w:lang w:val="en-ZA"/>
        </w:rPr>
      </w:pPr>
      <w:r>
        <w:rPr>
          <w:noProof/>
          <w:lang w:val="en-IN" w:eastAsia="en-IN"/>
        </w:rPr>
        <w:drawing>
          <wp:inline distT="0" distB="0" distL="0" distR="0" wp14:anchorId="18F103FD" wp14:editId="7132BE59">
            <wp:extent cx="2867025" cy="2762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867025" cy="276225"/>
                    </a:xfrm>
                    <a:prstGeom prst="rect">
                      <a:avLst/>
                    </a:prstGeom>
                  </pic:spPr>
                </pic:pic>
              </a:graphicData>
            </a:graphic>
          </wp:inline>
        </w:drawing>
      </w:r>
    </w:p>
    <w:p w14:paraId="42BD5A70" w14:textId="3C215BDB" w:rsidR="003B2C18" w:rsidRPr="003B2C18" w:rsidRDefault="003B2C18" w:rsidP="003B2C18">
      <w:pPr>
        <w:pStyle w:val="ListParagraph"/>
        <w:ind w:left="927"/>
        <w:jc w:val="both"/>
        <w:rPr>
          <w:lang w:val="en-ZA"/>
        </w:rPr>
      </w:pPr>
      <w:r>
        <w:rPr>
          <w:noProof/>
          <w:lang w:val="en-IN" w:eastAsia="en-IN"/>
        </w:rPr>
        <w:drawing>
          <wp:inline distT="0" distB="0" distL="0" distR="0" wp14:anchorId="79E20DDE" wp14:editId="703AF096">
            <wp:extent cx="2276475" cy="228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76475" cy="228600"/>
                    </a:xfrm>
                    <a:prstGeom prst="rect">
                      <a:avLst/>
                    </a:prstGeom>
                  </pic:spPr>
                </pic:pic>
              </a:graphicData>
            </a:graphic>
          </wp:inline>
        </w:drawing>
      </w:r>
    </w:p>
    <w:p w14:paraId="0EEB403C" w14:textId="3E2AF61F" w:rsidR="00B16C41" w:rsidRPr="000E5262" w:rsidRDefault="00FD6B13" w:rsidP="00B80CB8">
      <w:pPr>
        <w:pStyle w:val="ListParagraph"/>
        <w:numPr>
          <w:ilvl w:val="0"/>
          <w:numId w:val="53"/>
        </w:numPr>
        <w:jc w:val="both"/>
        <w:rPr>
          <w:b/>
          <w:bCs/>
          <w:lang w:val="en-ZA"/>
        </w:rPr>
      </w:pPr>
      <w:r>
        <w:rPr>
          <w:b/>
          <w:bCs/>
          <w:lang w:val="en-ZA"/>
        </w:rPr>
        <w:t>Syntax to get the reference of view related screen element</w:t>
      </w:r>
      <w:r w:rsidR="0040206C">
        <w:rPr>
          <w:b/>
          <w:bCs/>
          <w:lang w:val="en-ZA"/>
        </w:rPr>
        <w:t>s</w:t>
      </w:r>
      <w:r>
        <w:rPr>
          <w:b/>
          <w:bCs/>
          <w:lang w:val="en-ZA"/>
        </w:rPr>
        <w:t xml:space="preserve"> inside </w:t>
      </w:r>
      <w:r w:rsidR="00971046">
        <w:rPr>
          <w:b/>
          <w:bCs/>
          <w:lang w:val="en-ZA"/>
        </w:rPr>
        <w:t xml:space="preserve">respective view </w:t>
      </w:r>
      <w:r>
        <w:rPr>
          <w:b/>
          <w:bCs/>
          <w:lang w:val="en-ZA"/>
        </w:rPr>
        <w:t>controller</w:t>
      </w:r>
      <w:r w:rsidR="000E5262" w:rsidRPr="000E5262">
        <w:rPr>
          <w:b/>
          <w:bCs/>
          <w:lang w:val="en-ZA"/>
        </w:rPr>
        <w:t>.</w:t>
      </w:r>
    </w:p>
    <w:p w14:paraId="692EB46A" w14:textId="77777777" w:rsidR="00971046" w:rsidRDefault="00971046" w:rsidP="00971046">
      <w:pPr>
        <w:pStyle w:val="ListParagraph"/>
        <w:ind w:left="360"/>
        <w:jc w:val="both"/>
        <w:rPr>
          <w:lang w:val="en-ZA"/>
        </w:rPr>
      </w:pPr>
      <w:r>
        <w:rPr>
          <w:noProof/>
          <w:lang w:val="en-IN" w:eastAsia="en-IN"/>
        </w:rPr>
        <w:drawing>
          <wp:inline distT="0" distB="0" distL="0" distR="0" wp14:anchorId="4DCB02CE" wp14:editId="00376BC9">
            <wp:extent cx="2752725" cy="3619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752725" cy="361950"/>
                    </a:xfrm>
                    <a:prstGeom prst="rect">
                      <a:avLst/>
                    </a:prstGeom>
                  </pic:spPr>
                </pic:pic>
              </a:graphicData>
            </a:graphic>
          </wp:inline>
        </w:drawing>
      </w:r>
    </w:p>
    <w:p w14:paraId="63CB5660" w14:textId="77777777" w:rsidR="00CA1E9F" w:rsidRDefault="00CA1E9F" w:rsidP="00CA1E9F">
      <w:pPr>
        <w:pStyle w:val="ListParagraph"/>
        <w:ind w:left="360"/>
        <w:jc w:val="both"/>
        <w:rPr>
          <w:lang w:val="en-ZA"/>
        </w:rPr>
      </w:pPr>
    </w:p>
    <w:p w14:paraId="24C69895" w14:textId="2B27CD26" w:rsidR="007A7C7B" w:rsidRPr="0099098F" w:rsidRDefault="007A7C7B" w:rsidP="00B80CB8">
      <w:pPr>
        <w:pStyle w:val="ListParagraph"/>
        <w:numPr>
          <w:ilvl w:val="0"/>
          <w:numId w:val="53"/>
        </w:numPr>
        <w:jc w:val="both"/>
        <w:rPr>
          <w:lang w:val="en-ZA"/>
        </w:rPr>
      </w:pPr>
      <w:r>
        <w:rPr>
          <w:lang w:val="en-ZA"/>
        </w:rPr>
        <w:t xml:space="preserve">To get the Reference of the view in its controller by </w:t>
      </w:r>
      <w:r w:rsidR="00971046" w:rsidRPr="00971046">
        <w:rPr>
          <w:lang w:val="en-ZA"/>
        </w:rPr>
        <w:sym w:font="Wingdings" w:char="F0E0"/>
      </w:r>
      <w:r w:rsidR="00971046">
        <w:rPr>
          <w:lang w:val="en-ZA"/>
        </w:rPr>
        <w:t xml:space="preserve"> </w:t>
      </w:r>
      <w:r w:rsidRPr="007A7C7B">
        <w:rPr>
          <w:b/>
          <w:bCs/>
          <w:lang w:val="en-ZA"/>
        </w:rPr>
        <w:t>this.getView();</w:t>
      </w:r>
    </w:p>
    <w:p w14:paraId="76F198F6" w14:textId="77777777" w:rsidR="0099098F" w:rsidRPr="0041489D" w:rsidRDefault="0099098F" w:rsidP="0099098F">
      <w:pPr>
        <w:pStyle w:val="ListParagraph"/>
        <w:ind w:left="360"/>
        <w:jc w:val="both"/>
        <w:rPr>
          <w:lang w:val="en-ZA"/>
        </w:rPr>
      </w:pPr>
    </w:p>
    <w:p w14:paraId="6BB5EEAD" w14:textId="74485E8E" w:rsidR="000D6B23" w:rsidRPr="00900142" w:rsidRDefault="0041489D" w:rsidP="00B80CB8">
      <w:pPr>
        <w:pStyle w:val="ListParagraph"/>
        <w:numPr>
          <w:ilvl w:val="0"/>
          <w:numId w:val="53"/>
        </w:numPr>
        <w:jc w:val="both"/>
        <w:rPr>
          <w:b/>
          <w:bCs/>
          <w:color w:val="FF0000"/>
          <w:u w:val="single"/>
          <w:lang w:val="en-ZA"/>
        </w:rPr>
      </w:pPr>
      <w:r w:rsidRPr="00900142">
        <w:rPr>
          <w:b/>
          <w:bCs/>
          <w:lang w:val="en-ZA"/>
        </w:rPr>
        <w:t xml:space="preserve">To get one column value of the selected row of a </w:t>
      </w:r>
      <w:r w:rsidR="00900142" w:rsidRPr="00900142">
        <w:rPr>
          <w:b/>
          <w:bCs/>
          <w:lang w:val="en-ZA"/>
        </w:rPr>
        <w:t>Table(sap.m.Table)</w:t>
      </w:r>
    </w:p>
    <w:p w14:paraId="3D9240F5" w14:textId="4D8025DA" w:rsidR="000D6B23" w:rsidRDefault="00971046" w:rsidP="00F22E1B">
      <w:pPr>
        <w:jc w:val="both"/>
        <w:rPr>
          <w:b/>
          <w:bCs/>
          <w:color w:val="FF0000"/>
          <w:u w:val="single"/>
          <w:lang w:val="en-ZA"/>
        </w:rPr>
      </w:pPr>
      <w:r>
        <w:rPr>
          <w:noProof/>
          <w:lang w:val="en-IN" w:eastAsia="en-IN"/>
        </w:rPr>
        <w:drawing>
          <wp:inline distT="0" distB="0" distL="0" distR="0" wp14:anchorId="4838FA4E" wp14:editId="4CE76192">
            <wp:extent cx="5476875" cy="1714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76875" cy="171450"/>
                    </a:xfrm>
                    <a:prstGeom prst="rect">
                      <a:avLst/>
                    </a:prstGeom>
                  </pic:spPr>
                </pic:pic>
              </a:graphicData>
            </a:graphic>
          </wp:inline>
        </w:drawing>
      </w:r>
    </w:p>
    <w:p w14:paraId="347182D3" w14:textId="15038A94" w:rsidR="00523CB2" w:rsidRDefault="00523CB2" w:rsidP="00523CB2">
      <w:pPr>
        <w:ind w:left="2160"/>
        <w:jc w:val="both"/>
        <w:rPr>
          <w:b/>
          <w:bCs/>
          <w:color w:val="FF0000"/>
          <w:u w:val="single"/>
          <w:lang w:val="en-ZA"/>
        </w:rPr>
      </w:pPr>
      <w:r>
        <w:rPr>
          <w:bCs/>
          <w:color w:val="FF0000"/>
          <w:lang w:val="en-ZA"/>
        </w:rPr>
        <w:t xml:space="preserve">    </w:t>
      </w:r>
      <w:r>
        <w:rPr>
          <w:noProof/>
          <w:lang w:val="en-IN" w:eastAsia="en-IN"/>
        </w:rPr>
        <w:drawing>
          <wp:inline distT="0" distB="0" distL="0" distR="0" wp14:anchorId="38F7ED4A" wp14:editId="1A56F50C">
            <wp:extent cx="3686175" cy="209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86175" cy="209550"/>
                    </a:xfrm>
                    <a:prstGeom prst="rect">
                      <a:avLst/>
                    </a:prstGeom>
                  </pic:spPr>
                </pic:pic>
              </a:graphicData>
            </a:graphic>
          </wp:inline>
        </w:drawing>
      </w:r>
    </w:p>
    <w:p w14:paraId="2ED2D63D" w14:textId="77777777" w:rsidR="000D6B23" w:rsidRDefault="000D6B23" w:rsidP="00F22E1B">
      <w:pPr>
        <w:jc w:val="both"/>
        <w:rPr>
          <w:b/>
          <w:bCs/>
          <w:color w:val="FF0000"/>
          <w:u w:val="single"/>
          <w:lang w:val="en-ZA"/>
        </w:rPr>
      </w:pPr>
    </w:p>
    <w:p w14:paraId="6971B6D4" w14:textId="77777777" w:rsidR="000D6B23" w:rsidRDefault="000D6B23" w:rsidP="00F22E1B">
      <w:pPr>
        <w:jc w:val="both"/>
        <w:rPr>
          <w:b/>
          <w:bCs/>
          <w:color w:val="FF0000"/>
          <w:u w:val="single"/>
          <w:lang w:val="en-ZA"/>
        </w:rPr>
      </w:pPr>
    </w:p>
    <w:p w14:paraId="677369BD" w14:textId="1073C92E" w:rsidR="00EB74F7" w:rsidRPr="00402532" w:rsidRDefault="00EB74F7" w:rsidP="00F22E1B">
      <w:pPr>
        <w:ind w:left="2880" w:firstLine="720"/>
        <w:jc w:val="both"/>
        <w:rPr>
          <w:b/>
          <w:bCs/>
          <w:color w:val="FF0000"/>
          <w:u w:val="single"/>
          <w:lang w:val="en-ZA"/>
        </w:rPr>
      </w:pPr>
      <w:bookmarkStart w:id="77" w:name="css"/>
      <w:r w:rsidRPr="00402532">
        <w:rPr>
          <w:b/>
          <w:bCs/>
          <w:color w:val="FF0000"/>
          <w:u w:val="single"/>
          <w:lang w:val="en-ZA"/>
        </w:rPr>
        <w:t>CSS- Cascadin</w:t>
      </w:r>
      <w:r w:rsidR="00F52888">
        <w:rPr>
          <w:b/>
          <w:bCs/>
          <w:color w:val="FF0000"/>
          <w:u w:val="single"/>
          <w:lang w:val="en-ZA"/>
        </w:rPr>
        <w:t>g</w:t>
      </w:r>
      <w:r w:rsidRPr="00402532">
        <w:rPr>
          <w:b/>
          <w:bCs/>
          <w:color w:val="FF0000"/>
          <w:u w:val="single"/>
          <w:lang w:val="en-ZA"/>
        </w:rPr>
        <w:t xml:space="preserve"> Style Sheet:</w:t>
      </w:r>
    </w:p>
    <w:bookmarkEnd w:id="77"/>
    <w:p w14:paraId="1AB63ADE" w14:textId="603C8E8A" w:rsidR="00402532" w:rsidRPr="00F70B89" w:rsidRDefault="00402532" w:rsidP="00F70B89">
      <w:pPr>
        <w:spacing w:after="0"/>
        <w:ind w:firstLine="284"/>
        <w:rPr>
          <w:b/>
          <w:bCs/>
          <w:lang w:val="en-ZA"/>
        </w:rPr>
      </w:pPr>
      <w:r w:rsidRPr="00F70B89">
        <w:rPr>
          <w:b/>
          <w:bCs/>
          <w:color w:val="FF0000"/>
          <w:lang w:val="en-ZA"/>
        </w:rPr>
        <w:t>Step1:</w:t>
      </w:r>
      <w:r w:rsidR="00465E9F" w:rsidRPr="00F70B89">
        <w:rPr>
          <w:b/>
          <w:bCs/>
          <w:color w:val="FF0000"/>
          <w:lang w:val="en-ZA"/>
        </w:rPr>
        <w:t xml:space="preserve"> </w:t>
      </w:r>
      <w:r w:rsidR="00465E9F" w:rsidRPr="00F70B89">
        <w:rPr>
          <w:b/>
          <w:bCs/>
          <w:lang w:val="en-ZA"/>
        </w:rPr>
        <w:t>Create .CSS file and maintain CSS Properties.</w:t>
      </w:r>
    </w:p>
    <w:p w14:paraId="0E353A13" w14:textId="3072E5C0" w:rsidR="00103B44" w:rsidRPr="00F70B89" w:rsidRDefault="00A1667A" w:rsidP="00F70B89">
      <w:pPr>
        <w:spacing w:after="0"/>
        <w:ind w:firstLine="720"/>
        <w:rPr>
          <w:lang w:val="en-ZA"/>
        </w:rPr>
      </w:pPr>
      <w:r w:rsidRPr="00F70B89">
        <w:rPr>
          <w:lang w:val="en-ZA"/>
        </w:rPr>
        <w:t>We can create .CSS file in webapp Folder</w:t>
      </w:r>
      <w:r w:rsidR="00867C98" w:rsidRPr="00F70B89">
        <w:rPr>
          <w:lang w:val="en-ZA"/>
        </w:rPr>
        <w:t xml:space="preserve"> </w:t>
      </w:r>
      <w:r w:rsidRPr="00F70B89">
        <w:rPr>
          <w:lang w:val="en-ZA"/>
        </w:rPr>
        <w:t>/ we can use third party</w:t>
      </w:r>
      <w:r w:rsidR="00FE3C74" w:rsidRPr="00F70B89">
        <w:rPr>
          <w:lang w:val="en-ZA"/>
        </w:rPr>
        <w:t>, that we can maintain index.html file.</w:t>
      </w:r>
    </w:p>
    <w:p w14:paraId="54067EF5" w14:textId="32668923" w:rsidR="00402532" w:rsidRDefault="00402532" w:rsidP="00F70B89">
      <w:pPr>
        <w:spacing w:after="0"/>
        <w:ind w:firstLine="284"/>
        <w:rPr>
          <w:b/>
          <w:bCs/>
          <w:lang w:val="en-ZA"/>
        </w:rPr>
      </w:pPr>
      <w:r>
        <w:rPr>
          <w:b/>
          <w:bCs/>
          <w:color w:val="FF0000"/>
          <w:lang w:val="en-ZA"/>
        </w:rPr>
        <w:t xml:space="preserve">Step2: </w:t>
      </w:r>
      <w:r w:rsidRPr="00832807">
        <w:rPr>
          <w:b/>
          <w:bCs/>
          <w:lang w:val="en-ZA"/>
        </w:rPr>
        <w:t>Refer CSS File in our Program.</w:t>
      </w:r>
    </w:p>
    <w:p w14:paraId="22A7CAF9" w14:textId="7300557A" w:rsidR="00402532" w:rsidRPr="00ED238C" w:rsidRDefault="00402532" w:rsidP="00F70B89">
      <w:pPr>
        <w:pStyle w:val="ListParagraph"/>
        <w:numPr>
          <w:ilvl w:val="0"/>
          <w:numId w:val="5"/>
        </w:numPr>
        <w:spacing w:after="0"/>
        <w:jc w:val="both"/>
        <w:rPr>
          <w:lang w:val="en-ZA"/>
        </w:rPr>
      </w:pPr>
      <w:r w:rsidRPr="00ED238C">
        <w:rPr>
          <w:lang w:val="en-ZA"/>
        </w:rPr>
        <w:t xml:space="preserve">Go to </w:t>
      </w:r>
      <w:r w:rsidRPr="00ED238C">
        <w:rPr>
          <w:b/>
          <w:bCs/>
          <w:lang w:val="en-ZA"/>
        </w:rPr>
        <w:t xml:space="preserve">Index.html </w:t>
      </w:r>
      <w:r w:rsidRPr="00ED238C">
        <w:rPr>
          <w:lang w:val="en-ZA"/>
        </w:rPr>
        <w:t xml:space="preserve">file and on Top implement </w:t>
      </w:r>
      <w:r w:rsidR="00507E06">
        <w:rPr>
          <w:lang w:val="en-ZA"/>
        </w:rPr>
        <w:t xml:space="preserve">as </w:t>
      </w:r>
      <w:r w:rsidRPr="00ED238C">
        <w:rPr>
          <w:lang w:val="en-ZA"/>
        </w:rPr>
        <w:t>below line.</w:t>
      </w:r>
    </w:p>
    <w:p w14:paraId="52AAAAA8" w14:textId="2D75DAA1" w:rsidR="00402532" w:rsidRDefault="00402532" w:rsidP="00F70B89">
      <w:pPr>
        <w:spacing w:after="0"/>
        <w:jc w:val="both"/>
        <w:rPr>
          <w:lang w:val="en-ZA"/>
        </w:rPr>
      </w:pPr>
      <w:r w:rsidRPr="00395DE5">
        <w:rPr>
          <w:b/>
          <w:bCs/>
          <w:lang w:val="en-ZA"/>
        </w:rPr>
        <w:tab/>
      </w:r>
      <w:r w:rsidR="00F70B89">
        <w:rPr>
          <w:b/>
          <w:bCs/>
          <w:lang w:val="en-ZA"/>
        </w:rPr>
        <w:tab/>
      </w:r>
      <w:r w:rsidR="00395DE5" w:rsidRPr="00395DE5">
        <w:rPr>
          <w:b/>
          <w:bCs/>
          <w:lang w:val="en-ZA"/>
        </w:rPr>
        <w:t xml:space="preserve">Local CSS File: </w:t>
      </w:r>
      <w:r>
        <w:rPr>
          <w:lang w:val="en-ZA"/>
        </w:rPr>
        <w:t>&lt;link rel=”stylesheet” type=”text/css” href=”mystyle.css”&gt;</w:t>
      </w:r>
    </w:p>
    <w:p w14:paraId="5A5D0994" w14:textId="1D5122BD" w:rsidR="00395DE5" w:rsidRPr="002E4BA7" w:rsidRDefault="00395DE5" w:rsidP="00F70B89">
      <w:pPr>
        <w:shd w:val="clear" w:color="auto" w:fill="FFFFFF"/>
        <w:spacing w:after="0" w:line="285" w:lineRule="atLeast"/>
        <w:rPr>
          <w:rFonts w:ascii="Consolas" w:eastAsia="Times New Roman" w:hAnsi="Consolas" w:cs="Times New Roman"/>
          <w:color w:val="000000"/>
          <w:sz w:val="21"/>
          <w:szCs w:val="21"/>
        </w:rPr>
      </w:pPr>
      <w:r w:rsidRPr="00395DE5">
        <w:rPr>
          <w:b/>
          <w:bCs/>
          <w:lang w:val="en-ZA"/>
        </w:rPr>
        <w:tab/>
      </w:r>
      <w:r w:rsidR="00F70B89">
        <w:rPr>
          <w:b/>
          <w:bCs/>
          <w:lang w:val="en-ZA"/>
        </w:rPr>
        <w:tab/>
      </w:r>
      <w:r w:rsidRPr="00395DE5">
        <w:rPr>
          <w:b/>
          <w:bCs/>
          <w:lang w:val="en-ZA"/>
        </w:rPr>
        <w:t>Third party CSS:</w:t>
      </w:r>
      <w:r>
        <w:rPr>
          <w:b/>
          <w:bCs/>
          <w:lang w:val="en-ZA"/>
        </w:rPr>
        <w:t xml:space="preserve"> </w:t>
      </w:r>
      <w:r w:rsidRPr="00395DE5">
        <w:rPr>
          <w:lang w:val="en-ZA"/>
        </w:rPr>
        <w:t>&lt;link rel="stylesheet" href="https://www.w3schools.com/w3css/4/w3.css"&gt;</w:t>
      </w:r>
    </w:p>
    <w:p w14:paraId="4D719F0A" w14:textId="64F7BEED" w:rsidR="0090687F" w:rsidRPr="0090687F" w:rsidRDefault="0090687F" w:rsidP="00F70B89">
      <w:pPr>
        <w:spacing w:after="0"/>
        <w:jc w:val="both"/>
        <w:rPr>
          <w:b/>
          <w:bCs/>
          <w:lang w:val="en-ZA"/>
        </w:rPr>
      </w:pPr>
      <w:r w:rsidRPr="0090687F">
        <w:rPr>
          <w:b/>
          <w:bCs/>
          <w:lang w:val="en-ZA"/>
        </w:rPr>
        <w:tab/>
      </w:r>
      <w:r w:rsidRPr="0090687F">
        <w:rPr>
          <w:b/>
          <w:bCs/>
          <w:lang w:val="en-ZA"/>
        </w:rPr>
        <w:tab/>
      </w:r>
      <w:r w:rsidRPr="0090687F">
        <w:rPr>
          <w:b/>
          <w:bCs/>
          <w:lang w:val="en-ZA"/>
        </w:rPr>
        <w:tab/>
      </w:r>
      <w:r w:rsidRPr="0090687F">
        <w:rPr>
          <w:b/>
          <w:bCs/>
          <w:lang w:val="en-ZA"/>
        </w:rPr>
        <w:tab/>
        <w:t>OR</w:t>
      </w:r>
    </w:p>
    <w:p w14:paraId="6D6CE8E2" w14:textId="666B03EC" w:rsidR="00ED238C" w:rsidRPr="00ED238C" w:rsidRDefault="0090687F" w:rsidP="00F70B89">
      <w:pPr>
        <w:pStyle w:val="ListParagraph"/>
        <w:numPr>
          <w:ilvl w:val="0"/>
          <w:numId w:val="5"/>
        </w:numPr>
        <w:spacing w:after="0"/>
        <w:jc w:val="both"/>
        <w:rPr>
          <w:lang w:val="en-ZA"/>
        </w:rPr>
      </w:pPr>
      <w:r>
        <w:rPr>
          <w:lang w:val="en-ZA"/>
        </w:rPr>
        <w:t>Go to manifest.json file and mention .CSS file as like below.</w:t>
      </w:r>
    </w:p>
    <w:p w14:paraId="2116ADCB" w14:textId="06AF08EF" w:rsidR="00402532" w:rsidRPr="00832807" w:rsidRDefault="00402532" w:rsidP="00832807">
      <w:pPr>
        <w:spacing w:after="0"/>
        <w:ind w:firstLine="284"/>
        <w:rPr>
          <w:b/>
          <w:bCs/>
          <w:lang w:val="en-ZA"/>
        </w:rPr>
      </w:pPr>
      <w:r>
        <w:rPr>
          <w:b/>
          <w:bCs/>
          <w:color w:val="FF0000"/>
          <w:lang w:val="en-ZA"/>
        </w:rPr>
        <w:t>Step3:</w:t>
      </w:r>
      <w:r w:rsidR="001310CC">
        <w:rPr>
          <w:b/>
          <w:bCs/>
          <w:color w:val="FF0000"/>
          <w:lang w:val="en-ZA"/>
        </w:rPr>
        <w:t xml:space="preserve"> </w:t>
      </w:r>
      <w:r w:rsidR="001310CC" w:rsidRPr="00832807">
        <w:rPr>
          <w:b/>
          <w:bCs/>
          <w:lang w:val="en-ZA"/>
        </w:rPr>
        <w:t>Add CSS style class to SAPUI5 /FIORI screen elements.</w:t>
      </w:r>
    </w:p>
    <w:p w14:paraId="2BCE27C8" w14:textId="05DBCB46" w:rsidR="00290B59" w:rsidRDefault="00174CD5" w:rsidP="00E708B9">
      <w:pPr>
        <w:spacing w:after="0"/>
        <w:jc w:val="both"/>
        <w:rPr>
          <w:lang w:val="en-ZA"/>
        </w:rPr>
      </w:pPr>
      <w:r>
        <w:rPr>
          <w:b/>
          <w:bCs/>
          <w:lang w:val="en-ZA"/>
        </w:rPr>
        <w:tab/>
      </w:r>
      <w:r w:rsidR="00224C29">
        <w:rPr>
          <w:b/>
          <w:bCs/>
          <w:lang w:val="en-ZA"/>
        </w:rPr>
        <w:t>In controller</w:t>
      </w:r>
      <w:r w:rsidR="00364660">
        <w:rPr>
          <w:b/>
          <w:bCs/>
          <w:lang w:val="en-ZA"/>
        </w:rPr>
        <w:tab/>
      </w:r>
      <w:r w:rsidR="00224C29">
        <w:rPr>
          <w:b/>
          <w:bCs/>
          <w:lang w:val="en-ZA"/>
        </w:rPr>
        <w:t>-</w:t>
      </w:r>
      <w:r w:rsidR="00224C29">
        <w:rPr>
          <w:b/>
          <w:bCs/>
          <w:lang w:val="en-ZA"/>
        </w:rPr>
        <w:tab/>
      </w:r>
      <w:r w:rsidR="00224C29" w:rsidRPr="00224C29">
        <w:rPr>
          <w:lang w:val="en-ZA"/>
        </w:rPr>
        <w:t>&lt;Screen Element Object&gt;.addStyleClass(</w:t>
      </w:r>
      <w:r w:rsidR="00521E49">
        <w:rPr>
          <w:lang w:val="en-ZA"/>
        </w:rPr>
        <w:t>“&lt;style class Name&gt;”);</w:t>
      </w:r>
    </w:p>
    <w:p w14:paraId="0C0D67BA" w14:textId="71C91D40" w:rsidR="00364660" w:rsidRDefault="00364660" w:rsidP="00E708B9">
      <w:pPr>
        <w:spacing w:after="0"/>
        <w:jc w:val="both"/>
        <w:rPr>
          <w:lang w:val="en-ZA"/>
        </w:rPr>
      </w:pPr>
      <w:r w:rsidRPr="00364660">
        <w:rPr>
          <w:b/>
          <w:bCs/>
          <w:lang w:val="en-ZA"/>
        </w:rPr>
        <w:tab/>
        <w:t>IN View</w:t>
      </w:r>
      <w:r>
        <w:rPr>
          <w:b/>
          <w:bCs/>
          <w:lang w:val="en-ZA"/>
        </w:rPr>
        <w:tab/>
      </w:r>
      <w:r>
        <w:rPr>
          <w:b/>
          <w:bCs/>
          <w:lang w:val="en-ZA"/>
        </w:rPr>
        <w:tab/>
      </w:r>
      <w:r w:rsidRPr="00364660">
        <w:rPr>
          <w:b/>
          <w:bCs/>
          <w:lang w:val="en-ZA"/>
        </w:rPr>
        <w:t>-</w:t>
      </w:r>
      <w:r>
        <w:rPr>
          <w:b/>
          <w:bCs/>
          <w:lang w:val="en-ZA"/>
        </w:rPr>
        <w:tab/>
      </w:r>
      <w:r w:rsidRPr="00364660">
        <w:rPr>
          <w:lang w:val="en-ZA"/>
        </w:rPr>
        <w:t>&lt;&lt;Screen Element name&gt;</w:t>
      </w:r>
      <w:r>
        <w:rPr>
          <w:lang w:val="en-ZA"/>
        </w:rPr>
        <w:t xml:space="preserve"> </w:t>
      </w:r>
      <w:r w:rsidRPr="00364660">
        <w:rPr>
          <w:lang w:val="en-ZA"/>
        </w:rPr>
        <w:t>class=</w:t>
      </w:r>
      <w:r w:rsidRPr="00364660">
        <w:rPr>
          <w:lang w:val="en-ZA"/>
        </w:rPr>
        <w:tab/>
      </w:r>
      <w:r>
        <w:rPr>
          <w:lang w:val="en-ZA"/>
        </w:rPr>
        <w:t>“&lt;background&gt;”&gt;</w:t>
      </w:r>
    </w:p>
    <w:p w14:paraId="4B742519" w14:textId="48EDFE67" w:rsidR="00ED238C" w:rsidRPr="00364660" w:rsidRDefault="00ED238C" w:rsidP="00832807">
      <w:pPr>
        <w:ind w:firstLine="720"/>
        <w:jc w:val="both"/>
        <w:rPr>
          <w:b/>
          <w:bCs/>
          <w:lang w:val="en-ZA"/>
        </w:rPr>
      </w:pPr>
      <w:r>
        <w:rPr>
          <w:noProof/>
          <w:lang w:val="en-IN" w:eastAsia="en-IN"/>
        </w:rPr>
        <w:drawing>
          <wp:inline distT="0" distB="0" distL="0" distR="0" wp14:anchorId="6D458956" wp14:editId="6C8A10CD">
            <wp:extent cx="5943600" cy="229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292350"/>
                    </a:xfrm>
                    <a:prstGeom prst="rect">
                      <a:avLst/>
                    </a:prstGeom>
                  </pic:spPr>
                </pic:pic>
              </a:graphicData>
            </a:graphic>
          </wp:inline>
        </w:drawing>
      </w:r>
    </w:p>
    <w:p w14:paraId="176A23AF" w14:textId="77777777" w:rsidR="008737DC" w:rsidRDefault="008737DC" w:rsidP="001D3787">
      <w:pPr>
        <w:ind w:left="2880" w:firstLine="720"/>
        <w:jc w:val="both"/>
        <w:rPr>
          <w:b/>
          <w:bCs/>
          <w:color w:val="FF0000"/>
          <w:u w:val="single"/>
          <w:lang w:val="en-ZA"/>
        </w:rPr>
      </w:pPr>
    </w:p>
    <w:p w14:paraId="1E646C2B" w14:textId="77777777" w:rsidR="008737DC" w:rsidRDefault="008737DC" w:rsidP="001D3787">
      <w:pPr>
        <w:ind w:left="2880" w:firstLine="720"/>
        <w:jc w:val="both"/>
        <w:rPr>
          <w:b/>
          <w:bCs/>
          <w:color w:val="FF0000"/>
          <w:u w:val="single"/>
          <w:lang w:val="en-ZA"/>
        </w:rPr>
      </w:pPr>
    </w:p>
    <w:p w14:paraId="5E87BD33" w14:textId="77777777" w:rsidR="008737DC" w:rsidRDefault="008737DC" w:rsidP="001D3787">
      <w:pPr>
        <w:ind w:left="2880" w:firstLine="720"/>
        <w:jc w:val="both"/>
        <w:rPr>
          <w:b/>
          <w:bCs/>
          <w:color w:val="FF0000"/>
          <w:u w:val="single"/>
          <w:lang w:val="en-ZA"/>
        </w:rPr>
      </w:pPr>
    </w:p>
    <w:p w14:paraId="6FBBC30A" w14:textId="2373B250" w:rsidR="008737DC" w:rsidRDefault="008737DC" w:rsidP="001D3787">
      <w:pPr>
        <w:ind w:left="2880" w:firstLine="720"/>
        <w:jc w:val="both"/>
        <w:rPr>
          <w:b/>
          <w:bCs/>
          <w:color w:val="FF0000"/>
          <w:u w:val="single"/>
          <w:lang w:val="en-ZA"/>
        </w:rPr>
      </w:pPr>
    </w:p>
    <w:p w14:paraId="6C01A93F" w14:textId="77777777" w:rsidR="008737DC" w:rsidRDefault="008737DC" w:rsidP="001D3787">
      <w:pPr>
        <w:ind w:left="2880" w:firstLine="720"/>
        <w:jc w:val="both"/>
        <w:rPr>
          <w:b/>
          <w:bCs/>
          <w:color w:val="FF0000"/>
          <w:u w:val="single"/>
          <w:lang w:val="en-ZA"/>
        </w:rPr>
      </w:pPr>
    </w:p>
    <w:p w14:paraId="62D9BBA7" w14:textId="77777777" w:rsidR="008737DC" w:rsidRDefault="008737DC" w:rsidP="001D3787">
      <w:pPr>
        <w:ind w:left="2880" w:firstLine="720"/>
        <w:jc w:val="both"/>
        <w:rPr>
          <w:b/>
          <w:bCs/>
          <w:color w:val="FF0000"/>
          <w:u w:val="single"/>
          <w:lang w:val="en-ZA"/>
        </w:rPr>
      </w:pPr>
    </w:p>
    <w:p w14:paraId="7B197DE2" w14:textId="77777777" w:rsidR="008737DC" w:rsidRDefault="008737DC" w:rsidP="001D3787">
      <w:pPr>
        <w:ind w:left="2880" w:firstLine="720"/>
        <w:jc w:val="both"/>
        <w:rPr>
          <w:b/>
          <w:bCs/>
          <w:color w:val="FF0000"/>
          <w:u w:val="single"/>
          <w:lang w:val="en-ZA"/>
        </w:rPr>
      </w:pPr>
    </w:p>
    <w:p w14:paraId="29DB3E78" w14:textId="77777777" w:rsidR="008737DC" w:rsidRDefault="008737DC" w:rsidP="001D3787">
      <w:pPr>
        <w:ind w:left="2880" w:firstLine="720"/>
        <w:jc w:val="both"/>
        <w:rPr>
          <w:b/>
          <w:bCs/>
          <w:color w:val="FF0000"/>
          <w:u w:val="single"/>
          <w:lang w:val="en-ZA"/>
        </w:rPr>
      </w:pPr>
    </w:p>
    <w:p w14:paraId="22F29E6C" w14:textId="008A56AA" w:rsidR="000D6B23" w:rsidRDefault="000D6B23" w:rsidP="001D3787">
      <w:pPr>
        <w:ind w:left="2880" w:firstLine="720"/>
        <w:jc w:val="both"/>
        <w:rPr>
          <w:b/>
          <w:bCs/>
          <w:color w:val="FF0000"/>
          <w:u w:val="single"/>
          <w:lang w:val="en-ZA"/>
        </w:rPr>
      </w:pPr>
    </w:p>
    <w:p w14:paraId="562B55F4" w14:textId="2FB61847" w:rsidR="006A706B" w:rsidRDefault="006A706B" w:rsidP="001D3787">
      <w:pPr>
        <w:ind w:left="2880" w:firstLine="720"/>
        <w:jc w:val="both"/>
        <w:rPr>
          <w:b/>
          <w:bCs/>
          <w:color w:val="FF0000"/>
          <w:u w:val="single"/>
          <w:lang w:val="en-ZA"/>
        </w:rPr>
      </w:pPr>
    </w:p>
    <w:p w14:paraId="77CE158F" w14:textId="381E10E0" w:rsidR="0069400B" w:rsidRDefault="0069400B" w:rsidP="001D3787">
      <w:pPr>
        <w:ind w:left="2880" w:firstLine="720"/>
        <w:jc w:val="both"/>
        <w:rPr>
          <w:b/>
          <w:bCs/>
          <w:color w:val="FF0000"/>
          <w:u w:val="single"/>
          <w:lang w:val="en-ZA"/>
        </w:rPr>
      </w:pPr>
    </w:p>
    <w:p w14:paraId="747A3A03" w14:textId="101080BA" w:rsidR="0069400B" w:rsidRDefault="0069400B" w:rsidP="001D3787">
      <w:pPr>
        <w:ind w:left="2880" w:firstLine="720"/>
        <w:jc w:val="both"/>
        <w:rPr>
          <w:b/>
          <w:bCs/>
          <w:color w:val="FF0000"/>
          <w:u w:val="single"/>
          <w:lang w:val="en-ZA"/>
        </w:rPr>
      </w:pPr>
    </w:p>
    <w:p w14:paraId="2B5A5CB1" w14:textId="2951D980" w:rsidR="003E704B" w:rsidRDefault="001D3787" w:rsidP="00691423">
      <w:pPr>
        <w:ind w:left="4320"/>
        <w:jc w:val="both"/>
        <w:rPr>
          <w:b/>
          <w:bCs/>
          <w:color w:val="FF0000"/>
          <w:u w:val="single"/>
          <w:lang w:val="en-ZA"/>
        </w:rPr>
      </w:pPr>
      <w:bookmarkStart w:id="78" w:name="odata_points"/>
      <w:r w:rsidRPr="001D3787">
        <w:rPr>
          <w:b/>
          <w:bCs/>
          <w:color w:val="FF0000"/>
          <w:u w:val="single"/>
          <w:lang w:val="en-ZA"/>
        </w:rPr>
        <w:t>ODATA</w:t>
      </w:r>
    </w:p>
    <w:bookmarkEnd w:id="78"/>
    <w:p w14:paraId="4411D6BF" w14:textId="1AD14215" w:rsidR="00C6768C" w:rsidRDefault="00C6768C" w:rsidP="006A223F">
      <w:pPr>
        <w:pStyle w:val="ListParagraph"/>
        <w:numPr>
          <w:ilvl w:val="0"/>
          <w:numId w:val="6"/>
        </w:numPr>
        <w:jc w:val="both"/>
        <w:rPr>
          <w:b/>
          <w:bCs/>
          <w:color w:val="FF0000"/>
          <w:lang w:val="en-ZA"/>
        </w:rPr>
      </w:pPr>
      <w:r w:rsidRPr="00C6768C">
        <w:rPr>
          <w:b/>
          <w:bCs/>
          <w:color w:val="FF0000"/>
          <w:lang w:val="en-ZA"/>
        </w:rPr>
        <w:t>Create ODATA Model Object:</w:t>
      </w:r>
    </w:p>
    <w:p w14:paraId="68E0CE28" w14:textId="33C83093" w:rsidR="00C6768C" w:rsidRPr="00F70EFC" w:rsidRDefault="00C6768C" w:rsidP="00C6768C">
      <w:pPr>
        <w:pStyle w:val="ListParagraph"/>
        <w:jc w:val="both"/>
        <w:rPr>
          <w:lang w:val="en-ZA"/>
        </w:rPr>
      </w:pPr>
      <w:r w:rsidRPr="00F70EFC">
        <w:rPr>
          <w:lang w:val="en-ZA"/>
        </w:rPr>
        <w:t>Var oModel</w:t>
      </w:r>
      <w:r w:rsidRPr="00F70EFC">
        <w:rPr>
          <w:lang w:val="en-ZA"/>
        </w:rPr>
        <w:tab/>
        <w:t xml:space="preserve">= </w:t>
      </w:r>
      <w:r w:rsidR="004E6EB4" w:rsidRPr="00F70EFC">
        <w:rPr>
          <w:lang w:val="en-ZA"/>
        </w:rPr>
        <w:tab/>
      </w:r>
      <w:r w:rsidRPr="00F70EFC">
        <w:rPr>
          <w:lang w:val="en-ZA"/>
        </w:rPr>
        <w:t>new sap.ui.model.odata.ODataModel(</w:t>
      </w:r>
    </w:p>
    <w:p w14:paraId="3F210527" w14:textId="3F439B40" w:rsidR="00C6768C" w:rsidRPr="00F70EFC" w:rsidRDefault="00F70EFC" w:rsidP="00C6768C">
      <w:pPr>
        <w:pStyle w:val="ListParagraph"/>
        <w:jc w:val="both"/>
        <w:rPr>
          <w:lang w:val="en-ZA"/>
        </w:rPr>
      </w:pPr>
      <w:r w:rsidRPr="00F70EFC">
        <w:rPr>
          <w:lang w:val="en-ZA"/>
        </w:rPr>
        <w:tab/>
      </w:r>
      <w:r w:rsidRPr="00F70EFC">
        <w:rPr>
          <w:lang w:val="en-ZA"/>
        </w:rPr>
        <w:tab/>
      </w:r>
      <w:r w:rsidRPr="00F70EFC">
        <w:rPr>
          <w:lang w:val="en-ZA"/>
        </w:rPr>
        <w:tab/>
      </w:r>
      <w:r w:rsidRPr="00F70EFC">
        <w:rPr>
          <w:lang w:val="en-ZA"/>
        </w:rPr>
        <w:tab/>
        <w:t>“&lt;Service URL&gt;”</w:t>
      </w:r>
      <w:r w:rsidR="00390E9A">
        <w:rPr>
          <w:lang w:val="en-ZA"/>
        </w:rPr>
        <w:t xml:space="preserve"> ,</w:t>
      </w:r>
    </w:p>
    <w:p w14:paraId="79EBCD70" w14:textId="1FA7ABB6" w:rsidR="00F70EFC" w:rsidRDefault="00F70EFC" w:rsidP="00C6768C">
      <w:pPr>
        <w:pStyle w:val="ListParagraph"/>
        <w:jc w:val="both"/>
        <w:rPr>
          <w:lang w:val="en-ZA"/>
        </w:rPr>
      </w:pPr>
      <w:r w:rsidRPr="00F70EFC">
        <w:rPr>
          <w:lang w:val="en-ZA"/>
        </w:rPr>
        <w:tab/>
      </w:r>
      <w:r w:rsidRPr="00F70EFC">
        <w:rPr>
          <w:lang w:val="en-ZA"/>
        </w:rPr>
        <w:tab/>
      </w:r>
      <w:r w:rsidRPr="00F70EFC">
        <w:rPr>
          <w:lang w:val="en-ZA"/>
        </w:rPr>
        <w:tab/>
      </w:r>
      <w:r w:rsidRPr="00F70EFC">
        <w:rPr>
          <w:lang w:val="en-ZA"/>
        </w:rPr>
        <w:tab/>
        <w:t xml:space="preserve">True/false </w:t>
      </w:r>
      <w:r w:rsidR="00390E9A">
        <w:rPr>
          <w:lang w:val="en-ZA"/>
        </w:rPr>
        <w:t>,</w:t>
      </w:r>
      <w:r w:rsidRPr="00F70EFC">
        <w:rPr>
          <w:lang w:val="en-ZA"/>
        </w:rPr>
        <w:tab/>
      </w:r>
      <w:r w:rsidRPr="00F70EFC">
        <w:rPr>
          <w:lang w:val="en-ZA"/>
        </w:rPr>
        <w:tab/>
        <w:t>(for XML/JSON)</w:t>
      </w:r>
    </w:p>
    <w:p w14:paraId="4391D2D8" w14:textId="22B3D7AD" w:rsidR="00F70EFC" w:rsidRDefault="00F70EFC" w:rsidP="00C6768C">
      <w:pPr>
        <w:pStyle w:val="ListParagraph"/>
        <w:jc w:val="both"/>
        <w:rPr>
          <w:lang w:val="en-ZA"/>
        </w:rPr>
      </w:pPr>
      <w:r>
        <w:rPr>
          <w:lang w:val="en-ZA"/>
        </w:rPr>
        <w:tab/>
      </w:r>
      <w:r>
        <w:rPr>
          <w:lang w:val="en-ZA"/>
        </w:rPr>
        <w:tab/>
      </w:r>
      <w:r>
        <w:rPr>
          <w:lang w:val="en-ZA"/>
        </w:rPr>
        <w:tab/>
      </w:r>
      <w:r>
        <w:rPr>
          <w:lang w:val="en-ZA"/>
        </w:rPr>
        <w:tab/>
        <w:t>UserID</w:t>
      </w:r>
      <w:r w:rsidR="00390E9A">
        <w:rPr>
          <w:lang w:val="en-ZA"/>
        </w:rPr>
        <w:t xml:space="preserve"> ,</w:t>
      </w:r>
    </w:p>
    <w:p w14:paraId="6A7CA48C" w14:textId="7F2E7397" w:rsidR="00F70EFC" w:rsidRDefault="00F70EFC" w:rsidP="00C6768C">
      <w:pPr>
        <w:pStyle w:val="ListParagraph"/>
        <w:jc w:val="both"/>
        <w:rPr>
          <w:lang w:val="en-ZA"/>
        </w:rPr>
      </w:pPr>
      <w:r>
        <w:rPr>
          <w:lang w:val="en-ZA"/>
        </w:rPr>
        <w:tab/>
      </w:r>
      <w:r>
        <w:rPr>
          <w:lang w:val="en-ZA"/>
        </w:rPr>
        <w:tab/>
      </w:r>
      <w:r>
        <w:rPr>
          <w:lang w:val="en-ZA"/>
        </w:rPr>
        <w:tab/>
      </w:r>
      <w:r>
        <w:rPr>
          <w:lang w:val="en-ZA"/>
        </w:rPr>
        <w:tab/>
        <w:t>Password);</w:t>
      </w:r>
    </w:p>
    <w:p w14:paraId="34156CDB" w14:textId="77777777" w:rsidR="00967E41" w:rsidRPr="00F70EFC" w:rsidRDefault="00967E41" w:rsidP="00C6768C">
      <w:pPr>
        <w:pStyle w:val="ListParagraph"/>
        <w:jc w:val="both"/>
        <w:rPr>
          <w:lang w:val="en-ZA"/>
        </w:rPr>
      </w:pPr>
    </w:p>
    <w:p w14:paraId="7B4543C1" w14:textId="2D508C73" w:rsidR="00C6768C" w:rsidRDefault="00231CEF" w:rsidP="006A223F">
      <w:pPr>
        <w:pStyle w:val="ListParagraph"/>
        <w:numPr>
          <w:ilvl w:val="0"/>
          <w:numId w:val="6"/>
        </w:numPr>
        <w:jc w:val="both"/>
        <w:rPr>
          <w:b/>
          <w:bCs/>
          <w:color w:val="FF0000"/>
          <w:lang w:val="en-ZA"/>
        </w:rPr>
      </w:pPr>
      <w:r w:rsidRPr="00231CEF">
        <w:rPr>
          <w:b/>
          <w:bCs/>
          <w:color w:val="FF0000"/>
          <w:lang w:val="en-ZA"/>
        </w:rPr>
        <w:t xml:space="preserve">To get the ODATA Services from </w:t>
      </w:r>
      <w:r w:rsidR="002F0077">
        <w:rPr>
          <w:b/>
          <w:bCs/>
          <w:color w:val="FF0000"/>
          <w:lang w:val="en-ZA"/>
        </w:rPr>
        <w:t>External</w:t>
      </w:r>
      <w:r w:rsidRPr="00231CEF">
        <w:rPr>
          <w:b/>
          <w:bCs/>
          <w:color w:val="FF0000"/>
          <w:lang w:val="en-ZA"/>
        </w:rPr>
        <w:t>.</w:t>
      </w:r>
    </w:p>
    <w:p w14:paraId="77AA0632" w14:textId="2E2EC937" w:rsidR="00231CEF" w:rsidRDefault="00231CEF" w:rsidP="00231CEF">
      <w:pPr>
        <w:pStyle w:val="ListParagraph"/>
        <w:jc w:val="both"/>
        <w:rPr>
          <w:b/>
          <w:bCs/>
          <w:color w:val="FF0000"/>
          <w:lang w:val="en-ZA"/>
        </w:rPr>
      </w:pPr>
      <w:r>
        <w:rPr>
          <w:b/>
          <w:bCs/>
          <w:color w:val="FF0000"/>
          <w:lang w:val="en-ZA"/>
        </w:rPr>
        <w:t xml:space="preserve">URL: </w:t>
      </w:r>
      <w:hyperlink r:id="rId273" w:history="1">
        <w:r w:rsidR="009D132E" w:rsidRPr="00CB57BC">
          <w:rPr>
            <w:rStyle w:val="Hyperlink"/>
            <w:b/>
            <w:bCs/>
            <w:lang w:val="en-ZA"/>
          </w:rPr>
          <w:t>https://www.odata</w:t>
        </w:r>
      </w:hyperlink>
      <w:r w:rsidR="002F0077" w:rsidRPr="007F4C77">
        <w:rPr>
          <w:rStyle w:val="Hyperlink"/>
          <w:b/>
          <w:bCs/>
          <w:lang w:val="en-ZA"/>
        </w:rPr>
        <w:t>.org/odata-services</w:t>
      </w:r>
      <w:r w:rsidR="008060F0" w:rsidRPr="007F4C77">
        <w:rPr>
          <w:rStyle w:val="Hyperlink"/>
          <w:b/>
          <w:bCs/>
          <w:lang w:val="en-ZA"/>
        </w:rPr>
        <w:t>/</w:t>
      </w:r>
    </w:p>
    <w:p w14:paraId="41334437" w14:textId="5D9A6557" w:rsidR="009D132E" w:rsidRDefault="00E10B5E" w:rsidP="00231CEF">
      <w:pPr>
        <w:pStyle w:val="ListParagraph"/>
        <w:jc w:val="both"/>
        <w:rPr>
          <w:lang w:val="en-ZA"/>
        </w:rPr>
      </w:pPr>
      <w:r w:rsidRPr="00E10B5E">
        <w:rPr>
          <w:lang w:val="en-ZA"/>
        </w:rPr>
        <w:t>External Service</w:t>
      </w:r>
      <w:r w:rsidR="00FB7DE2">
        <w:rPr>
          <w:lang w:val="en-ZA"/>
        </w:rPr>
        <w:t>s are</w:t>
      </w:r>
      <w:r w:rsidRPr="00E10B5E">
        <w:rPr>
          <w:lang w:val="en-ZA"/>
        </w:rPr>
        <w:t xml:space="preserve"> developed by some other </w:t>
      </w:r>
      <w:r w:rsidR="00CF54F0" w:rsidRPr="00E10B5E">
        <w:rPr>
          <w:lang w:val="en-ZA"/>
        </w:rPr>
        <w:t>developer</w:t>
      </w:r>
      <w:r w:rsidR="00DE5C7C">
        <w:rPr>
          <w:lang w:val="en-ZA"/>
        </w:rPr>
        <w:t>s</w:t>
      </w:r>
      <w:r w:rsidR="00CF54F0" w:rsidRPr="00E10B5E">
        <w:rPr>
          <w:lang w:val="en-ZA"/>
        </w:rPr>
        <w:t>,</w:t>
      </w:r>
      <w:r w:rsidR="00FB7DE2">
        <w:rPr>
          <w:lang w:val="en-ZA"/>
        </w:rPr>
        <w:t xml:space="preserve"> </w:t>
      </w:r>
      <w:r>
        <w:rPr>
          <w:lang w:val="en-ZA"/>
        </w:rPr>
        <w:t>and we are in position to develop the SAPUI5 Screen elements using given ODATA Service.</w:t>
      </w:r>
    </w:p>
    <w:p w14:paraId="019A2CC0" w14:textId="7C65ED22" w:rsidR="00102C9A" w:rsidRDefault="00102C9A" w:rsidP="00B80CB8">
      <w:pPr>
        <w:pStyle w:val="ListParagraph"/>
        <w:numPr>
          <w:ilvl w:val="0"/>
          <w:numId w:val="9"/>
        </w:numPr>
        <w:jc w:val="both"/>
        <w:rPr>
          <w:lang w:val="en-ZA"/>
        </w:rPr>
      </w:pPr>
      <w:r>
        <w:rPr>
          <w:lang w:val="en-ZA"/>
        </w:rPr>
        <w:t>How to test either Data is coming to EntitySet or not?</w:t>
      </w:r>
    </w:p>
    <w:p w14:paraId="6D4736DF" w14:textId="2EE595A2" w:rsidR="00102C9A" w:rsidRDefault="00102C9A" w:rsidP="00102C9A">
      <w:pPr>
        <w:pStyle w:val="ListParagraph"/>
        <w:ind w:left="1080"/>
        <w:jc w:val="both"/>
        <w:rPr>
          <w:lang w:val="en-ZA"/>
        </w:rPr>
      </w:pPr>
      <w:r>
        <w:rPr>
          <w:lang w:val="en-ZA"/>
        </w:rPr>
        <w:t xml:space="preserve">Open REST Client in browser </w:t>
      </w:r>
      <w:r w:rsidR="009432B7">
        <w:rPr>
          <w:lang w:val="en-ZA"/>
        </w:rPr>
        <w:t>by installing it, using below link.</w:t>
      </w:r>
    </w:p>
    <w:p w14:paraId="38AA2D29" w14:textId="5C02DF8D" w:rsidR="009432B7" w:rsidRDefault="001F7BE7" w:rsidP="00102C9A">
      <w:pPr>
        <w:pStyle w:val="ListParagraph"/>
        <w:ind w:left="1080"/>
        <w:jc w:val="both"/>
        <w:rPr>
          <w:lang w:val="en-ZA"/>
        </w:rPr>
      </w:pPr>
      <w:hyperlink r:id="rId274" w:history="1">
        <w:r w:rsidR="004864AA" w:rsidRPr="00CB57BC">
          <w:rPr>
            <w:rStyle w:val="Hyperlink"/>
            <w:lang w:val="en-ZA"/>
          </w:rPr>
          <w:t>https://chrome.google.com/webstore/detail/advanced-rest-client/hgmloofddffdnphfgcellkdfbfbjeloo</w:t>
        </w:r>
      </w:hyperlink>
    </w:p>
    <w:p w14:paraId="0A0301AF" w14:textId="34FDD0EC" w:rsidR="004864AA" w:rsidRDefault="00A908EE" w:rsidP="00102C9A">
      <w:pPr>
        <w:pStyle w:val="ListParagraph"/>
        <w:ind w:left="1080"/>
        <w:jc w:val="both"/>
        <w:rPr>
          <w:lang w:val="en-ZA"/>
        </w:rPr>
      </w:pPr>
      <w:r>
        <w:rPr>
          <w:lang w:val="en-ZA"/>
        </w:rPr>
        <w:t xml:space="preserve">In this app we </w:t>
      </w:r>
      <w:r w:rsidR="007C252F">
        <w:rPr>
          <w:lang w:val="en-ZA"/>
        </w:rPr>
        <w:t>must</w:t>
      </w:r>
      <w:r>
        <w:rPr>
          <w:lang w:val="en-ZA"/>
        </w:rPr>
        <w:t xml:space="preserve"> give external service name with EntitySet then we will get the Data.</w:t>
      </w:r>
    </w:p>
    <w:p w14:paraId="0844AC87" w14:textId="77777777" w:rsidR="00967E41" w:rsidRDefault="00967E41" w:rsidP="00102C9A">
      <w:pPr>
        <w:pStyle w:val="ListParagraph"/>
        <w:ind w:left="1080"/>
        <w:jc w:val="both"/>
        <w:rPr>
          <w:lang w:val="en-ZA"/>
        </w:rPr>
      </w:pPr>
    </w:p>
    <w:p w14:paraId="67D1C399" w14:textId="5DC27354" w:rsidR="00216D0D" w:rsidRDefault="00216D0D" w:rsidP="00216D0D">
      <w:pPr>
        <w:pStyle w:val="ListParagraph"/>
        <w:numPr>
          <w:ilvl w:val="0"/>
          <w:numId w:val="6"/>
        </w:numPr>
        <w:jc w:val="both"/>
        <w:rPr>
          <w:b/>
          <w:bCs/>
          <w:color w:val="FF0000"/>
          <w:lang w:val="en-ZA"/>
        </w:rPr>
      </w:pPr>
      <w:r w:rsidRPr="00216D0D">
        <w:rPr>
          <w:b/>
          <w:bCs/>
          <w:color w:val="FF0000"/>
          <w:lang w:val="en-ZA"/>
        </w:rPr>
        <w:t>SAP Gateway client Request URI</w:t>
      </w:r>
      <w:r w:rsidR="00AE3DAB">
        <w:rPr>
          <w:b/>
          <w:bCs/>
          <w:color w:val="FF0000"/>
          <w:lang w:val="en-ZA"/>
        </w:rPr>
        <w:tab/>
        <w:t>- /IWFND/GW_CLIENT</w:t>
      </w:r>
    </w:p>
    <w:p w14:paraId="07CF4CCA" w14:textId="5D84BD71" w:rsidR="000D5704" w:rsidRPr="000D5704" w:rsidRDefault="000D5704" w:rsidP="00B80CB8">
      <w:pPr>
        <w:pStyle w:val="ListParagraph"/>
        <w:numPr>
          <w:ilvl w:val="0"/>
          <w:numId w:val="55"/>
        </w:numPr>
        <w:spacing w:after="0"/>
        <w:jc w:val="both"/>
        <w:rPr>
          <w:b/>
          <w:bCs/>
          <w:lang w:val="en-ZA"/>
        </w:rPr>
      </w:pPr>
      <w:r w:rsidRPr="000D5704">
        <w:rPr>
          <w:b/>
          <w:bCs/>
          <w:lang w:val="en-ZA"/>
        </w:rPr>
        <w:t xml:space="preserve">To get the </w:t>
      </w:r>
      <w:r w:rsidRPr="00640E1D">
        <w:rPr>
          <w:b/>
          <w:bCs/>
          <w:color w:val="FF0000"/>
          <w:lang w:val="en-ZA"/>
        </w:rPr>
        <w:t>Metadata</w:t>
      </w:r>
      <w:r w:rsidRPr="000D5704">
        <w:rPr>
          <w:b/>
          <w:bCs/>
          <w:lang w:val="en-ZA"/>
        </w:rPr>
        <w:t>.</w:t>
      </w:r>
    </w:p>
    <w:p w14:paraId="4EDC9434" w14:textId="51CE084C" w:rsidR="00967E41" w:rsidRDefault="000D5704" w:rsidP="000D5704">
      <w:pPr>
        <w:pStyle w:val="ListParagraph"/>
        <w:ind w:firstLine="207"/>
        <w:jc w:val="both"/>
        <w:rPr>
          <w:b/>
          <w:bCs/>
          <w:color w:val="FF0000"/>
          <w:lang w:val="en-ZA"/>
        </w:rPr>
      </w:pPr>
      <w:r>
        <w:rPr>
          <w:b/>
          <w:bCs/>
          <w:color w:val="FF0000"/>
          <w:lang w:val="en-ZA"/>
        </w:rPr>
        <w:t xml:space="preserve"> </w:t>
      </w:r>
      <w:r w:rsidR="0012225C">
        <w:rPr>
          <w:noProof/>
          <w:lang w:val="en-IN" w:eastAsia="en-IN"/>
        </w:rPr>
        <w:drawing>
          <wp:inline distT="0" distB="0" distL="0" distR="0" wp14:anchorId="6A931523" wp14:editId="279ED8EA">
            <wp:extent cx="3333750" cy="2286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33750" cy="228600"/>
                    </a:xfrm>
                    <a:prstGeom prst="rect">
                      <a:avLst/>
                    </a:prstGeom>
                  </pic:spPr>
                </pic:pic>
              </a:graphicData>
            </a:graphic>
          </wp:inline>
        </w:drawing>
      </w:r>
    </w:p>
    <w:p w14:paraId="68211AA8" w14:textId="77777777" w:rsidR="00F12115" w:rsidRPr="00216D0D" w:rsidRDefault="00F12115" w:rsidP="000D5704">
      <w:pPr>
        <w:pStyle w:val="ListParagraph"/>
        <w:ind w:firstLine="207"/>
        <w:jc w:val="both"/>
        <w:rPr>
          <w:b/>
          <w:bCs/>
          <w:color w:val="FF0000"/>
          <w:lang w:val="en-ZA"/>
        </w:rPr>
      </w:pPr>
    </w:p>
    <w:p w14:paraId="2F78BE3D" w14:textId="1DB2BD1F" w:rsidR="000D6B23" w:rsidRDefault="00640E1D" w:rsidP="00B80CB8">
      <w:pPr>
        <w:pStyle w:val="ListParagraph"/>
        <w:numPr>
          <w:ilvl w:val="0"/>
          <w:numId w:val="55"/>
        </w:numPr>
        <w:spacing w:after="0"/>
        <w:jc w:val="both"/>
        <w:rPr>
          <w:b/>
          <w:bCs/>
          <w:lang w:val="en-ZA"/>
        </w:rPr>
      </w:pPr>
      <w:r>
        <w:rPr>
          <w:b/>
          <w:bCs/>
          <w:lang w:val="en-ZA"/>
        </w:rPr>
        <w:t xml:space="preserve">To </w:t>
      </w:r>
      <w:r w:rsidRPr="00640E1D">
        <w:rPr>
          <w:b/>
          <w:bCs/>
          <w:color w:val="FF0000"/>
          <w:lang w:val="en-ZA"/>
        </w:rPr>
        <w:t xml:space="preserve">get </w:t>
      </w:r>
      <w:r w:rsidR="00216D0D" w:rsidRPr="00640E1D">
        <w:rPr>
          <w:b/>
          <w:bCs/>
          <w:color w:val="FF0000"/>
          <w:lang w:val="en-ZA"/>
        </w:rPr>
        <w:t xml:space="preserve">multiple </w:t>
      </w:r>
      <w:r w:rsidR="00216D0D" w:rsidRPr="0019404E">
        <w:rPr>
          <w:b/>
          <w:bCs/>
          <w:color w:val="FF0000"/>
          <w:lang w:val="en-ZA"/>
        </w:rPr>
        <w:t>records</w:t>
      </w:r>
      <w:r w:rsidR="00216D0D" w:rsidRPr="00216D0D">
        <w:rPr>
          <w:b/>
          <w:bCs/>
          <w:lang w:val="en-ZA"/>
        </w:rPr>
        <w:t xml:space="preserve"> using EntitySe</w:t>
      </w:r>
      <w:r w:rsidR="003477BA">
        <w:rPr>
          <w:b/>
          <w:bCs/>
          <w:lang w:val="en-ZA"/>
        </w:rPr>
        <w:t>t.</w:t>
      </w:r>
    </w:p>
    <w:p w14:paraId="45ABA1AD" w14:textId="3D4F4385" w:rsidR="009D4B51" w:rsidRDefault="002D7C1F" w:rsidP="00D7219E">
      <w:pPr>
        <w:spacing w:after="0"/>
        <w:ind w:left="207" w:firstLine="720"/>
        <w:jc w:val="both"/>
        <w:rPr>
          <w:b/>
          <w:bCs/>
          <w:lang w:val="en-ZA"/>
        </w:rPr>
      </w:pPr>
      <w:r>
        <w:rPr>
          <w:noProof/>
          <w:lang w:val="en-IN" w:eastAsia="en-IN"/>
        </w:rPr>
        <w:drawing>
          <wp:inline distT="0" distB="0" distL="0" distR="0" wp14:anchorId="10D46054" wp14:editId="3E802F16">
            <wp:extent cx="3257550" cy="2571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257550" cy="257175"/>
                    </a:xfrm>
                    <a:prstGeom prst="rect">
                      <a:avLst/>
                    </a:prstGeom>
                  </pic:spPr>
                </pic:pic>
              </a:graphicData>
            </a:graphic>
          </wp:inline>
        </w:drawing>
      </w:r>
    </w:p>
    <w:p w14:paraId="7DF9AC1B" w14:textId="09B44549" w:rsidR="00EB2E9C" w:rsidRDefault="003477BA" w:rsidP="003477BA">
      <w:pPr>
        <w:spacing w:after="0"/>
        <w:ind w:left="207" w:firstLine="720"/>
        <w:jc w:val="both"/>
        <w:rPr>
          <w:lang w:val="en-ZA"/>
        </w:rPr>
      </w:pPr>
      <w:r>
        <w:rPr>
          <w:b/>
          <w:bCs/>
          <w:lang w:val="en-ZA"/>
        </w:rPr>
        <w:t>Triggered Method</w:t>
      </w:r>
      <w:r>
        <w:rPr>
          <w:b/>
          <w:bCs/>
          <w:lang w:val="en-ZA"/>
        </w:rPr>
        <w:tab/>
      </w:r>
      <w:r w:rsidRPr="00274E99">
        <w:rPr>
          <w:b/>
          <w:bCs/>
          <w:color w:val="FF0000"/>
          <w:lang w:val="en-ZA"/>
        </w:rPr>
        <w:t xml:space="preserve">- </w:t>
      </w:r>
      <w:r w:rsidRPr="003477BA">
        <w:rPr>
          <w:lang w:val="en-ZA"/>
        </w:rPr>
        <w:t>productsSet</w:t>
      </w:r>
      <w:r w:rsidR="00EB2E9C">
        <w:rPr>
          <w:lang w:val="en-ZA"/>
        </w:rPr>
        <w:t>_</w:t>
      </w:r>
      <w:r w:rsidRPr="003477BA">
        <w:rPr>
          <w:lang w:val="en-ZA"/>
        </w:rPr>
        <w:t>get_entitySet</w:t>
      </w:r>
      <w:r w:rsidR="00EB2E9C">
        <w:rPr>
          <w:lang w:val="en-ZA"/>
        </w:rPr>
        <w:t>.</w:t>
      </w:r>
    </w:p>
    <w:p w14:paraId="24DE1172" w14:textId="7EE1A366" w:rsidR="003477BA" w:rsidRDefault="003477BA" w:rsidP="003477BA">
      <w:pPr>
        <w:spacing w:after="0"/>
        <w:ind w:left="207" w:firstLine="720"/>
        <w:jc w:val="both"/>
        <w:rPr>
          <w:b/>
          <w:bCs/>
          <w:lang w:val="en-ZA"/>
        </w:rPr>
      </w:pPr>
      <w:r>
        <w:rPr>
          <w:b/>
          <w:bCs/>
          <w:lang w:val="en-ZA"/>
        </w:rPr>
        <w:t xml:space="preserve"> </w:t>
      </w:r>
      <w:r w:rsidR="00967E41">
        <w:rPr>
          <w:noProof/>
          <w:lang w:val="en-IN" w:eastAsia="en-IN"/>
        </w:rPr>
        <w:drawing>
          <wp:inline distT="0" distB="0" distL="0" distR="0" wp14:anchorId="06B10F3E" wp14:editId="5946741F">
            <wp:extent cx="3895725" cy="410076"/>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41200" cy="414863"/>
                    </a:xfrm>
                    <a:prstGeom prst="rect">
                      <a:avLst/>
                    </a:prstGeom>
                  </pic:spPr>
                </pic:pic>
              </a:graphicData>
            </a:graphic>
          </wp:inline>
        </w:drawing>
      </w:r>
    </w:p>
    <w:p w14:paraId="31466D9A" w14:textId="77777777" w:rsidR="00967E41" w:rsidRDefault="00967E41" w:rsidP="003477BA">
      <w:pPr>
        <w:spacing w:after="0"/>
        <w:ind w:left="207" w:firstLine="720"/>
        <w:jc w:val="both"/>
        <w:rPr>
          <w:b/>
          <w:bCs/>
          <w:lang w:val="en-ZA"/>
        </w:rPr>
      </w:pPr>
    </w:p>
    <w:p w14:paraId="20040ECF" w14:textId="74E66488" w:rsidR="00216D0D" w:rsidRDefault="00216D0D" w:rsidP="00B80CB8">
      <w:pPr>
        <w:pStyle w:val="ListParagraph"/>
        <w:numPr>
          <w:ilvl w:val="0"/>
          <w:numId w:val="55"/>
        </w:numPr>
        <w:spacing w:after="0"/>
        <w:jc w:val="both"/>
        <w:rPr>
          <w:b/>
          <w:bCs/>
          <w:lang w:val="en-ZA"/>
        </w:rPr>
      </w:pPr>
      <w:r>
        <w:rPr>
          <w:b/>
          <w:bCs/>
          <w:lang w:val="en-ZA"/>
        </w:rPr>
        <w:t xml:space="preserve">To get the </w:t>
      </w:r>
      <w:r w:rsidRPr="00732524">
        <w:rPr>
          <w:b/>
          <w:bCs/>
          <w:color w:val="FF0000"/>
          <w:lang w:val="en-ZA"/>
        </w:rPr>
        <w:t xml:space="preserve">Single record </w:t>
      </w:r>
      <w:r>
        <w:rPr>
          <w:b/>
          <w:bCs/>
          <w:lang w:val="en-ZA"/>
        </w:rPr>
        <w:t>based on key field.</w:t>
      </w:r>
      <w:r>
        <w:rPr>
          <w:b/>
          <w:bCs/>
          <w:lang w:val="en-ZA"/>
        </w:rPr>
        <w:tab/>
      </w:r>
      <w:r w:rsidRPr="00F12115">
        <w:rPr>
          <w:bCs/>
          <w:color w:val="FF0000"/>
          <w:lang w:val="en-ZA"/>
        </w:rPr>
        <w:t xml:space="preserve">- </w:t>
      </w:r>
      <w:r>
        <w:rPr>
          <w:b/>
          <w:bCs/>
          <w:lang w:val="en-ZA"/>
        </w:rPr>
        <w:t>Select Single</w:t>
      </w:r>
    </w:p>
    <w:p w14:paraId="52EE8C8D" w14:textId="557AF865" w:rsidR="002D7C1F" w:rsidRDefault="002D7C1F" w:rsidP="00D7219E">
      <w:pPr>
        <w:spacing w:after="0"/>
        <w:ind w:left="207" w:firstLine="720"/>
        <w:jc w:val="both"/>
        <w:rPr>
          <w:b/>
          <w:bCs/>
          <w:lang w:val="en-ZA"/>
        </w:rPr>
      </w:pPr>
      <w:r>
        <w:rPr>
          <w:noProof/>
          <w:lang w:val="en-IN" w:eastAsia="en-IN"/>
        </w:rPr>
        <w:drawing>
          <wp:inline distT="0" distB="0" distL="0" distR="0" wp14:anchorId="262F2800" wp14:editId="7A1E5D44">
            <wp:extent cx="3829050" cy="219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829050" cy="219075"/>
                    </a:xfrm>
                    <a:prstGeom prst="rect">
                      <a:avLst/>
                    </a:prstGeom>
                  </pic:spPr>
                </pic:pic>
              </a:graphicData>
            </a:graphic>
          </wp:inline>
        </w:drawing>
      </w:r>
    </w:p>
    <w:p w14:paraId="0B1ECE28" w14:textId="194D2FB0" w:rsidR="00274E99" w:rsidRDefault="00274E99" w:rsidP="00274E99">
      <w:pPr>
        <w:spacing w:after="0"/>
        <w:ind w:left="207" w:firstLine="720"/>
        <w:jc w:val="both"/>
        <w:rPr>
          <w:lang w:val="en-ZA"/>
        </w:rPr>
      </w:pPr>
      <w:r>
        <w:rPr>
          <w:b/>
          <w:bCs/>
          <w:lang w:val="en-ZA"/>
        </w:rPr>
        <w:t>Triggered Method</w:t>
      </w:r>
      <w:r w:rsidR="003139DC">
        <w:rPr>
          <w:b/>
          <w:bCs/>
          <w:lang w:val="en-ZA"/>
        </w:rPr>
        <w:t xml:space="preserve"> in </w:t>
      </w:r>
      <w:r w:rsidR="005C1ED5">
        <w:rPr>
          <w:b/>
          <w:bCs/>
          <w:lang w:val="en-ZA"/>
        </w:rPr>
        <w:t>back</w:t>
      </w:r>
      <w:r w:rsidR="003139DC">
        <w:rPr>
          <w:b/>
          <w:bCs/>
          <w:lang w:val="en-ZA"/>
        </w:rPr>
        <w:t>end</w:t>
      </w:r>
      <w:r>
        <w:rPr>
          <w:b/>
          <w:bCs/>
          <w:lang w:val="en-ZA"/>
        </w:rPr>
        <w:tab/>
      </w:r>
      <w:r w:rsidRPr="00274E99">
        <w:rPr>
          <w:b/>
          <w:bCs/>
          <w:color w:val="FF0000"/>
          <w:lang w:val="en-ZA"/>
        </w:rPr>
        <w:t>-</w:t>
      </w:r>
      <w:r>
        <w:rPr>
          <w:b/>
          <w:bCs/>
          <w:lang w:val="en-ZA"/>
        </w:rPr>
        <w:t xml:space="preserve"> </w:t>
      </w:r>
      <w:r w:rsidRPr="003477BA">
        <w:rPr>
          <w:lang w:val="en-ZA"/>
        </w:rPr>
        <w:t>productsSet</w:t>
      </w:r>
      <w:r>
        <w:rPr>
          <w:lang w:val="en-ZA"/>
        </w:rPr>
        <w:t>_</w:t>
      </w:r>
      <w:r w:rsidRPr="003477BA">
        <w:rPr>
          <w:lang w:val="en-ZA"/>
        </w:rPr>
        <w:t>get_entity</w:t>
      </w:r>
      <w:r>
        <w:rPr>
          <w:lang w:val="en-ZA"/>
        </w:rPr>
        <w:t>.</w:t>
      </w:r>
    </w:p>
    <w:p w14:paraId="205DC417" w14:textId="44332215" w:rsidR="003D40BA" w:rsidRDefault="003D40BA" w:rsidP="00274E99">
      <w:pPr>
        <w:spacing w:after="0"/>
        <w:ind w:left="207" w:firstLine="720"/>
        <w:jc w:val="both"/>
        <w:rPr>
          <w:lang w:val="en-ZA"/>
        </w:rPr>
      </w:pPr>
      <w:r>
        <w:rPr>
          <w:noProof/>
          <w:lang w:val="en-IN" w:eastAsia="en-IN"/>
        </w:rPr>
        <w:drawing>
          <wp:inline distT="0" distB="0" distL="0" distR="0" wp14:anchorId="78AF4B14" wp14:editId="1F1575E5">
            <wp:extent cx="5837279" cy="9810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47929" cy="982865"/>
                    </a:xfrm>
                    <a:prstGeom prst="rect">
                      <a:avLst/>
                    </a:prstGeom>
                  </pic:spPr>
                </pic:pic>
              </a:graphicData>
            </a:graphic>
          </wp:inline>
        </w:drawing>
      </w:r>
    </w:p>
    <w:p w14:paraId="699819B3" w14:textId="77777777" w:rsidR="00274E99" w:rsidRPr="009D4B51" w:rsidRDefault="00274E99" w:rsidP="00D7219E">
      <w:pPr>
        <w:spacing w:after="0"/>
        <w:ind w:left="207" w:firstLine="720"/>
        <w:jc w:val="both"/>
        <w:rPr>
          <w:b/>
          <w:bCs/>
          <w:lang w:val="en-ZA"/>
        </w:rPr>
      </w:pPr>
    </w:p>
    <w:p w14:paraId="7E034CDB" w14:textId="093071F2" w:rsidR="00A94D35" w:rsidRDefault="00216D0D" w:rsidP="00B80CB8">
      <w:pPr>
        <w:pStyle w:val="ListParagraph"/>
        <w:numPr>
          <w:ilvl w:val="0"/>
          <w:numId w:val="55"/>
        </w:numPr>
        <w:spacing w:after="0"/>
        <w:jc w:val="both"/>
        <w:rPr>
          <w:b/>
          <w:bCs/>
          <w:lang w:val="en-ZA"/>
        </w:rPr>
      </w:pPr>
      <w:r>
        <w:rPr>
          <w:b/>
          <w:bCs/>
          <w:lang w:val="en-ZA"/>
        </w:rPr>
        <w:t xml:space="preserve">To apply </w:t>
      </w:r>
      <w:r w:rsidRPr="00732524">
        <w:rPr>
          <w:b/>
          <w:bCs/>
          <w:color w:val="FF0000"/>
          <w:lang w:val="en-ZA"/>
        </w:rPr>
        <w:t xml:space="preserve">Filters </w:t>
      </w:r>
      <w:r>
        <w:rPr>
          <w:b/>
          <w:bCs/>
          <w:lang w:val="en-ZA"/>
        </w:rPr>
        <w:t>to EntitySet</w:t>
      </w:r>
      <w:r w:rsidR="00A94D35">
        <w:rPr>
          <w:b/>
          <w:bCs/>
          <w:lang w:val="en-ZA"/>
        </w:rPr>
        <w:t>.</w:t>
      </w:r>
      <w:r w:rsidR="00D7219E">
        <w:rPr>
          <w:b/>
          <w:bCs/>
          <w:lang w:val="en-ZA"/>
        </w:rPr>
        <w:tab/>
      </w:r>
      <w:r w:rsidR="00D7219E">
        <w:rPr>
          <w:b/>
          <w:bCs/>
          <w:lang w:val="en-ZA"/>
        </w:rPr>
        <w:tab/>
      </w:r>
      <w:r w:rsidR="00D7219E">
        <w:rPr>
          <w:b/>
          <w:bCs/>
          <w:lang w:val="en-ZA"/>
        </w:rPr>
        <w:tab/>
      </w:r>
      <w:r w:rsidR="00D7219E" w:rsidRPr="006E1FD6">
        <w:rPr>
          <w:bCs/>
          <w:color w:val="FF0000"/>
          <w:lang w:val="en-ZA"/>
        </w:rPr>
        <w:t>-</w:t>
      </w:r>
      <w:r w:rsidR="00D7219E">
        <w:rPr>
          <w:b/>
          <w:bCs/>
          <w:lang w:val="en-ZA"/>
        </w:rPr>
        <w:t xml:space="preserve"> </w:t>
      </w:r>
      <w:r w:rsidR="00F12115">
        <w:rPr>
          <w:b/>
          <w:bCs/>
          <w:lang w:val="en-ZA"/>
        </w:rPr>
        <w:t>Where</w:t>
      </w:r>
      <w:r w:rsidR="00D7219E">
        <w:rPr>
          <w:b/>
          <w:bCs/>
          <w:lang w:val="en-ZA"/>
        </w:rPr>
        <w:t xml:space="preserve"> condition in select Statement.</w:t>
      </w:r>
    </w:p>
    <w:p w14:paraId="3D852F07" w14:textId="366F5DF4" w:rsidR="009D4B51" w:rsidRDefault="00BD136E" w:rsidP="00D7219E">
      <w:pPr>
        <w:spacing w:after="0"/>
        <w:ind w:left="207" w:firstLine="720"/>
        <w:jc w:val="both"/>
        <w:rPr>
          <w:b/>
          <w:bCs/>
          <w:lang w:val="en-ZA"/>
        </w:rPr>
      </w:pPr>
      <w:r>
        <w:rPr>
          <w:noProof/>
          <w:lang w:val="en-IN" w:eastAsia="en-IN"/>
        </w:rPr>
        <w:drawing>
          <wp:inline distT="0" distB="0" distL="0" distR="0" wp14:anchorId="4502F2CF" wp14:editId="1D29D4E1">
            <wp:extent cx="4514850" cy="2095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514850" cy="209550"/>
                    </a:xfrm>
                    <a:prstGeom prst="rect">
                      <a:avLst/>
                    </a:prstGeom>
                  </pic:spPr>
                </pic:pic>
              </a:graphicData>
            </a:graphic>
          </wp:inline>
        </w:drawing>
      </w:r>
    </w:p>
    <w:p w14:paraId="697422C5" w14:textId="182EE694" w:rsidR="009D4B51" w:rsidRDefault="009D4B51" w:rsidP="00D7219E">
      <w:pPr>
        <w:spacing w:after="0"/>
        <w:ind w:left="207" w:firstLine="720"/>
        <w:jc w:val="both"/>
        <w:rPr>
          <w:b/>
          <w:bCs/>
          <w:lang w:val="en-ZA"/>
        </w:rPr>
      </w:pPr>
      <w:r>
        <w:rPr>
          <w:noProof/>
          <w:lang w:val="en-IN" w:eastAsia="en-IN"/>
        </w:rPr>
        <w:drawing>
          <wp:inline distT="0" distB="0" distL="0" distR="0" wp14:anchorId="52EACFF5" wp14:editId="6D65C33E">
            <wp:extent cx="6332220" cy="182245"/>
            <wp:effectExtent l="0" t="0" r="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332220" cy="182245"/>
                    </a:xfrm>
                    <a:prstGeom prst="rect">
                      <a:avLst/>
                    </a:prstGeom>
                  </pic:spPr>
                </pic:pic>
              </a:graphicData>
            </a:graphic>
          </wp:inline>
        </w:drawing>
      </w:r>
    </w:p>
    <w:p w14:paraId="59EB1927" w14:textId="48FB8CF3" w:rsidR="00B556E7" w:rsidRDefault="00B556E7" w:rsidP="00B556E7">
      <w:pPr>
        <w:spacing w:after="0"/>
        <w:ind w:left="207" w:firstLine="720"/>
        <w:jc w:val="both"/>
        <w:rPr>
          <w:lang w:val="en-ZA"/>
        </w:rPr>
      </w:pPr>
      <w:r>
        <w:rPr>
          <w:b/>
          <w:bCs/>
          <w:lang w:val="en-ZA"/>
        </w:rPr>
        <w:t>Triggered Method</w:t>
      </w:r>
      <w:r w:rsidR="00E878A2">
        <w:rPr>
          <w:b/>
          <w:bCs/>
          <w:lang w:val="en-ZA"/>
        </w:rPr>
        <w:t xml:space="preserve"> in backend</w:t>
      </w:r>
      <w:r>
        <w:rPr>
          <w:b/>
          <w:bCs/>
          <w:lang w:val="en-ZA"/>
        </w:rPr>
        <w:tab/>
      </w:r>
      <w:r w:rsidRPr="00274E99">
        <w:rPr>
          <w:b/>
          <w:bCs/>
          <w:color w:val="FF0000"/>
          <w:lang w:val="en-ZA"/>
        </w:rPr>
        <w:t xml:space="preserve">- </w:t>
      </w:r>
      <w:r w:rsidRPr="003477BA">
        <w:rPr>
          <w:lang w:val="en-ZA"/>
        </w:rPr>
        <w:t>productsSet</w:t>
      </w:r>
      <w:r>
        <w:rPr>
          <w:lang w:val="en-ZA"/>
        </w:rPr>
        <w:t>_</w:t>
      </w:r>
      <w:r w:rsidRPr="003477BA">
        <w:rPr>
          <w:lang w:val="en-ZA"/>
        </w:rPr>
        <w:t>get_entitySet</w:t>
      </w:r>
      <w:r>
        <w:rPr>
          <w:lang w:val="en-ZA"/>
        </w:rPr>
        <w:t>.</w:t>
      </w:r>
    </w:p>
    <w:p w14:paraId="5A506978" w14:textId="5144874E" w:rsidR="00B556E7" w:rsidRDefault="00967E41" w:rsidP="00D7219E">
      <w:pPr>
        <w:spacing w:after="0"/>
        <w:ind w:left="207" w:firstLine="720"/>
        <w:jc w:val="both"/>
        <w:rPr>
          <w:b/>
          <w:bCs/>
          <w:lang w:val="en-ZA"/>
        </w:rPr>
      </w:pPr>
      <w:r>
        <w:rPr>
          <w:noProof/>
          <w:lang w:val="en-IN" w:eastAsia="en-IN"/>
        </w:rPr>
        <w:drawing>
          <wp:inline distT="0" distB="0" distL="0" distR="0" wp14:anchorId="46218E6E" wp14:editId="025A0202">
            <wp:extent cx="5610225" cy="301102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610225" cy="3011024"/>
                    </a:xfrm>
                    <a:prstGeom prst="rect">
                      <a:avLst/>
                    </a:prstGeom>
                  </pic:spPr>
                </pic:pic>
              </a:graphicData>
            </a:graphic>
          </wp:inline>
        </w:drawing>
      </w:r>
    </w:p>
    <w:p w14:paraId="4D07ADC0" w14:textId="77777777" w:rsidR="00E319AB" w:rsidRPr="009D4B51" w:rsidRDefault="00E319AB" w:rsidP="00D7219E">
      <w:pPr>
        <w:spacing w:after="0"/>
        <w:ind w:left="207" w:firstLine="720"/>
        <w:jc w:val="both"/>
        <w:rPr>
          <w:b/>
          <w:bCs/>
          <w:lang w:val="en-ZA"/>
        </w:rPr>
      </w:pPr>
    </w:p>
    <w:p w14:paraId="3F168685" w14:textId="2189E96A" w:rsidR="00A94D35" w:rsidRDefault="00A94D35" w:rsidP="00B80CB8">
      <w:pPr>
        <w:pStyle w:val="ListParagraph"/>
        <w:numPr>
          <w:ilvl w:val="0"/>
          <w:numId w:val="55"/>
        </w:numPr>
        <w:spacing w:after="0"/>
        <w:jc w:val="both"/>
        <w:rPr>
          <w:b/>
          <w:bCs/>
          <w:lang w:val="en-ZA"/>
        </w:rPr>
      </w:pPr>
      <w:r>
        <w:rPr>
          <w:b/>
          <w:bCs/>
          <w:lang w:val="en-ZA"/>
        </w:rPr>
        <w:t xml:space="preserve">To apply </w:t>
      </w:r>
      <w:r w:rsidRPr="00640E1D">
        <w:rPr>
          <w:b/>
          <w:bCs/>
          <w:color w:val="FF0000"/>
          <w:lang w:val="en-ZA"/>
        </w:rPr>
        <w:t>Sorting</w:t>
      </w:r>
      <w:r>
        <w:rPr>
          <w:b/>
          <w:bCs/>
          <w:lang w:val="en-ZA"/>
        </w:rPr>
        <w:t xml:space="preserve"> to EntitySet.</w:t>
      </w:r>
      <w:r w:rsidR="00D7219E">
        <w:rPr>
          <w:b/>
          <w:bCs/>
          <w:lang w:val="en-ZA"/>
        </w:rPr>
        <w:tab/>
      </w:r>
      <w:r w:rsidR="00D7219E">
        <w:rPr>
          <w:b/>
          <w:bCs/>
          <w:lang w:val="en-ZA"/>
        </w:rPr>
        <w:tab/>
      </w:r>
      <w:r w:rsidR="00D7219E">
        <w:rPr>
          <w:b/>
          <w:bCs/>
          <w:lang w:val="en-ZA"/>
        </w:rPr>
        <w:tab/>
      </w:r>
      <w:r w:rsidR="00D7219E" w:rsidRPr="00193082">
        <w:rPr>
          <w:bCs/>
          <w:color w:val="FF0000"/>
          <w:lang w:val="en-ZA"/>
        </w:rPr>
        <w:t>-</w:t>
      </w:r>
      <w:r w:rsidR="00D7219E">
        <w:rPr>
          <w:b/>
          <w:bCs/>
          <w:lang w:val="en-ZA"/>
        </w:rPr>
        <w:t xml:space="preserve"> Sort </w:t>
      </w:r>
      <w:r w:rsidR="00E27166">
        <w:rPr>
          <w:b/>
          <w:bCs/>
          <w:lang w:val="en-ZA"/>
        </w:rPr>
        <w:t>the</w:t>
      </w:r>
      <w:r w:rsidR="00D7219E">
        <w:rPr>
          <w:b/>
          <w:bCs/>
          <w:lang w:val="en-ZA"/>
        </w:rPr>
        <w:t xml:space="preserve"> internal table.</w:t>
      </w:r>
    </w:p>
    <w:p w14:paraId="06C48372" w14:textId="5503B407" w:rsidR="00C063C7" w:rsidRPr="00C063C7" w:rsidRDefault="00327744" w:rsidP="00C063C7">
      <w:pPr>
        <w:pStyle w:val="ListParagraph"/>
        <w:spacing w:after="0"/>
        <w:ind w:left="927"/>
        <w:jc w:val="both"/>
        <w:rPr>
          <w:b/>
          <w:bCs/>
          <w:lang w:val="en-ZA"/>
        </w:rPr>
      </w:pPr>
      <w:r>
        <w:rPr>
          <w:noProof/>
          <w:lang w:val="en-IN" w:eastAsia="en-IN"/>
        </w:rPr>
        <w:drawing>
          <wp:inline distT="0" distB="0" distL="0" distR="0" wp14:anchorId="785A95F8" wp14:editId="4638454D">
            <wp:extent cx="4505325" cy="2095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05325" cy="209550"/>
                    </a:xfrm>
                    <a:prstGeom prst="rect">
                      <a:avLst/>
                    </a:prstGeom>
                  </pic:spPr>
                </pic:pic>
              </a:graphicData>
            </a:graphic>
          </wp:inline>
        </w:drawing>
      </w:r>
    </w:p>
    <w:p w14:paraId="11204AE8" w14:textId="3C7AF0C0" w:rsidR="00B556E7" w:rsidRDefault="00B556E7" w:rsidP="00B556E7">
      <w:pPr>
        <w:spacing w:after="0"/>
        <w:ind w:left="207" w:firstLine="720"/>
        <w:jc w:val="both"/>
        <w:rPr>
          <w:lang w:val="en-ZA"/>
        </w:rPr>
      </w:pPr>
      <w:r>
        <w:rPr>
          <w:b/>
          <w:bCs/>
          <w:lang w:val="en-ZA"/>
        </w:rPr>
        <w:t>Triggered Method</w:t>
      </w:r>
      <w:r w:rsidR="00B20CD5">
        <w:rPr>
          <w:b/>
          <w:bCs/>
          <w:lang w:val="en-ZA"/>
        </w:rPr>
        <w:t xml:space="preserve"> in backend</w:t>
      </w:r>
      <w:r>
        <w:rPr>
          <w:b/>
          <w:bCs/>
          <w:lang w:val="en-ZA"/>
        </w:rPr>
        <w:tab/>
      </w:r>
      <w:r w:rsidRPr="00274E99">
        <w:rPr>
          <w:b/>
          <w:bCs/>
          <w:color w:val="FF0000"/>
          <w:lang w:val="en-ZA"/>
        </w:rPr>
        <w:t xml:space="preserve">- </w:t>
      </w:r>
      <w:r w:rsidRPr="003477BA">
        <w:rPr>
          <w:lang w:val="en-ZA"/>
        </w:rPr>
        <w:t>productsSet</w:t>
      </w:r>
      <w:r>
        <w:rPr>
          <w:lang w:val="en-ZA"/>
        </w:rPr>
        <w:t>_</w:t>
      </w:r>
      <w:r w:rsidRPr="003477BA">
        <w:rPr>
          <w:lang w:val="en-ZA"/>
        </w:rPr>
        <w:t>get_entitySet</w:t>
      </w:r>
      <w:r>
        <w:rPr>
          <w:lang w:val="en-ZA"/>
        </w:rPr>
        <w:t>.</w:t>
      </w:r>
    </w:p>
    <w:p w14:paraId="4954698A" w14:textId="46619E10" w:rsidR="00C063C7" w:rsidRDefault="00C063C7" w:rsidP="00B556E7">
      <w:pPr>
        <w:spacing w:after="0"/>
        <w:ind w:left="207" w:firstLine="720"/>
        <w:jc w:val="both"/>
        <w:rPr>
          <w:lang w:val="en-ZA"/>
        </w:rPr>
      </w:pPr>
      <w:r>
        <w:rPr>
          <w:noProof/>
          <w:lang w:val="en-IN" w:eastAsia="en-IN"/>
        </w:rPr>
        <w:drawing>
          <wp:inline distT="0" distB="0" distL="0" distR="0" wp14:anchorId="29F997DE" wp14:editId="6743E122">
            <wp:extent cx="3867150" cy="2546467"/>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84843" cy="2558118"/>
                    </a:xfrm>
                    <a:prstGeom prst="rect">
                      <a:avLst/>
                    </a:prstGeom>
                  </pic:spPr>
                </pic:pic>
              </a:graphicData>
            </a:graphic>
          </wp:inline>
        </w:drawing>
      </w:r>
    </w:p>
    <w:p w14:paraId="0ACDB834" w14:textId="77777777" w:rsidR="00B556E7" w:rsidRDefault="00B556E7" w:rsidP="00D7219E">
      <w:pPr>
        <w:pStyle w:val="ListParagraph"/>
        <w:spacing w:after="0"/>
        <w:ind w:left="927"/>
        <w:jc w:val="both"/>
        <w:rPr>
          <w:b/>
          <w:bCs/>
          <w:lang w:val="en-ZA"/>
        </w:rPr>
      </w:pPr>
    </w:p>
    <w:p w14:paraId="03D54640" w14:textId="4E59D1FE" w:rsidR="00216D0D" w:rsidRDefault="00D7219E" w:rsidP="00B80CB8">
      <w:pPr>
        <w:pStyle w:val="ListParagraph"/>
        <w:numPr>
          <w:ilvl w:val="0"/>
          <w:numId w:val="55"/>
        </w:numPr>
        <w:spacing w:after="0"/>
        <w:jc w:val="both"/>
        <w:rPr>
          <w:b/>
          <w:bCs/>
          <w:lang w:val="en-ZA"/>
        </w:rPr>
      </w:pPr>
      <w:r>
        <w:rPr>
          <w:b/>
          <w:bCs/>
          <w:lang w:val="en-ZA"/>
        </w:rPr>
        <w:t xml:space="preserve">If we want to get the </w:t>
      </w:r>
      <w:r w:rsidRPr="00B27210">
        <w:rPr>
          <w:b/>
          <w:bCs/>
          <w:color w:val="FF0000"/>
          <w:lang w:val="en-ZA"/>
        </w:rPr>
        <w:t xml:space="preserve">Items Related to Header </w:t>
      </w:r>
      <w:r>
        <w:rPr>
          <w:b/>
          <w:bCs/>
          <w:lang w:val="en-ZA"/>
        </w:rPr>
        <w:t>Details.</w:t>
      </w:r>
    </w:p>
    <w:p w14:paraId="6CAB823C" w14:textId="5E0205E2" w:rsidR="00D7219E" w:rsidRDefault="00D7219E" w:rsidP="00D7219E">
      <w:pPr>
        <w:pStyle w:val="ListParagraph"/>
        <w:spacing w:after="0"/>
        <w:ind w:left="927"/>
        <w:jc w:val="both"/>
        <w:rPr>
          <w:b/>
          <w:bCs/>
          <w:lang w:val="en-ZA"/>
        </w:rPr>
      </w:pPr>
      <w:r>
        <w:rPr>
          <w:noProof/>
          <w:lang w:val="en-IN" w:eastAsia="en-IN"/>
        </w:rPr>
        <w:drawing>
          <wp:inline distT="0" distB="0" distL="0" distR="0" wp14:anchorId="37FE1952" wp14:editId="2A1E393B">
            <wp:extent cx="4352925" cy="2190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52925" cy="219075"/>
                    </a:xfrm>
                    <a:prstGeom prst="rect">
                      <a:avLst/>
                    </a:prstGeom>
                  </pic:spPr>
                </pic:pic>
              </a:graphicData>
            </a:graphic>
          </wp:inline>
        </w:drawing>
      </w:r>
    </w:p>
    <w:p w14:paraId="72A8B693" w14:textId="6283643B" w:rsidR="00772B00" w:rsidRDefault="00772B00" w:rsidP="00772B00">
      <w:pPr>
        <w:spacing w:after="0"/>
        <w:ind w:left="207" w:firstLine="720"/>
        <w:jc w:val="both"/>
        <w:rPr>
          <w:lang w:val="en-ZA"/>
        </w:rPr>
      </w:pPr>
      <w:r>
        <w:rPr>
          <w:b/>
          <w:bCs/>
          <w:lang w:val="en-ZA"/>
        </w:rPr>
        <w:t>Triggered Method</w:t>
      </w:r>
      <w:r w:rsidR="009C76E7">
        <w:rPr>
          <w:b/>
          <w:bCs/>
          <w:lang w:val="en-ZA"/>
        </w:rPr>
        <w:t xml:space="preserve"> in backend</w:t>
      </w:r>
      <w:r>
        <w:rPr>
          <w:b/>
          <w:bCs/>
          <w:lang w:val="en-ZA"/>
        </w:rPr>
        <w:tab/>
      </w:r>
      <w:r w:rsidRPr="00274E99">
        <w:rPr>
          <w:b/>
          <w:bCs/>
          <w:color w:val="FF0000"/>
          <w:lang w:val="en-ZA"/>
        </w:rPr>
        <w:t xml:space="preserve">- </w:t>
      </w:r>
      <w:r w:rsidR="00E90B24">
        <w:rPr>
          <w:lang w:val="en-ZA"/>
        </w:rPr>
        <w:t>supplier</w:t>
      </w:r>
      <w:r w:rsidRPr="003477BA">
        <w:rPr>
          <w:lang w:val="en-ZA"/>
        </w:rPr>
        <w:t>sSet</w:t>
      </w:r>
      <w:r>
        <w:rPr>
          <w:lang w:val="en-ZA"/>
        </w:rPr>
        <w:t>_</w:t>
      </w:r>
      <w:r w:rsidRPr="003477BA">
        <w:rPr>
          <w:lang w:val="en-ZA"/>
        </w:rPr>
        <w:t>get_entitySet</w:t>
      </w:r>
      <w:r>
        <w:rPr>
          <w:lang w:val="en-ZA"/>
        </w:rPr>
        <w:t>.</w:t>
      </w:r>
    </w:p>
    <w:p w14:paraId="0EA88952" w14:textId="54FFE58D" w:rsidR="00772B00" w:rsidRDefault="00772B00" w:rsidP="00D7219E">
      <w:pPr>
        <w:pStyle w:val="ListParagraph"/>
        <w:spacing w:after="0"/>
        <w:ind w:left="927"/>
        <w:jc w:val="both"/>
        <w:rPr>
          <w:lang w:val="en-ZA"/>
        </w:rPr>
      </w:pPr>
      <w:r w:rsidRPr="00772B00">
        <w:rPr>
          <w:lang w:val="en-ZA"/>
        </w:rPr>
        <w:t>For this we need to create the Association and Navigation.</w:t>
      </w:r>
    </w:p>
    <w:p w14:paraId="78164443" w14:textId="7F917F1E" w:rsidR="00856A72" w:rsidRDefault="00856A72" w:rsidP="00D7219E">
      <w:pPr>
        <w:pStyle w:val="ListParagraph"/>
        <w:spacing w:after="0"/>
        <w:ind w:left="927"/>
        <w:jc w:val="both"/>
        <w:rPr>
          <w:lang w:val="en-ZA"/>
        </w:rPr>
      </w:pPr>
      <w:r>
        <w:rPr>
          <w:noProof/>
          <w:lang w:val="en-IN" w:eastAsia="en-IN"/>
        </w:rPr>
        <w:drawing>
          <wp:inline distT="0" distB="0" distL="0" distR="0" wp14:anchorId="0BC6A361" wp14:editId="5F43FAF5">
            <wp:extent cx="5819775" cy="929693"/>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895643" cy="941813"/>
                    </a:xfrm>
                    <a:prstGeom prst="rect">
                      <a:avLst/>
                    </a:prstGeom>
                  </pic:spPr>
                </pic:pic>
              </a:graphicData>
            </a:graphic>
          </wp:inline>
        </w:drawing>
      </w:r>
    </w:p>
    <w:p w14:paraId="4A7C10D8" w14:textId="099C484F" w:rsidR="00785AB3" w:rsidRDefault="00785AB3" w:rsidP="00B80CB8">
      <w:pPr>
        <w:pStyle w:val="ListParagraph"/>
        <w:numPr>
          <w:ilvl w:val="0"/>
          <w:numId w:val="55"/>
        </w:numPr>
        <w:spacing w:after="0"/>
        <w:jc w:val="both"/>
        <w:rPr>
          <w:b/>
          <w:bCs/>
          <w:lang w:val="en-ZA"/>
        </w:rPr>
      </w:pPr>
      <w:r>
        <w:rPr>
          <w:b/>
          <w:bCs/>
          <w:lang w:val="en-ZA"/>
        </w:rPr>
        <w:t xml:space="preserve">If we want to get the </w:t>
      </w:r>
      <w:r w:rsidRPr="00B8416F">
        <w:rPr>
          <w:b/>
          <w:bCs/>
          <w:color w:val="FF0000"/>
          <w:lang w:val="en-ZA"/>
        </w:rPr>
        <w:t xml:space="preserve">Header and its Item </w:t>
      </w:r>
      <w:r>
        <w:rPr>
          <w:b/>
          <w:bCs/>
          <w:lang w:val="en-ZA"/>
        </w:rPr>
        <w:t>Details.</w:t>
      </w:r>
    </w:p>
    <w:p w14:paraId="4B8EC68E" w14:textId="2C794A41" w:rsidR="00057F79" w:rsidRDefault="00057F79" w:rsidP="00057F79">
      <w:pPr>
        <w:pStyle w:val="ListParagraph"/>
        <w:spacing w:after="0"/>
        <w:ind w:left="927"/>
        <w:jc w:val="both"/>
        <w:rPr>
          <w:b/>
          <w:bCs/>
          <w:lang w:val="en-ZA"/>
        </w:rPr>
      </w:pPr>
      <w:r>
        <w:rPr>
          <w:noProof/>
          <w:lang w:val="en-IN" w:eastAsia="en-IN"/>
        </w:rPr>
        <w:drawing>
          <wp:inline distT="0" distB="0" distL="0" distR="0" wp14:anchorId="2077F3BD" wp14:editId="34CE4DF6">
            <wp:extent cx="4914900" cy="257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14900" cy="257175"/>
                    </a:xfrm>
                    <a:prstGeom prst="rect">
                      <a:avLst/>
                    </a:prstGeom>
                  </pic:spPr>
                </pic:pic>
              </a:graphicData>
            </a:graphic>
          </wp:inline>
        </w:drawing>
      </w:r>
    </w:p>
    <w:p w14:paraId="787D959D" w14:textId="176C14FF" w:rsidR="00226731" w:rsidRDefault="00226731" w:rsidP="00226731">
      <w:pPr>
        <w:spacing w:after="0"/>
        <w:ind w:left="207" w:firstLine="720"/>
        <w:jc w:val="both"/>
        <w:rPr>
          <w:lang w:val="en-ZA"/>
        </w:rPr>
      </w:pPr>
      <w:r>
        <w:rPr>
          <w:b/>
          <w:bCs/>
          <w:lang w:val="en-ZA"/>
        </w:rPr>
        <w:t>Triggered Method</w:t>
      </w:r>
      <w:r>
        <w:rPr>
          <w:b/>
          <w:bCs/>
          <w:lang w:val="en-ZA"/>
        </w:rPr>
        <w:tab/>
      </w:r>
      <w:r w:rsidRPr="00274E99">
        <w:rPr>
          <w:b/>
          <w:bCs/>
          <w:color w:val="FF0000"/>
          <w:lang w:val="en-ZA"/>
        </w:rPr>
        <w:t xml:space="preserve">- </w:t>
      </w:r>
      <w:r w:rsidR="00B57A3A">
        <w:rPr>
          <w:lang w:val="en-ZA"/>
        </w:rPr>
        <w:t>supplier</w:t>
      </w:r>
      <w:r w:rsidRPr="003477BA">
        <w:rPr>
          <w:lang w:val="en-ZA"/>
        </w:rPr>
        <w:t>sSet</w:t>
      </w:r>
      <w:r>
        <w:rPr>
          <w:lang w:val="en-ZA"/>
        </w:rPr>
        <w:t>_</w:t>
      </w:r>
      <w:r w:rsidRPr="003477BA">
        <w:rPr>
          <w:lang w:val="en-ZA"/>
        </w:rPr>
        <w:t>get_entitySet</w:t>
      </w:r>
      <w:r>
        <w:rPr>
          <w:lang w:val="en-ZA"/>
        </w:rPr>
        <w:t>.</w:t>
      </w:r>
    </w:p>
    <w:p w14:paraId="286E389B" w14:textId="77777777" w:rsidR="007A701B" w:rsidRDefault="007A701B" w:rsidP="00226731">
      <w:pPr>
        <w:spacing w:after="0"/>
        <w:ind w:left="207" w:firstLine="720"/>
        <w:jc w:val="both"/>
        <w:rPr>
          <w:lang w:val="en-ZA"/>
        </w:rPr>
      </w:pPr>
    </w:p>
    <w:p w14:paraId="1D2D7C14" w14:textId="3431864D" w:rsidR="00A91055" w:rsidRPr="00F767C4" w:rsidRDefault="008260D5" w:rsidP="00B80CB8">
      <w:pPr>
        <w:pStyle w:val="ListParagraph"/>
        <w:numPr>
          <w:ilvl w:val="0"/>
          <w:numId w:val="55"/>
        </w:numPr>
        <w:spacing w:after="0"/>
        <w:jc w:val="both"/>
        <w:rPr>
          <w:lang w:val="en-ZA"/>
        </w:rPr>
      </w:pPr>
      <w:r>
        <w:rPr>
          <w:b/>
          <w:bCs/>
          <w:lang w:val="en-ZA"/>
        </w:rPr>
        <w:t xml:space="preserve">If we want to </w:t>
      </w:r>
      <w:r w:rsidRPr="000C10D3">
        <w:rPr>
          <w:b/>
          <w:bCs/>
          <w:color w:val="FF0000"/>
          <w:lang w:val="en-ZA"/>
        </w:rPr>
        <w:t>create</w:t>
      </w:r>
      <w:r>
        <w:rPr>
          <w:b/>
          <w:bCs/>
          <w:lang w:val="en-ZA"/>
        </w:rPr>
        <w:t xml:space="preserve"> the header record.</w:t>
      </w:r>
    </w:p>
    <w:p w14:paraId="6AFA0CA4" w14:textId="7A4B663F" w:rsidR="00F767C4" w:rsidRDefault="00F767C4" w:rsidP="00F767C4">
      <w:pPr>
        <w:pStyle w:val="ListParagraph"/>
        <w:spacing w:after="0"/>
        <w:ind w:left="927"/>
        <w:jc w:val="both"/>
        <w:rPr>
          <w:lang w:val="en-ZA"/>
        </w:rPr>
      </w:pPr>
      <w:r>
        <w:rPr>
          <w:b/>
          <w:bCs/>
          <w:lang w:val="en-ZA"/>
        </w:rPr>
        <w:t>Operation used in frontend</w:t>
      </w:r>
      <w:r>
        <w:rPr>
          <w:b/>
          <w:bCs/>
          <w:lang w:val="en-ZA"/>
        </w:rPr>
        <w:tab/>
      </w:r>
      <w:r w:rsidRPr="005F7D75">
        <w:rPr>
          <w:color w:val="FF0000"/>
          <w:lang w:val="en-ZA"/>
        </w:rPr>
        <w:t>-</w:t>
      </w:r>
      <w:r>
        <w:rPr>
          <w:color w:val="FF0000"/>
          <w:lang w:val="en-ZA"/>
        </w:rPr>
        <w:t xml:space="preserve"> </w:t>
      </w:r>
      <w:r w:rsidRPr="00F767C4">
        <w:rPr>
          <w:lang w:val="en-ZA"/>
        </w:rPr>
        <w:t>create</w:t>
      </w:r>
    </w:p>
    <w:p w14:paraId="399E6A7C" w14:textId="32283F7D" w:rsidR="007C4C29" w:rsidRDefault="007C4C29" w:rsidP="00F767C4">
      <w:pPr>
        <w:pStyle w:val="ListParagraph"/>
        <w:spacing w:after="0"/>
        <w:ind w:left="927"/>
        <w:jc w:val="both"/>
        <w:rPr>
          <w:lang w:val="en-ZA"/>
        </w:rPr>
      </w:pPr>
      <w:r>
        <w:rPr>
          <w:noProof/>
          <w:lang w:val="en-IN" w:eastAsia="en-IN"/>
        </w:rPr>
        <w:drawing>
          <wp:inline distT="0" distB="0" distL="0" distR="0" wp14:anchorId="4D18642B" wp14:editId="52096ECD">
            <wp:extent cx="5081954" cy="1295400"/>
            <wp:effectExtent l="0" t="0" r="444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093232" cy="1298275"/>
                    </a:xfrm>
                    <a:prstGeom prst="rect">
                      <a:avLst/>
                    </a:prstGeom>
                  </pic:spPr>
                </pic:pic>
              </a:graphicData>
            </a:graphic>
          </wp:inline>
        </w:drawing>
      </w:r>
    </w:p>
    <w:p w14:paraId="0A828E77" w14:textId="4EEC9C9E" w:rsidR="00F767C4" w:rsidRDefault="00F767C4" w:rsidP="00F84C6A">
      <w:pPr>
        <w:pStyle w:val="ListParagraph"/>
        <w:spacing w:after="0"/>
        <w:ind w:left="927"/>
        <w:jc w:val="both"/>
        <w:rPr>
          <w:b/>
          <w:bCs/>
          <w:lang w:val="en-ZA"/>
        </w:rPr>
      </w:pPr>
      <w:r>
        <w:rPr>
          <w:b/>
          <w:bCs/>
          <w:lang w:val="en-ZA"/>
        </w:rPr>
        <w:t>Triggered Method backend</w:t>
      </w:r>
      <w:r>
        <w:rPr>
          <w:b/>
          <w:bCs/>
          <w:lang w:val="en-ZA"/>
        </w:rPr>
        <w:tab/>
      </w:r>
      <w:r w:rsidRPr="00274E99">
        <w:rPr>
          <w:b/>
          <w:bCs/>
          <w:color w:val="FF0000"/>
          <w:lang w:val="en-ZA"/>
        </w:rPr>
        <w:t>-</w:t>
      </w:r>
      <w:r w:rsidR="00F84C6A">
        <w:rPr>
          <w:b/>
          <w:bCs/>
          <w:color w:val="FF0000"/>
          <w:lang w:val="en-ZA"/>
        </w:rPr>
        <w:t xml:space="preserve"> </w:t>
      </w:r>
      <w:r w:rsidR="00F84C6A" w:rsidRPr="00F84C6A">
        <w:rPr>
          <w:b/>
          <w:bCs/>
          <w:lang w:val="en-ZA"/>
        </w:rPr>
        <w:t>products</w:t>
      </w:r>
      <w:r w:rsidR="00F84C6A">
        <w:rPr>
          <w:b/>
          <w:bCs/>
          <w:lang w:val="en-ZA"/>
        </w:rPr>
        <w:t>Set</w:t>
      </w:r>
      <w:r w:rsidR="00F84C6A" w:rsidRPr="00F84C6A">
        <w:rPr>
          <w:b/>
          <w:bCs/>
          <w:lang w:val="en-ZA"/>
        </w:rPr>
        <w:t>_create_entitySet.</w:t>
      </w:r>
    </w:p>
    <w:p w14:paraId="664133AF" w14:textId="7D00BC4E" w:rsidR="007C4C29" w:rsidRPr="00F767C4" w:rsidRDefault="002637BC" w:rsidP="00F84C6A">
      <w:pPr>
        <w:pStyle w:val="ListParagraph"/>
        <w:spacing w:after="0"/>
        <w:ind w:left="927"/>
        <w:jc w:val="both"/>
        <w:rPr>
          <w:lang w:val="en-ZA"/>
        </w:rPr>
      </w:pPr>
      <w:r>
        <w:rPr>
          <w:noProof/>
          <w:lang w:val="en-IN" w:eastAsia="en-IN"/>
        </w:rPr>
        <w:drawing>
          <wp:inline distT="0" distB="0" distL="0" distR="0" wp14:anchorId="2044ED54" wp14:editId="3F854B8C">
            <wp:extent cx="3971925" cy="16478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971925" cy="1647825"/>
                    </a:xfrm>
                    <a:prstGeom prst="rect">
                      <a:avLst/>
                    </a:prstGeom>
                  </pic:spPr>
                </pic:pic>
              </a:graphicData>
            </a:graphic>
          </wp:inline>
        </w:drawing>
      </w:r>
    </w:p>
    <w:p w14:paraId="3EE174FB" w14:textId="13DFC483" w:rsidR="00726DD2" w:rsidRPr="005F7D75" w:rsidRDefault="00726DD2" w:rsidP="00B80CB8">
      <w:pPr>
        <w:pStyle w:val="ListParagraph"/>
        <w:numPr>
          <w:ilvl w:val="0"/>
          <w:numId w:val="55"/>
        </w:numPr>
        <w:spacing w:after="0"/>
        <w:jc w:val="both"/>
        <w:rPr>
          <w:lang w:val="en-ZA"/>
        </w:rPr>
      </w:pPr>
      <w:r>
        <w:rPr>
          <w:b/>
          <w:bCs/>
          <w:lang w:val="en-ZA"/>
        </w:rPr>
        <w:t xml:space="preserve">If we want to </w:t>
      </w:r>
      <w:r w:rsidRPr="000C10D3">
        <w:rPr>
          <w:b/>
          <w:bCs/>
          <w:color w:val="FF0000"/>
          <w:lang w:val="en-ZA"/>
        </w:rPr>
        <w:t>update</w:t>
      </w:r>
      <w:r>
        <w:rPr>
          <w:b/>
          <w:bCs/>
          <w:lang w:val="en-ZA"/>
        </w:rPr>
        <w:t xml:space="preserve"> the record.</w:t>
      </w:r>
    </w:p>
    <w:p w14:paraId="2ED27D69" w14:textId="429C96C7" w:rsidR="005F7D75" w:rsidRDefault="005F7D75" w:rsidP="005F7D75">
      <w:pPr>
        <w:pStyle w:val="ListParagraph"/>
        <w:spacing w:after="0"/>
        <w:ind w:left="927"/>
        <w:jc w:val="both"/>
        <w:rPr>
          <w:lang w:val="en-ZA"/>
        </w:rPr>
      </w:pPr>
      <w:r>
        <w:rPr>
          <w:b/>
          <w:bCs/>
          <w:lang w:val="en-ZA"/>
        </w:rPr>
        <w:t>Operation used in frontend</w:t>
      </w:r>
      <w:r>
        <w:rPr>
          <w:b/>
          <w:bCs/>
          <w:lang w:val="en-ZA"/>
        </w:rPr>
        <w:tab/>
      </w:r>
      <w:r w:rsidRPr="005F7D75">
        <w:rPr>
          <w:color w:val="FF0000"/>
          <w:lang w:val="en-ZA"/>
        </w:rPr>
        <w:t>-</w:t>
      </w:r>
      <w:r>
        <w:rPr>
          <w:color w:val="FF0000"/>
          <w:lang w:val="en-ZA"/>
        </w:rPr>
        <w:t xml:space="preserve"> </w:t>
      </w:r>
      <w:r w:rsidRPr="005F7D75">
        <w:rPr>
          <w:lang w:val="en-ZA"/>
        </w:rPr>
        <w:t>update</w:t>
      </w:r>
      <w:r>
        <w:rPr>
          <w:lang w:val="en-ZA"/>
        </w:rPr>
        <w:t>.</w:t>
      </w:r>
    </w:p>
    <w:p w14:paraId="0C511D3F" w14:textId="0E0D6E74" w:rsidR="005F7D75" w:rsidRPr="00726DD2" w:rsidRDefault="005F7D75" w:rsidP="005F7D75">
      <w:pPr>
        <w:pStyle w:val="ListParagraph"/>
        <w:spacing w:after="0"/>
        <w:ind w:left="927"/>
        <w:jc w:val="both"/>
        <w:rPr>
          <w:lang w:val="en-ZA"/>
        </w:rPr>
      </w:pPr>
      <w:r>
        <w:rPr>
          <w:noProof/>
          <w:lang w:val="en-IN" w:eastAsia="en-IN"/>
        </w:rPr>
        <w:drawing>
          <wp:inline distT="0" distB="0" distL="0" distR="0" wp14:anchorId="34531F66" wp14:editId="26582FEF">
            <wp:extent cx="4343400" cy="1324972"/>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72108" cy="1333729"/>
                    </a:xfrm>
                    <a:prstGeom prst="rect">
                      <a:avLst/>
                    </a:prstGeom>
                  </pic:spPr>
                </pic:pic>
              </a:graphicData>
            </a:graphic>
          </wp:inline>
        </w:drawing>
      </w:r>
    </w:p>
    <w:p w14:paraId="54962E1F" w14:textId="3D8641EE" w:rsidR="00726DD2" w:rsidRDefault="00726DD2" w:rsidP="00726DD2">
      <w:pPr>
        <w:spacing w:after="0"/>
        <w:ind w:left="207" w:firstLine="720"/>
        <w:jc w:val="both"/>
        <w:rPr>
          <w:lang w:val="en-ZA"/>
        </w:rPr>
      </w:pPr>
      <w:r>
        <w:rPr>
          <w:b/>
          <w:bCs/>
          <w:lang w:val="en-ZA"/>
        </w:rPr>
        <w:t>Triggered Method</w:t>
      </w:r>
      <w:r w:rsidR="00604640">
        <w:rPr>
          <w:b/>
          <w:bCs/>
          <w:lang w:val="en-ZA"/>
        </w:rPr>
        <w:t xml:space="preserve"> backend</w:t>
      </w:r>
      <w:r>
        <w:rPr>
          <w:b/>
          <w:bCs/>
          <w:lang w:val="en-ZA"/>
        </w:rPr>
        <w:tab/>
      </w:r>
      <w:r w:rsidRPr="00274E99">
        <w:rPr>
          <w:b/>
          <w:bCs/>
          <w:color w:val="FF0000"/>
          <w:lang w:val="en-ZA"/>
        </w:rPr>
        <w:t xml:space="preserve">- </w:t>
      </w:r>
      <w:r w:rsidR="00973B20">
        <w:rPr>
          <w:lang w:val="en-ZA"/>
        </w:rPr>
        <w:t>productsSet</w:t>
      </w:r>
      <w:r>
        <w:rPr>
          <w:lang w:val="en-ZA"/>
        </w:rPr>
        <w:t>_</w:t>
      </w:r>
      <w:r w:rsidR="00973B20">
        <w:rPr>
          <w:lang w:val="en-ZA"/>
        </w:rPr>
        <w:t>update</w:t>
      </w:r>
      <w:r w:rsidRPr="003477BA">
        <w:rPr>
          <w:lang w:val="en-ZA"/>
        </w:rPr>
        <w:t>_entitySet</w:t>
      </w:r>
      <w:r>
        <w:rPr>
          <w:lang w:val="en-ZA"/>
        </w:rPr>
        <w:t>.</w:t>
      </w:r>
    </w:p>
    <w:p w14:paraId="0DD66FBF" w14:textId="0F07043E" w:rsidR="00973B20" w:rsidRDefault="00973B20" w:rsidP="00726DD2">
      <w:pPr>
        <w:spacing w:after="0"/>
        <w:ind w:left="207" w:firstLine="720"/>
        <w:jc w:val="both"/>
        <w:rPr>
          <w:lang w:val="en-ZA"/>
        </w:rPr>
      </w:pPr>
      <w:r>
        <w:rPr>
          <w:noProof/>
          <w:lang w:val="en-IN" w:eastAsia="en-IN"/>
        </w:rPr>
        <w:drawing>
          <wp:inline distT="0" distB="0" distL="0" distR="0" wp14:anchorId="1B3A7898" wp14:editId="5B06A0FE">
            <wp:extent cx="3609975" cy="195217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625055" cy="1960330"/>
                    </a:xfrm>
                    <a:prstGeom prst="rect">
                      <a:avLst/>
                    </a:prstGeom>
                  </pic:spPr>
                </pic:pic>
              </a:graphicData>
            </a:graphic>
          </wp:inline>
        </w:drawing>
      </w:r>
    </w:p>
    <w:p w14:paraId="79018613" w14:textId="7ED2F659" w:rsidR="00726DD2" w:rsidRDefault="00973B20" w:rsidP="00726DD2">
      <w:pPr>
        <w:spacing w:after="0"/>
        <w:ind w:left="207" w:firstLine="720"/>
        <w:jc w:val="both"/>
        <w:rPr>
          <w:lang w:val="en-ZA"/>
        </w:rPr>
      </w:pPr>
      <w:r>
        <w:rPr>
          <w:noProof/>
          <w:lang w:val="en-IN" w:eastAsia="en-IN"/>
        </w:rPr>
        <w:drawing>
          <wp:inline distT="0" distB="0" distL="0" distR="0" wp14:anchorId="3CB3AB29" wp14:editId="5A23B3C6">
            <wp:extent cx="3314700" cy="146957"/>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13896" cy="155788"/>
                    </a:xfrm>
                    <a:prstGeom prst="rect">
                      <a:avLst/>
                    </a:prstGeom>
                  </pic:spPr>
                </pic:pic>
              </a:graphicData>
            </a:graphic>
          </wp:inline>
        </w:drawing>
      </w:r>
    </w:p>
    <w:p w14:paraId="7E41AF23" w14:textId="38E8C6D4" w:rsidR="00262068" w:rsidRDefault="00262068" w:rsidP="00726DD2">
      <w:pPr>
        <w:spacing w:after="0"/>
        <w:ind w:left="207" w:firstLine="720"/>
        <w:jc w:val="both"/>
        <w:rPr>
          <w:lang w:val="en-ZA"/>
        </w:rPr>
      </w:pPr>
    </w:p>
    <w:p w14:paraId="44227209" w14:textId="2B483AB6" w:rsidR="00226731" w:rsidRDefault="00262068" w:rsidP="00B80CB8">
      <w:pPr>
        <w:pStyle w:val="ListParagraph"/>
        <w:numPr>
          <w:ilvl w:val="0"/>
          <w:numId w:val="55"/>
        </w:numPr>
        <w:spacing w:after="0"/>
        <w:jc w:val="both"/>
        <w:rPr>
          <w:b/>
          <w:bCs/>
          <w:lang w:val="en-ZA"/>
        </w:rPr>
      </w:pPr>
      <w:r w:rsidRPr="009B017C">
        <w:rPr>
          <w:b/>
          <w:bCs/>
          <w:lang w:val="en-ZA"/>
        </w:rPr>
        <w:t xml:space="preserve">If we want to </w:t>
      </w:r>
      <w:r w:rsidRPr="000C10D3">
        <w:rPr>
          <w:b/>
          <w:bCs/>
          <w:color w:val="FF0000"/>
          <w:lang w:val="en-ZA"/>
        </w:rPr>
        <w:t>Delete</w:t>
      </w:r>
      <w:r w:rsidRPr="009B017C">
        <w:rPr>
          <w:b/>
          <w:bCs/>
          <w:lang w:val="en-ZA"/>
        </w:rPr>
        <w:t xml:space="preserve"> the </w:t>
      </w:r>
      <w:r w:rsidR="009B017C" w:rsidRPr="009B017C">
        <w:rPr>
          <w:b/>
          <w:bCs/>
          <w:lang w:val="en-ZA"/>
        </w:rPr>
        <w:t xml:space="preserve">Header and Item </w:t>
      </w:r>
      <w:r w:rsidRPr="009B017C">
        <w:rPr>
          <w:b/>
          <w:bCs/>
          <w:lang w:val="en-ZA"/>
        </w:rPr>
        <w:t>record</w:t>
      </w:r>
      <w:r w:rsidR="009B017C">
        <w:rPr>
          <w:b/>
          <w:bCs/>
          <w:lang w:val="en-ZA"/>
        </w:rPr>
        <w:t>s:</w:t>
      </w:r>
    </w:p>
    <w:p w14:paraId="0D0114D0" w14:textId="4BCDBCE7" w:rsidR="009B017C" w:rsidRPr="009B017C" w:rsidRDefault="007D111B" w:rsidP="00E219EF">
      <w:pPr>
        <w:pStyle w:val="ListParagraph"/>
        <w:spacing w:after="0"/>
        <w:ind w:left="644" w:firstLine="76"/>
        <w:jc w:val="both"/>
        <w:rPr>
          <w:b/>
          <w:bCs/>
          <w:lang w:val="en-ZA"/>
        </w:rPr>
      </w:pPr>
      <w:r>
        <w:rPr>
          <w:b/>
          <w:bCs/>
          <w:lang w:val="en-ZA"/>
        </w:rPr>
        <w:t>Operation used in frontend</w:t>
      </w:r>
      <w:r>
        <w:rPr>
          <w:b/>
          <w:bCs/>
          <w:lang w:val="en-ZA"/>
        </w:rPr>
        <w:tab/>
      </w:r>
      <w:r w:rsidR="005665AD" w:rsidRPr="005F7D75">
        <w:rPr>
          <w:color w:val="FF0000"/>
          <w:lang w:val="en-ZA"/>
        </w:rPr>
        <w:t>-</w:t>
      </w:r>
      <w:r w:rsidR="005665AD">
        <w:rPr>
          <w:color w:val="FF0000"/>
          <w:lang w:val="en-ZA"/>
        </w:rPr>
        <w:t xml:space="preserve"> </w:t>
      </w:r>
      <w:r w:rsidR="005665AD" w:rsidRPr="005665AD">
        <w:rPr>
          <w:lang w:val="en-ZA"/>
        </w:rPr>
        <w:t>remove</w:t>
      </w:r>
      <w:r>
        <w:rPr>
          <w:lang w:val="en-ZA"/>
        </w:rPr>
        <w:t>.</w:t>
      </w:r>
    </w:p>
    <w:p w14:paraId="304C4132" w14:textId="48F8EE97" w:rsidR="00226731" w:rsidRDefault="007D111B" w:rsidP="00057F79">
      <w:pPr>
        <w:pStyle w:val="ListParagraph"/>
        <w:spacing w:after="0"/>
        <w:ind w:left="927"/>
        <w:jc w:val="both"/>
        <w:rPr>
          <w:b/>
          <w:bCs/>
          <w:lang w:val="en-ZA"/>
        </w:rPr>
      </w:pPr>
      <w:r>
        <w:rPr>
          <w:noProof/>
          <w:lang w:val="en-IN" w:eastAsia="en-IN"/>
        </w:rPr>
        <w:drawing>
          <wp:inline distT="0" distB="0" distL="0" distR="0" wp14:anchorId="10E5EA2E" wp14:editId="6FF3A219">
            <wp:extent cx="4524375" cy="2009883"/>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539980" cy="2016815"/>
                    </a:xfrm>
                    <a:prstGeom prst="rect">
                      <a:avLst/>
                    </a:prstGeom>
                  </pic:spPr>
                </pic:pic>
              </a:graphicData>
            </a:graphic>
          </wp:inline>
        </w:drawing>
      </w:r>
    </w:p>
    <w:p w14:paraId="1E373994" w14:textId="2546A1FE" w:rsidR="00E4275B" w:rsidRDefault="00E4275B" w:rsidP="00E4275B">
      <w:pPr>
        <w:spacing w:after="0"/>
        <w:ind w:left="207" w:firstLine="720"/>
        <w:jc w:val="both"/>
        <w:rPr>
          <w:lang w:val="en-ZA"/>
        </w:rPr>
      </w:pPr>
      <w:r>
        <w:rPr>
          <w:b/>
          <w:bCs/>
          <w:lang w:val="en-ZA"/>
        </w:rPr>
        <w:t>Triggered Method backend</w:t>
      </w:r>
      <w:r>
        <w:rPr>
          <w:b/>
          <w:bCs/>
          <w:lang w:val="en-ZA"/>
        </w:rPr>
        <w:tab/>
      </w:r>
      <w:r w:rsidRPr="00274E99">
        <w:rPr>
          <w:b/>
          <w:bCs/>
          <w:color w:val="FF0000"/>
          <w:lang w:val="en-ZA"/>
        </w:rPr>
        <w:t xml:space="preserve">- </w:t>
      </w:r>
      <w:r>
        <w:rPr>
          <w:lang w:val="en-ZA"/>
        </w:rPr>
        <w:t>productsSet_delete</w:t>
      </w:r>
      <w:r w:rsidRPr="003477BA">
        <w:rPr>
          <w:lang w:val="en-ZA"/>
        </w:rPr>
        <w:t>_entitySet</w:t>
      </w:r>
      <w:r>
        <w:rPr>
          <w:lang w:val="en-ZA"/>
        </w:rPr>
        <w:t>.</w:t>
      </w:r>
    </w:p>
    <w:p w14:paraId="7DB32B74" w14:textId="60038BEB" w:rsidR="00A80F56" w:rsidRDefault="00A80F56" w:rsidP="00E4275B">
      <w:pPr>
        <w:spacing w:after="0"/>
        <w:ind w:left="207" w:firstLine="720"/>
        <w:jc w:val="both"/>
        <w:rPr>
          <w:lang w:val="en-ZA"/>
        </w:rPr>
      </w:pPr>
      <w:r>
        <w:rPr>
          <w:noProof/>
          <w:lang w:val="en-IN" w:eastAsia="en-IN"/>
        </w:rPr>
        <w:drawing>
          <wp:inline distT="0" distB="0" distL="0" distR="0" wp14:anchorId="031B8F04" wp14:editId="534A3B5B">
            <wp:extent cx="3676650" cy="11334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676650" cy="1133475"/>
                    </a:xfrm>
                    <a:prstGeom prst="rect">
                      <a:avLst/>
                    </a:prstGeom>
                  </pic:spPr>
                </pic:pic>
              </a:graphicData>
            </a:graphic>
          </wp:inline>
        </w:drawing>
      </w:r>
    </w:p>
    <w:p w14:paraId="03B24240" w14:textId="68A439C9" w:rsidR="00923123" w:rsidRDefault="00923123" w:rsidP="00057F79">
      <w:pPr>
        <w:pStyle w:val="ListParagraph"/>
        <w:spacing w:after="0"/>
        <w:ind w:left="927"/>
        <w:jc w:val="both"/>
        <w:rPr>
          <w:b/>
          <w:bCs/>
          <w:lang w:val="en-ZA"/>
        </w:rPr>
      </w:pPr>
    </w:p>
    <w:p w14:paraId="7F49B81F" w14:textId="4A2970E0" w:rsidR="00923123" w:rsidRDefault="00923123" w:rsidP="00057F79">
      <w:pPr>
        <w:pStyle w:val="ListParagraph"/>
        <w:spacing w:after="0"/>
        <w:ind w:left="927"/>
        <w:jc w:val="both"/>
        <w:rPr>
          <w:b/>
          <w:bCs/>
          <w:lang w:val="en-ZA"/>
        </w:rPr>
      </w:pPr>
    </w:p>
    <w:p w14:paraId="32DC25B5" w14:textId="429F4C8C" w:rsidR="00923123" w:rsidRDefault="00923123" w:rsidP="00057F79">
      <w:pPr>
        <w:pStyle w:val="ListParagraph"/>
        <w:spacing w:after="0"/>
        <w:ind w:left="927"/>
        <w:jc w:val="both"/>
        <w:rPr>
          <w:b/>
          <w:bCs/>
          <w:lang w:val="en-ZA"/>
        </w:rPr>
      </w:pPr>
    </w:p>
    <w:p w14:paraId="74486EBF" w14:textId="19CD9810" w:rsidR="00923123" w:rsidRDefault="00923123" w:rsidP="00057F79">
      <w:pPr>
        <w:pStyle w:val="ListParagraph"/>
        <w:spacing w:after="0"/>
        <w:ind w:left="927"/>
        <w:jc w:val="both"/>
        <w:rPr>
          <w:b/>
          <w:bCs/>
          <w:lang w:val="en-ZA"/>
        </w:rPr>
      </w:pPr>
    </w:p>
    <w:p w14:paraId="7F4F6F42" w14:textId="256C21D4" w:rsidR="00923123" w:rsidRDefault="00923123" w:rsidP="00057F79">
      <w:pPr>
        <w:pStyle w:val="ListParagraph"/>
        <w:spacing w:after="0"/>
        <w:ind w:left="927"/>
        <w:jc w:val="both"/>
        <w:rPr>
          <w:b/>
          <w:bCs/>
          <w:lang w:val="en-ZA"/>
        </w:rPr>
      </w:pPr>
    </w:p>
    <w:p w14:paraId="405A7664" w14:textId="697CB2E4" w:rsidR="00923123" w:rsidRDefault="00923123" w:rsidP="00057F79">
      <w:pPr>
        <w:pStyle w:val="ListParagraph"/>
        <w:spacing w:after="0"/>
        <w:ind w:left="927"/>
        <w:jc w:val="both"/>
        <w:rPr>
          <w:b/>
          <w:bCs/>
          <w:lang w:val="en-ZA"/>
        </w:rPr>
      </w:pPr>
    </w:p>
    <w:p w14:paraId="1F45485A" w14:textId="00AA80FA" w:rsidR="009D132E" w:rsidRDefault="00923123" w:rsidP="00231CEF">
      <w:pPr>
        <w:pStyle w:val="ListParagraph"/>
        <w:jc w:val="both"/>
        <w:rPr>
          <w:b/>
          <w:bCs/>
          <w:color w:val="FF0000"/>
          <w:u w:val="single"/>
          <w:lang w:val="en-ZA"/>
        </w:rPr>
      </w:pPr>
      <w:r>
        <w:rPr>
          <w:b/>
          <w:bCs/>
          <w:color w:val="FF0000"/>
          <w:lang w:val="en-ZA"/>
        </w:rPr>
        <w:tab/>
      </w:r>
      <w:r w:rsidR="009D132E" w:rsidRPr="009D132E">
        <w:rPr>
          <w:b/>
          <w:bCs/>
          <w:color w:val="FF0000"/>
          <w:lang w:val="en-ZA"/>
        </w:rPr>
        <w:tab/>
      </w:r>
      <w:r w:rsidR="009D132E" w:rsidRPr="009D132E">
        <w:rPr>
          <w:b/>
          <w:bCs/>
          <w:color w:val="FF0000"/>
          <w:lang w:val="en-ZA"/>
        </w:rPr>
        <w:tab/>
      </w:r>
      <w:r w:rsidR="009D132E" w:rsidRPr="009D132E">
        <w:rPr>
          <w:b/>
          <w:bCs/>
          <w:color w:val="FF0000"/>
          <w:lang w:val="en-ZA"/>
        </w:rPr>
        <w:tab/>
      </w:r>
      <w:r w:rsidR="009D132E" w:rsidRPr="009D132E">
        <w:rPr>
          <w:b/>
          <w:bCs/>
          <w:color w:val="FF0000"/>
          <w:lang w:val="en-ZA"/>
        </w:rPr>
        <w:tab/>
      </w:r>
      <w:bookmarkStart w:id="79" w:name="yeoman"/>
      <w:r w:rsidR="009D132E" w:rsidRPr="009D132E">
        <w:rPr>
          <w:b/>
          <w:bCs/>
          <w:color w:val="FF0000"/>
          <w:u w:val="single"/>
          <w:lang w:val="en-ZA"/>
        </w:rPr>
        <w:t>YEOMAN Generator</w:t>
      </w:r>
      <w:bookmarkEnd w:id="79"/>
    </w:p>
    <w:p w14:paraId="2F503396" w14:textId="41002E5C" w:rsidR="009D132E" w:rsidRPr="00CC1E24" w:rsidRDefault="009D132E" w:rsidP="00CC1E24">
      <w:pPr>
        <w:jc w:val="both"/>
        <w:rPr>
          <w:bCs/>
          <w:lang w:val="en-ZA"/>
        </w:rPr>
      </w:pPr>
      <w:r w:rsidRPr="00CC1E24">
        <w:rPr>
          <w:bCs/>
          <w:lang w:val="en-ZA"/>
        </w:rPr>
        <w:t>Each project has more-or-less same structure at the start time, So I need to be quick start of project using that structure. SAP WEBIDE does not provide me option to create a custom template which works for my team.</w:t>
      </w:r>
    </w:p>
    <w:p w14:paraId="4C3CB8CC" w14:textId="1CC9C211" w:rsidR="00C23B5E" w:rsidRPr="00CC1E24" w:rsidRDefault="009D132E" w:rsidP="00CC1E24">
      <w:pPr>
        <w:jc w:val="both"/>
        <w:rPr>
          <w:bCs/>
          <w:lang w:val="en-ZA"/>
        </w:rPr>
      </w:pPr>
      <w:r w:rsidRPr="00CC1E24">
        <w:rPr>
          <w:bCs/>
          <w:lang w:val="en-ZA"/>
        </w:rPr>
        <w:t xml:space="preserve">Using </w:t>
      </w:r>
      <w:r w:rsidRPr="00CC1E24">
        <w:rPr>
          <w:b/>
          <w:bCs/>
          <w:lang w:val="en-ZA"/>
        </w:rPr>
        <w:t>YEOMAN Generator</w:t>
      </w:r>
      <w:r w:rsidRPr="00CC1E24">
        <w:rPr>
          <w:bCs/>
          <w:lang w:val="en-ZA"/>
        </w:rPr>
        <w:t xml:space="preserve">, we can save our project template and </w:t>
      </w:r>
      <w:r w:rsidR="00BA5CE6" w:rsidRPr="00CC1E24">
        <w:rPr>
          <w:bCs/>
          <w:lang w:val="en-ZA"/>
        </w:rPr>
        <w:t xml:space="preserve">we can </w:t>
      </w:r>
      <w:r w:rsidRPr="00CC1E24">
        <w:rPr>
          <w:bCs/>
          <w:lang w:val="en-ZA"/>
        </w:rPr>
        <w:t>use it while creating the same structure project from BAS.</w:t>
      </w:r>
    </w:p>
    <w:p w14:paraId="0F08D3AF" w14:textId="3BDBD2FB" w:rsidR="007A16C9" w:rsidRPr="00CC1E24" w:rsidRDefault="007A16C9" w:rsidP="00CC1E24">
      <w:pPr>
        <w:jc w:val="both"/>
        <w:rPr>
          <w:b/>
          <w:bCs/>
          <w:lang w:val="en-ZA"/>
        </w:rPr>
      </w:pPr>
      <w:r w:rsidRPr="00CC1E24">
        <w:rPr>
          <w:b/>
          <w:bCs/>
          <w:lang w:val="en-ZA"/>
        </w:rPr>
        <w:t>One way of getting template from Yeoman Generator:</w:t>
      </w:r>
    </w:p>
    <w:p w14:paraId="061915AB" w14:textId="396B9359" w:rsidR="00BA5CE6" w:rsidRPr="00CC1E24" w:rsidRDefault="00BA5CE6" w:rsidP="00CC1E24">
      <w:pPr>
        <w:ind w:firstLine="284"/>
        <w:jc w:val="both"/>
        <w:rPr>
          <w:b/>
          <w:bCs/>
          <w:lang w:val="en-ZA"/>
        </w:rPr>
      </w:pPr>
      <w:r w:rsidRPr="00CC1E24">
        <w:rPr>
          <w:b/>
          <w:bCs/>
          <w:lang w:val="en-ZA"/>
        </w:rPr>
        <w:t>Steps:</w:t>
      </w:r>
    </w:p>
    <w:p w14:paraId="5CE8AC45" w14:textId="4EEBEAB4" w:rsidR="00A07834" w:rsidRDefault="002A4523" w:rsidP="00B80CB8">
      <w:pPr>
        <w:pStyle w:val="ListParagraph"/>
        <w:numPr>
          <w:ilvl w:val="0"/>
          <w:numId w:val="7"/>
        </w:numPr>
        <w:jc w:val="both"/>
        <w:rPr>
          <w:lang w:val="en-ZA"/>
        </w:rPr>
      </w:pPr>
      <w:r>
        <w:rPr>
          <w:lang w:val="en-ZA"/>
        </w:rPr>
        <w:t xml:space="preserve">We </w:t>
      </w:r>
      <w:r w:rsidR="00376AC3">
        <w:rPr>
          <w:lang w:val="en-ZA"/>
        </w:rPr>
        <w:t>must</w:t>
      </w:r>
      <w:r>
        <w:rPr>
          <w:lang w:val="en-ZA"/>
        </w:rPr>
        <w:t xml:space="preserve"> find the template from </w:t>
      </w:r>
      <w:r w:rsidRPr="002A4523">
        <w:rPr>
          <w:b/>
          <w:bCs/>
          <w:lang w:val="en-ZA"/>
        </w:rPr>
        <w:t>YEOMAN.IO</w:t>
      </w:r>
      <w:r>
        <w:rPr>
          <w:b/>
          <w:bCs/>
          <w:lang w:val="en-ZA"/>
        </w:rPr>
        <w:t xml:space="preserve"> </w:t>
      </w:r>
      <w:r w:rsidRPr="002A4523">
        <w:rPr>
          <w:lang w:val="en-ZA"/>
        </w:rPr>
        <w:t>website</w:t>
      </w:r>
      <w:r w:rsidR="00376AC3">
        <w:rPr>
          <w:lang w:val="en-ZA"/>
        </w:rPr>
        <w:t xml:space="preserve"> and copy it.</w:t>
      </w:r>
    </w:p>
    <w:p w14:paraId="0CB92A7E" w14:textId="77777777" w:rsidR="00BA5CE6" w:rsidRDefault="00376AC3" w:rsidP="00B80CB8">
      <w:pPr>
        <w:pStyle w:val="ListParagraph"/>
        <w:numPr>
          <w:ilvl w:val="0"/>
          <w:numId w:val="7"/>
        </w:numPr>
        <w:jc w:val="both"/>
        <w:rPr>
          <w:b/>
          <w:bCs/>
          <w:lang w:val="en-ZA"/>
        </w:rPr>
      </w:pPr>
      <w:r>
        <w:rPr>
          <w:lang w:val="en-ZA"/>
        </w:rPr>
        <w:t>From SAP BAS open terminal (ctrl+Shift+P) make sure you are on root directory(projects)</w:t>
      </w:r>
      <w:r w:rsidR="0038723C">
        <w:rPr>
          <w:lang w:val="en-ZA"/>
        </w:rPr>
        <w:t xml:space="preserve">. Type </w:t>
      </w:r>
      <w:r w:rsidR="0038723C" w:rsidRPr="0038723C">
        <w:rPr>
          <w:b/>
          <w:bCs/>
          <w:lang w:val="en-ZA"/>
        </w:rPr>
        <w:t>Open workspace</w:t>
      </w:r>
      <w:r w:rsidR="0038723C">
        <w:rPr>
          <w:lang w:val="en-ZA"/>
        </w:rPr>
        <w:t xml:space="preserve"> in terminal and press enter, then select </w:t>
      </w:r>
      <w:r w:rsidR="0038723C" w:rsidRPr="0038723C">
        <w:rPr>
          <w:b/>
          <w:bCs/>
          <w:lang w:val="en-ZA"/>
        </w:rPr>
        <w:t>projects</w:t>
      </w:r>
      <w:r w:rsidR="0038723C">
        <w:rPr>
          <w:b/>
          <w:bCs/>
          <w:lang w:val="en-ZA"/>
        </w:rPr>
        <w:t>.</w:t>
      </w:r>
    </w:p>
    <w:p w14:paraId="74F0A274" w14:textId="369FE8EF" w:rsidR="009C08DB" w:rsidRPr="00BA5CE6" w:rsidRDefault="001A7906" w:rsidP="00B80CB8">
      <w:pPr>
        <w:pStyle w:val="ListParagraph"/>
        <w:numPr>
          <w:ilvl w:val="0"/>
          <w:numId w:val="7"/>
        </w:numPr>
        <w:jc w:val="both"/>
        <w:rPr>
          <w:b/>
          <w:bCs/>
          <w:lang w:val="en-ZA"/>
        </w:rPr>
      </w:pPr>
      <w:r w:rsidRPr="00BA5CE6">
        <w:rPr>
          <w:lang w:val="en-ZA"/>
        </w:rPr>
        <w:t xml:space="preserve">Go to Command Prompt and type </w:t>
      </w:r>
      <w:r w:rsidRPr="00BA5CE6">
        <w:rPr>
          <w:b/>
          <w:bCs/>
          <w:lang w:val="en-ZA"/>
        </w:rPr>
        <w:t>npm install -g &lt;template name&gt;</w:t>
      </w:r>
      <w:r w:rsidR="003C08E9" w:rsidRPr="00BA5CE6">
        <w:rPr>
          <w:b/>
          <w:bCs/>
          <w:lang w:val="en-ZA"/>
        </w:rPr>
        <w:t xml:space="preserve"> </w:t>
      </w:r>
      <w:r w:rsidR="003C08E9" w:rsidRPr="00BA5CE6">
        <w:rPr>
          <w:lang w:val="en-ZA"/>
        </w:rPr>
        <w:t>the downloading this template to BAS.</w:t>
      </w:r>
      <w:r w:rsidR="00087072" w:rsidRPr="00BA5CE6">
        <w:rPr>
          <w:lang w:val="en-ZA"/>
        </w:rPr>
        <w:t xml:space="preserve"> Then  type </w:t>
      </w:r>
      <w:r w:rsidR="00087072" w:rsidRPr="00BA5CE6">
        <w:rPr>
          <w:b/>
          <w:bCs/>
          <w:lang w:val="en-ZA"/>
        </w:rPr>
        <w:t>yo</w:t>
      </w:r>
      <w:r w:rsidR="00087072" w:rsidRPr="00BA5CE6">
        <w:rPr>
          <w:lang w:val="en-ZA"/>
        </w:rPr>
        <w:t xml:space="preserve"> and press enter and </w:t>
      </w:r>
      <w:r w:rsidR="00087072" w:rsidRPr="00BA5CE6">
        <w:rPr>
          <w:b/>
          <w:bCs/>
          <w:lang w:val="en-ZA"/>
        </w:rPr>
        <w:t>select our template</w:t>
      </w:r>
      <w:r w:rsidR="00087072" w:rsidRPr="00BA5CE6">
        <w:rPr>
          <w:lang w:val="en-ZA"/>
        </w:rPr>
        <w:t xml:space="preserve"> and press enter.</w:t>
      </w:r>
      <w:r w:rsidR="009C08DB" w:rsidRPr="00BA5CE6">
        <w:rPr>
          <w:lang w:val="en-ZA"/>
        </w:rPr>
        <w:t xml:space="preserve"> Then it will ask some necessary details like…</w:t>
      </w:r>
    </w:p>
    <w:p w14:paraId="7A2E4531" w14:textId="77777777" w:rsidR="00BA5CE6" w:rsidRPr="00BA5CE6" w:rsidRDefault="009C08DB" w:rsidP="006A223F">
      <w:pPr>
        <w:pStyle w:val="ListParagraph"/>
        <w:numPr>
          <w:ilvl w:val="0"/>
          <w:numId w:val="4"/>
        </w:numPr>
        <w:jc w:val="both"/>
        <w:rPr>
          <w:b/>
          <w:bCs/>
          <w:lang w:val="en-ZA"/>
        </w:rPr>
      </w:pPr>
      <w:r w:rsidRPr="00BA5CE6">
        <w:rPr>
          <w:b/>
          <w:bCs/>
          <w:lang w:val="en-ZA"/>
        </w:rPr>
        <w:t>what project name would you like?</w:t>
      </w:r>
    </w:p>
    <w:p w14:paraId="7690AFF2" w14:textId="77777777" w:rsidR="00BA5CE6" w:rsidRPr="00BA5CE6" w:rsidRDefault="009C08DB" w:rsidP="006A223F">
      <w:pPr>
        <w:pStyle w:val="ListParagraph"/>
        <w:numPr>
          <w:ilvl w:val="0"/>
          <w:numId w:val="4"/>
        </w:numPr>
        <w:jc w:val="both"/>
        <w:rPr>
          <w:b/>
          <w:bCs/>
          <w:lang w:val="en-ZA"/>
        </w:rPr>
      </w:pPr>
      <w:r w:rsidRPr="00BA5CE6">
        <w:rPr>
          <w:b/>
          <w:bCs/>
          <w:lang w:val="en-ZA"/>
        </w:rPr>
        <w:t>Would you like to create a new directory for this project?</w:t>
      </w:r>
    </w:p>
    <w:p w14:paraId="3B64EEE5" w14:textId="62BC8D96" w:rsidR="009C08DB" w:rsidRPr="00BA5CE6" w:rsidRDefault="009C08DB" w:rsidP="006A223F">
      <w:pPr>
        <w:pStyle w:val="ListParagraph"/>
        <w:numPr>
          <w:ilvl w:val="0"/>
          <w:numId w:val="4"/>
        </w:numPr>
        <w:jc w:val="both"/>
        <w:rPr>
          <w:b/>
          <w:bCs/>
          <w:lang w:val="en-ZA"/>
        </w:rPr>
      </w:pPr>
      <w:r w:rsidRPr="00BA5CE6">
        <w:rPr>
          <w:b/>
          <w:bCs/>
          <w:lang w:val="en-ZA"/>
        </w:rPr>
        <w:t>what is the name space of your project?</w:t>
      </w:r>
    </w:p>
    <w:p w14:paraId="542E75FD" w14:textId="32D93841" w:rsidR="009C08DB" w:rsidRDefault="00BA5CE6" w:rsidP="00BA5CE6">
      <w:pPr>
        <w:jc w:val="both"/>
        <w:rPr>
          <w:lang w:val="en-ZA"/>
        </w:rPr>
      </w:pPr>
      <w:r>
        <w:rPr>
          <w:lang w:val="en-ZA"/>
        </w:rPr>
        <w:tab/>
        <w:t>After all these commands we will get created project as per the yeoman Generator template.</w:t>
      </w:r>
    </w:p>
    <w:p w14:paraId="524FEA35" w14:textId="7E0F7CA6" w:rsidR="007A16C9" w:rsidRPr="00CC1E24" w:rsidRDefault="007A16C9" w:rsidP="00CC1E24">
      <w:pPr>
        <w:jc w:val="both"/>
        <w:rPr>
          <w:b/>
          <w:bCs/>
          <w:lang w:val="en-ZA"/>
        </w:rPr>
      </w:pPr>
      <w:r w:rsidRPr="00CC1E24">
        <w:rPr>
          <w:b/>
          <w:bCs/>
          <w:lang w:val="en-ZA"/>
        </w:rPr>
        <w:t>Another way of getting template from yeoman generator:</w:t>
      </w:r>
    </w:p>
    <w:p w14:paraId="2011417C" w14:textId="332DF1D4" w:rsidR="00C23B5E" w:rsidRPr="00CC1E24" w:rsidRDefault="00C23B5E" w:rsidP="00CC1E24">
      <w:pPr>
        <w:ind w:firstLine="425"/>
        <w:jc w:val="both"/>
        <w:rPr>
          <w:b/>
          <w:bCs/>
          <w:lang w:val="en-ZA"/>
        </w:rPr>
      </w:pPr>
      <w:r w:rsidRPr="00CC1E24">
        <w:rPr>
          <w:b/>
          <w:bCs/>
          <w:lang w:val="en-ZA"/>
        </w:rPr>
        <w:t>Steps:</w:t>
      </w:r>
    </w:p>
    <w:p w14:paraId="56DDDDAD" w14:textId="5A0B75DE" w:rsidR="00C23B5E" w:rsidRDefault="002127FA" w:rsidP="00B80CB8">
      <w:pPr>
        <w:pStyle w:val="ListParagraph"/>
        <w:numPr>
          <w:ilvl w:val="0"/>
          <w:numId w:val="8"/>
        </w:numPr>
        <w:jc w:val="both"/>
        <w:rPr>
          <w:lang w:val="en-ZA"/>
        </w:rPr>
      </w:pPr>
      <w:r w:rsidRPr="002127FA">
        <w:rPr>
          <w:lang w:val="en-ZA"/>
        </w:rPr>
        <w:t xml:space="preserve">We have to </w:t>
      </w:r>
      <w:r w:rsidR="009F75C5" w:rsidRPr="002127FA">
        <w:rPr>
          <w:lang w:val="en-ZA"/>
        </w:rPr>
        <w:t>install</w:t>
      </w:r>
      <w:r w:rsidRPr="002127FA">
        <w:rPr>
          <w:lang w:val="en-ZA"/>
        </w:rPr>
        <w:t xml:space="preserve"> the Plugin/Extension in BAS</w:t>
      </w:r>
      <w:r w:rsidR="00BD50F1">
        <w:rPr>
          <w:lang w:val="en-ZA"/>
        </w:rPr>
        <w:t>.</w:t>
      </w:r>
      <w:r>
        <w:rPr>
          <w:lang w:val="en-ZA"/>
        </w:rPr>
        <w:t xml:space="preserve"> Go to Extensions</w:t>
      </w:r>
      <w:r w:rsidR="00BD50F1">
        <w:rPr>
          <w:lang w:val="en-ZA"/>
        </w:rPr>
        <w:t xml:space="preserve">, </w:t>
      </w:r>
      <w:r>
        <w:rPr>
          <w:lang w:val="en-ZA"/>
        </w:rPr>
        <w:t xml:space="preserve">type </w:t>
      </w:r>
      <w:r w:rsidRPr="00B41F3D">
        <w:rPr>
          <w:b/>
          <w:bCs/>
          <w:lang w:val="en-ZA"/>
        </w:rPr>
        <w:t>Yeoman</w:t>
      </w:r>
      <w:r>
        <w:rPr>
          <w:lang w:val="en-ZA"/>
        </w:rPr>
        <w:t xml:space="preserve"> and you will get YEOMAN Generator on right side pane and click on install.</w:t>
      </w:r>
    </w:p>
    <w:p w14:paraId="33579089" w14:textId="5CE02DBD" w:rsidR="00B41F3D" w:rsidRDefault="00B41F3D" w:rsidP="00B80CB8">
      <w:pPr>
        <w:pStyle w:val="ListParagraph"/>
        <w:numPr>
          <w:ilvl w:val="0"/>
          <w:numId w:val="8"/>
        </w:numPr>
        <w:jc w:val="both"/>
        <w:rPr>
          <w:lang w:val="en-ZA"/>
        </w:rPr>
      </w:pPr>
      <w:r>
        <w:rPr>
          <w:lang w:val="en-ZA"/>
        </w:rPr>
        <w:t xml:space="preserve">Open Terminal and type </w:t>
      </w:r>
      <w:r w:rsidRPr="00B41F3D">
        <w:rPr>
          <w:b/>
          <w:bCs/>
          <w:lang w:val="en-ZA"/>
        </w:rPr>
        <w:t xml:space="preserve">Explore and install </w:t>
      </w:r>
      <w:r>
        <w:rPr>
          <w:b/>
          <w:bCs/>
          <w:lang w:val="en-ZA"/>
        </w:rPr>
        <w:t>Generators,</w:t>
      </w:r>
      <w:r w:rsidRPr="00B41F3D">
        <w:rPr>
          <w:lang w:val="en-ZA"/>
        </w:rPr>
        <w:t xml:space="preserve"> here we can find the required template and install that template.</w:t>
      </w:r>
    </w:p>
    <w:p w14:paraId="1F47880D" w14:textId="4ED20A85" w:rsidR="00B41F3D" w:rsidRDefault="00B41F3D" w:rsidP="00B41F3D">
      <w:pPr>
        <w:pStyle w:val="ListParagraph"/>
        <w:ind w:left="1080"/>
        <w:jc w:val="both"/>
        <w:rPr>
          <w:b/>
          <w:bCs/>
          <w:lang w:val="en-ZA"/>
        </w:rPr>
      </w:pPr>
      <w:r>
        <w:rPr>
          <w:lang w:val="en-ZA"/>
        </w:rPr>
        <w:t xml:space="preserve">We can find this template while creating a new project using </w:t>
      </w:r>
      <w:r w:rsidRPr="00B41F3D">
        <w:rPr>
          <w:b/>
          <w:bCs/>
          <w:lang w:val="en-ZA"/>
        </w:rPr>
        <w:t>open template wizard</w:t>
      </w:r>
      <w:r>
        <w:rPr>
          <w:b/>
          <w:bCs/>
          <w:lang w:val="en-ZA"/>
        </w:rPr>
        <w:t>.</w:t>
      </w:r>
    </w:p>
    <w:p w14:paraId="6AEA625C" w14:textId="69AA09B2" w:rsidR="00B41F3D" w:rsidRDefault="00B41F3D" w:rsidP="00B80CB8">
      <w:pPr>
        <w:pStyle w:val="ListParagraph"/>
        <w:numPr>
          <w:ilvl w:val="0"/>
          <w:numId w:val="8"/>
        </w:numPr>
        <w:jc w:val="both"/>
        <w:rPr>
          <w:lang w:val="en-ZA"/>
        </w:rPr>
      </w:pPr>
      <w:r>
        <w:rPr>
          <w:lang w:val="en-ZA"/>
        </w:rPr>
        <w:t>Type Open template wizard in terminal(CTRL+SHIFT+P) and enter. Here we can select our installed template to create a new project(very similar to that template).</w:t>
      </w:r>
    </w:p>
    <w:p w14:paraId="3B42F311" w14:textId="26658A13" w:rsidR="00B41F3D" w:rsidRDefault="00B41F3D" w:rsidP="00B80CB8">
      <w:pPr>
        <w:pStyle w:val="ListParagraph"/>
        <w:numPr>
          <w:ilvl w:val="0"/>
          <w:numId w:val="8"/>
        </w:numPr>
        <w:jc w:val="both"/>
        <w:rPr>
          <w:lang w:val="en-ZA"/>
        </w:rPr>
      </w:pPr>
      <w:r>
        <w:rPr>
          <w:lang w:val="en-ZA"/>
        </w:rPr>
        <w:t>Then we will find new created project in right side pane.</w:t>
      </w:r>
    </w:p>
    <w:p w14:paraId="206EC828" w14:textId="68418352" w:rsidR="00112A15" w:rsidRDefault="00112A15" w:rsidP="00112A15">
      <w:pPr>
        <w:ind w:left="720"/>
        <w:jc w:val="both"/>
        <w:rPr>
          <w:lang w:val="en-ZA"/>
        </w:rPr>
      </w:pPr>
      <w:r>
        <w:rPr>
          <w:lang w:val="en-ZA"/>
        </w:rPr>
        <w:t xml:space="preserve">Note: If we want to uninstall the template from SAP BAS, open </w:t>
      </w:r>
      <w:r w:rsidRPr="0052021D">
        <w:rPr>
          <w:b/>
          <w:bCs/>
          <w:lang w:val="en-ZA"/>
        </w:rPr>
        <w:t>terminal</w:t>
      </w:r>
      <w:r>
        <w:rPr>
          <w:lang w:val="en-ZA"/>
        </w:rPr>
        <w:t xml:space="preserve"> and type </w:t>
      </w:r>
      <w:r w:rsidRPr="00112A15">
        <w:rPr>
          <w:b/>
          <w:bCs/>
          <w:lang w:val="en-ZA"/>
        </w:rPr>
        <w:t>Explore and Install Generators</w:t>
      </w:r>
      <w:r>
        <w:rPr>
          <w:lang w:val="en-ZA"/>
        </w:rPr>
        <w:t xml:space="preserve"> and select the template</w:t>
      </w:r>
      <w:r w:rsidR="00FC5206">
        <w:rPr>
          <w:lang w:val="en-ZA"/>
        </w:rPr>
        <w:t xml:space="preserve"> which is already installed</w:t>
      </w:r>
      <w:r>
        <w:rPr>
          <w:lang w:val="en-ZA"/>
        </w:rPr>
        <w:t xml:space="preserve"> and press on </w:t>
      </w:r>
      <w:r w:rsidRPr="00112A15">
        <w:rPr>
          <w:b/>
          <w:bCs/>
          <w:lang w:val="en-ZA"/>
        </w:rPr>
        <w:t>Uninstall</w:t>
      </w:r>
      <w:r>
        <w:rPr>
          <w:lang w:val="en-ZA"/>
        </w:rPr>
        <w:t>.</w:t>
      </w:r>
    </w:p>
    <w:p w14:paraId="3457BED3" w14:textId="77777777" w:rsidR="005259D7" w:rsidRPr="00112A15" w:rsidRDefault="005259D7" w:rsidP="00112A15">
      <w:pPr>
        <w:ind w:left="720"/>
        <w:jc w:val="both"/>
        <w:rPr>
          <w:lang w:val="en-ZA"/>
        </w:rPr>
      </w:pPr>
    </w:p>
    <w:p w14:paraId="2190506D" w14:textId="77777777" w:rsidR="00AC4546" w:rsidRDefault="00AC4546" w:rsidP="00CE363B">
      <w:pPr>
        <w:pStyle w:val="ListParagraph"/>
        <w:ind w:left="1440"/>
        <w:jc w:val="both"/>
        <w:rPr>
          <w:lang w:val="en-ZA"/>
        </w:rPr>
      </w:pPr>
    </w:p>
    <w:p w14:paraId="7647C12D" w14:textId="77777777" w:rsidR="000E1080" w:rsidRDefault="000E1080" w:rsidP="00CE363B">
      <w:pPr>
        <w:pStyle w:val="ListParagraph"/>
        <w:ind w:left="1440"/>
        <w:jc w:val="both"/>
        <w:rPr>
          <w:lang w:val="en-ZA"/>
        </w:rPr>
      </w:pPr>
    </w:p>
    <w:p w14:paraId="5BA1E01A" w14:textId="1008CF55" w:rsidR="005F46A5" w:rsidRDefault="005F46A5" w:rsidP="00CE363B">
      <w:pPr>
        <w:jc w:val="both"/>
        <w:rPr>
          <w:lang w:val="en-ZA"/>
        </w:rPr>
      </w:pPr>
    </w:p>
    <w:p w14:paraId="3D06B317" w14:textId="45115092" w:rsidR="009D132E" w:rsidRDefault="009D132E" w:rsidP="00CE363B">
      <w:pPr>
        <w:jc w:val="both"/>
        <w:rPr>
          <w:lang w:val="en-ZA"/>
        </w:rPr>
      </w:pPr>
    </w:p>
    <w:p w14:paraId="444CDB5D" w14:textId="53884EF5" w:rsidR="009D132E" w:rsidRDefault="009D132E" w:rsidP="00CE363B">
      <w:pPr>
        <w:jc w:val="both"/>
        <w:rPr>
          <w:lang w:val="en-ZA"/>
        </w:rPr>
      </w:pPr>
    </w:p>
    <w:p w14:paraId="1DE86BAC" w14:textId="77777777" w:rsidR="00B8502A" w:rsidRDefault="00B8502A" w:rsidP="00CE363B">
      <w:pPr>
        <w:jc w:val="both"/>
        <w:rPr>
          <w:lang w:val="en-ZA"/>
        </w:rPr>
      </w:pPr>
    </w:p>
    <w:p w14:paraId="5ABACDE3" w14:textId="77777777" w:rsidR="001E067B" w:rsidRDefault="001E067B" w:rsidP="00CE363B">
      <w:pPr>
        <w:jc w:val="both"/>
        <w:rPr>
          <w:lang w:val="en-ZA"/>
        </w:rPr>
      </w:pPr>
    </w:p>
    <w:p w14:paraId="73428E28" w14:textId="2961791F" w:rsidR="00504E02" w:rsidRPr="000D6B23" w:rsidRDefault="00847452" w:rsidP="001B2448">
      <w:pPr>
        <w:ind w:left="720"/>
        <w:jc w:val="both"/>
        <w:rPr>
          <w:b/>
          <w:bCs/>
          <w:color w:val="FF0000"/>
          <w:u w:val="single"/>
          <w:lang w:val="en-ZA"/>
        </w:rPr>
      </w:pPr>
      <w:bookmarkStart w:id="80" w:name="deploy_bas"/>
      <w:r>
        <w:rPr>
          <w:b/>
          <w:bCs/>
          <w:color w:val="FF0000"/>
          <w:u w:val="single"/>
          <w:lang w:val="en-ZA"/>
        </w:rPr>
        <w:t xml:space="preserve"> </w:t>
      </w:r>
      <w:r w:rsidR="00504E02">
        <w:rPr>
          <w:b/>
          <w:bCs/>
          <w:color w:val="FF0000"/>
          <w:u w:val="single"/>
          <w:lang w:val="en-ZA"/>
        </w:rPr>
        <w:t>Deploying</w:t>
      </w:r>
      <w:r w:rsidR="00504E02" w:rsidRPr="000D6B23">
        <w:rPr>
          <w:b/>
          <w:bCs/>
          <w:color w:val="FF0000"/>
          <w:u w:val="single"/>
          <w:lang w:val="en-ZA"/>
        </w:rPr>
        <w:t> SAPUI5 application to SAP Server/SAP on-Premises System from SAP BAS:</w:t>
      </w:r>
    </w:p>
    <w:bookmarkEnd w:id="80"/>
    <w:p w14:paraId="5B54885E" w14:textId="77777777" w:rsidR="00504E02" w:rsidRDefault="00504E02" w:rsidP="00504E02">
      <w:pPr>
        <w:jc w:val="both"/>
        <w:rPr>
          <w:bCs/>
          <w:lang w:val="en-ZA"/>
        </w:rPr>
      </w:pPr>
      <w:r>
        <w:rPr>
          <w:bCs/>
          <w:lang w:val="en-ZA"/>
        </w:rPr>
        <w:t>Before we deploy the app to ABAP system from SAP BAS, let’s do a quick check on pre-requisites:</w:t>
      </w:r>
    </w:p>
    <w:p w14:paraId="0B2553DE" w14:textId="43D55801" w:rsidR="0097373B" w:rsidRPr="0097373B" w:rsidRDefault="0097373B" w:rsidP="00B80CB8">
      <w:pPr>
        <w:numPr>
          <w:ilvl w:val="0"/>
          <w:numId w:val="54"/>
        </w:numPr>
        <w:shd w:val="clear" w:color="auto" w:fill="FFFFFF"/>
        <w:spacing w:after="0" w:line="240" w:lineRule="auto"/>
        <w:rPr>
          <w:bCs/>
          <w:lang w:val="en-ZA"/>
        </w:rPr>
      </w:pPr>
      <w:r w:rsidRPr="0097373B">
        <w:rPr>
          <w:bCs/>
          <w:lang w:val="en-ZA"/>
        </w:rPr>
        <w:t xml:space="preserve">For deploying to SAP S/4HANA on premise, you need to set up an </w:t>
      </w:r>
      <w:r w:rsidR="00E07327" w:rsidRPr="0097373B">
        <w:rPr>
          <w:bCs/>
          <w:lang w:val="en-ZA"/>
        </w:rPr>
        <w:t>on-premises</w:t>
      </w:r>
      <w:r w:rsidRPr="0097373B">
        <w:rPr>
          <w:bCs/>
          <w:lang w:val="en-ZA"/>
        </w:rPr>
        <w:t xml:space="preserve"> destination and the cloud connector. See Cloud Connector.</w:t>
      </w:r>
    </w:p>
    <w:p w14:paraId="36F947E7" w14:textId="77777777" w:rsidR="000D6B23" w:rsidRPr="000D6B23" w:rsidRDefault="000D6B23" w:rsidP="00B80CB8">
      <w:pPr>
        <w:numPr>
          <w:ilvl w:val="0"/>
          <w:numId w:val="54"/>
        </w:numPr>
        <w:shd w:val="clear" w:color="auto" w:fill="FFFFFF"/>
        <w:spacing w:after="0" w:line="240" w:lineRule="auto"/>
        <w:rPr>
          <w:bCs/>
          <w:lang w:val="en-ZA"/>
        </w:rPr>
      </w:pPr>
      <w:r w:rsidRPr="000D6B23">
        <w:rPr>
          <w:bCs/>
          <w:lang w:val="en-ZA"/>
        </w:rPr>
        <w:t>Make sure to add the </w:t>
      </w:r>
      <w:r w:rsidRPr="000D6B23">
        <w:rPr>
          <w:b/>
          <w:bCs/>
          <w:lang w:val="en-ZA"/>
        </w:rPr>
        <w:t>HTML5.Timeout</w:t>
      </w:r>
      <w:r w:rsidRPr="000D6B23">
        <w:rPr>
          <w:bCs/>
          <w:lang w:val="en-ZA"/>
        </w:rPr>
        <w:t>= 60000 additional property to your destination.</w:t>
      </w:r>
    </w:p>
    <w:p w14:paraId="10DEFEC0" w14:textId="1F2B010C" w:rsidR="000D6B23" w:rsidRPr="000D6B23" w:rsidRDefault="000D6B23" w:rsidP="00B80CB8">
      <w:pPr>
        <w:numPr>
          <w:ilvl w:val="0"/>
          <w:numId w:val="54"/>
        </w:numPr>
        <w:shd w:val="clear" w:color="auto" w:fill="FFFFFF"/>
        <w:spacing w:after="0" w:line="240" w:lineRule="auto"/>
        <w:rPr>
          <w:bCs/>
          <w:lang w:val="en-ZA"/>
        </w:rPr>
      </w:pPr>
      <w:r w:rsidRPr="000D6B23">
        <w:rPr>
          <w:bCs/>
          <w:lang w:val="en-ZA"/>
        </w:rPr>
        <w:t>Make sure that your </w:t>
      </w:r>
      <w:r w:rsidRPr="000D6B23">
        <w:rPr>
          <w:b/>
          <w:bCs/>
          <w:lang w:val="en-ZA"/>
        </w:rPr>
        <w:t>WebIDEUsage</w:t>
      </w:r>
      <w:r w:rsidRPr="000D6B23">
        <w:rPr>
          <w:bCs/>
          <w:lang w:val="en-ZA"/>
        </w:rPr>
        <w:t> includes </w:t>
      </w:r>
      <w:r w:rsidRPr="000D6B23">
        <w:rPr>
          <w:b/>
          <w:bCs/>
          <w:lang w:val="en-ZA"/>
        </w:rPr>
        <w:t>dev_abap</w:t>
      </w:r>
      <w:r w:rsidRPr="000D6B23">
        <w:rPr>
          <w:bCs/>
          <w:lang w:val="en-ZA"/>
        </w:rPr>
        <w:t> for deploying to the SAPUI5 ABAP Repository. (For example, your WebIDEUsage includes odata_abap,</w:t>
      </w:r>
      <w:r>
        <w:rPr>
          <w:bCs/>
          <w:lang w:val="en-ZA"/>
        </w:rPr>
        <w:t xml:space="preserve"> </w:t>
      </w:r>
      <w:r w:rsidRPr="000D6B23">
        <w:rPr>
          <w:bCs/>
          <w:lang w:val="en-ZA"/>
        </w:rPr>
        <w:t>dev_abap).</w:t>
      </w:r>
    </w:p>
    <w:p w14:paraId="7AE69C3B" w14:textId="125E2E79" w:rsidR="0062785C" w:rsidRPr="0062785C" w:rsidRDefault="0062785C" w:rsidP="00B80CB8">
      <w:pPr>
        <w:numPr>
          <w:ilvl w:val="0"/>
          <w:numId w:val="54"/>
        </w:numPr>
        <w:shd w:val="clear" w:color="auto" w:fill="FFFFFF"/>
        <w:spacing w:after="0" w:line="240" w:lineRule="auto"/>
        <w:rPr>
          <w:bCs/>
          <w:lang w:val="en-ZA"/>
        </w:rPr>
      </w:pPr>
      <w:r w:rsidRPr="0062785C">
        <w:rPr>
          <w:bCs/>
          <w:lang w:val="en-ZA"/>
        </w:rPr>
        <w:t>For deploying to SAP S/4HANA on premise, you should add the sap-client additional property to your destination.</w:t>
      </w:r>
    </w:p>
    <w:p w14:paraId="55007775" w14:textId="6C14AA24" w:rsidR="00504E02" w:rsidRDefault="008E7253" w:rsidP="00504E02">
      <w:pPr>
        <w:jc w:val="both"/>
        <w:rPr>
          <w:bCs/>
          <w:lang w:val="en-ZA"/>
        </w:rPr>
      </w:pPr>
      <w:r w:rsidRPr="008E7253">
        <w:rPr>
          <w:bCs/>
          <w:lang w:val="en-ZA"/>
        </w:rPr>
        <w:t xml:space="preserve">Once all the pre-requisites are in place and the application is tested successfully, we are good to go for deployment of application to SAP </w:t>
      </w:r>
      <w:r w:rsidRPr="0097373B">
        <w:rPr>
          <w:bCs/>
          <w:lang w:val="en-ZA"/>
        </w:rPr>
        <w:t>on premise</w:t>
      </w:r>
      <w:r>
        <w:rPr>
          <w:bCs/>
          <w:lang w:val="en-ZA"/>
        </w:rPr>
        <w:t xml:space="preserve"> </w:t>
      </w:r>
      <w:r w:rsidRPr="008E7253">
        <w:rPr>
          <w:bCs/>
          <w:lang w:val="en-ZA"/>
        </w:rPr>
        <w:t>system which we configured on cloud connector.</w:t>
      </w:r>
    </w:p>
    <w:p w14:paraId="0DF3A045" w14:textId="77777777" w:rsidR="00504E02" w:rsidRDefault="00504E02" w:rsidP="00504E02">
      <w:pPr>
        <w:jc w:val="both"/>
        <w:rPr>
          <w:bCs/>
          <w:lang w:val="en-ZA"/>
        </w:rPr>
      </w:pPr>
      <w:r>
        <w:rPr>
          <w:bCs/>
          <w:lang w:val="en-ZA"/>
        </w:rPr>
        <w:t>We should follow below steps:</w:t>
      </w:r>
    </w:p>
    <w:p w14:paraId="56582599" w14:textId="77777777" w:rsidR="00504E02" w:rsidRPr="00751781" w:rsidRDefault="00504E02" w:rsidP="00B80CB8">
      <w:pPr>
        <w:pStyle w:val="ListParagraph"/>
        <w:numPr>
          <w:ilvl w:val="0"/>
          <w:numId w:val="52"/>
        </w:numPr>
        <w:spacing w:line="256" w:lineRule="auto"/>
        <w:jc w:val="both"/>
      </w:pPr>
      <w:r>
        <w:rPr>
          <w:bCs/>
          <w:lang w:val="en-ZA"/>
        </w:rPr>
        <w:t>Right click on your Project and select Open in Terminal.</w:t>
      </w:r>
    </w:p>
    <w:p w14:paraId="6FD023FB" w14:textId="18722560" w:rsidR="00751781" w:rsidRDefault="00751781" w:rsidP="00B80CB8">
      <w:pPr>
        <w:pStyle w:val="ListParagraph"/>
        <w:numPr>
          <w:ilvl w:val="0"/>
          <w:numId w:val="52"/>
        </w:numPr>
        <w:spacing w:line="256" w:lineRule="auto"/>
        <w:jc w:val="both"/>
        <w:rPr>
          <w:bCs/>
          <w:lang w:val="en-ZA"/>
        </w:rPr>
      </w:pPr>
      <w:r>
        <w:rPr>
          <w:bCs/>
          <w:lang w:val="en-ZA"/>
        </w:rPr>
        <w:t xml:space="preserve">Run the command in terminal </w:t>
      </w:r>
      <w:r w:rsidRPr="00751781">
        <w:rPr>
          <w:b/>
          <w:bCs/>
          <w:lang w:val="en-ZA"/>
        </w:rPr>
        <w:t xml:space="preserve">npm install </w:t>
      </w:r>
      <w:r>
        <w:rPr>
          <w:b/>
          <w:bCs/>
          <w:lang w:val="en-ZA"/>
        </w:rPr>
        <w:t xml:space="preserve">- </w:t>
      </w:r>
      <w:r w:rsidRPr="00751781">
        <w:rPr>
          <w:bCs/>
          <w:lang w:val="en-ZA"/>
        </w:rPr>
        <w:t>Once npm is install it will create npm folder under project directory.</w:t>
      </w:r>
    </w:p>
    <w:p w14:paraId="099B4F19" w14:textId="201BE70F" w:rsidR="00751781" w:rsidRDefault="00116407" w:rsidP="00751781">
      <w:pPr>
        <w:pStyle w:val="ListParagraph"/>
        <w:spacing w:line="256" w:lineRule="auto"/>
        <w:jc w:val="both"/>
        <w:rPr>
          <w:bCs/>
          <w:lang w:val="en-ZA"/>
        </w:rPr>
      </w:pPr>
      <w:r w:rsidRPr="00751781">
        <w:rPr>
          <w:bCs/>
          <w:lang w:val="en-ZA"/>
        </w:rPr>
        <w:t>If</w:t>
      </w:r>
      <w:r w:rsidR="00751781" w:rsidRPr="00751781">
        <w:rPr>
          <w:bCs/>
          <w:lang w:val="en-ZA"/>
        </w:rPr>
        <w:t xml:space="preserve"> you see any </w:t>
      </w:r>
      <w:r w:rsidR="00236A2C" w:rsidRPr="00751781">
        <w:rPr>
          <w:bCs/>
          <w:lang w:val="en-ZA"/>
        </w:rPr>
        <w:t>vulnerabilities,</w:t>
      </w:r>
      <w:r w:rsidR="00751781" w:rsidRPr="00751781">
        <w:rPr>
          <w:bCs/>
          <w:lang w:val="en-ZA"/>
        </w:rPr>
        <w:t xml:space="preserve"> you can run </w:t>
      </w:r>
      <w:r w:rsidR="00751781" w:rsidRPr="00751781">
        <w:rPr>
          <w:b/>
          <w:bCs/>
          <w:lang w:val="en-ZA"/>
        </w:rPr>
        <w:t>npm audit</w:t>
      </w:r>
      <w:r w:rsidR="00751781">
        <w:rPr>
          <w:bCs/>
          <w:lang w:val="en-ZA"/>
        </w:rPr>
        <w:t xml:space="preserve"> command.</w:t>
      </w:r>
    </w:p>
    <w:p w14:paraId="5DF26EDF" w14:textId="77777777" w:rsidR="00116407" w:rsidRDefault="00116407" w:rsidP="00751781">
      <w:pPr>
        <w:pStyle w:val="ListParagraph"/>
        <w:spacing w:line="256" w:lineRule="auto"/>
        <w:jc w:val="both"/>
        <w:rPr>
          <w:bCs/>
          <w:lang w:val="en-ZA"/>
        </w:rPr>
      </w:pPr>
    </w:p>
    <w:p w14:paraId="1F3900E7" w14:textId="622C6346" w:rsidR="00751781" w:rsidRDefault="00751781" w:rsidP="00751781">
      <w:pPr>
        <w:pStyle w:val="ListParagraph"/>
        <w:spacing w:line="256" w:lineRule="auto"/>
        <w:jc w:val="both"/>
        <w:rPr>
          <w:bCs/>
          <w:lang w:val="en-ZA"/>
        </w:rPr>
      </w:pPr>
      <w:r>
        <w:rPr>
          <w:noProof/>
          <w:lang w:val="en-IN" w:eastAsia="en-IN"/>
        </w:rPr>
        <w:drawing>
          <wp:inline distT="0" distB="0" distL="0" distR="0" wp14:anchorId="5BE96F50" wp14:editId="407379FB">
            <wp:extent cx="3648075" cy="1198010"/>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694282" cy="1213184"/>
                    </a:xfrm>
                    <a:prstGeom prst="rect">
                      <a:avLst/>
                    </a:prstGeom>
                  </pic:spPr>
                </pic:pic>
              </a:graphicData>
            </a:graphic>
          </wp:inline>
        </w:drawing>
      </w:r>
    </w:p>
    <w:p w14:paraId="0F30AB5F" w14:textId="2296677F" w:rsidR="00461382" w:rsidRDefault="00461382" w:rsidP="00B80CB8">
      <w:pPr>
        <w:pStyle w:val="ListParagraph"/>
        <w:numPr>
          <w:ilvl w:val="0"/>
          <w:numId w:val="52"/>
        </w:numPr>
        <w:spacing w:line="256" w:lineRule="auto"/>
        <w:jc w:val="both"/>
        <w:rPr>
          <w:bCs/>
          <w:lang w:val="en-ZA"/>
        </w:rPr>
      </w:pPr>
      <w:r>
        <w:rPr>
          <w:bCs/>
          <w:lang w:val="en-ZA"/>
        </w:rPr>
        <w:t xml:space="preserve">Run the command </w:t>
      </w:r>
      <w:r w:rsidRPr="00461382">
        <w:rPr>
          <w:b/>
          <w:bCs/>
          <w:lang w:val="en-ZA"/>
        </w:rPr>
        <w:t>npm build</w:t>
      </w:r>
      <w:r w:rsidR="00FE6B70">
        <w:rPr>
          <w:b/>
          <w:bCs/>
          <w:lang w:val="en-ZA"/>
        </w:rPr>
        <w:t xml:space="preserve"> / </w:t>
      </w:r>
      <w:r w:rsidR="00FE6B70" w:rsidRPr="00FE6B70">
        <w:rPr>
          <w:b/>
          <w:bCs/>
          <w:lang w:val="en-ZA"/>
        </w:rPr>
        <w:t>npm run-script build</w:t>
      </w:r>
      <w:r w:rsidR="00FE6B70">
        <w:rPr>
          <w:b/>
          <w:bCs/>
          <w:lang w:val="en-ZA"/>
        </w:rPr>
        <w:t>.</w:t>
      </w:r>
    </w:p>
    <w:p w14:paraId="5320F800" w14:textId="7B61B2C4" w:rsidR="00116407" w:rsidRDefault="00116407" w:rsidP="00751781">
      <w:pPr>
        <w:pStyle w:val="ListParagraph"/>
        <w:spacing w:line="256" w:lineRule="auto"/>
        <w:jc w:val="both"/>
        <w:rPr>
          <w:bCs/>
          <w:lang w:val="en-ZA"/>
        </w:rPr>
      </w:pPr>
      <w:r>
        <w:rPr>
          <w:bCs/>
          <w:lang w:val="en-ZA"/>
        </w:rPr>
        <w:t>Once the project is build it will look like below.</w:t>
      </w:r>
    </w:p>
    <w:p w14:paraId="38943874" w14:textId="77777777" w:rsidR="00116407" w:rsidRDefault="00116407" w:rsidP="00751781">
      <w:pPr>
        <w:pStyle w:val="ListParagraph"/>
        <w:spacing w:line="256" w:lineRule="auto"/>
        <w:jc w:val="both"/>
        <w:rPr>
          <w:bCs/>
          <w:lang w:val="en-ZA"/>
        </w:rPr>
      </w:pPr>
    </w:p>
    <w:p w14:paraId="32D6F42A" w14:textId="59E5EFBD" w:rsidR="00116407" w:rsidRDefault="00116407" w:rsidP="00751781">
      <w:pPr>
        <w:pStyle w:val="ListParagraph"/>
        <w:spacing w:line="256" w:lineRule="auto"/>
        <w:jc w:val="both"/>
        <w:rPr>
          <w:bCs/>
          <w:lang w:val="en-ZA"/>
        </w:rPr>
      </w:pPr>
      <w:r>
        <w:rPr>
          <w:noProof/>
          <w:lang w:val="en-IN" w:eastAsia="en-IN"/>
        </w:rPr>
        <w:drawing>
          <wp:inline distT="0" distB="0" distL="0" distR="0" wp14:anchorId="652B184C" wp14:editId="4150185D">
            <wp:extent cx="46482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648200" cy="1924050"/>
                    </a:xfrm>
                    <a:prstGeom prst="rect">
                      <a:avLst/>
                    </a:prstGeom>
                  </pic:spPr>
                </pic:pic>
              </a:graphicData>
            </a:graphic>
          </wp:inline>
        </w:drawing>
      </w:r>
    </w:p>
    <w:p w14:paraId="46501D8D" w14:textId="1B707620" w:rsidR="00AE675E" w:rsidRDefault="00AE675E" w:rsidP="00B80CB8">
      <w:pPr>
        <w:pStyle w:val="ListParagraph"/>
        <w:numPr>
          <w:ilvl w:val="0"/>
          <w:numId w:val="52"/>
        </w:numPr>
        <w:spacing w:line="256" w:lineRule="auto"/>
        <w:jc w:val="both"/>
        <w:rPr>
          <w:bCs/>
          <w:lang w:val="en-ZA"/>
        </w:rPr>
      </w:pPr>
      <w:r>
        <w:rPr>
          <w:bCs/>
          <w:lang w:val="en-ZA"/>
        </w:rPr>
        <w:t xml:space="preserve">Run the command </w:t>
      </w:r>
      <w:r w:rsidRPr="00AE675E">
        <w:rPr>
          <w:b/>
          <w:bCs/>
          <w:lang w:val="en-ZA"/>
        </w:rPr>
        <w:t>abap-deploy</w:t>
      </w:r>
      <w:r>
        <w:rPr>
          <w:bCs/>
          <w:lang w:val="en-ZA"/>
        </w:rPr>
        <w:t>.</w:t>
      </w:r>
      <w:r w:rsidR="00847452">
        <w:rPr>
          <w:bCs/>
          <w:lang w:val="en-ZA"/>
        </w:rPr>
        <w:t xml:space="preserve"> </w:t>
      </w:r>
      <w:r>
        <w:rPr>
          <w:bCs/>
          <w:lang w:val="en-ZA"/>
        </w:rPr>
        <w:t>Then it will ask the below specifications.</w:t>
      </w:r>
    </w:p>
    <w:p w14:paraId="4CA42DFA" w14:textId="71EC0970" w:rsidR="00AE675E" w:rsidRPr="00AE675E" w:rsidRDefault="00AE675E" w:rsidP="00AE675E">
      <w:pPr>
        <w:pStyle w:val="ListParagraph"/>
        <w:spacing w:line="256" w:lineRule="auto"/>
        <w:jc w:val="both"/>
        <w:rPr>
          <w:bCs/>
          <w:lang w:val="en-ZA"/>
        </w:rPr>
      </w:pPr>
      <w:r>
        <w:rPr>
          <w:noProof/>
          <w:lang w:val="en-IN" w:eastAsia="en-IN"/>
        </w:rPr>
        <w:drawing>
          <wp:inline distT="0" distB="0" distL="0" distR="0" wp14:anchorId="0732F072" wp14:editId="6BAA4196">
            <wp:extent cx="3949209" cy="1143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972895" cy="1149855"/>
                    </a:xfrm>
                    <a:prstGeom prst="rect">
                      <a:avLst/>
                    </a:prstGeom>
                  </pic:spPr>
                </pic:pic>
              </a:graphicData>
            </a:graphic>
          </wp:inline>
        </w:drawing>
      </w:r>
    </w:p>
    <w:p w14:paraId="20C70346" w14:textId="77777777" w:rsidR="00466DA4" w:rsidRPr="00264022" w:rsidRDefault="00466DA4" w:rsidP="00264022">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264022">
        <w:rPr>
          <w:rFonts w:asciiTheme="minorHAnsi" w:eastAsiaTheme="minorHAnsi" w:hAnsiTheme="minorHAnsi" w:cstheme="minorBidi"/>
          <w:bCs/>
          <w:sz w:val="22"/>
          <w:szCs w:val="22"/>
          <w:lang w:val="en-ZA" w:eastAsia="en-US"/>
        </w:rPr>
        <w:t>Now it will ask to provide package and Transport Request number:</w:t>
      </w:r>
    </w:p>
    <w:p w14:paraId="0DD55F23" w14:textId="77777777" w:rsidR="00466DA4" w:rsidRPr="00264022" w:rsidRDefault="00466DA4" w:rsidP="00264022">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264022">
        <w:rPr>
          <w:rFonts w:asciiTheme="minorHAnsi" w:eastAsiaTheme="minorHAnsi" w:hAnsiTheme="minorHAnsi" w:cstheme="minorBidi"/>
          <w:bCs/>
          <w:sz w:val="22"/>
          <w:szCs w:val="22"/>
          <w:lang w:val="en-ZA" w:eastAsia="en-US"/>
        </w:rPr>
        <w:t>You can deploy app using $TMP also in case you do not have package and TR.</w:t>
      </w:r>
    </w:p>
    <w:p w14:paraId="4DAF78DD" w14:textId="77777777" w:rsidR="00466DA4" w:rsidRPr="00264022" w:rsidRDefault="00466DA4" w:rsidP="00264022">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264022">
        <w:rPr>
          <w:rFonts w:asciiTheme="minorHAnsi" w:eastAsiaTheme="minorHAnsi" w:hAnsiTheme="minorHAnsi" w:cstheme="minorBidi"/>
          <w:b/>
          <w:bCs/>
          <w:sz w:val="22"/>
          <w:szCs w:val="22"/>
          <w:lang w:val="en-ZA" w:eastAsia="en-US"/>
        </w:rPr>
        <w:t>Note:</w:t>
      </w:r>
      <w:r w:rsidRPr="00264022">
        <w:rPr>
          <w:rFonts w:asciiTheme="minorHAnsi" w:eastAsiaTheme="minorHAnsi" w:hAnsiTheme="minorHAnsi" w:cstheme="minorBidi"/>
          <w:bCs/>
          <w:sz w:val="22"/>
          <w:szCs w:val="22"/>
          <w:lang w:val="en-ZA" w:eastAsia="en-US"/>
        </w:rPr>
        <w:t xml:space="preserve"> TR should be workbench request.</w:t>
      </w:r>
    </w:p>
    <w:p w14:paraId="416E9179" w14:textId="4FEF4602" w:rsidR="009D132E" w:rsidRPr="00466DA4" w:rsidRDefault="00466DA4" w:rsidP="008B2510">
      <w:pPr>
        <w:jc w:val="both"/>
        <w:rPr>
          <w:bCs/>
          <w:lang w:val="en-ZA"/>
        </w:rPr>
      </w:pPr>
      <w:r w:rsidRPr="00466DA4">
        <w:rPr>
          <w:bCs/>
          <w:lang w:val="en-ZA"/>
        </w:rPr>
        <w:t xml:space="preserve">Once you deploy to ABAP server you can find it under </w:t>
      </w:r>
      <w:r w:rsidRPr="00466DA4">
        <w:rPr>
          <w:b/>
          <w:bCs/>
          <w:lang w:val="en-ZA"/>
        </w:rPr>
        <w:t>BSP applications</w:t>
      </w:r>
      <w:r w:rsidRPr="00466DA4">
        <w:rPr>
          <w:bCs/>
          <w:lang w:val="en-ZA"/>
        </w:rPr>
        <w:t>. Now you can configure your UI5 application on Fiori launchpad and assign the roles to use them.</w:t>
      </w:r>
    </w:p>
    <w:p w14:paraId="32B92AA9" w14:textId="77777777" w:rsidR="00DC226B" w:rsidRPr="00DC226B" w:rsidRDefault="00DC226B"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DC226B">
        <w:rPr>
          <w:rFonts w:asciiTheme="minorHAnsi" w:eastAsiaTheme="minorHAnsi" w:hAnsiTheme="minorHAnsi" w:cstheme="minorBidi"/>
          <w:bCs/>
          <w:sz w:val="22"/>
          <w:szCs w:val="22"/>
          <w:lang w:val="en-ZA" w:eastAsia="en-US"/>
        </w:rPr>
        <w:t>Now let’s test the application from SAP ABAP System where we just deployed the app.</w:t>
      </w:r>
    </w:p>
    <w:p w14:paraId="04A66F2A" w14:textId="77777777" w:rsidR="00DC226B" w:rsidRPr="00DC226B" w:rsidRDefault="00DC226B"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DC226B">
        <w:rPr>
          <w:rFonts w:asciiTheme="minorHAnsi" w:eastAsiaTheme="minorHAnsi" w:hAnsiTheme="minorHAnsi" w:cstheme="minorBidi"/>
          <w:bCs/>
          <w:sz w:val="22"/>
          <w:szCs w:val="22"/>
          <w:lang w:val="en-ZA" w:eastAsia="en-US"/>
        </w:rPr>
        <w:t>Login to SAP system to test the app.</w:t>
      </w:r>
    </w:p>
    <w:p w14:paraId="0003429A" w14:textId="1A904A33" w:rsidR="00DC226B" w:rsidRDefault="00DC226B"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Pr>
          <w:rFonts w:asciiTheme="minorHAnsi" w:eastAsiaTheme="minorHAnsi" w:hAnsiTheme="minorHAnsi" w:cstheme="minorBidi"/>
          <w:bCs/>
          <w:sz w:val="22"/>
          <w:szCs w:val="22"/>
          <w:lang w:val="en-ZA" w:eastAsia="en-US"/>
        </w:rPr>
        <w:t>Open T</w:t>
      </w:r>
      <w:r w:rsidRPr="00DC226B">
        <w:rPr>
          <w:rFonts w:asciiTheme="minorHAnsi" w:eastAsiaTheme="minorHAnsi" w:hAnsiTheme="minorHAnsi" w:cstheme="minorBidi"/>
          <w:bCs/>
          <w:sz w:val="22"/>
          <w:szCs w:val="22"/>
          <w:lang w:val="en-ZA" w:eastAsia="en-US"/>
        </w:rPr>
        <w:t xml:space="preserve">code </w:t>
      </w:r>
      <w:r w:rsidRPr="00DC226B">
        <w:rPr>
          <w:rFonts w:asciiTheme="minorHAnsi" w:eastAsiaTheme="minorHAnsi" w:hAnsiTheme="minorHAnsi" w:cstheme="minorBidi"/>
          <w:b/>
          <w:bCs/>
          <w:sz w:val="22"/>
          <w:szCs w:val="22"/>
          <w:lang w:val="en-ZA" w:eastAsia="en-US"/>
        </w:rPr>
        <w:t>SICF</w:t>
      </w:r>
      <w:r w:rsidRPr="00DC226B">
        <w:rPr>
          <w:rFonts w:asciiTheme="minorHAnsi" w:eastAsiaTheme="minorHAnsi" w:hAnsiTheme="minorHAnsi" w:cstheme="minorBidi"/>
          <w:bCs/>
          <w:sz w:val="22"/>
          <w:szCs w:val="22"/>
          <w:lang w:val="en-ZA" w:eastAsia="en-US"/>
        </w:rPr>
        <w:t xml:space="preserve"> and search for the project name which we use while deployment </w:t>
      </w:r>
      <w:r>
        <w:rPr>
          <w:rFonts w:asciiTheme="minorHAnsi" w:eastAsiaTheme="minorHAnsi" w:hAnsiTheme="minorHAnsi" w:cstheme="minorBidi"/>
          <w:bCs/>
          <w:sz w:val="22"/>
          <w:szCs w:val="22"/>
          <w:lang w:val="en-ZA" w:eastAsia="en-US"/>
        </w:rPr>
        <w:t>&lt;ProjectName&gt;</w:t>
      </w:r>
      <w:r w:rsidRPr="00DC226B">
        <w:rPr>
          <w:rFonts w:asciiTheme="minorHAnsi" w:eastAsiaTheme="minorHAnsi" w:hAnsiTheme="minorHAnsi" w:cstheme="minorBidi"/>
          <w:b/>
          <w:sz w:val="22"/>
          <w:szCs w:val="22"/>
          <w:lang w:val="en-ZA" w:eastAsia="en-US"/>
        </w:rPr>
        <w:t> </w:t>
      </w:r>
      <w:r w:rsidRPr="00DC226B">
        <w:rPr>
          <w:rFonts w:asciiTheme="minorHAnsi" w:eastAsiaTheme="minorHAnsi" w:hAnsiTheme="minorHAnsi" w:cstheme="minorBidi"/>
          <w:bCs/>
          <w:sz w:val="22"/>
          <w:szCs w:val="22"/>
          <w:lang w:val="en-ZA" w:eastAsia="en-US"/>
        </w:rPr>
        <w:t>in service name and execute (F8):</w:t>
      </w:r>
      <w:r>
        <w:rPr>
          <w:rFonts w:asciiTheme="minorHAnsi" w:eastAsiaTheme="minorHAnsi" w:hAnsiTheme="minorHAnsi" w:cstheme="minorBidi"/>
          <w:bCs/>
          <w:sz w:val="22"/>
          <w:szCs w:val="22"/>
          <w:lang w:val="en-ZA" w:eastAsia="en-US"/>
        </w:rPr>
        <w:t xml:space="preserve"> or default_host</w:t>
      </w:r>
      <w:r w:rsidRPr="00DC226B">
        <w:rPr>
          <w:rFonts w:asciiTheme="minorHAnsi" w:eastAsiaTheme="minorHAnsi" w:hAnsiTheme="minorHAnsi" w:cstheme="minorBidi"/>
          <w:bCs/>
          <w:sz w:val="22"/>
          <w:szCs w:val="22"/>
          <w:lang w:val="en-ZA" w:eastAsia="en-US"/>
        </w:rPr>
        <w:sym w:font="Wingdings" w:char="F0E0"/>
      </w:r>
      <w:r>
        <w:rPr>
          <w:rFonts w:asciiTheme="minorHAnsi" w:eastAsiaTheme="minorHAnsi" w:hAnsiTheme="minorHAnsi" w:cstheme="minorBidi"/>
          <w:bCs/>
          <w:sz w:val="22"/>
          <w:szCs w:val="22"/>
          <w:lang w:val="en-ZA" w:eastAsia="en-US"/>
        </w:rPr>
        <w:t xml:space="preserve"> sap</w:t>
      </w:r>
      <w:r w:rsidRPr="00DC226B">
        <w:rPr>
          <w:rFonts w:asciiTheme="minorHAnsi" w:eastAsiaTheme="minorHAnsi" w:hAnsiTheme="minorHAnsi" w:cstheme="minorBidi"/>
          <w:bCs/>
          <w:sz w:val="22"/>
          <w:szCs w:val="22"/>
          <w:lang w:val="en-ZA" w:eastAsia="en-US"/>
        </w:rPr>
        <w:sym w:font="Wingdings" w:char="F0E0"/>
      </w:r>
      <w:r>
        <w:rPr>
          <w:rFonts w:asciiTheme="minorHAnsi" w:eastAsiaTheme="minorHAnsi" w:hAnsiTheme="minorHAnsi" w:cstheme="minorBidi"/>
          <w:bCs/>
          <w:sz w:val="22"/>
          <w:szCs w:val="22"/>
          <w:lang w:val="en-ZA" w:eastAsia="en-US"/>
        </w:rPr>
        <w:t>bc</w:t>
      </w:r>
      <w:r w:rsidRPr="00DC226B">
        <w:rPr>
          <w:rFonts w:asciiTheme="minorHAnsi" w:eastAsiaTheme="minorHAnsi" w:hAnsiTheme="minorHAnsi" w:cstheme="minorBidi"/>
          <w:bCs/>
          <w:sz w:val="22"/>
          <w:szCs w:val="22"/>
          <w:lang w:val="en-ZA" w:eastAsia="en-US"/>
        </w:rPr>
        <w:sym w:font="Wingdings" w:char="F0E0"/>
      </w:r>
      <w:r>
        <w:rPr>
          <w:rFonts w:asciiTheme="minorHAnsi" w:eastAsiaTheme="minorHAnsi" w:hAnsiTheme="minorHAnsi" w:cstheme="minorBidi"/>
          <w:bCs/>
          <w:sz w:val="22"/>
          <w:szCs w:val="22"/>
          <w:lang w:val="en-ZA" w:eastAsia="en-US"/>
        </w:rPr>
        <w:t>bsp</w:t>
      </w:r>
      <w:r w:rsidRPr="00DC226B">
        <w:rPr>
          <w:rFonts w:asciiTheme="minorHAnsi" w:eastAsiaTheme="minorHAnsi" w:hAnsiTheme="minorHAnsi" w:cstheme="minorBidi"/>
          <w:bCs/>
          <w:sz w:val="22"/>
          <w:szCs w:val="22"/>
          <w:lang w:val="en-ZA" w:eastAsia="en-US"/>
        </w:rPr>
        <w:sym w:font="Wingdings" w:char="F0E0"/>
      </w:r>
      <w:r>
        <w:rPr>
          <w:rFonts w:asciiTheme="minorHAnsi" w:eastAsiaTheme="minorHAnsi" w:hAnsiTheme="minorHAnsi" w:cstheme="minorBidi"/>
          <w:bCs/>
          <w:sz w:val="22"/>
          <w:szCs w:val="22"/>
          <w:lang w:val="en-ZA" w:eastAsia="en-US"/>
        </w:rPr>
        <w:t>sap</w:t>
      </w:r>
      <w:r w:rsidRPr="00DC226B">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 xml:space="preserve">project_name </w:t>
      </w:r>
      <w:r w:rsidR="007C673E" w:rsidRPr="006709E4">
        <w:rPr>
          <w:rFonts w:asciiTheme="minorHAnsi" w:eastAsiaTheme="minorHAnsi" w:hAnsiTheme="minorHAnsi" w:cstheme="minorBidi"/>
          <w:b/>
          <w:bCs/>
          <w:sz w:val="22"/>
          <w:szCs w:val="22"/>
          <w:lang w:val="en-ZA" w:eastAsia="en-US"/>
        </w:rPr>
        <w:t>or</w:t>
      </w:r>
      <w:r w:rsidR="007C673E">
        <w:rPr>
          <w:rFonts w:asciiTheme="minorHAnsi" w:eastAsiaTheme="minorHAnsi" w:hAnsiTheme="minorHAnsi" w:cstheme="minorBidi"/>
          <w:bCs/>
          <w:sz w:val="22"/>
          <w:szCs w:val="22"/>
          <w:lang w:val="en-ZA" w:eastAsia="en-US"/>
        </w:rPr>
        <w:t xml:space="preserve"> default</w:t>
      </w:r>
      <w:r w:rsidR="006709E4">
        <w:rPr>
          <w:rFonts w:asciiTheme="minorHAnsi" w:eastAsiaTheme="minorHAnsi" w:hAnsiTheme="minorHAnsi" w:cstheme="minorBidi"/>
          <w:bCs/>
          <w:sz w:val="22"/>
          <w:szCs w:val="22"/>
          <w:lang w:val="en-ZA" w:eastAsia="en-US"/>
        </w:rPr>
        <w:t>_host</w:t>
      </w:r>
      <w:r w:rsidR="006709E4" w:rsidRPr="00DC226B">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 xml:space="preserve"> sap</w:t>
      </w:r>
      <w:r w:rsidR="006709E4" w:rsidRPr="00DC226B">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bc</w:t>
      </w:r>
      <w:r w:rsidR="006709E4" w:rsidRPr="006709E4">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ui5_ui5</w:t>
      </w:r>
      <w:r w:rsidR="006709E4" w:rsidRPr="006709E4">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sap</w:t>
      </w:r>
      <w:r w:rsidR="006709E4" w:rsidRPr="006709E4">
        <w:rPr>
          <w:rFonts w:asciiTheme="minorHAnsi" w:eastAsiaTheme="minorHAnsi" w:hAnsiTheme="minorHAnsi" w:cstheme="minorBidi"/>
          <w:bCs/>
          <w:sz w:val="22"/>
          <w:szCs w:val="22"/>
          <w:lang w:val="en-ZA" w:eastAsia="en-US"/>
        </w:rPr>
        <w:sym w:font="Wingdings" w:char="F0E0"/>
      </w:r>
      <w:r w:rsidR="006709E4">
        <w:rPr>
          <w:rFonts w:asciiTheme="minorHAnsi" w:eastAsiaTheme="minorHAnsi" w:hAnsiTheme="minorHAnsi" w:cstheme="minorBidi"/>
          <w:bCs/>
          <w:sz w:val="22"/>
          <w:szCs w:val="22"/>
          <w:lang w:val="en-ZA" w:eastAsia="en-US"/>
        </w:rPr>
        <w:t>project_name.</w:t>
      </w:r>
    </w:p>
    <w:p w14:paraId="125B1CC6" w14:textId="77777777" w:rsidR="007C673E" w:rsidRDefault="007C673E" w:rsidP="00DC226B">
      <w:pPr>
        <w:pStyle w:val="NormalWeb"/>
        <w:shd w:val="clear" w:color="auto" w:fill="FFFFFF"/>
        <w:spacing w:before="0" w:beforeAutospacing="0" w:after="0" w:afterAutospacing="0"/>
        <w:ind w:left="90"/>
        <w:rPr>
          <w:rFonts w:asciiTheme="minorHAnsi" w:eastAsiaTheme="minorHAnsi" w:hAnsiTheme="minorHAnsi" w:cstheme="minorBidi"/>
          <w:bCs/>
          <w:sz w:val="22"/>
          <w:szCs w:val="22"/>
          <w:lang w:val="en-ZA" w:eastAsia="en-US"/>
        </w:rPr>
      </w:pPr>
    </w:p>
    <w:p w14:paraId="57E03867" w14:textId="07F0B9BA" w:rsidR="007C673E" w:rsidRPr="007C673E" w:rsidRDefault="007C673E"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7C673E">
        <w:rPr>
          <w:rFonts w:asciiTheme="minorHAnsi" w:eastAsiaTheme="minorHAnsi" w:hAnsiTheme="minorHAnsi" w:cstheme="minorBidi"/>
          <w:bCs/>
          <w:sz w:val="22"/>
          <w:szCs w:val="22"/>
          <w:lang w:val="en-ZA" w:eastAsia="en-US"/>
        </w:rPr>
        <w:t>Right click on service and click Test:</w:t>
      </w:r>
    </w:p>
    <w:p w14:paraId="256BE1E0" w14:textId="125200D4" w:rsidR="00DC226B" w:rsidRDefault="007C673E"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7C673E">
        <w:rPr>
          <w:rFonts w:asciiTheme="minorHAnsi" w:eastAsiaTheme="minorHAnsi" w:hAnsiTheme="minorHAnsi" w:cstheme="minorBidi"/>
          <w:bCs/>
          <w:sz w:val="22"/>
          <w:szCs w:val="22"/>
          <w:lang w:val="en-ZA" w:eastAsia="en-US"/>
        </w:rPr>
        <w:t>It will open the application on browser and will ask for your SAP credentials:</w:t>
      </w:r>
    </w:p>
    <w:p w14:paraId="2A8A4E5A" w14:textId="77777777" w:rsidR="009926A8" w:rsidRDefault="009926A8" w:rsidP="007C673E">
      <w:pPr>
        <w:pStyle w:val="NormalWeb"/>
        <w:shd w:val="clear" w:color="auto" w:fill="FFFFFF"/>
        <w:spacing w:before="0" w:beforeAutospacing="0" w:after="0" w:afterAutospacing="0"/>
        <w:ind w:left="90"/>
        <w:rPr>
          <w:rFonts w:asciiTheme="minorHAnsi" w:eastAsiaTheme="minorHAnsi" w:hAnsiTheme="minorHAnsi" w:cstheme="minorBidi"/>
          <w:bCs/>
          <w:sz w:val="22"/>
          <w:szCs w:val="22"/>
          <w:lang w:val="en-ZA" w:eastAsia="en-US"/>
        </w:rPr>
      </w:pPr>
    </w:p>
    <w:p w14:paraId="10929638" w14:textId="76365F54" w:rsidR="009926A8" w:rsidRDefault="009926A8" w:rsidP="008B2510">
      <w:pPr>
        <w:pStyle w:val="NormalWeb"/>
        <w:shd w:val="clear" w:color="auto" w:fill="FFFFFF"/>
        <w:spacing w:before="0" w:beforeAutospacing="0" w:after="0" w:afterAutospacing="0"/>
        <w:rPr>
          <w:rFonts w:asciiTheme="minorHAnsi" w:eastAsiaTheme="minorHAnsi" w:hAnsiTheme="minorHAnsi" w:cstheme="minorBidi"/>
          <w:bCs/>
          <w:sz w:val="22"/>
          <w:szCs w:val="22"/>
          <w:lang w:val="en-ZA" w:eastAsia="en-US"/>
        </w:rPr>
      </w:pPr>
      <w:r w:rsidRPr="00136EA7">
        <w:rPr>
          <w:rFonts w:asciiTheme="minorHAnsi" w:eastAsiaTheme="minorHAnsi" w:hAnsiTheme="minorHAnsi" w:cstheme="minorBidi"/>
          <w:b/>
          <w:bCs/>
          <w:sz w:val="22"/>
          <w:szCs w:val="22"/>
          <w:lang w:val="en-ZA" w:eastAsia="en-US"/>
        </w:rPr>
        <w:t>At point 4 -</w:t>
      </w:r>
      <w:r w:rsidRPr="00466DA4">
        <w:rPr>
          <w:rFonts w:asciiTheme="minorHAnsi" w:eastAsiaTheme="minorHAnsi" w:hAnsiTheme="minorHAnsi" w:cstheme="minorBidi"/>
          <w:bCs/>
          <w:sz w:val="22"/>
          <w:szCs w:val="22"/>
          <w:lang w:val="en-ZA" w:eastAsia="en-US"/>
        </w:rPr>
        <w:t xml:space="preserve"> if you wish to deploy with logs: </w:t>
      </w:r>
      <w:r w:rsidRPr="00466DA4">
        <w:rPr>
          <w:rFonts w:asciiTheme="minorHAnsi" w:eastAsiaTheme="minorHAnsi" w:hAnsiTheme="minorHAnsi" w:cstheme="minorBidi"/>
          <w:b/>
          <w:bCs/>
          <w:sz w:val="22"/>
          <w:szCs w:val="22"/>
          <w:lang w:val="en-ZA" w:eastAsia="en-US"/>
        </w:rPr>
        <w:t>abap-deploy –log-level=error</w:t>
      </w:r>
      <w:r w:rsidRPr="00466DA4">
        <w:rPr>
          <w:rFonts w:asciiTheme="minorHAnsi" w:eastAsiaTheme="minorHAnsi" w:hAnsiTheme="minorHAnsi" w:cstheme="minorBidi"/>
          <w:bCs/>
          <w:sz w:val="22"/>
          <w:szCs w:val="22"/>
          <w:lang w:val="en-ZA" w:eastAsia="en-US"/>
        </w:rPr>
        <w:t xml:space="preserve">), log level could be (off, fatal, error, warn, info, debug, trace) and </w:t>
      </w:r>
      <w:r w:rsidR="00A07722" w:rsidRPr="00466DA4">
        <w:rPr>
          <w:rFonts w:asciiTheme="minorHAnsi" w:eastAsiaTheme="minorHAnsi" w:hAnsiTheme="minorHAnsi" w:cstheme="minorBidi"/>
          <w:bCs/>
          <w:sz w:val="22"/>
          <w:szCs w:val="22"/>
          <w:lang w:val="en-ZA" w:eastAsia="en-US"/>
        </w:rPr>
        <w:t>will be</w:t>
      </w:r>
      <w:r w:rsidRPr="00466DA4">
        <w:rPr>
          <w:rFonts w:asciiTheme="minorHAnsi" w:eastAsiaTheme="minorHAnsi" w:hAnsiTheme="minorHAnsi" w:cstheme="minorBidi"/>
          <w:bCs/>
          <w:sz w:val="22"/>
          <w:szCs w:val="22"/>
          <w:lang w:val="en-ZA" w:eastAsia="en-US"/>
        </w:rPr>
        <w:t xml:space="preserve"> written to the abap-deploy.log file which will get created under project.</w:t>
      </w:r>
    </w:p>
    <w:p w14:paraId="6299AE18" w14:textId="77777777" w:rsidR="009926A8" w:rsidRDefault="009926A8" w:rsidP="008B2510">
      <w:pPr>
        <w:pStyle w:val="NormalWeb"/>
        <w:shd w:val="clear" w:color="auto" w:fill="FFFFFF"/>
        <w:spacing w:before="0" w:beforeAutospacing="0" w:after="0" w:afterAutospacing="0"/>
        <w:rPr>
          <w:lang w:val="en-ZA"/>
        </w:rPr>
      </w:pPr>
      <w:r w:rsidRPr="00F319BD">
        <w:rPr>
          <w:rFonts w:asciiTheme="minorHAnsi" w:eastAsiaTheme="minorHAnsi" w:hAnsiTheme="minorHAnsi" w:cstheme="minorBidi"/>
          <w:bCs/>
          <w:sz w:val="22"/>
          <w:szCs w:val="22"/>
          <w:lang w:val="en-ZA" w:eastAsia="en-US"/>
        </w:rPr>
        <w:t>Once the app is deployed with setting log level as error, abap-deploy.log file will get created in project automatically:</w:t>
      </w:r>
    </w:p>
    <w:p w14:paraId="3CB8C10F" w14:textId="058C6E94" w:rsidR="009926A8" w:rsidRDefault="009926A8" w:rsidP="009926A8">
      <w:pPr>
        <w:ind w:left="720" w:firstLine="720"/>
        <w:jc w:val="both"/>
        <w:rPr>
          <w:lang w:val="en-ZA"/>
        </w:rPr>
      </w:pPr>
      <w:r>
        <w:rPr>
          <w:noProof/>
          <w:lang w:val="en-IN" w:eastAsia="en-IN"/>
        </w:rPr>
        <w:drawing>
          <wp:inline distT="0" distB="0" distL="0" distR="0" wp14:anchorId="16D33D56" wp14:editId="40E4BA66">
            <wp:extent cx="1905000" cy="26003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05000" cy="2600325"/>
                    </a:xfrm>
                    <a:prstGeom prst="rect">
                      <a:avLst/>
                    </a:prstGeom>
                  </pic:spPr>
                </pic:pic>
              </a:graphicData>
            </a:graphic>
          </wp:inline>
        </w:drawing>
      </w:r>
    </w:p>
    <w:p w14:paraId="777AE5A0" w14:textId="78FAD0A0" w:rsidR="00CF5123" w:rsidRPr="00CF5123" w:rsidRDefault="00CF5123" w:rsidP="00CF5123">
      <w:pPr>
        <w:jc w:val="both"/>
        <w:rPr>
          <w:b/>
          <w:bCs/>
          <w:lang w:val="en-ZA"/>
        </w:rPr>
      </w:pPr>
      <w:r w:rsidRPr="00CF5123">
        <w:rPr>
          <w:b/>
          <w:bCs/>
          <w:lang w:val="en-ZA"/>
        </w:rPr>
        <w:t>Reference Link-</w:t>
      </w:r>
    </w:p>
    <w:p w14:paraId="69B412D7" w14:textId="4A1E60CD" w:rsidR="008B2510" w:rsidRDefault="001F7BE7" w:rsidP="008B2510">
      <w:pPr>
        <w:jc w:val="both"/>
        <w:rPr>
          <w:lang w:val="en-ZA"/>
        </w:rPr>
      </w:pPr>
      <w:hyperlink r:id="rId299" w:history="1">
        <w:r w:rsidR="006D1F2F" w:rsidRPr="00F7375E">
          <w:rPr>
            <w:rStyle w:val="Hyperlink"/>
            <w:lang w:val="en-ZA"/>
          </w:rPr>
          <w:t>https://blogs.sap.com/2020/10/29/develop-deploy-sapui5-fiori-like-app-using-sap-business-application-studio-bas-and-troubleshooting/</w:t>
        </w:r>
      </w:hyperlink>
    </w:p>
    <w:p w14:paraId="7C27CD2E" w14:textId="77777777" w:rsidR="006D1F2F" w:rsidRDefault="006D1F2F" w:rsidP="008B2510">
      <w:pPr>
        <w:jc w:val="both"/>
        <w:rPr>
          <w:lang w:val="en-ZA"/>
        </w:rPr>
      </w:pPr>
    </w:p>
    <w:p w14:paraId="16ECAC16" w14:textId="77777777" w:rsidR="009926A8" w:rsidRPr="007C673E" w:rsidRDefault="009926A8" w:rsidP="007C673E">
      <w:pPr>
        <w:pStyle w:val="NormalWeb"/>
        <w:shd w:val="clear" w:color="auto" w:fill="FFFFFF"/>
        <w:spacing w:before="0" w:beforeAutospacing="0" w:after="0" w:afterAutospacing="0"/>
        <w:ind w:left="90"/>
        <w:rPr>
          <w:rFonts w:asciiTheme="minorHAnsi" w:eastAsiaTheme="minorHAnsi" w:hAnsiTheme="minorHAnsi" w:cstheme="minorBidi"/>
          <w:bCs/>
          <w:sz w:val="22"/>
          <w:szCs w:val="22"/>
          <w:lang w:val="en-ZA" w:eastAsia="en-US"/>
        </w:rPr>
      </w:pPr>
    </w:p>
    <w:p w14:paraId="4B359286" w14:textId="61430807" w:rsidR="009D132E" w:rsidRDefault="009D132E" w:rsidP="00CE363B">
      <w:pPr>
        <w:jc w:val="both"/>
        <w:rPr>
          <w:lang w:val="en-ZA"/>
        </w:rPr>
      </w:pPr>
    </w:p>
    <w:p w14:paraId="6397DD37" w14:textId="540E7DAA" w:rsidR="009D132E" w:rsidRDefault="009D132E" w:rsidP="00CE363B">
      <w:pPr>
        <w:jc w:val="both"/>
        <w:rPr>
          <w:lang w:val="en-ZA"/>
        </w:rPr>
      </w:pPr>
    </w:p>
    <w:p w14:paraId="4AF7D82C" w14:textId="212CDBAA" w:rsidR="009D132E" w:rsidRDefault="009D132E" w:rsidP="00CE363B">
      <w:pPr>
        <w:jc w:val="both"/>
        <w:rPr>
          <w:lang w:val="en-ZA"/>
        </w:rPr>
      </w:pPr>
    </w:p>
    <w:p w14:paraId="50F3CDC4" w14:textId="3429BD35" w:rsidR="009D132E" w:rsidRDefault="009D132E" w:rsidP="00CE363B">
      <w:pPr>
        <w:jc w:val="both"/>
        <w:rPr>
          <w:lang w:val="en-ZA"/>
        </w:rPr>
      </w:pPr>
    </w:p>
    <w:p w14:paraId="404C6E66" w14:textId="4F341838" w:rsidR="009D132E" w:rsidRDefault="009D132E" w:rsidP="00CE363B">
      <w:pPr>
        <w:jc w:val="both"/>
        <w:rPr>
          <w:lang w:val="en-ZA"/>
        </w:rPr>
      </w:pPr>
    </w:p>
    <w:p w14:paraId="267EBEDB" w14:textId="19040181" w:rsidR="0021085E" w:rsidRDefault="0021085E" w:rsidP="0021085E">
      <w:pPr>
        <w:pStyle w:val="ListParagraph"/>
        <w:ind w:left="3240" w:firstLine="360"/>
        <w:jc w:val="both"/>
        <w:rPr>
          <w:b/>
          <w:bCs/>
          <w:color w:val="FF0000"/>
          <w:lang w:val="en-ZA"/>
        </w:rPr>
      </w:pPr>
      <w:r w:rsidRPr="0021085E">
        <w:rPr>
          <w:b/>
          <w:bCs/>
          <w:color w:val="FF0000"/>
          <w:u w:val="single"/>
          <w:lang w:val="en-ZA"/>
        </w:rPr>
        <w:t>Points to keep in CV</w:t>
      </w:r>
      <w:r>
        <w:rPr>
          <w:b/>
          <w:bCs/>
          <w:color w:val="FF0000"/>
          <w:lang w:val="en-ZA"/>
        </w:rPr>
        <w:tab/>
      </w:r>
      <w:r>
        <w:rPr>
          <w:b/>
          <w:bCs/>
          <w:color w:val="FF0000"/>
          <w:lang w:val="en-ZA"/>
        </w:rPr>
        <w:tab/>
      </w:r>
      <w:r>
        <w:rPr>
          <w:b/>
          <w:bCs/>
          <w:color w:val="FF0000"/>
          <w:lang w:val="en-ZA"/>
        </w:rPr>
        <w:tab/>
      </w:r>
      <w:r>
        <w:rPr>
          <w:b/>
          <w:bCs/>
          <w:color w:val="FF0000"/>
          <w:lang w:val="en-ZA"/>
        </w:rPr>
        <w:tab/>
      </w:r>
      <w:r>
        <w:rPr>
          <w:b/>
          <w:bCs/>
          <w:color w:val="FF0000"/>
          <w:lang w:val="en-ZA"/>
        </w:rPr>
        <w:tab/>
      </w:r>
    </w:p>
    <w:p w14:paraId="6E70CF0C" w14:textId="78C3F465" w:rsidR="0021085E" w:rsidRDefault="0021085E" w:rsidP="00CE363B">
      <w:pPr>
        <w:jc w:val="both"/>
        <w:rPr>
          <w:b/>
          <w:bCs/>
          <w:color w:val="FF0000"/>
          <w:lang w:val="en-ZA"/>
        </w:rPr>
      </w:pPr>
      <w:r>
        <w:rPr>
          <w:noProof/>
          <w:lang w:val="en-IN" w:eastAsia="en-IN"/>
        </w:rPr>
        <w:drawing>
          <wp:inline distT="0" distB="0" distL="0" distR="0" wp14:anchorId="1083BC68" wp14:editId="28DFA30C">
            <wp:extent cx="5619750" cy="1480454"/>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40947" cy="1486038"/>
                    </a:xfrm>
                    <a:prstGeom prst="rect">
                      <a:avLst/>
                    </a:prstGeom>
                  </pic:spPr>
                </pic:pic>
              </a:graphicData>
            </a:graphic>
          </wp:inline>
        </w:drawing>
      </w:r>
    </w:p>
    <w:p w14:paraId="46D8D50F" w14:textId="77777777" w:rsidR="00245C2B" w:rsidRDefault="00245C2B" w:rsidP="00CE363B">
      <w:pPr>
        <w:jc w:val="both"/>
        <w:rPr>
          <w:b/>
          <w:bCs/>
          <w:color w:val="FF0000"/>
          <w:lang w:val="en-ZA"/>
        </w:rPr>
      </w:pPr>
    </w:p>
    <w:p w14:paraId="1C91FC08" w14:textId="29F85FB2" w:rsidR="009D132E" w:rsidRPr="00245C2B" w:rsidRDefault="00CF5123" w:rsidP="00245C2B">
      <w:pPr>
        <w:ind w:left="2880" w:firstLine="720"/>
        <w:jc w:val="both"/>
        <w:rPr>
          <w:b/>
          <w:bCs/>
          <w:color w:val="FF0000"/>
          <w:u w:val="single"/>
          <w:lang w:val="en-ZA"/>
        </w:rPr>
      </w:pPr>
      <w:r w:rsidRPr="00245C2B">
        <w:rPr>
          <w:b/>
          <w:bCs/>
          <w:color w:val="FF0000"/>
          <w:u w:val="single"/>
          <w:lang w:val="en-ZA"/>
        </w:rPr>
        <w:t>Reference Useful Link:</w:t>
      </w:r>
    </w:p>
    <w:p w14:paraId="387BFD71" w14:textId="77BEAFBC" w:rsidR="00CF5123" w:rsidRPr="001103AD" w:rsidRDefault="001F7BE7" w:rsidP="00B80CB8">
      <w:pPr>
        <w:pStyle w:val="ListParagraph"/>
        <w:numPr>
          <w:ilvl w:val="0"/>
          <w:numId w:val="56"/>
        </w:numPr>
        <w:spacing w:after="0"/>
        <w:jc w:val="both"/>
        <w:rPr>
          <w:b/>
          <w:bCs/>
          <w:color w:val="FF0000"/>
          <w:lang w:val="en-ZA"/>
        </w:rPr>
      </w:pPr>
      <w:hyperlink r:id="rId301" w:history="1">
        <w:r w:rsidR="00CF5123" w:rsidRPr="001103AD">
          <w:rPr>
            <w:b/>
            <w:bCs/>
            <w:lang w:val="en-ZA"/>
          </w:rPr>
          <w:t>Fiori elements</w:t>
        </w:r>
      </w:hyperlink>
      <w:r w:rsidR="001103AD">
        <w:rPr>
          <w:b/>
          <w:bCs/>
          <w:lang w:val="en-ZA"/>
        </w:rPr>
        <w:tab/>
      </w:r>
    </w:p>
    <w:p w14:paraId="3EAC8CED" w14:textId="507477CF" w:rsidR="00CF5123" w:rsidRDefault="001F7BE7" w:rsidP="00245C2B">
      <w:pPr>
        <w:spacing w:after="0"/>
        <w:ind w:firstLine="360"/>
        <w:jc w:val="both"/>
        <w:rPr>
          <w:lang w:val="en-ZA"/>
        </w:rPr>
      </w:pPr>
      <w:hyperlink r:id="rId302" w:history="1">
        <w:r w:rsidR="008D3A4C" w:rsidRPr="00172575">
          <w:rPr>
            <w:rStyle w:val="Hyperlink"/>
            <w:lang w:val="en-ZA"/>
          </w:rPr>
          <w:t>https://wiki.scn.sap.com/wiki/display/Fiori/Fiori+elements</w:t>
        </w:r>
      </w:hyperlink>
    </w:p>
    <w:sectPr w:rsidR="00CF5123" w:rsidSect="00634380">
      <w:headerReference w:type="default" r:id="rId303"/>
      <w:footerReference w:type="default" r:id="rId304"/>
      <w:pgSz w:w="12240" w:h="15840"/>
      <w:pgMar w:top="851" w:right="1134" w:bottom="851" w:left="1134" w:header="709"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9C82D" w14:textId="77777777" w:rsidR="006039ED" w:rsidRDefault="006039ED" w:rsidP="0043572B">
      <w:pPr>
        <w:spacing w:after="0" w:line="240" w:lineRule="auto"/>
      </w:pPr>
      <w:r>
        <w:separator/>
      </w:r>
    </w:p>
  </w:endnote>
  <w:endnote w:type="continuationSeparator" w:id="0">
    <w:p w14:paraId="5DEA59FB" w14:textId="77777777" w:rsidR="006039ED" w:rsidRDefault="006039ED" w:rsidP="00435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2"/>
      <w:gridCol w:w="4980"/>
    </w:tblGrid>
    <w:tr w:rsidR="00CC6CB9" w:rsidRPr="00AE3D4C" w14:paraId="09412ADE" w14:textId="77777777">
      <w:trPr>
        <w:trHeight w:hRule="exact" w:val="115"/>
        <w:jc w:val="center"/>
      </w:trPr>
      <w:tc>
        <w:tcPr>
          <w:tcW w:w="4686" w:type="dxa"/>
          <w:shd w:val="clear" w:color="auto" w:fill="4472C4" w:themeFill="accent1"/>
          <w:tcMar>
            <w:top w:w="0" w:type="dxa"/>
            <w:bottom w:w="0" w:type="dxa"/>
          </w:tcMar>
        </w:tcPr>
        <w:p w14:paraId="20751132" w14:textId="77777777" w:rsidR="00CC6CB9" w:rsidRPr="00AE3D4C" w:rsidRDefault="00CC6CB9">
          <w:pPr>
            <w:pStyle w:val="Header"/>
            <w:tabs>
              <w:tab w:val="clear" w:pos="4680"/>
              <w:tab w:val="clear" w:pos="9360"/>
            </w:tabs>
            <w:rPr>
              <w:b/>
              <w:bCs/>
              <w:caps/>
              <w:sz w:val="18"/>
            </w:rPr>
          </w:pPr>
        </w:p>
      </w:tc>
      <w:tc>
        <w:tcPr>
          <w:tcW w:w="4674" w:type="dxa"/>
          <w:shd w:val="clear" w:color="auto" w:fill="4472C4" w:themeFill="accent1"/>
          <w:tcMar>
            <w:top w:w="0" w:type="dxa"/>
            <w:bottom w:w="0" w:type="dxa"/>
          </w:tcMar>
        </w:tcPr>
        <w:p w14:paraId="46215EDD" w14:textId="77777777" w:rsidR="00CC6CB9" w:rsidRPr="00AE3D4C" w:rsidRDefault="00CC6CB9">
          <w:pPr>
            <w:pStyle w:val="Header"/>
            <w:tabs>
              <w:tab w:val="clear" w:pos="4680"/>
              <w:tab w:val="clear" w:pos="9360"/>
            </w:tabs>
            <w:jc w:val="right"/>
            <w:rPr>
              <w:b/>
              <w:bCs/>
              <w:caps/>
              <w:sz w:val="18"/>
            </w:rPr>
          </w:pPr>
        </w:p>
      </w:tc>
    </w:tr>
    <w:tr w:rsidR="00CC6CB9" w:rsidRPr="00AE3D4C" w14:paraId="690914B1" w14:textId="77777777">
      <w:trPr>
        <w:jc w:val="center"/>
      </w:trPr>
      <w:sdt>
        <w:sdtPr>
          <w:rPr>
            <w:b/>
            <w:bCs/>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4162D50" w14:textId="78C568BB" w:rsidR="00CC6CB9" w:rsidRPr="00AE3D4C" w:rsidRDefault="00CC6CB9" w:rsidP="00CE4DDA">
              <w:pPr>
                <w:pStyle w:val="Footer"/>
                <w:tabs>
                  <w:tab w:val="clear" w:pos="4680"/>
                  <w:tab w:val="clear" w:pos="9360"/>
                </w:tabs>
                <w:rPr>
                  <w:b/>
                  <w:bCs/>
                  <w:caps/>
                  <w:color w:val="808080" w:themeColor="background1" w:themeShade="80"/>
                  <w:sz w:val="18"/>
                  <w:szCs w:val="18"/>
                </w:rPr>
              </w:pPr>
              <w:r w:rsidRPr="00AE3D4C">
                <w:rPr>
                  <w:b/>
                  <w:bCs/>
                  <w:caps/>
                  <w:color w:val="808080" w:themeColor="background1" w:themeShade="80"/>
                  <w:sz w:val="18"/>
                  <w:szCs w:val="18"/>
                </w:rPr>
                <w:t>Sridhar Bollabathula</w:t>
              </w:r>
            </w:p>
          </w:tc>
        </w:sdtContent>
      </w:sdt>
      <w:tc>
        <w:tcPr>
          <w:tcW w:w="4674" w:type="dxa"/>
          <w:shd w:val="clear" w:color="auto" w:fill="auto"/>
          <w:vAlign w:val="center"/>
        </w:tcPr>
        <w:p w14:paraId="01D5256A" w14:textId="7A2E9030" w:rsidR="00CC6CB9" w:rsidRPr="00AE3D4C" w:rsidRDefault="00CC6CB9">
          <w:pPr>
            <w:pStyle w:val="Footer"/>
            <w:tabs>
              <w:tab w:val="clear" w:pos="4680"/>
              <w:tab w:val="clear" w:pos="9360"/>
            </w:tabs>
            <w:jc w:val="right"/>
            <w:rPr>
              <w:b/>
              <w:bCs/>
              <w:caps/>
              <w:color w:val="808080" w:themeColor="background1" w:themeShade="80"/>
              <w:sz w:val="18"/>
              <w:szCs w:val="18"/>
            </w:rPr>
          </w:pPr>
          <w:r>
            <w:rPr>
              <w:b/>
              <w:bCs/>
              <w:caps/>
              <w:color w:val="808080" w:themeColor="background1" w:themeShade="80"/>
              <w:sz w:val="18"/>
              <w:szCs w:val="18"/>
            </w:rPr>
            <w:t xml:space="preserve"> </w:t>
          </w:r>
          <w:r w:rsidRPr="00AE3D4C">
            <w:rPr>
              <w:b/>
              <w:bCs/>
              <w:caps/>
              <w:color w:val="808080" w:themeColor="background1" w:themeShade="80"/>
              <w:sz w:val="18"/>
              <w:szCs w:val="18"/>
            </w:rPr>
            <w:fldChar w:fldCharType="begin"/>
          </w:r>
          <w:r w:rsidRPr="00AE3D4C">
            <w:rPr>
              <w:b/>
              <w:bCs/>
              <w:caps/>
              <w:color w:val="808080" w:themeColor="background1" w:themeShade="80"/>
              <w:sz w:val="18"/>
              <w:szCs w:val="18"/>
            </w:rPr>
            <w:instrText xml:space="preserve"> PAGE   \* MERGEFORMAT </w:instrText>
          </w:r>
          <w:r w:rsidRPr="00AE3D4C">
            <w:rPr>
              <w:b/>
              <w:bCs/>
              <w:caps/>
              <w:color w:val="808080" w:themeColor="background1" w:themeShade="80"/>
              <w:sz w:val="18"/>
              <w:szCs w:val="18"/>
            </w:rPr>
            <w:fldChar w:fldCharType="separate"/>
          </w:r>
          <w:r w:rsidR="001F7BE7">
            <w:rPr>
              <w:b/>
              <w:bCs/>
              <w:caps/>
              <w:noProof/>
              <w:color w:val="808080" w:themeColor="background1" w:themeShade="80"/>
              <w:sz w:val="18"/>
              <w:szCs w:val="18"/>
            </w:rPr>
            <w:t>57</w:t>
          </w:r>
          <w:r w:rsidRPr="00AE3D4C">
            <w:rPr>
              <w:b/>
              <w:bCs/>
              <w:caps/>
              <w:noProof/>
              <w:color w:val="808080" w:themeColor="background1" w:themeShade="80"/>
              <w:sz w:val="18"/>
              <w:szCs w:val="18"/>
            </w:rPr>
            <w:fldChar w:fldCharType="end"/>
          </w:r>
        </w:p>
      </w:tc>
    </w:tr>
  </w:tbl>
  <w:p w14:paraId="5A929698" w14:textId="77777777" w:rsidR="00CC6CB9" w:rsidRPr="00AE3D4C" w:rsidRDefault="00CC6CB9">
    <w:pPr>
      <w:pStyle w:val="Footer"/>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843916" w14:textId="77777777" w:rsidR="006039ED" w:rsidRDefault="006039ED" w:rsidP="0043572B">
      <w:pPr>
        <w:spacing w:after="0" w:line="240" w:lineRule="auto"/>
      </w:pPr>
      <w:r>
        <w:separator/>
      </w:r>
    </w:p>
  </w:footnote>
  <w:footnote w:type="continuationSeparator" w:id="0">
    <w:p w14:paraId="3272D565" w14:textId="77777777" w:rsidR="006039ED" w:rsidRDefault="006039ED" w:rsidP="004357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442C8" w14:textId="08161A3D" w:rsidR="00CC6CB9" w:rsidRPr="00BF13A6" w:rsidRDefault="001F7BE7" w:rsidP="00284926">
    <w:pPr>
      <w:pStyle w:val="Header"/>
      <w:pBdr>
        <w:bottom w:val="single" w:sz="4" w:space="0" w:color="4472C4" w:themeColor="accent1"/>
      </w:pBdr>
      <w:tabs>
        <w:tab w:val="clear" w:pos="4680"/>
        <w:tab w:val="clear" w:pos="9360"/>
      </w:tabs>
      <w:spacing w:after="360"/>
      <w:contextualSpacing/>
      <w:jc w:val="right"/>
      <w:rPr>
        <w:b/>
        <w:bCs/>
        <w:color w:val="0070C0"/>
      </w:rPr>
    </w:pPr>
    <w:sdt>
      <w:sdtPr>
        <w:rPr>
          <w:b/>
          <w:bCs/>
          <w:color w:val="0070C0"/>
        </w:rPr>
        <w:alias w:val="Title"/>
        <w:tag w:val=""/>
        <w:id w:val="942040131"/>
        <w:placeholder>
          <w:docPart w:val="6A5717B08CAB47A78FE4435D90655D99"/>
        </w:placeholder>
        <w:dataBinding w:prefixMappings="xmlns:ns0='http://purl.org/dc/elements/1.1/' xmlns:ns1='http://schemas.openxmlformats.org/package/2006/metadata/core-properties' " w:xpath="/ns1:coreProperties[1]/ns0:title[1]" w:storeItemID="{6C3C8BC8-F283-45AE-878A-BAB7291924A1}"/>
        <w:text/>
      </w:sdtPr>
      <w:sdtEndPr/>
      <w:sdtContent>
        <w:r w:rsidR="00CC6CB9" w:rsidRPr="00BF13A6">
          <w:rPr>
            <w:b/>
            <w:bCs/>
            <w:color w:val="0070C0"/>
          </w:rPr>
          <w:t>SAPUI5/FIORI</w:t>
        </w:r>
      </w:sdtContent>
    </w:sdt>
  </w:p>
  <w:p w14:paraId="38BB14E0" w14:textId="77777777" w:rsidR="00CC6CB9" w:rsidRPr="00BF13A6" w:rsidRDefault="00CC6CB9">
    <w:pPr>
      <w:pStyle w:val="Header"/>
      <w:rPr>
        <w:b/>
        <w:bCs/>
        <w:color w:val="F9911F"/>
        <w:lang w:val="fr-F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60F06654"/>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7819D8"/>
    <w:multiLevelType w:val="hybridMultilevel"/>
    <w:tmpl w:val="B4000930"/>
    <w:lvl w:ilvl="0" w:tplc="40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nsid w:val="04107BA6"/>
    <w:multiLevelType w:val="hybridMultilevel"/>
    <w:tmpl w:val="BE9AD0AE"/>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nsid w:val="08F723D4"/>
    <w:multiLevelType w:val="hybridMultilevel"/>
    <w:tmpl w:val="975AF1D2"/>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nsid w:val="093612EA"/>
    <w:multiLevelType w:val="hybridMultilevel"/>
    <w:tmpl w:val="8E1E7D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75336E"/>
    <w:multiLevelType w:val="hybridMultilevel"/>
    <w:tmpl w:val="9D2AFDA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285531"/>
    <w:multiLevelType w:val="hybridMultilevel"/>
    <w:tmpl w:val="63009730"/>
    <w:lvl w:ilvl="0" w:tplc="76B6A8C0">
      <w:start w:val="1"/>
      <w:numFmt w:val="decimal"/>
      <w:lvlText w:val="%1."/>
      <w:lvlJc w:val="left"/>
      <w:pPr>
        <w:ind w:left="360" w:hanging="360"/>
      </w:pPr>
      <w:rPr>
        <w:rFonts w:hint="default"/>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nsid w:val="13B35BC4"/>
    <w:multiLevelType w:val="hybridMultilevel"/>
    <w:tmpl w:val="08806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4246320"/>
    <w:multiLevelType w:val="hybridMultilevel"/>
    <w:tmpl w:val="90CEB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512BE8"/>
    <w:multiLevelType w:val="hybridMultilevel"/>
    <w:tmpl w:val="5CC66A54"/>
    <w:lvl w:ilvl="0" w:tplc="B3BCD56A">
      <w:start w:val="1"/>
      <w:numFmt w:val="decimal"/>
      <w:lvlText w:val="%1."/>
      <w:lvlJc w:val="left"/>
      <w:pPr>
        <w:ind w:left="360" w:hanging="360"/>
      </w:pPr>
      <w:rPr>
        <w:rFonts w:hint="default"/>
        <w:b/>
        <w:bCs/>
        <w:color w:val="auto"/>
      </w:rPr>
    </w:lvl>
    <w:lvl w:ilvl="1" w:tplc="1CC2B652">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A10A54"/>
    <w:multiLevelType w:val="hybridMultilevel"/>
    <w:tmpl w:val="BE80CA54"/>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41A23A3"/>
    <w:multiLevelType w:val="hybridMultilevel"/>
    <w:tmpl w:val="CB0C2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DB1AC1"/>
    <w:multiLevelType w:val="hybridMultilevel"/>
    <w:tmpl w:val="262A9156"/>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nsid w:val="265003F2"/>
    <w:multiLevelType w:val="hybridMultilevel"/>
    <w:tmpl w:val="DB6C39BC"/>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4">
    <w:nsid w:val="27CB6222"/>
    <w:multiLevelType w:val="hybridMultilevel"/>
    <w:tmpl w:val="2E42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E9496E"/>
    <w:multiLevelType w:val="hybridMultilevel"/>
    <w:tmpl w:val="7F06A0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nsid w:val="291B2A3D"/>
    <w:multiLevelType w:val="hybridMultilevel"/>
    <w:tmpl w:val="B5040884"/>
    <w:lvl w:ilvl="0" w:tplc="096E0CDA">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ADD116C"/>
    <w:multiLevelType w:val="hybridMultilevel"/>
    <w:tmpl w:val="1E5066BE"/>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nsid w:val="2BBF044C"/>
    <w:multiLevelType w:val="hybridMultilevel"/>
    <w:tmpl w:val="6DD64384"/>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D821EEB"/>
    <w:multiLevelType w:val="hybridMultilevel"/>
    <w:tmpl w:val="FA6E0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DE1526C"/>
    <w:multiLevelType w:val="hybridMultilevel"/>
    <w:tmpl w:val="BB9E4A84"/>
    <w:lvl w:ilvl="0" w:tplc="9FECBC08">
      <w:start w:val="1"/>
      <w:numFmt w:val="decimal"/>
      <w:lvlText w:val="%1."/>
      <w:lvlJc w:val="left"/>
      <w:pPr>
        <w:ind w:left="360" w:hanging="360"/>
      </w:pPr>
      <w:rPr>
        <w:rFonts w:hint="default"/>
        <w:b/>
        <w:bCs/>
        <w:color w:val="auto"/>
      </w:rPr>
    </w:lvl>
    <w:lvl w:ilvl="1" w:tplc="35927A96">
      <w:start w:val="1"/>
      <w:numFmt w:val="decimal"/>
      <w:lvlText w:val="%2."/>
      <w:lvlJc w:val="left"/>
      <w:pPr>
        <w:ind w:left="785" w:hanging="360"/>
      </w:pPr>
      <w:rPr>
        <w:rFonts w:asciiTheme="minorHAnsi" w:eastAsia="Times New Roman" w:hAnsiTheme="minorHAnsi" w:cstheme="minorHAnsi"/>
        <w:color w:val="auto"/>
        <w:sz w:val="22"/>
        <w:szCs w:val="22"/>
      </w:rPr>
    </w:lvl>
    <w:lvl w:ilvl="2" w:tplc="666A58A4">
      <w:start w:val="1"/>
      <w:numFmt w:val="decimal"/>
      <w:lvlText w:val="%3."/>
      <w:lvlJc w:val="right"/>
      <w:pPr>
        <w:ind w:left="1172" w:hanging="180"/>
      </w:pPr>
      <w:rPr>
        <w:rFonts w:asciiTheme="minorHAnsi" w:eastAsia="Times New Roman" w:hAnsiTheme="minorHAnsi" w:cstheme="minorHAnsi"/>
        <w:b w:val="0"/>
        <w:bCs w:val="0"/>
        <w:color w:val="auto"/>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376225"/>
    <w:multiLevelType w:val="hybridMultilevel"/>
    <w:tmpl w:val="ECE6FA5C"/>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2441C79"/>
    <w:multiLevelType w:val="hybridMultilevel"/>
    <w:tmpl w:val="D47AD4FA"/>
    <w:lvl w:ilvl="0" w:tplc="F7506486">
      <w:start w:val="1"/>
      <w:numFmt w:val="decimal"/>
      <w:lvlText w:val="%1."/>
      <w:lvlJc w:val="left"/>
      <w:pPr>
        <w:ind w:left="785"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33E355FF"/>
    <w:multiLevelType w:val="hybridMultilevel"/>
    <w:tmpl w:val="AB48977A"/>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4B42C8"/>
    <w:multiLevelType w:val="multilevel"/>
    <w:tmpl w:val="CD3E439C"/>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color w:val="auto"/>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77D7B06"/>
    <w:multiLevelType w:val="hybridMultilevel"/>
    <w:tmpl w:val="8ADECC3A"/>
    <w:lvl w:ilvl="0" w:tplc="EC9E111A">
      <w:start w:val="1"/>
      <w:numFmt w:val="decimal"/>
      <w:lvlText w:val="%1."/>
      <w:lvlJc w:val="left"/>
      <w:pPr>
        <w:ind w:left="720" w:hanging="360"/>
      </w:pPr>
      <w:rPr>
        <w:b w:val="0"/>
        <w:bCs/>
      </w:rPr>
    </w:lvl>
    <w:lvl w:ilvl="1" w:tplc="79BE098A">
      <w:start w:val="1"/>
      <w:numFmt w:val="lowerLetter"/>
      <w:lvlText w:val="%2."/>
      <w:lvlJc w:val="left"/>
      <w:pPr>
        <w:ind w:left="360" w:hanging="360"/>
      </w:pPr>
      <w:rPr>
        <w:b/>
        <w:bCs/>
      </w:rPr>
    </w:lvl>
    <w:lvl w:ilvl="2" w:tplc="4009001B">
      <w:start w:val="1"/>
      <w:numFmt w:val="lowerRoman"/>
      <w:lvlText w:val="%3."/>
      <w:lvlJc w:val="right"/>
      <w:pPr>
        <w:ind w:left="2160" w:hanging="180"/>
      </w:pPr>
    </w:lvl>
    <w:lvl w:ilvl="3" w:tplc="3606036E">
      <w:start w:val="1"/>
      <w:numFmt w:val="decimal"/>
      <w:lvlText w:val="%4."/>
      <w:lvlJc w:val="left"/>
      <w:pPr>
        <w:ind w:left="785" w:hanging="360"/>
      </w:pPr>
      <w:rPr>
        <w:b w:val="0"/>
        <w:bCs w:val="0"/>
        <w:color w:val="auto"/>
      </w:r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nsid w:val="3BB96BD3"/>
    <w:multiLevelType w:val="hybridMultilevel"/>
    <w:tmpl w:val="C4B6EED8"/>
    <w:lvl w:ilvl="0" w:tplc="63682588">
      <w:start w:val="1"/>
      <w:numFmt w:val="decimal"/>
      <w:lvlText w:val="%1."/>
      <w:lvlJc w:val="left"/>
      <w:pPr>
        <w:ind w:left="360" w:hanging="360"/>
      </w:pPr>
      <w:rPr>
        <w:rFonts w:hint="default"/>
        <w:b/>
        <w:bC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nsid w:val="3DC73A39"/>
    <w:multiLevelType w:val="hybridMultilevel"/>
    <w:tmpl w:val="0B4258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3E283E4A"/>
    <w:multiLevelType w:val="hybridMultilevel"/>
    <w:tmpl w:val="BCB63838"/>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ECE1AA6"/>
    <w:multiLevelType w:val="hybridMultilevel"/>
    <w:tmpl w:val="FB7080D8"/>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nsid w:val="3F56788A"/>
    <w:multiLevelType w:val="multilevel"/>
    <w:tmpl w:val="54327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2102B9E"/>
    <w:multiLevelType w:val="hybridMultilevel"/>
    <w:tmpl w:val="6520F9D8"/>
    <w:lvl w:ilvl="0" w:tplc="93F0CEF6">
      <w:start w:val="1"/>
      <w:numFmt w:val="decimal"/>
      <w:lvlText w:val="%1."/>
      <w:lvlJc w:val="left"/>
      <w:pPr>
        <w:ind w:left="1353" w:hanging="360"/>
      </w:pPr>
      <w:rPr>
        <w:rFonts w:hint="default"/>
        <w:b/>
        <w:bCs/>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nsid w:val="470A1657"/>
    <w:multiLevelType w:val="hybridMultilevel"/>
    <w:tmpl w:val="5010DD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7C813D2"/>
    <w:multiLevelType w:val="hybridMultilevel"/>
    <w:tmpl w:val="FF224AF2"/>
    <w:lvl w:ilvl="0" w:tplc="04090005">
      <w:start w:val="1"/>
      <w:numFmt w:val="bullet"/>
      <w:lvlText w:val=""/>
      <w:lvlJc w:val="left"/>
      <w:pPr>
        <w:ind w:left="785"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A6A0F12"/>
    <w:multiLevelType w:val="hybridMultilevel"/>
    <w:tmpl w:val="68DE6456"/>
    <w:lvl w:ilvl="0" w:tplc="A2CC13DC">
      <w:start w:val="1"/>
      <w:numFmt w:val="decimal"/>
      <w:lvlText w:val="%1."/>
      <w:lvlJc w:val="left"/>
      <w:pPr>
        <w:ind w:left="360" w:hanging="360"/>
      </w:pPr>
      <w:rPr>
        <w:rFonts w:hint="default"/>
        <w:b/>
        <w:bCs/>
        <w:color w:val="auto"/>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nsid w:val="4AAF659D"/>
    <w:multiLevelType w:val="hybridMultilevel"/>
    <w:tmpl w:val="9392D418"/>
    <w:lvl w:ilvl="0" w:tplc="579EB61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971DF7"/>
    <w:multiLevelType w:val="hybridMultilevel"/>
    <w:tmpl w:val="8F3A48EE"/>
    <w:lvl w:ilvl="0" w:tplc="583ED944">
      <w:start w:val="1"/>
      <w:numFmt w:val="decimal"/>
      <w:lvlText w:val="%1."/>
      <w:lvlJc w:val="left"/>
      <w:pPr>
        <w:ind w:left="644"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BEC67A6"/>
    <w:multiLevelType w:val="hybridMultilevel"/>
    <w:tmpl w:val="310E67BE"/>
    <w:lvl w:ilvl="0" w:tplc="04090005">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nsid w:val="4C047DD2"/>
    <w:multiLevelType w:val="multilevel"/>
    <w:tmpl w:val="67F81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D6C7EFA"/>
    <w:multiLevelType w:val="hybridMultilevel"/>
    <w:tmpl w:val="E7589DFA"/>
    <w:lvl w:ilvl="0" w:tplc="02167B8C">
      <w:start w:val="1"/>
      <w:numFmt w:val="decimal"/>
      <w:lvlText w:val="%1."/>
      <w:lvlJc w:val="left"/>
      <w:pPr>
        <w:ind w:left="785"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4F6B00D9"/>
    <w:multiLevelType w:val="hybridMultilevel"/>
    <w:tmpl w:val="FFAE7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F6E081B"/>
    <w:multiLevelType w:val="hybridMultilevel"/>
    <w:tmpl w:val="29A64234"/>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2">
    <w:nsid w:val="51BD7CEA"/>
    <w:multiLevelType w:val="hybridMultilevel"/>
    <w:tmpl w:val="FF5058B2"/>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3">
    <w:nsid w:val="52420366"/>
    <w:multiLevelType w:val="hybridMultilevel"/>
    <w:tmpl w:val="13EA5FE4"/>
    <w:lvl w:ilvl="0" w:tplc="40090005">
      <w:start w:val="1"/>
      <w:numFmt w:val="bullet"/>
      <w:lvlText w:val=""/>
      <w:lvlJc w:val="left"/>
      <w:pPr>
        <w:ind w:left="927" w:hanging="360"/>
      </w:pPr>
      <w:rPr>
        <w:rFonts w:ascii="Wingdings" w:hAnsi="Wingdings"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53E0733F"/>
    <w:multiLevelType w:val="hybridMultilevel"/>
    <w:tmpl w:val="FD765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4755283"/>
    <w:multiLevelType w:val="hybridMultilevel"/>
    <w:tmpl w:val="7E96A9E0"/>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4F74BD8"/>
    <w:multiLevelType w:val="hybridMultilevel"/>
    <w:tmpl w:val="C1789306"/>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735" w:hanging="360"/>
      </w:pPr>
      <w:rPr>
        <w:rFonts w:ascii="Courier New" w:hAnsi="Courier New" w:cs="Courier New" w:hint="default"/>
      </w:rPr>
    </w:lvl>
    <w:lvl w:ilvl="2" w:tplc="04090005" w:tentative="1">
      <w:start w:val="1"/>
      <w:numFmt w:val="bullet"/>
      <w:lvlText w:val=""/>
      <w:lvlJc w:val="left"/>
      <w:pPr>
        <w:ind w:left="2455" w:hanging="360"/>
      </w:pPr>
      <w:rPr>
        <w:rFonts w:ascii="Wingdings" w:hAnsi="Wingdings" w:hint="default"/>
      </w:rPr>
    </w:lvl>
    <w:lvl w:ilvl="3" w:tplc="04090001" w:tentative="1">
      <w:start w:val="1"/>
      <w:numFmt w:val="bullet"/>
      <w:lvlText w:val=""/>
      <w:lvlJc w:val="left"/>
      <w:pPr>
        <w:ind w:left="3175" w:hanging="360"/>
      </w:pPr>
      <w:rPr>
        <w:rFonts w:ascii="Symbol" w:hAnsi="Symbol" w:hint="default"/>
      </w:rPr>
    </w:lvl>
    <w:lvl w:ilvl="4" w:tplc="04090003" w:tentative="1">
      <w:start w:val="1"/>
      <w:numFmt w:val="bullet"/>
      <w:lvlText w:val="o"/>
      <w:lvlJc w:val="left"/>
      <w:pPr>
        <w:ind w:left="3895" w:hanging="360"/>
      </w:pPr>
      <w:rPr>
        <w:rFonts w:ascii="Courier New" w:hAnsi="Courier New" w:cs="Courier New" w:hint="default"/>
      </w:rPr>
    </w:lvl>
    <w:lvl w:ilvl="5" w:tplc="04090005" w:tentative="1">
      <w:start w:val="1"/>
      <w:numFmt w:val="bullet"/>
      <w:lvlText w:val=""/>
      <w:lvlJc w:val="left"/>
      <w:pPr>
        <w:ind w:left="4615" w:hanging="360"/>
      </w:pPr>
      <w:rPr>
        <w:rFonts w:ascii="Wingdings" w:hAnsi="Wingdings" w:hint="default"/>
      </w:rPr>
    </w:lvl>
    <w:lvl w:ilvl="6" w:tplc="04090001" w:tentative="1">
      <w:start w:val="1"/>
      <w:numFmt w:val="bullet"/>
      <w:lvlText w:val=""/>
      <w:lvlJc w:val="left"/>
      <w:pPr>
        <w:ind w:left="5335" w:hanging="360"/>
      </w:pPr>
      <w:rPr>
        <w:rFonts w:ascii="Symbol" w:hAnsi="Symbol" w:hint="default"/>
      </w:rPr>
    </w:lvl>
    <w:lvl w:ilvl="7" w:tplc="04090003" w:tentative="1">
      <w:start w:val="1"/>
      <w:numFmt w:val="bullet"/>
      <w:lvlText w:val="o"/>
      <w:lvlJc w:val="left"/>
      <w:pPr>
        <w:ind w:left="6055" w:hanging="360"/>
      </w:pPr>
      <w:rPr>
        <w:rFonts w:ascii="Courier New" w:hAnsi="Courier New" w:cs="Courier New" w:hint="default"/>
      </w:rPr>
    </w:lvl>
    <w:lvl w:ilvl="8" w:tplc="04090005" w:tentative="1">
      <w:start w:val="1"/>
      <w:numFmt w:val="bullet"/>
      <w:lvlText w:val=""/>
      <w:lvlJc w:val="left"/>
      <w:pPr>
        <w:ind w:left="6775" w:hanging="360"/>
      </w:pPr>
      <w:rPr>
        <w:rFonts w:ascii="Wingdings" w:hAnsi="Wingdings" w:hint="default"/>
      </w:rPr>
    </w:lvl>
  </w:abstractNum>
  <w:abstractNum w:abstractNumId="47">
    <w:nsid w:val="55514510"/>
    <w:multiLevelType w:val="hybridMultilevel"/>
    <w:tmpl w:val="ECD684A6"/>
    <w:lvl w:ilvl="0" w:tplc="04090005">
      <w:start w:val="1"/>
      <w:numFmt w:val="bullet"/>
      <w:lvlText w:val=""/>
      <w:lvlJc w:val="left"/>
      <w:pPr>
        <w:ind w:left="927" w:hanging="360"/>
      </w:pPr>
      <w:rPr>
        <w:rFonts w:ascii="Wingdings" w:hAnsi="Wingdings"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nsid w:val="55863998"/>
    <w:multiLevelType w:val="hybridMultilevel"/>
    <w:tmpl w:val="0EAE8E32"/>
    <w:lvl w:ilvl="0" w:tplc="C05288D6">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9">
    <w:nsid w:val="55A30DBD"/>
    <w:multiLevelType w:val="hybridMultilevel"/>
    <w:tmpl w:val="DEF2AE9A"/>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0">
    <w:nsid w:val="5B6213A6"/>
    <w:multiLevelType w:val="hybridMultilevel"/>
    <w:tmpl w:val="5CCC9322"/>
    <w:lvl w:ilvl="0" w:tplc="04090005">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1">
    <w:nsid w:val="607772B0"/>
    <w:multiLevelType w:val="hybridMultilevel"/>
    <w:tmpl w:val="F96E993E"/>
    <w:lvl w:ilvl="0" w:tplc="04090005">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61C93140"/>
    <w:multiLevelType w:val="hybridMultilevel"/>
    <w:tmpl w:val="2D9ACFA2"/>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61DC7B39"/>
    <w:multiLevelType w:val="hybridMultilevel"/>
    <w:tmpl w:val="6576EAA0"/>
    <w:lvl w:ilvl="0" w:tplc="40090005">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4">
    <w:nsid w:val="62150CCD"/>
    <w:multiLevelType w:val="multilevel"/>
    <w:tmpl w:val="0A6C47C4"/>
    <w:lvl w:ilvl="0">
      <w:start w:val="1"/>
      <w:numFmt w:val="decimal"/>
      <w:lvlText w:val="%1."/>
      <w:lvlJc w:val="left"/>
      <w:pPr>
        <w:tabs>
          <w:tab w:val="num" w:pos="720"/>
        </w:tabs>
        <w:ind w:left="720" w:hanging="360"/>
      </w:pPr>
    </w:lvl>
    <w:lvl w:ilvl="1">
      <w:start w:val="1"/>
      <w:numFmt w:val="decimal"/>
      <w:lvlText w:val="%2."/>
      <w:lvlJc w:val="left"/>
      <w:pPr>
        <w:ind w:left="927" w:hanging="360"/>
      </w:pPr>
      <w:rPr>
        <w:rFonts w:hint="default"/>
        <w:b/>
        <w:bCs/>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2714F67"/>
    <w:multiLevelType w:val="hybridMultilevel"/>
    <w:tmpl w:val="332A2B14"/>
    <w:lvl w:ilvl="0" w:tplc="F32EDA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6A5330C6"/>
    <w:multiLevelType w:val="hybridMultilevel"/>
    <w:tmpl w:val="634CCE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A807303"/>
    <w:multiLevelType w:val="hybridMultilevel"/>
    <w:tmpl w:val="1EE46C06"/>
    <w:lvl w:ilvl="0" w:tplc="74185EF4">
      <w:start w:val="1"/>
      <w:numFmt w:val="decimal"/>
      <w:lvlText w:val="%1."/>
      <w:lvlJc w:val="left"/>
      <w:pPr>
        <w:ind w:left="785"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6CE73197"/>
    <w:multiLevelType w:val="hybridMultilevel"/>
    <w:tmpl w:val="B9D83B16"/>
    <w:lvl w:ilvl="0" w:tplc="69289A26">
      <w:start w:val="10"/>
      <w:numFmt w:val="bullet"/>
      <w:lvlText w:val=""/>
      <w:lvlJc w:val="left"/>
      <w:pPr>
        <w:ind w:left="927" w:hanging="360"/>
      </w:pPr>
      <w:rPr>
        <w:rFonts w:ascii="Wingdings" w:eastAsiaTheme="minorHAnsi" w:hAnsi="Wingdings" w:cstheme="minorBidi" w:hint="default"/>
        <w:b w:val="0"/>
        <w:bCs/>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9">
    <w:nsid w:val="729A43CE"/>
    <w:multiLevelType w:val="hybridMultilevel"/>
    <w:tmpl w:val="132A98AA"/>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60">
    <w:nsid w:val="73D21DDA"/>
    <w:multiLevelType w:val="hybridMultilevel"/>
    <w:tmpl w:val="F1CCA0F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nsid w:val="76AE342A"/>
    <w:multiLevelType w:val="hybridMultilevel"/>
    <w:tmpl w:val="E11C9638"/>
    <w:lvl w:ilvl="0" w:tplc="92403956">
      <w:start w:val="1"/>
      <w:numFmt w:val="decimal"/>
      <w:lvlText w:val="%1."/>
      <w:lvlJc w:val="left"/>
      <w:pPr>
        <w:ind w:left="785"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76B37950"/>
    <w:multiLevelType w:val="hybridMultilevel"/>
    <w:tmpl w:val="A170DAAA"/>
    <w:lvl w:ilvl="0" w:tplc="49CA1D74">
      <w:start w:val="1"/>
      <w:numFmt w:val="decimal"/>
      <w:lvlText w:val="%1."/>
      <w:lvlJc w:val="left"/>
      <w:pPr>
        <w:ind w:left="36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7072C5C"/>
    <w:multiLevelType w:val="hybridMultilevel"/>
    <w:tmpl w:val="F3BABE7E"/>
    <w:lvl w:ilvl="0" w:tplc="04090005">
      <w:start w:val="1"/>
      <w:numFmt w:val="bullet"/>
      <w:lvlText w:val=""/>
      <w:lvlJc w:val="left"/>
      <w:pPr>
        <w:ind w:left="1440" w:hanging="360"/>
      </w:pPr>
      <w:rPr>
        <w:rFonts w:ascii="Wingdings" w:hAnsi="Wingdings" w:hint="default"/>
      </w:rPr>
    </w:lvl>
    <w:lvl w:ilvl="1" w:tplc="04090001">
      <w:start w:val="1"/>
      <w:numFmt w:val="bullet"/>
      <w:lvlText w:val=""/>
      <w:lvlJc w:val="left"/>
      <w:pPr>
        <w:ind w:left="121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2"/>
  </w:num>
  <w:num w:numId="2">
    <w:abstractNumId w:val="51"/>
  </w:num>
  <w:num w:numId="3">
    <w:abstractNumId w:val="9"/>
  </w:num>
  <w:num w:numId="4">
    <w:abstractNumId w:val="18"/>
  </w:num>
  <w:num w:numId="5">
    <w:abstractNumId w:val="31"/>
  </w:num>
  <w:num w:numId="6">
    <w:abstractNumId w:val="7"/>
  </w:num>
  <w:num w:numId="7">
    <w:abstractNumId w:val="36"/>
  </w:num>
  <w:num w:numId="8">
    <w:abstractNumId w:val="39"/>
  </w:num>
  <w:num w:numId="9">
    <w:abstractNumId w:val="55"/>
  </w:num>
  <w:num w:numId="10">
    <w:abstractNumId w:val="47"/>
  </w:num>
  <w:num w:numId="11">
    <w:abstractNumId w:val="41"/>
  </w:num>
  <w:num w:numId="12">
    <w:abstractNumId w:val="42"/>
  </w:num>
  <w:num w:numId="13">
    <w:abstractNumId w:val="45"/>
  </w:num>
  <w:num w:numId="14">
    <w:abstractNumId w:val="12"/>
  </w:num>
  <w:num w:numId="15">
    <w:abstractNumId w:val="13"/>
  </w:num>
  <w:num w:numId="16">
    <w:abstractNumId w:val="22"/>
  </w:num>
  <w:num w:numId="17">
    <w:abstractNumId w:val="61"/>
  </w:num>
  <w:num w:numId="18">
    <w:abstractNumId w:val="16"/>
  </w:num>
  <w:num w:numId="19">
    <w:abstractNumId w:val="57"/>
  </w:num>
  <w:num w:numId="20">
    <w:abstractNumId w:val="48"/>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2"/>
  </w:num>
  <w:num w:numId="23">
    <w:abstractNumId w:val="49"/>
  </w:num>
  <w:num w:numId="24">
    <w:abstractNumId w:val="59"/>
  </w:num>
  <w:num w:numId="25">
    <w:abstractNumId w:val="50"/>
  </w:num>
  <w:num w:numId="26">
    <w:abstractNumId w:val="46"/>
  </w:num>
  <w:num w:numId="27">
    <w:abstractNumId w:val="58"/>
  </w:num>
  <w:num w:numId="28">
    <w:abstractNumId w:val="21"/>
  </w:num>
  <w:num w:numId="29">
    <w:abstractNumId w:val="6"/>
  </w:num>
  <w:num w:numId="30">
    <w:abstractNumId w:val="53"/>
  </w:num>
  <w:num w:numId="31">
    <w:abstractNumId w:val="43"/>
  </w:num>
  <w:num w:numId="32">
    <w:abstractNumId w:val="27"/>
  </w:num>
  <w:num w:numId="33">
    <w:abstractNumId w:val="24"/>
  </w:num>
  <w:num w:numId="34">
    <w:abstractNumId w:val="54"/>
  </w:num>
  <w:num w:numId="35">
    <w:abstractNumId w:val="32"/>
  </w:num>
  <w:num w:numId="36">
    <w:abstractNumId w:val="33"/>
  </w:num>
  <w:num w:numId="37">
    <w:abstractNumId w:val="63"/>
  </w:num>
  <w:num w:numId="38">
    <w:abstractNumId w:val="17"/>
  </w:num>
  <w:num w:numId="39">
    <w:abstractNumId w:val="10"/>
  </w:num>
  <w:num w:numId="40">
    <w:abstractNumId w:val="28"/>
  </w:num>
  <w:num w:numId="41">
    <w:abstractNumId w:val="2"/>
  </w:num>
  <w:num w:numId="42">
    <w:abstractNumId w:val="23"/>
  </w:num>
  <w:num w:numId="43">
    <w:abstractNumId w:val="35"/>
  </w:num>
  <w:num w:numId="44">
    <w:abstractNumId w:val="5"/>
  </w:num>
  <w:num w:numId="45">
    <w:abstractNumId w:val="56"/>
  </w:num>
  <w:num w:numId="46">
    <w:abstractNumId w:val="11"/>
  </w:num>
  <w:num w:numId="47">
    <w:abstractNumId w:val="29"/>
  </w:num>
  <w:num w:numId="48">
    <w:abstractNumId w:val="40"/>
  </w:num>
  <w:num w:numId="49">
    <w:abstractNumId w:val="14"/>
  </w:num>
  <w:num w:numId="50">
    <w:abstractNumId w:val="8"/>
  </w:num>
  <w:num w:numId="51">
    <w:abstractNumId w:val="44"/>
  </w:num>
  <w:num w:numId="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4"/>
  </w:num>
  <w:num w:numId="54">
    <w:abstractNumId w:val="19"/>
  </w:num>
  <w:num w:numId="55">
    <w:abstractNumId w:val="37"/>
  </w:num>
  <w:num w:numId="56">
    <w:abstractNumId w:val="4"/>
  </w:num>
  <w:num w:numId="57">
    <w:abstractNumId w:val="20"/>
  </w:num>
  <w:num w:numId="58">
    <w:abstractNumId w:val="26"/>
  </w:num>
  <w:num w:numId="59">
    <w:abstractNumId w:val="1"/>
  </w:num>
  <w:num w:numId="60">
    <w:abstractNumId w:val="3"/>
  </w:num>
  <w:num w:numId="61">
    <w:abstractNumId w:val="60"/>
  </w:num>
  <w:num w:numId="62">
    <w:abstractNumId w:val="0"/>
  </w:num>
  <w:num w:numId="63">
    <w:abstractNumId w:val="38"/>
  </w:num>
  <w:num w:numId="64">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14E"/>
    <w:rsid w:val="000008C6"/>
    <w:rsid w:val="000017E6"/>
    <w:rsid w:val="00001FE7"/>
    <w:rsid w:val="00002809"/>
    <w:rsid w:val="000029E5"/>
    <w:rsid w:val="00003ACE"/>
    <w:rsid w:val="0000773F"/>
    <w:rsid w:val="00007A4E"/>
    <w:rsid w:val="00007D54"/>
    <w:rsid w:val="000104C5"/>
    <w:rsid w:val="00012192"/>
    <w:rsid w:val="00012579"/>
    <w:rsid w:val="00012BD0"/>
    <w:rsid w:val="0001356D"/>
    <w:rsid w:val="0001479F"/>
    <w:rsid w:val="00016949"/>
    <w:rsid w:val="0002059B"/>
    <w:rsid w:val="00021CB3"/>
    <w:rsid w:val="00022253"/>
    <w:rsid w:val="00022E6D"/>
    <w:rsid w:val="00022F7A"/>
    <w:rsid w:val="00023014"/>
    <w:rsid w:val="000234FC"/>
    <w:rsid w:val="00023A3B"/>
    <w:rsid w:val="00024032"/>
    <w:rsid w:val="00024358"/>
    <w:rsid w:val="00024879"/>
    <w:rsid w:val="00025324"/>
    <w:rsid w:val="000255EF"/>
    <w:rsid w:val="000260D5"/>
    <w:rsid w:val="00026103"/>
    <w:rsid w:val="000263BF"/>
    <w:rsid w:val="00026BB5"/>
    <w:rsid w:val="00027EC7"/>
    <w:rsid w:val="00030713"/>
    <w:rsid w:val="00030D96"/>
    <w:rsid w:val="000322DF"/>
    <w:rsid w:val="00032C72"/>
    <w:rsid w:val="00033358"/>
    <w:rsid w:val="000335D9"/>
    <w:rsid w:val="00033700"/>
    <w:rsid w:val="00034007"/>
    <w:rsid w:val="00036EC6"/>
    <w:rsid w:val="00037E19"/>
    <w:rsid w:val="000418E3"/>
    <w:rsid w:val="00041B71"/>
    <w:rsid w:val="00042D63"/>
    <w:rsid w:val="00042EDF"/>
    <w:rsid w:val="000457FF"/>
    <w:rsid w:val="00045B39"/>
    <w:rsid w:val="00045EBB"/>
    <w:rsid w:val="00046041"/>
    <w:rsid w:val="0004604D"/>
    <w:rsid w:val="00046464"/>
    <w:rsid w:val="00046EBB"/>
    <w:rsid w:val="00047417"/>
    <w:rsid w:val="00047A53"/>
    <w:rsid w:val="00047E73"/>
    <w:rsid w:val="00047F0E"/>
    <w:rsid w:val="0005240C"/>
    <w:rsid w:val="00052C90"/>
    <w:rsid w:val="00053C41"/>
    <w:rsid w:val="00054114"/>
    <w:rsid w:val="000543E6"/>
    <w:rsid w:val="000565AF"/>
    <w:rsid w:val="000578D5"/>
    <w:rsid w:val="00057BD9"/>
    <w:rsid w:val="00057DD0"/>
    <w:rsid w:val="00057F79"/>
    <w:rsid w:val="0006032E"/>
    <w:rsid w:val="00063280"/>
    <w:rsid w:val="000649AB"/>
    <w:rsid w:val="0006595E"/>
    <w:rsid w:val="00067EE6"/>
    <w:rsid w:val="000700C6"/>
    <w:rsid w:val="00070356"/>
    <w:rsid w:val="0007170F"/>
    <w:rsid w:val="00072BAF"/>
    <w:rsid w:val="00073649"/>
    <w:rsid w:val="00073AFE"/>
    <w:rsid w:val="000742A9"/>
    <w:rsid w:val="00074834"/>
    <w:rsid w:val="00075377"/>
    <w:rsid w:val="00075810"/>
    <w:rsid w:val="00075D55"/>
    <w:rsid w:val="000766F0"/>
    <w:rsid w:val="00077104"/>
    <w:rsid w:val="0008047B"/>
    <w:rsid w:val="0008181D"/>
    <w:rsid w:val="000831E3"/>
    <w:rsid w:val="000837B9"/>
    <w:rsid w:val="00083A2A"/>
    <w:rsid w:val="00083D35"/>
    <w:rsid w:val="00083E5A"/>
    <w:rsid w:val="000844A8"/>
    <w:rsid w:val="00084FC2"/>
    <w:rsid w:val="000859CC"/>
    <w:rsid w:val="00087072"/>
    <w:rsid w:val="00087DEB"/>
    <w:rsid w:val="000905D2"/>
    <w:rsid w:val="00090916"/>
    <w:rsid w:val="00091048"/>
    <w:rsid w:val="0009114D"/>
    <w:rsid w:val="00091409"/>
    <w:rsid w:val="0009187B"/>
    <w:rsid w:val="00092632"/>
    <w:rsid w:val="0009314B"/>
    <w:rsid w:val="000934AE"/>
    <w:rsid w:val="00093990"/>
    <w:rsid w:val="0009461A"/>
    <w:rsid w:val="00095672"/>
    <w:rsid w:val="0009602D"/>
    <w:rsid w:val="00096905"/>
    <w:rsid w:val="00097519"/>
    <w:rsid w:val="000A0A9B"/>
    <w:rsid w:val="000A11BB"/>
    <w:rsid w:val="000A2180"/>
    <w:rsid w:val="000A2D15"/>
    <w:rsid w:val="000A313A"/>
    <w:rsid w:val="000A37F8"/>
    <w:rsid w:val="000A42EC"/>
    <w:rsid w:val="000A4F42"/>
    <w:rsid w:val="000A58DD"/>
    <w:rsid w:val="000A596A"/>
    <w:rsid w:val="000A5A7F"/>
    <w:rsid w:val="000A601A"/>
    <w:rsid w:val="000A66F7"/>
    <w:rsid w:val="000A6EC0"/>
    <w:rsid w:val="000A70BA"/>
    <w:rsid w:val="000A7E3E"/>
    <w:rsid w:val="000B0241"/>
    <w:rsid w:val="000B0C30"/>
    <w:rsid w:val="000B1D14"/>
    <w:rsid w:val="000B2801"/>
    <w:rsid w:val="000B2BE1"/>
    <w:rsid w:val="000B2EF9"/>
    <w:rsid w:val="000B3865"/>
    <w:rsid w:val="000B3CB0"/>
    <w:rsid w:val="000B3DD0"/>
    <w:rsid w:val="000B440E"/>
    <w:rsid w:val="000B4CAA"/>
    <w:rsid w:val="000B5E44"/>
    <w:rsid w:val="000B60B1"/>
    <w:rsid w:val="000B6115"/>
    <w:rsid w:val="000C0372"/>
    <w:rsid w:val="000C09B8"/>
    <w:rsid w:val="000C0DF0"/>
    <w:rsid w:val="000C10D3"/>
    <w:rsid w:val="000C1705"/>
    <w:rsid w:val="000C1784"/>
    <w:rsid w:val="000C1F1F"/>
    <w:rsid w:val="000C2062"/>
    <w:rsid w:val="000C21DC"/>
    <w:rsid w:val="000C2B7C"/>
    <w:rsid w:val="000C30D8"/>
    <w:rsid w:val="000C41A4"/>
    <w:rsid w:val="000C4AD7"/>
    <w:rsid w:val="000C4D2F"/>
    <w:rsid w:val="000C5336"/>
    <w:rsid w:val="000C5965"/>
    <w:rsid w:val="000C6074"/>
    <w:rsid w:val="000C71A7"/>
    <w:rsid w:val="000D1745"/>
    <w:rsid w:val="000D23E7"/>
    <w:rsid w:val="000D2465"/>
    <w:rsid w:val="000D2F12"/>
    <w:rsid w:val="000D3284"/>
    <w:rsid w:val="000D3560"/>
    <w:rsid w:val="000D3EDF"/>
    <w:rsid w:val="000D41C1"/>
    <w:rsid w:val="000D46A4"/>
    <w:rsid w:val="000D4827"/>
    <w:rsid w:val="000D5223"/>
    <w:rsid w:val="000D5704"/>
    <w:rsid w:val="000D5B08"/>
    <w:rsid w:val="000D5DE9"/>
    <w:rsid w:val="000D6609"/>
    <w:rsid w:val="000D6657"/>
    <w:rsid w:val="000D6B23"/>
    <w:rsid w:val="000D6DC5"/>
    <w:rsid w:val="000D71CF"/>
    <w:rsid w:val="000D7351"/>
    <w:rsid w:val="000D770E"/>
    <w:rsid w:val="000D7872"/>
    <w:rsid w:val="000E0169"/>
    <w:rsid w:val="000E09B9"/>
    <w:rsid w:val="000E0C20"/>
    <w:rsid w:val="000E1080"/>
    <w:rsid w:val="000E1C3C"/>
    <w:rsid w:val="000E1EC5"/>
    <w:rsid w:val="000E22B0"/>
    <w:rsid w:val="000E270F"/>
    <w:rsid w:val="000E3674"/>
    <w:rsid w:val="000E49A7"/>
    <w:rsid w:val="000E5262"/>
    <w:rsid w:val="000E60F2"/>
    <w:rsid w:val="000E6E68"/>
    <w:rsid w:val="000E704F"/>
    <w:rsid w:val="000F059B"/>
    <w:rsid w:val="000F06B2"/>
    <w:rsid w:val="000F16F9"/>
    <w:rsid w:val="000F1811"/>
    <w:rsid w:val="000F2397"/>
    <w:rsid w:val="000F2EDC"/>
    <w:rsid w:val="000F4FE0"/>
    <w:rsid w:val="000F644A"/>
    <w:rsid w:val="000F6AE8"/>
    <w:rsid w:val="000F6E24"/>
    <w:rsid w:val="000F6EF6"/>
    <w:rsid w:val="000F7023"/>
    <w:rsid w:val="000F79E4"/>
    <w:rsid w:val="000F7F5A"/>
    <w:rsid w:val="0010028C"/>
    <w:rsid w:val="00100D50"/>
    <w:rsid w:val="00100D95"/>
    <w:rsid w:val="00100E67"/>
    <w:rsid w:val="00100FCF"/>
    <w:rsid w:val="00101DB4"/>
    <w:rsid w:val="00102C9A"/>
    <w:rsid w:val="001032CD"/>
    <w:rsid w:val="00103952"/>
    <w:rsid w:val="00103A49"/>
    <w:rsid w:val="00103B44"/>
    <w:rsid w:val="00104555"/>
    <w:rsid w:val="001050A0"/>
    <w:rsid w:val="00105B9E"/>
    <w:rsid w:val="00106BC7"/>
    <w:rsid w:val="00110065"/>
    <w:rsid w:val="001103AD"/>
    <w:rsid w:val="00110918"/>
    <w:rsid w:val="001123F3"/>
    <w:rsid w:val="00112A15"/>
    <w:rsid w:val="00113615"/>
    <w:rsid w:val="0011413F"/>
    <w:rsid w:val="0011481A"/>
    <w:rsid w:val="00114967"/>
    <w:rsid w:val="00114A03"/>
    <w:rsid w:val="00114E6B"/>
    <w:rsid w:val="001156AB"/>
    <w:rsid w:val="00116407"/>
    <w:rsid w:val="001165D7"/>
    <w:rsid w:val="001174FD"/>
    <w:rsid w:val="00120406"/>
    <w:rsid w:val="0012200A"/>
    <w:rsid w:val="0012225C"/>
    <w:rsid w:val="00122D5E"/>
    <w:rsid w:val="00123990"/>
    <w:rsid w:val="001244BD"/>
    <w:rsid w:val="00124A10"/>
    <w:rsid w:val="00124EE8"/>
    <w:rsid w:val="00124F92"/>
    <w:rsid w:val="0012603D"/>
    <w:rsid w:val="00127B67"/>
    <w:rsid w:val="001310CC"/>
    <w:rsid w:val="00131E8A"/>
    <w:rsid w:val="0013210A"/>
    <w:rsid w:val="0013268C"/>
    <w:rsid w:val="001329FB"/>
    <w:rsid w:val="00132A8C"/>
    <w:rsid w:val="001333DB"/>
    <w:rsid w:val="00134AF2"/>
    <w:rsid w:val="00134D3B"/>
    <w:rsid w:val="001350A8"/>
    <w:rsid w:val="00135716"/>
    <w:rsid w:val="00136146"/>
    <w:rsid w:val="0013625F"/>
    <w:rsid w:val="00136EA7"/>
    <w:rsid w:val="0013721E"/>
    <w:rsid w:val="0013789A"/>
    <w:rsid w:val="00137F3B"/>
    <w:rsid w:val="00137FFA"/>
    <w:rsid w:val="001408AD"/>
    <w:rsid w:val="00140A5F"/>
    <w:rsid w:val="00141DD0"/>
    <w:rsid w:val="001422F3"/>
    <w:rsid w:val="00142B8D"/>
    <w:rsid w:val="00143A7E"/>
    <w:rsid w:val="001444DD"/>
    <w:rsid w:val="00144C7F"/>
    <w:rsid w:val="00145244"/>
    <w:rsid w:val="00145288"/>
    <w:rsid w:val="001454C1"/>
    <w:rsid w:val="00146949"/>
    <w:rsid w:val="0014727D"/>
    <w:rsid w:val="00147A9F"/>
    <w:rsid w:val="00147DB3"/>
    <w:rsid w:val="00150265"/>
    <w:rsid w:val="0015102D"/>
    <w:rsid w:val="0015193F"/>
    <w:rsid w:val="00151B73"/>
    <w:rsid w:val="00152520"/>
    <w:rsid w:val="0015253E"/>
    <w:rsid w:val="00152C88"/>
    <w:rsid w:val="0015318E"/>
    <w:rsid w:val="0015322C"/>
    <w:rsid w:val="001545FA"/>
    <w:rsid w:val="0015553B"/>
    <w:rsid w:val="00155560"/>
    <w:rsid w:val="0015691D"/>
    <w:rsid w:val="001576E6"/>
    <w:rsid w:val="001577FA"/>
    <w:rsid w:val="00157A1A"/>
    <w:rsid w:val="00160F06"/>
    <w:rsid w:val="001646EF"/>
    <w:rsid w:val="001656BF"/>
    <w:rsid w:val="00165E0F"/>
    <w:rsid w:val="00166158"/>
    <w:rsid w:val="001670B9"/>
    <w:rsid w:val="00167856"/>
    <w:rsid w:val="001678D3"/>
    <w:rsid w:val="00167D14"/>
    <w:rsid w:val="001704F5"/>
    <w:rsid w:val="0017195F"/>
    <w:rsid w:val="0017283F"/>
    <w:rsid w:val="00173943"/>
    <w:rsid w:val="00173A2F"/>
    <w:rsid w:val="00173AFE"/>
    <w:rsid w:val="00174CD5"/>
    <w:rsid w:val="0017543A"/>
    <w:rsid w:val="001755F4"/>
    <w:rsid w:val="00175710"/>
    <w:rsid w:val="00177667"/>
    <w:rsid w:val="00177975"/>
    <w:rsid w:val="00180043"/>
    <w:rsid w:val="00180904"/>
    <w:rsid w:val="001813CE"/>
    <w:rsid w:val="001815C4"/>
    <w:rsid w:val="00181C9F"/>
    <w:rsid w:val="00182D12"/>
    <w:rsid w:val="00183F34"/>
    <w:rsid w:val="00184253"/>
    <w:rsid w:val="00184436"/>
    <w:rsid w:val="00184F6B"/>
    <w:rsid w:val="00185C1E"/>
    <w:rsid w:val="001867F9"/>
    <w:rsid w:val="0018786D"/>
    <w:rsid w:val="001917B2"/>
    <w:rsid w:val="00193082"/>
    <w:rsid w:val="0019404E"/>
    <w:rsid w:val="001945B2"/>
    <w:rsid w:val="001954F2"/>
    <w:rsid w:val="00195549"/>
    <w:rsid w:val="001965F8"/>
    <w:rsid w:val="00197D25"/>
    <w:rsid w:val="001A10DB"/>
    <w:rsid w:val="001A30B5"/>
    <w:rsid w:val="001A62E1"/>
    <w:rsid w:val="001A645D"/>
    <w:rsid w:val="001A645F"/>
    <w:rsid w:val="001A784C"/>
    <w:rsid w:val="001A7906"/>
    <w:rsid w:val="001A7A23"/>
    <w:rsid w:val="001B089E"/>
    <w:rsid w:val="001B1A09"/>
    <w:rsid w:val="001B236F"/>
    <w:rsid w:val="001B2378"/>
    <w:rsid w:val="001B2448"/>
    <w:rsid w:val="001B2462"/>
    <w:rsid w:val="001B2747"/>
    <w:rsid w:val="001B3465"/>
    <w:rsid w:val="001B347B"/>
    <w:rsid w:val="001B3D67"/>
    <w:rsid w:val="001B49DE"/>
    <w:rsid w:val="001B4A29"/>
    <w:rsid w:val="001B570E"/>
    <w:rsid w:val="001B5C8B"/>
    <w:rsid w:val="001B73F4"/>
    <w:rsid w:val="001B75D5"/>
    <w:rsid w:val="001B7BB8"/>
    <w:rsid w:val="001C1126"/>
    <w:rsid w:val="001C1AB9"/>
    <w:rsid w:val="001C1C31"/>
    <w:rsid w:val="001C26EA"/>
    <w:rsid w:val="001C3543"/>
    <w:rsid w:val="001C4476"/>
    <w:rsid w:val="001C46D1"/>
    <w:rsid w:val="001C5099"/>
    <w:rsid w:val="001C509A"/>
    <w:rsid w:val="001C576D"/>
    <w:rsid w:val="001C5F27"/>
    <w:rsid w:val="001C61FA"/>
    <w:rsid w:val="001C6C96"/>
    <w:rsid w:val="001C6E87"/>
    <w:rsid w:val="001C72C3"/>
    <w:rsid w:val="001C78E2"/>
    <w:rsid w:val="001C7922"/>
    <w:rsid w:val="001D0691"/>
    <w:rsid w:val="001D18A1"/>
    <w:rsid w:val="001D1CE7"/>
    <w:rsid w:val="001D1E6E"/>
    <w:rsid w:val="001D1F8C"/>
    <w:rsid w:val="001D242F"/>
    <w:rsid w:val="001D2584"/>
    <w:rsid w:val="001D29FE"/>
    <w:rsid w:val="001D2F9E"/>
    <w:rsid w:val="001D36E0"/>
    <w:rsid w:val="001D3787"/>
    <w:rsid w:val="001D4982"/>
    <w:rsid w:val="001D4CE8"/>
    <w:rsid w:val="001D4E3F"/>
    <w:rsid w:val="001D538A"/>
    <w:rsid w:val="001D5805"/>
    <w:rsid w:val="001D5E7C"/>
    <w:rsid w:val="001D6497"/>
    <w:rsid w:val="001D6BD1"/>
    <w:rsid w:val="001D7482"/>
    <w:rsid w:val="001D74DF"/>
    <w:rsid w:val="001D752D"/>
    <w:rsid w:val="001D7998"/>
    <w:rsid w:val="001D7B93"/>
    <w:rsid w:val="001E067B"/>
    <w:rsid w:val="001E1299"/>
    <w:rsid w:val="001E1334"/>
    <w:rsid w:val="001E2366"/>
    <w:rsid w:val="001E2A80"/>
    <w:rsid w:val="001E43E4"/>
    <w:rsid w:val="001E4AE6"/>
    <w:rsid w:val="001E53A7"/>
    <w:rsid w:val="001E55E9"/>
    <w:rsid w:val="001E5D15"/>
    <w:rsid w:val="001E5FC4"/>
    <w:rsid w:val="001E6DA2"/>
    <w:rsid w:val="001E76FB"/>
    <w:rsid w:val="001F16FF"/>
    <w:rsid w:val="001F21D0"/>
    <w:rsid w:val="001F2A6C"/>
    <w:rsid w:val="001F2CFC"/>
    <w:rsid w:val="001F301D"/>
    <w:rsid w:val="001F4570"/>
    <w:rsid w:val="001F4CB3"/>
    <w:rsid w:val="001F6444"/>
    <w:rsid w:val="001F78CD"/>
    <w:rsid w:val="001F7BE7"/>
    <w:rsid w:val="001F7CF8"/>
    <w:rsid w:val="00200270"/>
    <w:rsid w:val="002005CB"/>
    <w:rsid w:val="00200A6B"/>
    <w:rsid w:val="00200D49"/>
    <w:rsid w:val="00202422"/>
    <w:rsid w:val="00203208"/>
    <w:rsid w:val="0020421D"/>
    <w:rsid w:val="0020488D"/>
    <w:rsid w:val="00204D47"/>
    <w:rsid w:val="00205DC2"/>
    <w:rsid w:val="00205E7C"/>
    <w:rsid w:val="002061A3"/>
    <w:rsid w:val="002070E9"/>
    <w:rsid w:val="002102B6"/>
    <w:rsid w:val="0021066A"/>
    <w:rsid w:val="002106E5"/>
    <w:rsid w:val="0021085E"/>
    <w:rsid w:val="0021091B"/>
    <w:rsid w:val="00210FC7"/>
    <w:rsid w:val="002117F2"/>
    <w:rsid w:val="00211AE2"/>
    <w:rsid w:val="0021215E"/>
    <w:rsid w:val="002125DC"/>
    <w:rsid w:val="002127FA"/>
    <w:rsid w:val="00212A54"/>
    <w:rsid w:val="00213151"/>
    <w:rsid w:val="0021344B"/>
    <w:rsid w:val="0021458F"/>
    <w:rsid w:val="002159FA"/>
    <w:rsid w:val="00215AA4"/>
    <w:rsid w:val="00216471"/>
    <w:rsid w:val="002165D3"/>
    <w:rsid w:val="00216632"/>
    <w:rsid w:val="00216D0D"/>
    <w:rsid w:val="002171BA"/>
    <w:rsid w:val="00217656"/>
    <w:rsid w:val="00217823"/>
    <w:rsid w:val="002178CA"/>
    <w:rsid w:val="00217BFF"/>
    <w:rsid w:val="0022001F"/>
    <w:rsid w:val="00220E3D"/>
    <w:rsid w:val="00221237"/>
    <w:rsid w:val="002213F4"/>
    <w:rsid w:val="00221CEF"/>
    <w:rsid w:val="00222010"/>
    <w:rsid w:val="0022322C"/>
    <w:rsid w:val="00223561"/>
    <w:rsid w:val="0022383A"/>
    <w:rsid w:val="00223A1B"/>
    <w:rsid w:val="00223B2D"/>
    <w:rsid w:val="00223C3B"/>
    <w:rsid w:val="00224A81"/>
    <w:rsid w:val="00224B29"/>
    <w:rsid w:val="00224C29"/>
    <w:rsid w:val="00225469"/>
    <w:rsid w:val="00225969"/>
    <w:rsid w:val="00225BB5"/>
    <w:rsid w:val="00226731"/>
    <w:rsid w:val="0022735D"/>
    <w:rsid w:val="002274C4"/>
    <w:rsid w:val="002307A9"/>
    <w:rsid w:val="00230808"/>
    <w:rsid w:val="00230862"/>
    <w:rsid w:val="00230A52"/>
    <w:rsid w:val="00231CEF"/>
    <w:rsid w:val="00231D35"/>
    <w:rsid w:val="00231D38"/>
    <w:rsid w:val="00231DCE"/>
    <w:rsid w:val="002327A3"/>
    <w:rsid w:val="00232CE2"/>
    <w:rsid w:val="00233EF4"/>
    <w:rsid w:val="002347C1"/>
    <w:rsid w:val="00235175"/>
    <w:rsid w:val="002352D5"/>
    <w:rsid w:val="002353C3"/>
    <w:rsid w:val="002356AB"/>
    <w:rsid w:val="00236006"/>
    <w:rsid w:val="00236A2C"/>
    <w:rsid w:val="002402AE"/>
    <w:rsid w:val="00240565"/>
    <w:rsid w:val="00240641"/>
    <w:rsid w:val="00240846"/>
    <w:rsid w:val="00240E52"/>
    <w:rsid w:val="0024154D"/>
    <w:rsid w:val="00241FFE"/>
    <w:rsid w:val="002421F4"/>
    <w:rsid w:val="00242F9B"/>
    <w:rsid w:val="00243474"/>
    <w:rsid w:val="00243567"/>
    <w:rsid w:val="00243993"/>
    <w:rsid w:val="002439AF"/>
    <w:rsid w:val="00243D8F"/>
    <w:rsid w:val="00244144"/>
    <w:rsid w:val="00244231"/>
    <w:rsid w:val="002448CC"/>
    <w:rsid w:val="00244938"/>
    <w:rsid w:val="00245109"/>
    <w:rsid w:val="00245C2B"/>
    <w:rsid w:val="00246127"/>
    <w:rsid w:val="00250B3F"/>
    <w:rsid w:val="00250D31"/>
    <w:rsid w:val="002514C1"/>
    <w:rsid w:val="00251BD2"/>
    <w:rsid w:val="00251BFA"/>
    <w:rsid w:val="0025273E"/>
    <w:rsid w:val="002530FB"/>
    <w:rsid w:val="002538AA"/>
    <w:rsid w:val="00253F11"/>
    <w:rsid w:val="00254B37"/>
    <w:rsid w:val="00255B16"/>
    <w:rsid w:val="00255DC9"/>
    <w:rsid w:val="00256279"/>
    <w:rsid w:val="002576E6"/>
    <w:rsid w:val="002608E9"/>
    <w:rsid w:val="00261409"/>
    <w:rsid w:val="0026182A"/>
    <w:rsid w:val="00262068"/>
    <w:rsid w:val="002625A3"/>
    <w:rsid w:val="00262B35"/>
    <w:rsid w:val="00262B7F"/>
    <w:rsid w:val="00262EDA"/>
    <w:rsid w:val="002637BC"/>
    <w:rsid w:val="00263DDB"/>
    <w:rsid w:val="00264022"/>
    <w:rsid w:val="00264144"/>
    <w:rsid w:val="002641CA"/>
    <w:rsid w:val="00264DDC"/>
    <w:rsid w:val="00266379"/>
    <w:rsid w:val="0026698E"/>
    <w:rsid w:val="00267D46"/>
    <w:rsid w:val="002711C5"/>
    <w:rsid w:val="002715B6"/>
    <w:rsid w:val="002723C1"/>
    <w:rsid w:val="0027249C"/>
    <w:rsid w:val="002738B2"/>
    <w:rsid w:val="0027419D"/>
    <w:rsid w:val="002743D1"/>
    <w:rsid w:val="00274783"/>
    <w:rsid w:val="00274E45"/>
    <w:rsid w:val="00274E99"/>
    <w:rsid w:val="00275EF2"/>
    <w:rsid w:val="00276341"/>
    <w:rsid w:val="00276655"/>
    <w:rsid w:val="0027673B"/>
    <w:rsid w:val="002767CF"/>
    <w:rsid w:val="00276A1E"/>
    <w:rsid w:val="00276C1C"/>
    <w:rsid w:val="00277191"/>
    <w:rsid w:val="0027732E"/>
    <w:rsid w:val="00280229"/>
    <w:rsid w:val="002805A7"/>
    <w:rsid w:val="00280F0F"/>
    <w:rsid w:val="002828B6"/>
    <w:rsid w:val="00282B04"/>
    <w:rsid w:val="00283C33"/>
    <w:rsid w:val="00284926"/>
    <w:rsid w:val="0028497E"/>
    <w:rsid w:val="002852F8"/>
    <w:rsid w:val="00285FDD"/>
    <w:rsid w:val="00286818"/>
    <w:rsid w:val="002879F4"/>
    <w:rsid w:val="00290097"/>
    <w:rsid w:val="0029071B"/>
    <w:rsid w:val="00290A44"/>
    <w:rsid w:val="00290B59"/>
    <w:rsid w:val="0029184A"/>
    <w:rsid w:val="0029196C"/>
    <w:rsid w:val="00292B41"/>
    <w:rsid w:val="00292C6C"/>
    <w:rsid w:val="00292E35"/>
    <w:rsid w:val="002934F5"/>
    <w:rsid w:val="00294E33"/>
    <w:rsid w:val="002950DA"/>
    <w:rsid w:val="00295921"/>
    <w:rsid w:val="00295C92"/>
    <w:rsid w:val="00296C39"/>
    <w:rsid w:val="002978EE"/>
    <w:rsid w:val="00297F77"/>
    <w:rsid w:val="00297F83"/>
    <w:rsid w:val="002A09C6"/>
    <w:rsid w:val="002A1CEF"/>
    <w:rsid w:val="002A1DBD"/>
    <w:rsid w:val="002A2FD4"/>
    <w:rsid w:val="002A3498"/>
    <w:rsid w:val="002A3950"/>
    <w:rsid w:val="002A3A59"/>
    <w:rsid w:val="002A3CF9"/>
    <w:rsid w:val="002A4523"/>
    <w:rsid w:val="002A4D74"/>
    <w:rsid w:val="002A5E5E"/>
    <w:rsid w:val="002A6DDD"/>
    <w:rsid w:val="002A748D"/>
    <w:rsid w:val="002B0050"/>
    <w:rsid w:val="002B0097"/>
    <w:rsid w:val="002B02A9"/>
    <w:rsid w:val="002B039B"/>
    <w:rsid w:val="002B0B26"/>
    <w:rsid w:val="002B0E7A"/>
    <w:rsid w:val="002B0EE7"/>
    <w:rsid w:val="002B113C"/>
    <w:rsid w:val="002B1272"/>
    <w:rsid w:val="002B2AA9"/>
    <w:rsid w:val="002B34F6"/>
    <w:rsid w:val="002B3CFB"/>
    <w:rsid w:val="002B425D"/>
    <w:rsid w:val="002B46FE"/>
    <w:rsid w:val="002B575F"/>
    <w:rsid w:val="002B5DF1"/>
    <w:rsid w:val="002B5F00"/>
    <w:rsid w:val="002B620C"/>
    <w:rsid w:val="002B62B2"/>
    <w:rsid w:val="002B6838"/>
    <w:rsid w:val="002B6D1A"/>
    <w:rsid w:val="002B6E44"/>
    <w:rsid w:val="002C06C8"/>
    <w:rsid w:val="002C1AD9"/>
    <w:rsid w:val="002C20A9"/>
    <w:rsid w:val="002C38A9"/>
    <w:rsid w:val="002C40C7"/>
    <w:rsid w:val="002C65DF"/>
    <w:rsid w:val="002D0ACB"/>
    <w:rsid w:val="002D0BB1"/>
    <w:rsid w:val="002D158D"/>
    <w:rsid w:val="002D245E"/>
    <w:rsid w:val="002D2FBE"/>
    <w:rsid w:val="002D484E"/>
    <w:rsid w:val="002D4B0C"/>
    <w:rsid w:val="002D72DC"/>
    <w:rsid w:val="002D7C1F"/>
    <w:rsid w:val="002E0145"/>
    <w:rsid w:val="002E0907"/>
    <w:rsid w:val="002E1C0A"/>
    <w:rsid w:val="002E1F24"/>
    <w:rsid w:val="002E20E0"/>
    <w:rsid w:val="002E22C3"/>
    <w:rsid w:val="002E2B7A"/>
    <w:rsid w:val="002E3537"/>
    <w:rsid w:val="002E3E4E"/>
    <w:rsid w:val="002E4BA7"/>
    <w:rsid w:val="002E587C"/>
    <w:rsid w:val="002E5BD6"/>
    <w:rsid w:val="002E65B2"/>
    <w:rsid w:val="002E6C38"/>
    <w:rsid w:val="002E6ECA"/>
    <w:rsid w:val="002E7D32"/>
    <w:rsid w:val="002F0077"/>
    <w:rsid w:val="002F050D"/>
    <w:rsid w:val="002F0743"/>
    <w:rsid w:val="002F0BE1"/>
    <w:rsid w:val="002F26DA"/>
    <w:rsid w:val="002F350D"/>
    <w:rsid w:val="002F3D64"/>
    <w:rsid w:val="002F45A5"/>
    <w:rsid w:val="002F4621"/>
    <w:rsid w:val="002F4E12"/>
    <w:rsid w:val="002F5177"/>
    <w:rsid w:val="002F51AB"/>
    <w:rsid w:val="002F6587"/>
    <w:rsid w:val="002F6A45"/>
    <w:rsid w:val="002F701B"/>
    <w:rsid w:val="002F7D61"/>
    <w:rsid w:val="00300D72"/>
    <w:rsid w:val="0030178E"/>
    <w:rsid w:val="00301F3F"/>
    <w:rsid w:val="00304028"/>
    <w:rsid w:val="00304770"/>
    <w:rsid w:val="00304ACB"/>
    <w:rsid w:val="00304BCB"/>
    <w:rsid w:val="00305421"/>
    <w:rsid w:val="00305824"/>
    <w:rsid w:val="00305B89"/>
    <w:rsid w:val="003067A9"/>
    <w:rsid w:val="003067F9"/>
    <w:rsid w:val="00306B35"/>
    <w:rsid w:val="003071D3"/>
    <w:rsid w:val="00307E83"/>
    <w:rsid w:val="00310BD9"/>
    <w:rsid w:val="00311646"/>
    <w:rsid w:val="00311E22"/>
    <w:rsid w:val="003139DC"/>
    <w:rsid w:val="00314046"/>
    <w:rsid w:val="003147D0"/>
    <w:rsid w:val="00314E5F"/>
    <w:rsid w:val="003158E7"/>
    <w:rsid w:val="00315C78"/>
    <w:rsid w:val="00316022"/>
    <w:rsid w:val="00316D2A"/>
    <w:rsid w:val="00317B67"/>
    <w:rsid w:val="003229AA"/>
    <w:rsid w:val="003234E1"/>
    <w:rsid w:val="00323595"/>
    <w:rsid w:val="00323822"/>
    <w:rsid w:val="00323B5A"/>
    <w:rsid w:val="003243CE"/>
    <w:rsid w:val="00327744"/>
    <w:rsid w:val="003277A2"/>
    <w:rsid w:val="003277C8"/>
    <w:rsid w:val="00327999"/>
    <w:rsid w:val="00327CCC"/>
    <w:rsid w:val="00330B1C"/>
    <w:rsid w:val="00330CA3"/>
    <w:rsid w:val="00331EA3"/>
    <w:rsid w:val="003336C8"/>
    <w:rsid w:val="0033422F"/>
    <w:rsid w:val="00334E7F"/>
    <w:rsid w:val="00335414"/>
    <w:rsid w:val="00336536"/>
    <w:rsid w:val="00336726"/>
    <w:rsid w:val="003403E8"/>
    <w:rsid w:val="00341C10"/>
    <w:rsid w:val="003427AA"/>
    <w:rsid w:val="00342AFD"/>
    <w:rsid w:val="00342E70"/>
    <w:rsid w:val="0034447B"/>
    <w:rsid w:val="00344D2F"/>
    <w:rsid w:val="00345826"/>
    <w:rsid w:val="00346029"/>
    <w:rsid w:val="003477BA"/>
    <w:rsid w:val="003507BB"/>
    <w:rsid w:val="0035116C"/>
    <w:rsid w:val="003514F4"/>
    <w:rsid w:val="00351EC9"/>
    <w:rsid w:val="003522C2"/>
    <w:rsid w:val="0035282C"/>
    <w:rsid w:val="0035413D"/>
    <w:rsid w:val="003545AB"/>
    <w:rsid w:val="003546A9"/>
    <w:rsid w:val="003549F7"/>
    <w:rsid w:val="00354B1B"/>
    <w:rsid w:val="00354B2E"/>
    <w:rsid w:val="003557A0"/>
    <w:rsid w:val="003566C0"/>
    <w:rsid w:val="00356DE5"/>
    <w:rsid w:val="00356E68"/>
    <w:rsid w:val="00357251"/>
    <w:rsid w:val="003576B4"/>
    <w:rsid w:val="00357975"/>
    <w:rsid w:val="00357FF5"/>
    <w:rsid w:val="0036006E"/>
    <w:rsid w:val="003600D4"/>
    <w:rsid w:val="003605C3"/>
    <w:rsid w:val="00361F3A"/>
    <w:rsid w:val="003628CB"/>
    <w:rsid w:val="00363CF1"/>
    <w:rsid w:val="00364660"/>
    <w:rsid w:val="003649BA"/>
    <w:rsid w:val="00364C53"/>
    <w:rsid w:val="0036538A"/>
    <w:rsid w:val="00365515"/>
    <w:rsid w:val="00365C76"/>
    <w:rsid w:val="00371792"/>
    <w:rsid w:val="00373E5D"/>
    <w:rsid w:val="0037401D"/>
    <w:rsid w:val="003745C9"/>
    <w:rsid w:val="00374620"/>
    <w:rsid w:val="003753BC"/>
    <w:rsid w:val="00375ABD"/>
    <w:rsid w:val="00375DD7"/>
    <w:rsid w:val="003765B6"/>
    <w:rsid w:val="00376AC3"/>
    <w:rsid w:val="0037797A"/>
    <w:rsid w:val="003809EA"/>
    <w:rsid w:val="003822F3"/>
    <w:rsid w:val="003823E0"/>
    <w:rsid w:val="00383E8F"/>
    <w:rsid w:val="00383F1D"/>
    <w:rsid w:val="003851FF"/>
    <w:rsid w:val="0038579F"/>
    <w:rsid w:val="003857A1"/>
    <w:rsid w:val="00385C7B"/>
    <w:rsid w:val="00385CC6"/>
    <w:rsid w:val="00386149"/>
    <w:rsid w:val="00386497"/>
    <w:rsid w:val="0038723C"/>
    <w:rsid w:val="0038723E"/>
    <w:rsid w:val="003873D3"/>
    <w:rsid w:val="00387AE9"/>
    <w:rsid w:val="00390E9A"/>
    <w:rsid w:val="00391095"/>
    <w:rsid w:val="0039157E"/>
    <w:rsid w:val="00392F05"/>
    <w:rsid w:val="00393244"/>
    <w:rsid w:val="00394325"/>
    <w:rsid w:val="00395338"/>
    <w:rsid w:val="0039556E"/>
    <w:rsid w:val="003957F7"/>
    <w:rsid w:val="00395DE5"/>
    <w:rsid w:val="00396090"/>
    <w:rsid w:val="00396B40"/>
    <w:rsid w:val="0039769F"/>
    <w:rsid w:val="003A00C6"/>
    <w:rsid w:val="003A0CB4"/>
    <w:rsid w:val="003A0DED"/>
    <w:rsid w:val="003A17E6"/>
    <w:rsid w:val="003A2771"/>
    <w:rsid w:val="003A2932"/>
    <w:rsid w:val="003A37FC"/>
    <w:rsid w:val="003A453C"/>
    <w:rsid w:val="003A5739"/>
    <w:rsid w:val="003A58F9"/>
    <w:rsid w:val="003A5A99"/>
    <w:rsid w:val="003A5B0B"/>
    <w:rsid w:val="003A60E0"/>
    <w:rsid w:val="003A62A6"/>
    <w:rsid w:val="003B1035"/>
    <w:rsid w:val="003B11CE"/>
    <w:rsid w:val="003B1545"/>
    <w:rsid w:val="003B2C18"/>
    <w:rsid w:val="003B3A28"/>
    <w:rsid w:val="003B6472"/>
    <w:rsid w:val="003B67B1"/>
    <w:rsid w:val="003C08E9"/>
    <w:rsid w:val="003C19A7"/>
    <w:rsid w:val="003C1F70"/>
    <w:rsid w:val="003C2DA5"/>
    <w:rsid w:val="003C3CDD"/>
    <w:rsid w:val="003C5F2E"/>
    <w:rsid w:val="003C5FBE"/>
    <w:rsid w:val="003C6A47"/>
    <w:rsid w:val="003C7F95"/>
    <w:rsid w:val="003D1C36"/>
    <w:rsid w:val="003D205B"/>
    <w:rsid w:val="003D2326"/>
    <w:rsid w:val="003D2345"/>
    <w:rsid w:val="003D2A29"/>
    <w:rsid w:val="003D3161"/>
    <w:rsid w:val="003D3B32"/>
    <w:rsid w:val="003D3B87"/>
    <w:rsid w:val="003D3B8C"/>
    <w:rsid w:val="003D40BA"/>
    <w:rsid w:val="003D5300"/>
    <w:rsid w:val="003D5AF5"/>
    <w:rsid w:val="003D6810"/>
    <w:rsid w:val="003D6E55"/>
    <w:rsid w:val="003D798F"/>
    <w:rsid w:val="003E000A"/>
    <w:rsid w:val="003E011F"/>
    <w:rsid w:val="003E0B0D"/>
    <w:rsid w:val="003E12C4"/>
    <w:rsid w:val="003E1E8F"/>
    <w:rsid w:val="003E2EF1"/>
    <w:rsid w:val="003E3294"/>
    <w:rsid w:val="003E39DF"/>
    <w:rsid w:val="003E4185"/>
    <w:rsid w:val="003E49E4"/>
    <w:rsid w:val="003E4A4E"/>
    <w:rsid w:val="003E4D7B"/>
    <w:rsid w:val="003E4E82"/>
    <w:rsid w:val="003E51CD"/>
    <w:rsid w:val="003E61B7"/>
    <w:rsid w:val="003E6B08"/>
    <w:rsid w:val="003E704B"/>
    <w:rsid w:val="003E793E"/>
    <w:rsid w:val="003F090E"/>
    <w:rsid w:val="003F0B25"/>
    <w:rsid w:val="003F13F1"/>
    <w:rsid w:val="003F145C"/>
    <w:rsid w:val="003F1806"/>
    <w:rsid w:val="003F2FAE"/>
    <w:rsid w:val="003F306E"/>
    <w:rsid w:val="003F32F2"/>
    <w:rsid w:val="003F3AE5"/>
    <w:rsid w:val="003F4A1F"/>
    <w:rsid w:val="003F4F25"/>
    <w:rsid w:val="003F5408"/>
    <w:rsid w:val="003F5684"/>
    <w:rsid w:val="003F59B6"/>
    <w:rsid w:val="003F5B98"/>
    <w:rsid w:val="003F62C6"/>
    <w:rsid w:val="003F6B30"/>
    <w:rsid w:val="003F7674"/>
    <w:rsid w:val="004009D3"/>
    <w:rsid w:val="00401871"/>
    <w:rsid w:val="0040206C"/>
    <w:rsid w:val="00402532"/>
    <w:rsid w:val="0040261E"/>
    <w:rsid w:val="00402B4A"/>
    <w:rsid w:val="00403E1B"/>
    <w:rsid w:val="0040421C"/>
    <w:rsid w:val="004049BB"/>
    <w:rsid w:val="00404A80"/>
    <w:rsid w:val="00405B20"/>
    <w:rsid w:val="004064FC"/>
    <w:rsid w:val="00406E76"/>
    <w:rsid w:val="004072F2"/>
    <w:rsid w:val="004104FE"/>
    <w:rsid w:val="004110DC"/>
    <w:rsid w:val="00411C65"/>
    <w:rsid w:val="00411F7A"/>
    <w:rsid w:val="004128E0"/>
    <w:rsid w:val="00413369"/>
    <w:rsid w:val="00413617"/>
    <w:rsid w:val="0041384C"/>
    <w:rsid w:val="00413A23"/>
    <w:rsid w:val="00413E8E"/>
    <w:rsid w:val="0041489D"/>
    <w:rsid w:val="004152A4"/>
    <w:rsid w:val="00415372"/>
    <w:rsid w:val="00416C0A"/>
    <w:rsid w:val="0041712F"/>
    <w:rsid w:val="00417DBE"/>
    <w:rsid w:val="0042103E"/>
    <w:rsid w:val="00421729"/>
    <w:rsid w:val="004227C9"/>
    <w:rsid w:val="00422C7C"/>
    <w:rsid w:val="00424E01"/>
    <w:rsid w:val="0042734C"/>
    <w:rsid w:val="00430609"/>
    <w:rsid w:val="00431EED"/>
    <w:rsid w:val="00432A4B"/>
    <w:rsid w:val="004332F8"/>
    <w:rsid w:val="00433D54"/>
    <w:rsid w:val="0043572B"/>
    <w:rsid w:val="00435BE3"/>
    <w:rsid w:val="0043695F"/>
    <w:rsid w:val="00437436"/>
    <w:rsid w:val="00437B97"/>
    <w:rsid w:val="004401B5"/>
    <w:rsid w:val="0044211B"/>
    <w:rsid w:val="00442DFB"/>
    <w:rsid w:val="00443AEC"/>
    <w:rsid w:val="00443EDD"/>
    <w:rsid w:val="00444186"/>
    <w:rsid w:val="00444A6F"/>
    <w:rsid w:val="00444F68"/>
    <w:rsid w:val="00445D39"/>
    <w:rsid w:val="00445EA9"/>
    <w:rsid w:val="004463D2"/>
    <w:rsid w:val="00447214"/>
    <w:rsid w:val="00447FE3"/>
    <w:rsid w:val="0045025B"/>
    <w:rsid w:val="00451425"/>
    <w:rsid w:val="00451653"/>
    <w:rsid w:val="00451AA0"/>
    <w:rsid w:val="00451B9E"/>
    <w:rsid w:val="004527C6"/>
    <w:rsid w:val="004529E3"/>
    <w:rsid w:val="0045338A"/>
    <w:rsid w:val="0045424E"/>
    <w:rsid w:val="0045515C"/>
    <w:rsid w:val="00455238"/>
    <w:rsid w:val="00455483"/>
    <w:rsid w:val="00457459"/>
    <w:rsid w:val="0045791C"/>
    <w:rsid w:val="004602DF"/>
    <w:rsid w:val="004608EA"/>
    <w:rsid w:val="004608FC"/>
    <w:rsid w:val="00460C58"/>
    <w:rsid w:val="00461382"/>
    <w:rsid w:val="004615EF"/>
    <w:rsid w:val="0046239E"/>
    <w:rsid w:val="0046268E"/>
    <w:rsid w:val="00462FCB"/>
    <w:rsid w:val="0046302C"/>
    <w:rsid w:val="00463485"/>
    <w:rsid w:val="0046487D"/>
    <w:rsid w:val="0046535A"/>
    <w:rsid w:val="00465E9F"/>
    <w:rsid w:val="00466DA4"/>
    <w:rsid w:val="00470083"/>
    <w:rsid w:val="004703B9"/>
    <w:rsid w:val="004704A2"/>
    <w:rsid w:val="00470782"/>
    <w:rsid w:val="0047238B"/>
    <w:rsid w:val="00472B57"/>
    <w:rsid w:val="00472CA9"/>
    <w:rsid w:val="00472E12"/>
    <w:rsid w:val="0047369B"/>
    <w:rsid w:val="00473BB7"/>
    <w:rsid w:val="00473D79"/>
    <w:rsid w:val="00475281"/>
    <w:rsid w:val="004765F1"/>
    <w:rsid w:val="004766A0"/>
    <w:rsid w:val="00476AC6"/>
    <w:rsid w:val="00477361"/>
    <w:rsid w:val="00480B44"/>
    <w:rsid w:val="00480C6E"/>
    <w:rsid w:val="00484671"/>
    <w:rsid w:val="00484D35"/>
    <w:rsid w:val="0048550E"/>
    <w:rsid w:val="00485577"/>
    <w:rsid w:val="00485ABA"/>
    <w:rsid w:val="004864AA"/>
    <w:rsid w:val="00486630"/>
    <w:rsid w:val="0049014C"/>
    <w:rsid w:val="004907E7"/>
    <w:rsid w:val="004921B2"/>
    <w:rsid w:val="004956C0"/>
    <w:rsid w:val="00495973"/>
    <w:rsid w:val="00495D16"/>
    <w:rsid w:val="0049661C"/>
    <w:rsid w:val="00496ADB"/>
    <w:rsid w:val="004A0E45"/>
    <w:rsid w:val="004A12E2"/>
    <w:rsid w:val="004A1CA4"/>
    <w:rsid w:val="004A2C7F"/>
    <w:rsid w:val="004A3713"/>
    <w:rsid w:val="004A51E2"/>
    <w:rsid w:val="004A5FD6"/>
    <w:rsid w:val="004A6708"/>
    <w:rsid w:val="004A6A7F"/>
    <w:rsid w:val="004A6F40"/>
    <w:rsid w:val="004A7E3E"/>
    <w:rsid w:val="004B018F"/>
    <w:rsid w:val="004B0314"/>
    <w:rsid w:val="004B0408"/>
    <w:rsid w:val="004B0727"/>
    <w:rsid w:val="004B1EFF"/>
    <w:rsid w:val="004B230D"/>
    <w:rsid w:val="004B2635"/>
    <w:rsid w:val="004B2D8D"/>
    <w:rsid w:val="004B303A"/>
    <w:rsid w:val="004B354A"/>
    <w:rsid w:val="004B3A2D"/>
    <w:rsid w:val="004B48C8"/>
    <w:rsid w:val="004B5752"/>
    <w:rsid w:val="004B578B"/>
    <w:rsid w:val="004B5C96"/>
    <w:rsid w:val="004B5FFE"/>
    <w:rsid w:val="004B7D16"/>
    <w:rsid w:val="004C0649"/>
    <w:rsid w:val="004C22A0"/>
    <w:rsid w:val="004C3754"/>
    <w:rsid w:val="004C3904"/>
    <w:rsid w:val="004C43DF"/>
    <w:rsid w:val="004C4865"/>
    <w:rsid w:val="004C4DE6"/>
    <w:rsid w:val="004C536C"/>
    <w:rsid w:val="004C5706"/>
    <w:rsid w:val="004C5B2F"/>
    <w:rsid w:val="004C648A"/>
    <w:rsid w:val="004C7294"/>
    <w:rsid w:val="004D0C29"/>
    <w:rsid w:val="004D0FAF"/>
    <w:rsid w:val="004D1282"/>
    <w:rsid w:val="004D13C9"/>
    <w:rsid w:val="004D1900"/>
    <w:rsid w:val="004D1DC7"/>
    <w:rsid w:val="004D30E9"/>
    <w:rsid w:val="004D39A4"/>
    <w:rsid w:val="004D41C2"/>
    <w:rsid w:val="004D492D"/>
    <w:rsid w:val="004D4A89"/>
    <w:rsid w:val="004D67AE"/>
    <w:rsid w:val="004D6D0E"/>
    <w:rsid w:val="004D7019"/>
    <w:rsid w:val="004D7ADE"/>
    <w:rsid w:val="004E02E4"/>
    <w:rsid w:val="004E0BE3"/>
    <w:rsid w:val="004E1172"/>
    <w:rsid w:val="004E2289"/>
    <w:rsid w:val="004E32C6"/>
    <w:rsid w:val="004E3E7F"/>
    <w:rsid w:val="004E4076"/>
    <w:rsid w:val="004E484E"/>
    <w:rsid w:val="004E52E8"/>
    <w:rsid w:val="004E5D8A"/>
    <w:rsid w:val="004E6B8B"/>
    <w:rsid w:val="004E6EB4"/>
    <w:rsid w:val="004E7595"/>
    <w:rsid w:val="004E7962"/>
    <w:rsid w:val="004F016F"/>
    <w:rsid w:val="004F01DA"/>
    <w:rsid w:val="004F07E9"/>
    <w:rsid w:val="004F0C5F"/>
    <w:rsid w:val="004F210F"/>
    <w:rsid w:val="004F33E8"/>
    <w:rsid w:val="004F5313"/>
    <w:rsid w:val="004F55E7"/>
    <w:rsid w:val="004F6E99"/>
    <w:rsid w:val="004F78B8"/>
    <w:rsid w:val="004F7EB9"/>
    <w:rsid w:val="0050026A"/>
    <w:rsid w:val="005002B6"/>
    <w:rsid w:val="00500C19"/>
    <w:rsid w:val="00500E65"/>
    <w:rsid w:val="00501778"/>
    <w:rsid w:val="0050196B"/>
    <w:rsid w:val="005026F1"/>
    <w:rsid w:val="00502770"/>
    <w:rsid w:val="005037D3"/>
    <w:rsid w:val="0050399F"/>
    <w:rsid w:val="005041E9"/>
    <w:rsid w:val="00504E02"/>
    <w:rsid w:val="00504EBD"/>
    <w:rsid w:val="00504F0B"/>
    <w:rsid w:val="0050504F"/>
    <w:rsid w:val="0050528B"/>
    <w:rsid w:val="00505EA1"/>
    <w:rsid w:val="00505FED"/>
    <w:rsid w:val="00506382"/>
    <w:rsid w:val="00506795"/>
    <w:rsid w:val="00506800"/>
    <w:rsid w:val="00506857"/>
    <w:rsid w:val="0050724E"/>
    <w:rsid w:val="005076BD"/>
    <w:rsid w:val="00507767"/>
    <w:rsid w:val="00507E06"/>
    <w:rsid w:val="0051005A"/>
    <w:rsid w:val="00510430"/>
    <w:rsid w:val="00510F3B"/>
    <w:rsid w:val="0051150D"/>
    <w:rsid w:val="00511566"/>
    <w:rsid w:val="00512DE2"/>
    <w:rsid w:val="00514017"/>
    <w:rsid w:val="005153A6"/>
    <w:rsid w:val="00515A5F"/>
    <w:rsid w:val="00515C56"/>
    <w:rsid w:val="0051754F"/>
    <w:rsid w:val="0052020C"/>
    <w:rsid w:val="0052021D"/>
    <w:rsid w:val="0052157B"/>
    <w:rsid w:val="00521E49"/>
    <w:rsid w:val="00521F64"/>
    <w:rsid w:val="00523892"/>
    <w:rsid w:val="00523CB2"/>
    <w:rsid w:val="0052478B"/>
    <w:rsid w:val="00525768"/>
    <w:rsid w:val="005259D7"/>
    <w:rsid w:val="005261B3"/>
    <w:rsid w:val="005300DE"/>
    <w:rsid w:val="005303DC"/>
    <w:rsid w:val="00530B87"/>
    <w:rsid w:val="00530EB7"/>
    <w:rsid w:val="00532F3D"/>
    <w:rsid w:val="00535F9F"/>
    <w:rsid w:val="0053707C"/>
    <w:rsid w:val="00537744"/>
    <w:rsid w:val="00541A8F"/>
    <w:rsid w:val="00542063"/>
    <w:rsid w:val="0054226F"/>
    <w:rsid w:val="005422F9"/>
    <w:rsid w:val="005436ED"/>
    <w:rsid w:val="00543838"/>
    <w:rsid w:val="00543C1E"/>
    <w:rsid w:val="005443C0"/>
    <w:rsid w:val="00544613"/>
    <w:rsid w:val="005450BF"/>
    <w:rsid w:val="00545145"/>
    <w:rsid w:val="00545D47"/>
    <w:rsid w:val="005464E0"/>
    <w:rsid w:val="00547566"/>
    <w:rsid w:val="005479A2"/>
    <w:rsid w:val="00547DCD"/>
    <w:rsid w:val="00550C9A"/>
    <w:rsid w:val="00550F4F"/>
    <w:rsid w:val="00551298"/>
    <w:rsid w:val="0055265A"/>
    <w:rsid w:val="005526E4"/>
    <w:rsid w:val="00552B9A"/>
    <w:rsid w:val="005541EE"/>
    <w:rsid w:val="00555C9D"/>
    <w:rsid w:val="0055629F"/>
    <w:rsid w:val="00556EC1"/>
    <w:rsid w:val="005579F4"/>
    <w:rsid w:val="00557E14"/>
    <w:rsid w:val="00560E65"/>
    <w:rsid w:val="00561083"/>
    <w:rsid w:val="00561193"/>
    <w:rsid w:val="00561F7C"/>
    <w:rsid w:val="0056203E"/>
    <w:rsid w:val="00563C85"/>
    <w:rsid w:val="00564164"/>
    <w:rsid w:val="00564CD9"/>
    <w:rsid w:val="00565D6A"/>
    <w:rsid w:val="005665AD"/>
    <w:rsid w:val="005667E0"/>
    <w:rsid w:val="00567574"/>
    <w:rsid w:val="00567763"/>
    <w:rsid w:val="005707D3"/>
    <w:rsid w:val="00570899"/>
    <w:rsid w:val="00571539"/>
    <w:rsid w:val="00571DBA"/>
    <w:rsid w:val="005731DE"/>
    <w:rsid w:val="00573335"/>
    <w:rsid w:val="00575984"/>
    <w:rsid w:val="005762D2"/>
    <w:rsid w:val="00576D3A"/>
    <w:rsid w:val="00577314"/>
    <w:rsid w:val="005776EB"/>
    <w:rsid w:val="005778E5"/>
    <w:rsid w:val="00580489"/>
    <w:rsid w:val="00581265"/>
    <w:rsid w:val="00582A1D"/>
    <w:rsid w:val="00582B15"/>
    <w:rsid w:val="0058348E"/>
    <w:rsid w:val="00583798"/>
    <w:rsid w:val="00584331"/>
    <w:rsid w:val="00584B25"/>
    <w:rsid w:val="00584C7D"/>
    <w:rsid w:val="005856CA"/>
    <w:rsid w:val="00586CE9"/>
    <w:rsid w:val="00587C1B"/>
    <w:rsid w:val="0059018B"/>
    <w:rsid w:val="00591DBF"/>
    <w:rsid w:val="00592027"/>
    <w:rsid w:val="005938A8"/>
    <w:rsid w:val="0059395C"/>
    <w:rsid w:val="00593C2A"/>
    <w:rsid w:val="00593F57"/>
    <w:rsid w:val="005946A2"/>
    <w:rsid w:val="00594EF8"/>
    <w:rsid w:val="00594F54"/>
    <w:rsid w:val="0059524A"/>
    <w:rsid w:val="00595754"/>
    <w:rsid w:val="0059585A"/>
    <w:rsid w:val="005958B3"/>
    <w:rsid w:val="00595CD7"/>
    <w:rsid w:val="00597198"/>
    <w:rsid w:val="00597445"/>
    <w:rsid w:val="0059760B"/>
    <w:rsid w:val="00597797"/>
    <w:rsid w:val="005A0839"/>
    <w:rsid w:val="005A0FAF"/>
    <w:rsid w:val="005A1255"/>
    <w:rsid w:val="005A277D"/>
    <w:rsid w:val="005A280C"/>
    <w:rsid w:val="005A3014"/>
    <w:rsid w:val="005A30FA"/>
    <w:rsid w:val="005A310D"/>
    <w:rsid w:val="005A456C"/>
    <w:rsid w:val="005A4678"/>
    <w:rsid w:val="005A55CC"/>
    <w:rsid w:val="005A5B66"/>
    <w:rsid w:val="005A5F65"/>
    <w:rsid w:val="005A64F5"/>
    <w:rsid w:val="005A6851"/>
    <w:rsid w:val="005A7224"/>
    <w:rsid w:val="005A78D0"/>
    <w:rsid w:val="005A7F6F"/>
    <w:rsid w:val="005B0850"/>
    <w:rsid w:val="005B1478"/>
    <w:rsid w:val="005B1739"/>
    <w:rsid w:val="005B3D31"/>
    <w:rsid w:val="005B3D59"/>
    <w:rsid w:val="005B460C"/>
    <w:rsid w:val="005B4980"/>
    <w:rsid w:val="005B5C40"/>
    <w:rsid w:val="005B5E4B"/>
    <w:rsid w:val="005B5FE1"/>
    <w:rsid w:val="005B6839"/>
    <w:rsid w:val="005C1242"/>
    <w:rsid w:val="005C1903"/>
    <w:rsid w:val="005C1C2B"/>
    <w:rsid w:val="005C1ED5"/>
    <w:rsid w:val="005C25BF"/>
    <w:rsid w:val="005C2E68"/>
    <w:rsid w:val="005C3E88"/>
    <w:rsid w:val="005C4015"/>
    <w:rsid w:val="005C44EB"/>
    <w:rsid w:val="005C4C3A"/>
    <w:rsid w:val="005C4F75"/>
    <w:rsid w:val="005C5B72"/>
    <w:rsid w:val="005C5CE4"/>
    <w:rsid w:val="005C5F27"/>
    <w:rsid w:val="005C6160"/>
    <w:rsid w:val="005C6E7C"/>
    <w:rsid w:val="005C753D"/>
    <w:rsid w:val="005D0614"/>
    <w:rsid w:val="005D0C12"/>
    <w:rsid w:val="005D1AA2"/>
    <w:rsid w:val="005D4250"/>
    <w:rsid w:val="005D499C"/>
    <w:rsid w:val="005D50D2"/>
    <w:rsid w:val="005D5E24"/>
    <w:rsid w:val="005D63E7"/>
    <w:rsid w:val="005D71FD"/>
    <w:rsid w:val="005D7A7E"/>
    <w:rsid w:val="005D7E64"/>
    <w:rsid w:val="005E0350"/>
    <w:rsid w:val="005E0D37"/>
    <w:rsid w:val="005E0FFD"/>
    <w:rsid w:val="005E1DAD"/>
    <w:rsid w:val="005E2867"/>
    <w:rsid w:val="005E2A98"/>
    <w:rsid w:val="005E4251"/>
    <w:rsid w:val="005E5F97"/>
    <w:rsid w:val="005E6F36"/>
    <w:rsid w:val="005F0CA3"/>
    <w:rsid w:val="005F119F"/>
    <w:rsid w:val="005F2C17"/>
    <w:rsid w:val="005F37F1"/>
    <w:rsid w:val="005F39BB"/>
    <w:rsid w:val="005F46A5"/>
    <w:rsid w:val="005F4781"/>
    <w:rsid w:val="005F5B3E"/>
    <w:rsid w:val="005F6F0F"/>
    <w:rsid w:val="005F709A"/>
    <w:rsid w:val="005F7752"/>
    <w:rsid w:val="005F7A9C"/>
    <w:rsid w:val="005F7D75"/>
    <w:rsid w:val="006001A8"/>
    <w:rsid w:val="00600C47"/>
    <w:rsid w:val="0060180F"/>
    <w:rsid w:val="00601C10"/>
    <w:rsid w:val="00601D61"/>
    <w:rsid w:val="00601D8F"/>
    <w:rsid w:val="00602B42"/>
    <w:rsid w:val="00602C04"/>
    <w:rsid w:val="006036B1"/>
    <w:rsid w:val="006039ED"/>
    <w:rsid w:val="00603B88"/>
    <w:rsid w:val="00603EBE"/>
    <w:rsid w:val="00603FD1"/>
    <w:rsid w:val="00604441"/>
    <w:rsid w:val="00604640"/>
    <w:rsid w:val="00606AB5"/>
    <w:rsid w:val="00606BF0"/>
    <w:rsid w:val="00607543"/>
    <w:rsid w:val="0060782B"/>
    <w:rsid w:val="006124FD"/>
    <w:rsid w:val="00612A7A"/>
    <w:rsid w:val="006140AD"/>
    <w:rsid w:val="00614A97"/>
    <w:rsid w:val="00615F93"/>
    <w:rsid w:val="0061608E"/>
    <w:rsid w:val="0061635C"/>
    <w:rsid w:val="006169BC"/>
    <w:rsid w:val="00616A0F"/>
    <w:rsid w:val="0061729A"/>
    <w:rsid w:val="006210DB"/>
    <w:rsid w:val="006212E1"/>
    <w:rsid w:val="006213CE"/>
    <w:rsid w:val="00621C06"/>
    <w:rsid w:val="00622224"/>
    <w:rsid w:val="006225A4"/>
    <w:rsid w:val="00622A6B"/>
    <w:rsid w:val="00624DB8"/>
    <w:rsid w:val="00625B81"/>
    <w:rsid w:val="00625C0A"/>
    <w:rsid w:val="00625D26"/>
    <w:rsid w:val="00626917"/>
    <w:rsid w:val="00626E28"/>
    <w:rsid w:val="0062785C"/>
    <w:rsid w:val="00627D87"/>
    <w:rsid w:val="006301A0"/>
    <w:rsid w:val="00631739"/>
    <w:rsid w:val="0063184F"/>
    <w:rsid w:val="006320E3"/>
    <w:rsid w:val="00632120"/>
    <w:rsid w:val="00632E2A"/>
    <w:rsid w:val="00633C28"/>
    <w:rsid w:val="00634380"/>
    <w:rsid w:val="006350A6"/>
    <w:rsid w:val="006353B4"/>
    <w:rsid w:val="00635893"/>
    <w:rsid w:val="00635B7D"/>
    <w:rsid w:val="00636800"/>
    <w:rsid w:val="00636804"/>
    <w:rsid w:val="00636858"/>
    <w:rsid w:val="00637433"/>
    <w:rsid w:val="00637F13"/>
    <w:rsid w:val="00640C89"/>
    <w:rsid w:val="00640E1D"/>
    <w:rsid w:val="00640F50"/>
    <w:rsid w:val="0064248B"/>
    <w:rsid w:val="006424DC"/>
    <w:rsid w:val="00642E51"/>
    <w:rsid w:val="00642EF9"/>
    <w:rsid w:val="0064326C"/>
    <w:rsid w:val="00643721"/>
    <w:rsid w:val="0064506E"/>
    <w:rsid w:val="0064651D"/>
    <w:rsid w:val="00646940"/>
    <w:rsid w:val="00647A30"/>
    <w:rsid w:val="00650B56"/>
    <w:rsid w:val="00650BEC"/>
    <w:rsid w:val="00651F33"/>
    <w:rsid w:val="00653459"/>
    <w:rsid w:val="00653940"/>
    <w:rsid w:val="00653A34"/>
    <w:rsid w:val="00654CCC"/>
    <w:rsid w:val="00654F2F"/>
    <w:rsid w:val="006553E3"/>
    <w:rsid w:val="0065583C"/>
    <w:rsid w:val="006564A8"/>
    <w:rsid w:val="006565D6"/>
    <w:rsid w:val="00656DD0"/>
    <w:rsid w:val="0065718E"/>
    <w:rsid w:val="006572AA"/>
    <w:rsid w:val="00660A71"/>
    <w:rsid w:val="00660A7A"/>
    <w:rsid w:val="00660C9A"/>
    <w:rsid w:val="00660D9E"/>
    <w:rsid w:val="00661B6A"/>
    <w:rsid w:val="00662C09"/>
    <w:rsid w:val="0066538F"/>
    <w:rsid w:val="0066547B"/>
    <w:rsid w:val="006656F9"/>
    <w:rsid w:val="00666A57"/>
    <w:rsid w:val="00667A26"/>
    <w:rsid w:val="00667D2E"/>
    <w:rsid w:val="006700EA"/>
    <w:rsid w:val="006709E4"/>
    <w:rsid w:val="00670CB1"/>
    <w:rsid w:val="00671A93"/>
    <w:rsid w:val="00671B07"/>
    <w:rsid w:val="00671B44"/>
    <w:rsid w:val="00672789"/>
    <w:rsid w:val="00672DB4"/>
    <w:rsid w:val="00676475"/>
    <w:rsid w:val="0067759B"/>
    <w:rsid w:val="00677C14"/>
    <w:rsid w:val="00677D20"/>
    <w:rsid w:val="0068116F"/>
    <w:rsid w:val="00681871"/>
    <w:rsid w:val="00681E31"/>
    <w:rsid w:val="006821EC"/>
    <w:rsid w:val="00682A0F"/>
    <w:rsid w:val="0068365D"/>
    <w:rsid w:val="00683EEA"/>
    <w:rsid w:val="006854DB"/>
    <w:rsid w:val="006857A2"/>
    <w:rsid w:val="0068639E"/>
    <w:rsid w:val="00686F9C"/>
    <w:rsid w:val="00687194"/>
    <w:rsid w:val="006875C0"/>
    <w:rsid w:val="00687A01"/>
    <w:rsid w:val="00687DC1"/>
    <w:rsid w:val="0069047F"/>
    <w:rsid w:val="00690629"/>
    <w:rsid w:val="00690684"/>
    <w:rsid w:val="00691423"/>
    <w:rsid w:val="006914C0"/>
    <w:rsid w:val="00691705"/>
    <w:rsid w:val="00692DD0"/>
    <w:rsid w:val="00693B61"/>
    <w:rsid w:val="0069400B"/>
    <w:rsid w:val="00694AE1"/>
    <w:rsid w:val="00694D26"/>
    <w:rsid w:val="00695F0E"/>
    <w:rsid w:val="00697130"/>
    <w:rsid w:val="00697206"/>
    <w:rsid w:val="00697662"/>
    <w:rsid w:val="006976DB"/>
    <w:rsid w:val="006A1C10"/>
    <w:rsid w:val="006A223F"/>
    <w:rsid w:val="006A228E"/>
    <w:rsid w:val="006A2378"/>
    <w:rsid w:val="006A2AF1"/>
    <w:rsid w:val="006A32E0"/>
    <w:rsid w:val="006A3FF2"/>
    <w:rsid w:val="006A426F"/>
    <w:rsid w:val="006A50B4"/>
    <w:rsid w:val="006A50E8"/>
    <w:rsid w:val="006A63B1"/>
    <w:rsid w:val="006A706B"/>
    <w:rsid w:val="006B0226"/>
    <w:rsid w:val="006B0488"/>
    <w:rsid w:val="006B0538"/>
    <w:rsid w:val="006B08F5"/>
    <w:rsid w:val="006B0E9C"/>
    <w:rsid w:val="006B2C8D"/>
    <w:rsid w:val="006B2D8A"/>
    <w:rsid w:val="006B32AB"/>
    <w:rsid w:val="006B35FC"/>
    <w:rsid w:val="006B3BDB"/>
    <w:rsid w:val="006B3C52"/>
    <w:rsid w:val="006B46F9"/>
    <w:rsid w:val="006B5F76"/>
    <w:rsid w:val="006B6644"/>
    <w:rsid w:val="006B6F25"/>
    <w:rsid w:val="006B75BF"/>
    <w:rsid w:val="006B773A"/>
    <w:rsid w:val="006B7E11"/>
    <w:rsid w:val="006C0AFB"/>
    <w:rsid w:val="006C116C"/>
    <w:rsid w:val="006C1D72"/>
    <w:rsid w:val="006C261E"/>
    <w:rsid w:val="006C2D58"/>
    <w:rsid w:val="006C4BD2"/>
    <w:rsid w:val="006C621F"/>
    <w:rsid w:val="006C70E1"/>
    <w:rsid w:val="006C7107"/>
    <w:rsid w:val="006C7BF4"/>
    <w:rsid w:val="006C7F88"/>
    <w:rsid w:val="006D0F27"/>
    <w:rsid w:val="006D1F2F"/>
    <w:rsid w:val="006D27D6"/>
    <w:rsid w:val="006D2A27"/>
    <w:rsid w:val="006D337A"/>
    <w:rsid w:val="006D3419"/>
    <w:rsid w:val="006D390F"/>
    <w:rsid w:val="006D3D53"/>
    <w:rsid w:val="006D3D7A"/>
    <w:rsid w:val="006D3E85"/>
    <w:rsid w:val="006D407D"/>
    <w:rsid w:val="006D41A6"/>
    <w:rsid w:val="006D4735"/>
    <w:rsid w:val="006D4DC8"/>
    <w:rsid w:val="006D5089"/>
    <w:rsid w:val="006D5109"/>
    <w:rsid w:val="006D55D2"/>
    <w:rsid w:val="006D59E1"/>
    <w:rsid w:val="006D7001"/>
    <w:rsid w:val="006D7382"/>
    <w:rsid w:val="006D77E4"/>
    <w:rsid w:val="006D7AFB"/>
    <w:rsid w:val="006E0128"/>
    <w:rsid w:val="006E1225"/>
    <w:rsid w:val="006E1E7F"/>
    <w:rsid w:val="006E1EFA"/>
    <w:rsid w:val="006E1FD6"/>
    <w:rsid w:val="006E24F6"/>
    <w:rsid w:val="006E275D"/>
    <w:rsid w:val="006E2C9B"/>
    <w:rsid w:val="006E2E56"/>
    <w:rsid w:val="006E513A"/>
    <w:rsid w:val="006E5A10"/>
    <w:rsid w:val="006E5FAF"/>
    <w:rsid w:val="006E7848"/>
    <w:rsid w:val="006E7F65"/>
    <w:rsid w:val="006F010A"/>
    <w:rsid w:val="006F166B"/>
    <w:rsid w:val="006F1C80"/>
    <w:rsid w:val="006F1F11"/>
    <w:rsid w:val="006F228F"/>
    <w:rsid w:val="006F2352"/>
    <w:rsid w:val="006F25E9"/>
    <w:rsid w:val="006F57F0"/>
    <w:rsid w:val="006F5A29"/>
    <w:rsid w:val="006F5B47"/>
    <w:rsid w:val="007000B5"/>
    <w:rsid w:val="00700328"/>
    <w:rsid w:val="00700FAD"/>
    <w:rsid w:val="00701170"/>
    <w:rsid w:val="00701391"/>
    <w:rsid w:val="00701788"/>
    <w:rsid w:val="007024D9"/>
    <w:rsid w:val="0070297D"/>
    <w:rsid w:val="0070474E"/>
    <w:rsid w:val="00704868"/>
    <w:rsid w:val="00705F51"/>
    <w:rsid w:val="007061C1"/>
    <w:rsid w:val="00706257"/>
    <w:rsid w:val="0070766B"/>
    <w:rsid w:val="007079B9"/>
    <w:rsid w:val="007136B3"/>
    <w:rsid w:val="00713DAB"/>
    <w:rsid w:val="00715CB2"/>
    <w:rsid w:val="00716448"/>
    <w:rsid w:val="00716E1D"/>
    <w:rsid w:val="00717E7B"/>
    <w:rsid w:val="00720446"/>
    <w:rsid w:val="00720E59"/>
    <w:rsid w:val="00721374"/>
    <w:rsid w:val="0072261C"/>
    <w:rsid w:val="007233DD"/>
    <w:rsid w:val="007236D0"/>
    <w:rsid w:val="00723C49"/>
    <w:rsid w:val="0072563C"/>
    <w:rsid w:val="00725CD2"/>
    <w:rsid w:val="00725E55"/>
    <w:rsid w:val="00726DD2"/>
    <w:rsid w:val="00727FD7"/>
    <w:rsid w:val="0073053A"/>
    <w:rsid w:val="00730B3D"/>
    <w:rsid w:val="00730D7B"/>
    <w:rsid w:val="00732014"/>
    <w:rsid w:val="00732524"/>
    <w:rsid w:val="0073287C"/>
    <w:rsid w:val="00732B4B"/>
    <w:rsid w:val="0073338C"/>
    <w:rsid w:val="007333E3"/>
    <w:rsid w:val="00733721"/>
    <w:rsid w:val="00734A42"/>
    <w:rsid w:val="00734CE1"/>
    <w:rsid w:val="00735542"/>
    <w:rsid w:val="00735CD1"/>
    <w:rsid w:val="00736054"/>
    <w:rsid w:val="0073683D"/>
    <w:rsid w:val="00736B07"/>
    <w:rsid w:val="00737925"/>
    <w:rsid w:val="00737B58"/>
    <w:rsid w:val="00737E97"/>
    <w:rsid w:val="00740A91"/>
    <w:rsid w:val="00740B17"/>
    <w:rsid w:val="0074142A"/>
    <w:rsid w:val="00741B4A"/>
    <w:rsid w:val="00741E45"/>
    <w:rsid w:val="00742863"/>
    <w:rsid w:val="0074297C"/>
    <w:rsid w:val="00742F7C"/>
    <w:rsid w:val="007437F9"/>
    <w:rsid w:val="00744A13"/>
    <w:rsid w:val="0074566B"/>
    <w:rsid w:val="00746274"/>
    <w:rsid w:val="00746DB8"/>
    <w:rsid w:val="00746EC1"/>
    <w:rsid w:val="00746FF4"/>
    <w:rsid w:val="007473B7"/>
    <w:rsid w:val="00747B9F"/>
    <w:rsid w:val="007505EC"/>
    <w:rsid w:val="0075129D"/>
    <w:rsid w:val="00751781"/>
    <w:rsid w:val="00751E13"/>
    <w:rsid w:val="007532FF"/>
    <w:rsid w:val="007535CC"/>
    <w:rsid w:val="0075460C"/>
    <w:rsid w:val="007551D7"/>
    <w:rsid w:val="00756C50"/>
    <w:rsid w:val="00756D6A"/>
    <w:rsid w:val="0075748D"/>
    <w:rsid w:val="00757DFB"/>
    <w:rsid w:val="00757EE8"/>
    <w:rsid w:val="00761184"/>
    <w:rsid w:val="007613ED"/>
    <w:rsid w:val="007614D0"/>
    <w:rsid w:val="0076173A"/>
    <w:rsid w:val="00761A8B"/>
    <w:rsid w:val="00761E64"/>
    <w:rsid w:val="00762019"/>
    <w:rsid w:val="007626AE"/>
    <w:rsid w:val="007632CA"/>
    <w:rsid w:val="00763C25"/>
    <w:rsid w:val="007649E3"/>
    <w:rsid w:val="00764CC4"/>
    <w:rsid w:val="00764D0E"/>
    <w:rsid w:val="00765529"/>
    <w:rsid w:val="00765D47"/>
    <w:rsid w:val="00766181"/>
    <w:rsid w:val="00766450"/>
    <w:rsid w:val="00766786"/>
    <w:rsid w:val="00766AA0"/>
    <w:rsid w:val="00766DA9"/>
    <w:rsid w:val="007671DD"/>
    <w:rsid w:val="00767216"/>
    <w:rsid w:val="0076728D"/>
    <w:rsid w:val="007672A2"/>
    <w:rsid w:val="00770D68"/>
    <w:rsid w:val="00771C77"/>
    <w:rsid w:val="00771D8E"/>
    <w:rsid w:val="00771EF4"/>
    <w:rsid w:val="00772563"/>
    <w:rsid w:val="00772B00"/>
    <w:rsid w:val="00772EEB"/>
    <w:rsid w:val="00773DC5"/>
    <w:rsid w:val="00775232"/>
    <w:rsid w:val="00775521"/>
    <w:rsid w:val="0077558A"/>
    <w:rsid w:val="00776930"/>
    <w:rsid w:val="00777466"/>
    <w:rsid w:val="007778A3"/>
    <w:rsid w:val="00780081"/>
    <w:rsid w:val="00781AA4"/>
    <w:rsid w:val="00781CF5"/>
    <w:rsid w:val="00782968"/>
    <w:rsid w:val="00783B28"/>
    <w:rsid w:val="00783C59"/>
    <w:rsid w:val="00784621"/>
    <w:rsid w:val="007855B9"/>
    <w:rsid w:val="00785AB3"/>
    <w:rsid w:val="00785EF3"/>
    <w:rsid w:val="007872B5"/>
    <w:rsid w:val="007906EE"/>
    <w:rsid w:val="0079099B"/>
    <w:rsid w:val="00791697"/>
    <w:rsid w:val="00792193"/>
    <w:rsid w:val="007926CD"/>
    <w:rsid w:val="00794221"/>
    <w:rsid w:val="00794A05"/>
    <w:rsid w:val="00794B43"/>
    <w:rsid w:val="00794DF8"/>
    <w:rsid w:val="0079513B"/>
    <w:rsid w:val="00795282"/>
    <w:rsid w:val="00796454"/>
    <w:rsid w:val="00796CBE"/>
    <w:rsid w:val="00796D38"/>
    <w:rsid w:val="00796EB4"/>
    <w:rsid w:val="0079701E"/>
    <w:rsid w:val="007973FC"/>
    <w:rsid w:val="007A0864"/>
    <w:rsid w:val="007A0DF1"/>
    <w:rsid w:val="007A11F0"/>
    <w:rsid w:val="007A1407"/>
    <w:rsid w:val="007A16C9"/>
    <w:rsid w:val="007A25F8"/>
    <w:rsid w:val="007A2F2B"/>
    <w:rsid w:val="007A3292"/>
    <w:rsid w:val="007A53F9"/>
    <w:rsid w:val="007A58DC"/>
    <w:rsid w:val="007A5F3D"/>
    <w:rsid w:val="007A656D"/>
    <w:rsid w:val="007A701B"/>
    <w:rsid w:val="007A789A"/>
    <w:rsid w:val="007A7C7B"/>
    <w:rsid w:val="007A7D6F"/>
    <w:rsid w:val="007B0335"/>
    <w:rsid w:val="007B087F"/>
    <w:rsid w:val="007B09BA"/>
    <w:rsid w:val="007B0FFB"/>
    <w:rsid w:val="007B15D3"/>
    <w:rsid w:val="007B1AC6"/>
    <w:rsid w:val="007B2B07"/>
    <w:rsid w:val="007B2DE2"/>
    <w:rsid w:val="007B32AC"/>
    <w:rsid w:val="007B3997"/>
    <w:rsid w:val="007B3D92"/>
    <w:rsid w:val="007B4A67"/>
    <w:rsid w:val="007B5BC6"/>
    <w:rsid w:val="007B6505"/>
    <w:rsid w:val="007B69EC"/>
    <w:rsid w:val="007B74FB"/>
    <w:rsid w:val="007B76B5"/>
    <w:rsid w:val="007C055B"/>
    <w:rsid w:val="007C0CE6"/>
    <w:rsid w:val="007C0F5E"/>
    <w:rsid w:val="007C252F"/>
    <w:rsid w:val="007C2D77"/>
    <w:rsid w:val="007C41C7"/>
    <w:rsid w:val="007C45FF"/>
    <w:rsid w:val="007C4B32"/>
    <w:rsid w:val="007C4B89"/>
    <w:rsid w:val="007C4C29"/>
    <w:rsid w:val="007C52A0"/>
    <w:rsid w:val="007C548C"/>
    <w:rsid w:val="007C673E"/>
    <w:rsid w:val="007C7BB9"/>
    <w:rsid w:val="007D020C"/>
    <w:rsid w:val="007D05BA"/>
    <w:rsid w:val="007D091A"/>
    <w:rsid w:val="007D0CC0"/>
    <w:rsid w:val="007D111B"/>
    <w:rsid w:val="007D1B21"/>
    <w:rsid w:val="007D2539"/>
    <w:rsid w:val="007D39BA"/>
    <w:rsid w:val="007D41EE"/>
    <w:rsid w:val="007D437C"/>
    <w:rsid w:val="007D4BA9"/>
    <w:rsid w:val="007D4C8F"/>
    <w:rsid w:val="007D5399"/>
    <w:rsid w:val="007D5CAF"/>
    <w:rsid w:val="007D667C"/>
    <w:rsid w:val="007D69DB"/>
    <w:rsid w:val="007D7D21"/>
    <w:rsid w:val="007D7E53"/>
    <w:rsid w:val="007E1871"/>
    <w:rsid w:val="007E19C3"/>
    <w:rsid w:val="007E1FEC"/>
    <w:rsid w:val="007E2007"/>
    <w:rsid w:val="007E259D"/>
    <w:rsid w:val="007E3185"/>
    <w:rsid w:val="007E3805"/>
    <w:rsid w:val="007E7491"/>
    <w:rsid w:val="007F1A40"/>
    <w:rsid w:val="007F1A69"/>
    <w:rsid w:val="007F21B6"/>
    <w:rsid w:val="007F28FA"/>
    <w:rsid w:val="007F2C91"/>
    <w:rsid w:val="007F34E3"/>
    <w:rsid w:val="007F3759"/>
    <w:rsid w:val="007F396A"/>
    <w:rsid w:val="007F3B1A"/>
    <w:rsid w:val="007F3D1C"/>
    <w:rsid w:val="007F3E05"/>
    <w:rsid w:val="007F3FDA"/>
    <w:rsid w:val="007F476B"/>
    <w:rsid w:val="007F4C77"/>
    <w:rsid w:val="007F52C7"/>
    <w:rsid w:val="007F5A10"/>
    <w:rsid w:val="007F5FDB"/>
    <w:rsid w:val="007F6205"/>
    <w:rsid w:val="007F6DC7"/>
    <w:rsid w:val="007F717C"/>
    <w:rsid w:val="007F7342"/>
    <w:rsid w:val="007F75C6"/>
    <w:rsid w:val="007F794E"/>
    <w:rsid w:val="007F7A14"/>
    <w:rsid w:val="00800618"/>
    <w:rsid w:val="00801B56"/>
    <w:rsid w:val="0080267C"/>
    <w:rsid w:val="008027D3"/>
    <w:rsid w:val="008028F0"/>
    <w:rsid w:val="0080293D"/>
    <w:rsid w:val="00802F56"/>
    <w:rsid w:val="00803A59"/>
    <w:rsid w:val="00803FFB"/>
    <w:rsid w:val="008054EF"/>
    <w:rsid w:val="00805C90"/>
    <w:rsid w:val="008060F0"/>
    <w:rsid w:val="00806156"/>
    <w:rsid w:val="008065FC"/>
    <w:rsid w:val="0080726D"/>
    <w:rsid w:val="008073BD"/>
    <w:rsid w:val="00807D53"/>
    <w:rsid w:val="00810EF5"/>
    <w:rsid w:val="00810FC7"/>
    <w:rsid w:val="00811289"/>
    <w:rsid w:val="00811A86"/>
    <w:rsid w:val="0081217C"/>
    <w:rsid w:val="00814177"/>
    <w:rsid w:val="008143EA"/>
    <w:rsid w:val="00814BB0"/>
    <w:rsid w:val="00814E77"/>
    <w:rsid w:val="0081500A"/>
    <w:rsid w:val="008155AA"/>
    <w:rsid w:val="00815C95"/>
    <w:rsid w:val="008160F9"/>
    <w:rsid w:val="00816AEB"/>
    <w:rsid w:val="00817197"/>
    <w:rsid w:val="00817560"/>
    <w:rsid w:val="00817CF3"/>
    <w:rsid w:val="0082121A"/>
    <w:rsid w:val="00821249"/>
    <w:rsid w:val="00823803"/>
    <w:rsid w:val="008243DB"/>
    <w:rsid w:val="008249A4"/>
    <w:rsid w:val="00824CDC"/>
    <w:rsid w:val="008254DD"/>
    <w:rsid w:val="008260D5"/>
    <w:rsid w:val="0082749A"/>
    <w:rsid w:val="00827BFE"/>
    <w:rsid w:val="0083020C"/>
    <w:rsid w:val="0083196E"/>
    <w:rsid w:val="00831EAF"/>
    <w:rsid w:val="00832153"/>
    <w:rsid w:val="0083244F"/>
    <w:rsid w:val="00832807"/>
    <w:rsid w:val="008334DA"/>
    <w:rsid w:val="0083368A"/>
    <w:rsid w:val="00835759"/>
    <w:rsid w:val="008359DF"/>
    <w:rsid w:val="00835EA9"/>
    <w:rsid w:val="00835F72"/>
    <w:rsid w:val="0083621D"/>
    <w:rsid w:val="008362F1"/>
    <w:rsid w:val="00836CAD"/>
    <w:rsid w:val="0084060C"/>
    <w:rsid w:val="0084062A"/>
    <w:rsid w:val="008439C9"/>
    <w:rsid w:val="00845FA8"/>
    <w:rsid w:val="008472F2"/>
    <w:rsid w:val="008473C8"/>
    <w:rsid w:val="00847452"/>
    <w:rsid w:val="008479A4"/>
    <w:rsid w:val="00847D37"/>
    <w:rsid w:val="008505E4"/>
    <w:rsid w:val="00852258"/>
    <w:rsid w:val="0085226F"/>
    <w:rsid w:val="008526A1"/>
    <w:rsid w:val="00853DED"/>
    <w:rsid w:val="008547E5"/>
    <w:rsid w:val="0085481A"/>
    <w:rsid w:val="00855427"/>
    <w:rsid w:val="00855D2F"/>
    <w:rsid w:val="00856541"/>
    <w:rsid w:val="00856A72"/>
    <w:rsid w:val="00856C8E"/>
    <w:rsid w:val="0086020D"/>
    <w:rsid w:val="00860AE1"/>
    <w:rsid w:val="008615F8"/>
    <w:rsid w:val="008616FE"/>
    <w:rsid w:val="00861E9E"/>
    <w:rsid w:val="00862378"/>
    <w:rsid w:val="0086298B"/>
    <w:rsid w:val="00862DBD"/>
    <w:rsid w:val="00863CD5"/>
    <w:rsid w:val="00864B0F"/>
    <w:rsid w:val="00865144"/>
    <w:rsid w:val="0086547A"/>
    <w:rsid w:val="00865668"/>
    <w:rsid w:val="008656EE"/>
    <w:rsid w:val="0086624D"/>
    <w:rsid w:val="00866CA7"/>
    <w:rsid w:val="00866EE8"/>
    <w:rsid w:val="008672D9"/>
    <w:rsid w:val="00867C0A"/>
    <w:rsid w:val="00867C98"/>
    <w:rsid w:val="008708AF"/>
    <w:rsid w:val="00870D0F"/>
    <w:rsid w:val="00870F98"/>
    <w:rsid w:val="008719E7"/>
    <w:rsid w:val="00873413"/>
    <w:rsid w:val="008736BC"/>
    <w:rsid w:val="008737DC"/>
    <w:rsid w:val="008738B7"/>
    <w:rsid w:val="00873F07"/>
    <w:rsid w:val="0087462D"/>
    <w:rsid w:val="00874A37"/>
    <w:rsid w:val="008756CB"/>
    <w:rsid w:val="00876342"/>
    <w:rsid w:val="008764B2"/>
    <w:rsid w:val="00876943"/>
    <w:rsid w:val="008804D1"/>
    <w:rsid w:val="008811A3"/>
    <w:rsid w:val="0088135C"/>
    <w:rsid w:val="008814B5"/>
    <w:rsid w:val="00881FBD"/>
    <w:rsid w:val="008838BF"/>
    <w:rsid w:val="00884842"/>
    <w:rsid w:val="00884CD7"/>
    <w:rsid w:val="0088501C"/>
    <w:rsid w:val="00885AC2"/>
    <w:rsid w:val="008865C1"/>
    <w:rsid w:val="008876C4"/>
    <w:rsid w:val="008904C0"/>
    <w:rsid w:val="00891512"/>
    <w:rsid w:val="00891A43"/>
    <w:rsid w:val="00894277"/>
    <w:rsid w:val="00894C1D"/>
    <w:rsid w:val="00894E31"/>
    <w:rsid w:val="008950C9"/>
    <w:rsid w:val="008950E6"/>
    <w:rsid w:val="0089550B"/>
    <w:rsid w:val="00896295"/>
    <w:rsid w:val="008A09D6"/>
    <w:rsid w:val="008A1DAA"/>
    <w:rsid w:val="008A2477"/>
    <w:rsid w:val="008A29AB"/>
    <w:rsid w:val="008A30C3"/>
    <w:rsid w:val="008A3CDD"/>
    <w:rsid w:val="008A3CE5"/>
    <w:rsid w:val="008A409C"/>
    <w:rsid w:val="008A4B89"/>
    <w:rsid w:val="008A6010"/>
    <w:rsid w:val="008A617D"/>
    <w:rsid w:val="008A6B72"/>
    <w:rsid w:val="008A75BA"/>
    <w:rsid w:val="008A7A74"/>
    <w:rsid w:val="008A7D6F"/>
    <w:rsid w:val="008B00BB"/>
    <w:rsid w:val="008B00C1"/>
    <w:rsid w:val="008B1082"/>
    <w:rsid w:val="008B2510"/>
    <w:rsid w:val="008B4109"/>
    <w:rsid w:val="008B4234"/>
    <w:rsid w:val="008B7758"/>
    <w:rsid w:val="008B77FB"/>
    <w:rsid w:val="008B7ED9"/>
    <w:rsid w:val="008C0905"/>
    <w:rsid w:val="008C1CA2"/>
    <w:rsid w:val="008C22F7"/>
    <w:rsid w:val="008C2E1E"/>
    <w:rsid w:val="008C39D0"/>
    <w:rsid w:val="008C39E3"/>
    <w:rsid w:val="008C3B94"/>
    <w:rsid w:val="008C3DCB"/>
    <w:rsid w:val="008C469C"/>
    <w:rsid w:val="008C49B8"/>
    <w:rsid w:val="008C62C5"/>
    <w:rsid w:val="008C7030"/>
    <w:rsid w:val="008C76A9"/>
    <w:rsid w:val="008C7A26"/>
    <w:rsid w:val="008D01FD"/>
    <w:rsid w:val="008D0B05"/>
    <w:rsid w:val="008D1658"/>
    <w:rsid w:val="008D235B"/>
    <w:rsid w:val="008D2805"/>
    <w:rsid w:val="008D3A4C"/>
    <w:rsid w:val="008D4391"/>
    <w:rsid w:val="008D43FE"/>
    <w:rsid w:val="008D5C89"/>
    <w:rsid w:val="008D5FF1"/>
    <w:rsid w:val="008D7A4A"/>
    <w:rsid w:val="008D7BDF"/>
    <w:rsid w:val="008E0AB9"/>
    <w:rsid w:val="008E138A"/>
    <w:rsid w:val="008E19B4"/>
    <w:rsid w:val="008E1D82"/>
    <w:rsid w:val="008E1E77"/>
    <w:rsid w:val="008E238A"/>
    <w:rsid w:val="008E2BBC"/>
    <w:rsid w:val="008E3684"/>
    <w:rsid w:val="008E3F53"/>
    <w:rsid w:val="008E4D54"/>
    <w:rsid w:val="008E583C"/>
    <w:rsid w:val="008E5B13"/>
    <w:rsid w:val="008E637A"/>
    <w:rsid w:val="008E705C"/>
    <w:rsid w:val="008E7253"/>
    <w:rsid w:val="008E7871"/>
    <w:rsid w:val="008F008D"/>
    <w:rsid w:val="008F0693"/>
    <w:rsid w:val="008F0BE3"/>
    <w:rsid w:val="008F0FC5"/>
    <w:rsid w:val="008F2081"/>
    <w:rsid w:val="008F3E80"/>
    <w:rsid w:val="008F461A"/>
    <w:rsid w:val="008F58C3"/>
    <w:rsid w:val="008F623E"/>
    <w:rsid w:val="008F6306"/>
    <w:rsid w:val="00900142"/>
    <w:rsid w:val="009005CC"/>
    <w:rsid w:val="009014D3"/>
    <w:rsid w:val="009027FF"/>
    <w:rsid w:val="00902D20"/>
    <w:rsid w:val="0090355C"/>
    <w:rsid w:val="00903914"/>
    <w:rsid w:val="00904656"/>
    <w:rsid w:val="0090473D"/>
    <w:rsid w:val="009049CB"/>
    <w:rsid w:val="00904FE5"/>
    <w:rsid w:val="0090687F"/>
    <w:rsid w:val="00907015"/>
    <w:rsid w:val="009074E5"/>
    <w:rsid w:val="009075E8"/>
    <w:rsid w:val="009078E2"/>
    <w:rsid w:val="00907D95"/>
    <w:rsid w:val="009121F7"/>
    <w:rsid w:val="00912B53"/>
    <w:rsid w:val="009134CD"/>
    <w:rsid w:val="00913614"/>
    <w:rsid w:val="009139DE"/>
    <w:rsid w:val="009144E2"/>
    <w:rsid w:val="00914673"/>
    <w:rsid w:val="00914C05"/>
    <w:rsid w:val="00914D72"/>
    <w:rsid w:val="00914E43"/>
    <w:rsid w:val="00915345"/>
    <w:rsid w:val="009154CA"/>
    <w:rsid w:val="009155C5"/>
    <w:rsid w:val="009156A5"/>
    <w:rsid w:val="009168B5"/>
    <w:rsid w:val="0091767A"/>
    <w:rsid w:val="00920334"/>
    <w:rsid w:val="009210E2"/>
    <w:rsid w:val="00921F06"/>
    <w:rsid w:val="00922C6B"/>
    <w:rsid w:val="00923123"/>
    <w:rsid w:val="00925B2A"/>
    <w:rsid w:val="00925E11"/>
    <w:rsid w:val="0092718C"/>
    <w:rsid w:val="00927D8E"/>
    <w:rsid w:val="00927F71"/>
    <w:rsid w:val="009309C4"/>
    <w:rsid w:val="00930EF4"/>
    <w:rsid w:val="0093320E"/>
    <w:rsid w:val="00933B44"/>
    <w:rsid w:val="00933B63"/>
    <w:rsid w:val="00933FB4"/>
    <w:rsid w:val="00934D52"/>
    <w:rsid w:val="009351B5"/>
    <w:rsid w:val="0093561A"/>
    <w:rsid w:val="0093582E"/>
    <w:rsid w:val="009361D2"/>
    <w:rsid w:val="00936AA6"/>
    <w:rsid w:val="009373B9"/>
    <w:rsid w:val="0094019A"/>
    <w:rsid w:val="00940665"/>
    <w:rsid w:val="00940B83"/>
    <w:rsid w:val="009417E5"/>
    <w:rsid w:val="009421BF"/>
    <w:rsid w:val="009432B7"/>
    <w:rsid w:val="00943EC4"/>
    <w:rsid w:val="0094431C"/>
    <w:rsid w:val="00944557"/>
    <w:rsid w:val="009450BC"/>
    <w:rsid w:val="0094519A"/>
    <w:rsid w:val="00945694"/>
    <w:rsid w:val="00945B16"/>
    <w:rsid w:val="00945FC8"/>
    <w:rsid w:val="009469DF"/>
    <w:rsid w:val="00946F44"/>
    <w:rsid w:val="0094749D"/>
    <w:rsid w:val="0094776A"/>
    <w:rsid w:val="00950209"/>
    <w:rsid w:val="00950289"/>
    <w:rsid w:val="009509CC"/>
    <w:rsid w:val="0095276E"/>
    <w:rsid w:val="00952B2B"/>
    <w:rsid w:val="00953BAC"/>
    <w:rsid w:val="00953CF3"/>
    <w:rsid w:val="00953F80"/>
    <w:rsid w:val="00954B23"/>
    <w:rsid w:val="00955098"/>
    <w:rsid w:val="00955178"/>
    <w:rsid w:val="0095624E"/>
    <w:rsid w:val="00960842"/>
    <w:rsid w:val="00960D49"/>
    <w:rsid w:val="00961D20"/>
    <w:rsid w:val="00962A01"/>
    <w:rsid w:val="00962E14"/>
    <w:rsid w:val="00963A1D"/>
    <w:rsid w:val="00964CC7"/>
    <w:rsid w:val="00966933"/>
    <w:rsid w:val="00966C0E"/>
    <w:rsid w:val="00966F20"/>
    <w:rsid w:val="00967269"/>
    <w:rsid w:val="00967915"/>
    <w:rsid w:val="00967975"/>
    <w:rsid w:val="00967AF1"/>
    <w:rsid w:val="00967E41"/>
    <w:rsid w:val="00967FC9"/>
    <w:rsid w:val="00970474"/>
    <w:rsid w:val="00971046"/>
    <w:rsid w:val="009719EB"/>
    <w:rsid w:val="009727B9"/>
    <w:rsid w:val="00972ACB"/>
    <w:rsid w:val="00972B28"/>
    <w:rsid w:val="009733A0"/>
    <w:rsid w:val="009733A4"/>
    <w:rsid w:val="0097373B"/>
    <w:rsid w:val="00973B20"/>
    <w:rsid w:val="0097474F"/>
    <w:rsid w:val="009750D9"/>
    <w:rsid w:val="009752B3"/>
    <w:rsid w:val="009752B7"/>
    <w:rsid w:val="009769A0"/>
    <w:rsid w:val="00976B26"/>
    <w:rsid w:val="00976D50"/>
    <w:rsid w:val="00976E46"/>
    <w:rsid w:val="0097758B"/>
    <w:rsid w:val="009778C3"/>
    <w:rsid w:val="009804D7"/>
    <w:rsid w:val="0098210D"/>
    <w:rsid w:val="009826CA"/>
    <w:rsid w:val="009837A7"/>
    <w:rsid w:val="00983958"/>
    <w:rsid w:val="00983A96"/>
    <w:rsid w:val="0098475F"/>
    <w:rsid w:val="00986B7C"/>
    <w:rsid w:val="009872E3"/>
    <w:rsid w:val="00987A4E"/>
    <w:rsid w:val="0099098F"/>
    <w:rsid w:val="0099101B"/>
    <w:rsid w:val="00991505"/>
    <w:rsid w:val="00991C11"/>
    <w:rsid w:val="00991D8C"/>
    <w:rsid w:val="009926A8"/>
    <w:rsid w:val="00992D83"/>
    <w:rsid w:val="00992FAF"/>
    <w:rsid w:val="00995C5F"/>
    <w:rsid w:val="00995C84"/>
    <w:rsid w:val="00996CBE"/>
    <w:rsid w:val="009972A7"/>
    <w:rsid w:val="009979BB"/>
    <w:rsid w:val="00997A59"/>
    <w:rsid w:val="009A0C28"/>
    <w:rsid w:val="009A1CAA"/>
    <w:rsid w:val="009A1DF2"/>
    <w:rsid w:val="009A25CA"/>
    <w:rsid w:val="009A32DE"/>
    <w:rsid w:val="009A3E2A"/>
    <w:rsid w:val="009A5003"/>
    <w:rsid w:val="009A5A0F"/>
    <w:rsid w:val="009A632D"/>
    <w:rsid w:val="009B017C"/>
    <w:rsid w:val="009B0198"/>
    <w:rsid w:val="009B0609"/>
    <w:rsid w:val="009B0A84"/>
    <w:rsid w:val="009B1E77"/>
    <w:rsid w:val="009B276C"/>
    <w:rsid w:val="009B3711"/>
    <w:rsid w:val="009B41DD"/>
    <w:rsid w:val="009B440A"/>
    <w:rsid w:val="009B4E4D"/>
    <w:rsid w:val="009B5935"/>
    <w:rsid w:val="009B60BF"/>
    <w:rsid w:val="009B6197"/>
    <w:rsid w:val="009B6467"/>
    <w:rsid w:val="009B6E48"/>
    <w:rsid w:val="009B6F29"/>
    <w:rsid w:val="009C00D8"/>
    <w:rsid w:val="009C01B1"/>
    <w:rsid w:val="009C08DB"/>
    <w:rsid w:val="009C1EA0"/>
    <w:rsid w:val="009C23E4"/>
    <w:rsid w:val="009C2714"/>
    <w:rsid w:val="009C28B0"/>
    <w:rsid w:val="009C28ED"/>
    <w:rsid w:val="009C2CE8"/>
    <w:rsid w:val="009C2F2B"/>
    <w:rsid w:val="009C5869"/>
    <w:rsid w:val="009C6E3B"/>
    <w:rsid w:val="009C76E7"/>
    <w:rsid w:val="009D00C5"/>
    <w:rsid w:val="009D132E"/>
    <w:rsid w:val="009D164F"/>
    <w:rsid w:val="009D1925"/>
    <w:rsid w:val="009D289E"/>
    <w:rsid w:val="009D3BA6"/>
    <w:rsid w:val="009D4603"/>
    <w:rsid w:val="009D4B51"/>
    <w:rsid w:val="009D5504"/>
    <w:rsid w:val="009D5623"/>
    <w:rsid w:val="009D5A3D"/>
    <w:rsid w:val="009D5C68"/>
    <w:rsid w:val="009D6AD1"/>
    <w:rsid w:val="009D7332"/>
    <w:rsid w:val="009E1A33"/>
    <w:rsid w:val="009E1F45"/>
    <w:rsid w:val="009E2603"/>
    <w:rsid w:val="009E2E8C"/>
    <w:rsid w:val="009E316F"/>
    <w:rsid w:val="009E34B8"/>
    <w:rsid w:val="009E3590"/>
    <w:rsid w:val="009E4188"/>
    <w:rsid w:val="009E4807"/>
    <w:rsid w:val="009E4AE3"/>
    <w:rsid w:val="009E5B82"/>
    <w:rsid w:val="009E77DC"/>
    <w:rsid w:val="009F0DBC"/>
    <w:rsid w:val="009F1072"/>
    <w:rsid w:val="009F114F"/>
    <w:rsid w:val="009F1303"/>
    <w:rsid w:val="009F1E63"/>
    <w:rsid w:val="009F2373"/>
    <w:rsid w:val="009F2D1A"/>
    <w:rsid w:val="009F2F4E"/>
    <w:rsid w:val="009F3FB7"/>
    <w:rsid w:val="009F40D2"/>
    <w:rsid w:val="009F62FD"/>
    <w:rsid w:val="009F6DB8"/>
    <w:rsid w:val="009F75C5"/>
    <w:rsid w:val="009F79A4"/>
    <w:rsid w:val="009F7DE4"/>
    <w:rsid w:val="00A00BD0"/>
    <w:rsid w:val="00A00DA1"/>
    <w:rsid w:val="00A01260"/>
    <w:rsid w:val="00A0182B"/>
    <w:rsid w:val="00A02033"/>
    <w:rsid w:val="00A020DC"/>
    <w:rsid w:val="00A03B10"/>
    <w:rsid w:val="00A0616F"/>
    <w:rsid w:val="00A0694A"/>
    <w:rsid w:val="00A069C9"/>
    <w:rsid w:val="00A0745D"/>
    <w:rsid w:val="00A07722"/>
    <w:rsid w:val="00A07834"/>
    <w:rsid w:val="00A07EE8"/>
    <w:rsid w:val="00A10DA8"/>
    <w:rsid w:val="00A11517"/>
    <w:rsid w:val="00A11CE6"/>
    <w:rsid w:val="00A147F3"/>
    <w:rsid w:val="00A14EBE"/>
    <w:rsid w:val="00A14ECF"/>
    <w:rsid w:val="00A1566F"/>
    <w:rsid w:val="00A158C4"/>
    <w:rsid w:val="00A159C0"/>
    <w:rsid w:val="00A1667A"/>
    <w:rsid w:val="00A20C39"/>
    <w:rsid w:val="00A20C99"/>
    <w:rsid w:val="00A20ECA"/>
    <w:rsid w:val="00A21165"/>
    <w:rsid w:val="00A21203"/>
    <w:rsid w:val="00A21279"/>
    <w:rsid w:val="00A21B89"/>
    <w:rsid w:val="00A21F76"/>
    <w:rsid w:val="00A2234E"/>
    <w:rsid w:val="00A2236F"/>
    <w:rsid w:val="00A230A1"/>
    <w:rsid w:val="00A23B5A"/>
    <w:rsid w:val="00A23ED5"/>
    <w:rsid w:val="00A241F6"/>
    <w:rsid w:val="00A24FB9"/>
    <w:rsid w:val="00A2609F"/>
    <w:rsid w:val="00A26930"/>
    <w:rsid w:val="00A30E1B"/>
    <w:rsid w:val="00A31A9E"/>
    <w:rsid w:val="00A32782"/>
    <w:rsid w:val="00A32E5B"/>
    <w:rsid w:val="00A33FEB"/>
    <w:rsid w:val="00A35FBD"/>
    <w:rsid w:val="00A377B0"/>
    <w:rsid w:val="00A4107D"/>
    <w:rsid w:val="00A41D65"/>
    <w:rsid w:val="00A42390"/>
    <w:rsid w:val="00A43BC2"/>
    <w:rsid w:val="00A4428B"/>
    <w:rsid w:val="00A44D24"/>
    <w:rsid w:val="00A452A3"/>
    <w:rsid w:val="00A452EC"/>
    <w:rsid w:val="00A45B69"/>
    <w:rsid w:val="00A4607D"/>
    <w:rsid w:val="00A46A9D"/>
    <w:rsid w:val="00A46CBC"/>
    <w:rsid w:val="00A4713F"/>
    <w:rsid w:val="00A47728"/>
    <w:rsid w:val="00A47925"/>
    <w:rsid w:val="00A479DA"/>
    <w:rsid w:val="00A5010A"/>
    <w:rsid w:val="00A52024"/>
    <w:rsid w:val="00A5376B"/>
    <w:rsid w:val="00A53B4C"/>
    <w:rsid w:val="00A5450B"/>
    <w:rsid w:val="00A5486B"/>
    <w:rsid w:val="00A54D07"/>
    <w:rsid w:val="00A5501A"/>
    <w:rsid w:val="00A55C81"/>
    <w:rsid w:val="00A55E7E"/>
    <w:rsid w:val="00A56321"/>
    <w:rsid w:val="00A56718"/>
    <w:rsid w:val="00A56D47"/>
    <w:rsid w:val="00A60421"/>
    <w:rsid w:val="00A60C8E"/>
    <w:rsid w:val="00A60DBC"/>
    <w:rsid w:val="00A6102A"/>
    <w:rsid w:val="00A613E2"/>
    <w:rsid w:val="00A61C52"/>
    <w:rsid w:val="00A61DE4"/>
    <w:rsid w:val="00A6230A"/>
    <w:rsid w:val="00A627F5"/>
    <w:rsid w:val="00A62BFD"/>
    <w:rsid w:val="00A636E0"/>
    <w:rsid w:val="00A63AF0"/>
    <w:rsid w:val="00A63CED"/>
    <w:rsid w:val="00A643CE"/>
    <w:rsid w:val="00A646A8"/>
    <w:rsid w:val="00A6483D"/>
    <w:rsid w:val="00A64E4C"/>
    <w:rsid w:val="00A6648B"/>
    <w:rsid w:val="00A666FC"/>
    <w:rsid w:val="00A66794"/>
    <w:rsid w:val="00A66C39"/>
    <w:rsid w:val="00A67F25"/>
    <w:rsid w:val="00A716A5"/>
    <w:rsid w:val="00A718B4"/>
    <w:rsid w:val="00A71C81"/>
    <w:rsid w:val="00A72DD1"/>
    <w:rsid w:val="00A73005"/>
    <w:rsid w:val="00A740AE"/>
    <w:rsid w:val="00A74717"/>
    <w:rsid w:val="00A74A99"/>
    <w:rsid w:val="00A74D2A"/>
    <w:rsid w:val="00A74DFD"/>
    <w:rsid w:val="00A770D9"/>
    <w:rsid w:val="00A801CB"/>
    <w:rsid w:val="00A8040B"/>
    <w:rsid w:val="00A807EF"/>
    <w:rsid w:val="00A80F56"/>
    <w:rsid w:val="00A811FA"/>
    <w:rsid w:val="00A81585"/>
    <w:rsid w:val="00A81DC1"/>
    <w:rsid w:val="00A82982"/>
    <w:rsid w:val="00A836E1"/>
    <w:rsid w:val="00A8382B"/>
    <w:rsid w:val="00A84033"/>
    <w:rsid w:val="00A84445"/>
    <w:rsid w:val="00A84E64"/>
    <w:rsid w:val="00A856C6"/>
    <w:rsid w:val="00A8596F"/>
    <w:rsid w:val="00A85EB2"/>
    <w:rsid w:val="00A8612A"/>
    <w:rsid w:val="00A8715B"/>
    <w:rsid w:val="00A8746F"/>
    <w:rsid w:val="00A87E5C"/>
    <w:rsid w:val="00A87F21"/>
    <w:rsid w:val="00A908EE"/>
    <w:rsid w:val="00A91055"/>
    <w:rsid w:val="00A9168B"/>
    <w:rsid w:val="00A91DE5"/>
    <w:rsid w:val="00A9209F"/>
    <w:rsid w:val="00A9294C"/>
    <w:rsid w:val="00A939D5"/>
    <w:rsid w:val="00A93EEA"/>
    <w:rsid w:val="00A943B5"/>
    <w:rsid w:val="00A94763"/>
    <w:rsid w:val="00A94D35"/>
    <w:rsid w:val="00A953E2"/>
    <w:rsid w:val="00A966E6"/>
    <w:rsid w:val="00AA0F3A"/>
    <w:rsid w:val="00AA1468"/>
    <w:rsid w:val="00AA15F7"/>
    <w:rsid w:val="00AA1980"/>
    <w:rsid w:val="00AA2446"/>
    <w:rsid w:val="00AA292B"/>
    <w:rsid w:val="00AA35F8"/>
    <w:rsid w:val="00AA3BDD"/>
    <w:rsid w:val="00AA46F0"/>
    <w:rsid w:val="00AA57B3"/>
    <w:rsid w:val="00AA5F19"/>
    <w:rsid w:val="00AA69F2"/>
    <w:rsid w:val="00AA6C4D"/>
    <w:rsid w:val="00AB1BE4"/>
    <w:rsid w:val="00AB2562"/>
    <w:rsid w:val="00AB2D7A"/>
    <w:rsid w:val="00AB304E"/>
    <w:rsid w:val="00AB3456"/>
    <w:rsid w:val="00AB37C5"/>
    <w:rsid w:val="00AB41C2"/>
    <w:rsid w:val="00AB4208"/>
    <w:rsid w:val="00AB5F02"/>
    <w:rsid w:val="00AB620C"/>
    <w:rsid w:val="00AB6BAA"/>
    <w:rsid w:val="00AB727D"/>
    <w:rsid w:val="00AB73F6"/>
    <w:rsid w:val="00AC08E2"/>
    <w:rsid w:val="00AC0CD3"/>
    <w:rsid w:val="00AC103F"/>
    <w:rsid w:val="00AC1072"/>
    <w:rsid w:val="00AC165B"/>
    <w:rsid w:val="00AC1A39"/>
    <w:rsid w:val="00AC1B0A"/>
    <w:rsid w:val="00AC237E"/>
    <w:rsid w:val="00AC3697"/>
    <w:rsid w:val="00AC3BEA"/>
    <w:rsid w:val="00AC3FF8"/>
    <w:rsid w:val="00AC4546"/>
    <w:rsid w:val="00AC4980"/>
    <w:rsid w:val="00AC4BEF"/>
    <w:rsid w:val="00AC4EA8"/>
    <w:rsid w:val="00AC5307"/>
    <w:rsid w:val="00AC5ABD"/>
    <w:rsid w:val="00AC6138"/>
    <w:rsid w:val="00AC66A7"/>
    <w:rsid w:val="00AC7A40"/>
    <w:rsid w:val="00AD0B90"/>
    <w:rsid w:val="00AD225D"/>
    <w:rsid w:val="00AD22C4"/>
    <w:rsid w:val="00AD2473"/>
    <w:rsid w:val="00AD28FB"/>
    <w:rsid w:val="00AD3423"/>
    <w:rsid w:val="00AD5260"/>
    <w:rsid w:val="00AD57F4"/>
    <w:rsid w:val="00AE00FC"/>
    <w:rsid w:val="00AE030A"/>
    <w:rsid w:val="00AE0840"/>
    <w:rsid w:val="00AE2E69"/>
    <w:rsid w:val="00AE3769"/>
    <w:rsid w:val="00AE3AC1"/>
    <w:rsid w:val="00AE3AF1"/>
    <w:rsid w:val="00AE3D4C"/>
    <w:rsid w:val="00AE3DAB"/>
    <w:rsid w:val="00AE42BA"/>
    <w:rsid w:val="00AE4704"/>
    <w:rsid w:val="00AE5818"/>
    <w:rsid w:val="00AE611E"/>
    <w:rsid w:val="00AE6354"/>
    <w:rsid w:val="00AE6555"/>
    <w:rsid w:val="00AE675E"/>
    <w:rsid w:val="00AE7218"/>
    <w:rsid w:val="00AE76FF"/>
    <w:rsid w:val="00AF0E79"/>
    <w:rsid w:val="00AF17EA"/>
    <w:rsid w:val="00AF24D8"/>
    <w:rsid w:val="00AF2DB3"/>
    <w:rsid w:val="00AF2DBE"/>
    <w:rsid w:val="00AF3817"/>
    <w:rsid w:val="00AF3BCE"/>
    <w:rsid w:val="00AF445D"/>
    <w:rsid w:val="00AF487E"/>
    <w:rsid w:val="00AF4DF1"/>
    <w:rsid w:val="00AF4F7C"/>
    <w:rsid w:val="00AF61DC"/>
    <w:rsid w:val="00AF674E"/>
    <w:rsid w:val="00AF7203"/>
    <w:rsid w:val="00AF7F55"/>
    <w:rsid w:val="00B00340"/>
    <w:rsid w:val="00B0034D"/>
    <w:rsid w:val="00B00D27"/>
    <w:rsid w:val="00B01333"/>
    <w:rsid w:val="00B024B6"/>
    <w:rsid w:val="00B025D7"/>
    <w:rsid w:val="00B02C35"/>
    <w:rsid w:val="00B02FBF"/>
    <w:rsid w:val="00B035B8"/>
    <w:rsid w:val="00B03C30"/>
    <w:rsid w:val="00B05368"/>
    <w:rsid w:val="00B058EE"/>
    <w:rsid w:val="00B06F3E"/>
    <w:rsid w:val="00B07072"/>
    <w:rsid w:val="00B07F13"/>
    <w:rsid w:val="00B10B3B"/>
    <w:rsid w:val="00B11957"/>
    <w:rsid w:val="00B12708"/>
    <w:rsid w:val="00B127D2"/>
    <w:rsid w:val="00B12DA9"/>
    <w:rsid w:val="00B134D9"/>
    <w:rsid w:val="00B14B3F"/>
    <w:rsid w:val="00B15802"/>
    <w:rsid w:val="00B15967"/>
    <w:rsid w:val="00B165D7"/>
    <w:rsid w:val="00B16C41"/>
    <w:rsid w:val="00B16D02"/>
    <w:rsid w:val="00B1713E"/>
    <w:rsid w:val="00B17403"/>
    <w:rsid w:val="00B1767F"/>
    <w:rsid w:val="00B200C4"/>
    <w:rsid w:val="00B2089A"/>
    <w:rsid w:val="00B20CD5"/>
    <w:rsid w:val="00B224CB"/>
    <w:rsid w:val="00B226F3"/>
    <w:rsid w:val="00B23E7B"/>
    <w:rsid w:val="00B24DCD"/>
    <w:rsid w:val="00B25134"/>
    <w:rsid w:val="00B26010"/>
    <w:rsid w:val="00B2641C"/>
    <w:rsid w:val="00B26668"/>
    <w:rsid w:val="00B26C8B"/>
    <w:rsid w:val="00B27210"/>
    <w:rsid w:val="00B2732C"/>
    <w:rsid w:val="00B27A1A"/>
    <w:rsid w:val="00B27C6A"/>
    <w:rsid w:val="00B308C7"/>
    <w:rsid w:val="00B30F14"/>
    <w:rsid w:val="00B31F85"/>
    <w:rsid w:val="00B321B9"/>
    <w:rsid w:val="00B3348A"/>
    <w:rsid w:val="00B34517"/>
    <w:rsid w:val="00B354EF"/>
    <w:rsid w:val="00B366B3"/>
    <w:rsid w:val="00B367D5"/>
    <w:rsid w:val="00B37357"/>
    <w:rsid w:val="00B3745D"/>
    <w:rsid w:val="00B374C1"/>
    <w:rsid w:val="00B3762C"/>
    <w:rsid w:val="00B40298"/>
    <w:rsid w:val="00B405CB"/>
    <w:rsid w:val="00B4073E"/>
    <w:rsid w:val="00B40784"/>
    <w:rsid w:val="00B411CD"/>
    <w:rsid w:val="00B419CE"/>
    <w:rsid w:val="00B41F3D"/>
    <w:rsid w:val="00B4245E"/>
    <w:rsid w:val="00B43626"/>
    <w:rsid w:val="00B44DCF"/>
    <w:rsid w:val="00B4537E"/>
    <w:rsid w:val="00B45C3B"/>
    <w:rsid w:val="00B45E9B"/>
    <w:rsid w:val="00B46A5C"/>
    <w:rsid w:val="00B47437"/>
    <w:rsid w:val="00B47A2B"/>
    <w:rsid w:val="00B5062B"/>
    <w:rsid w:val="00B50BA1"/>
    <w:rsid w:val="00B5109E"/>
    <w:rsid w:val="00B518C7"/>
    <w:rsid w:val="00B5198C"/>
    <w:rsid w:val="00B52894"/>
    <w:rsid w:val="00B52E7A"/>
    <w:rsid w:val="00B547A6"/>
    <w:rsid w:val="00B550B8"/>
    <w:rsid w:val="00B5529F"/>
    <w:rsid w:val="00B55480"/>
    <w:rsid w:val="00B555DD"/>
    <w:rsid w:val="00B556E7"/>
    <w:rsid w:val="00B55F48"/>
    <w:rsid w:val="00B568CB"/>
    <w:rsid w:val="00B573AD"/>
    <w:rsid w:val="00B57971"/>
    <w:rsid w:val="00B57A3A"/>
    <w:rsid w:val="00B57B18"/>
    <w:rsid w:val="00B6114E"/>
    <w:rsid w:val="00B613F7"/>
    <w:rsid w:val="00B62273"/>
    <w:rsid w:val="00B62C04"/>
    <w:rsid w:val="00B6622F"/>
    <w:rsid w:val="00B66315"/>
    <w:rsid w:val="00B6717E"/>
    <w:rsid w:val="00B67AD6"/>
    <w:rsid w:val="00B67BF3"/>
    <w:rsid w:val="00B67E47"/>
    <w:rsid w:val="00B70381"/>
    <w:rsid w:val="00B704EF"/>
    <w:rsid w:val="00B70855"/>
    <w:rsid w:val="00B70BB9"/>
    <w:rsid w:val="00B710BB"/>
    <w:rsid w:val="00B7139D"/>
    <w:rsid w:val="00B7191E"/>
    <w:rsid w:val="00B71B8E"/>
    <w:rsid w:val="00B735FC"/>
    <w:rsid w:val="00B748B2"/>
    <w:rsid w:val="00B7529B"/>
    <w:rsid w:val="00B75748"/>
    <w:rsid w:val="00B75DA9"/>
    <w:rsid w:val="00B75EB5"/>
    <w:rsid w:val="00B76903"/>
    <w:rsid w:val="00B76962"/>
    <w:rsid w:val="00B76C31"/>
    <w:rsid w:val="00B7756F"/>
    <w:rsid w:val="00B80AF6"/>
    <w:rsid w:val="00B80CB8"/>
    <w:rsid w:val="00B80D2D"/>
    <w:rsid w:val="00B80FE2"/>
    <w:rsid w:val="00B82CE6"/>
    <w:rsid w:val="00B83259"/>
    <w:rsid w:val="00B83CB8"/>
    <w:rsid w:val="00B83F5F"/>
    <w:rsid w:val="00B8416F"/>
    <w:rsid w:val="00B84855"/>
    <w:rsid w:val="00B84892"/>
    <w:rsid w:val="00B8502A"/>
    <w:rsid w:val="00B85E4D"/>
    <w:rsid w:val="00B85E97"/>
    <w:rsid w:val="00B85F4D"/>
    <w:rsid w:val="00B860AD"/>
    <w:rsid w:val="00B86206"/>
    <w:rsid w:val="00B8635E"/>
    <w:rsid w:val="00B86C9A"/>
    <w:rsid w:val="00B879B7"/>
    <w:rsid w:val="00B87F2A"/>
    <w:rsid w:val="00B90C86"/>
    <w:rsid w:val="00B91A88"/>
    <w:rsid w:val="00B91D54"/>
    <w:rsid w:val="00B92EE8"/>
    <w:rsid w:val="00B9394C"/>
    <w:rsid w:val="00B94CB3"/>
    <w:rsid w:val="00B95C40"/>
    <w:rsid w:val="00B9790C"/>
    <w:rsid w:val="00B97C4C"/>
    <w:rsid w:val="00B97E95"/>
    <w:rsid w:val="00B97FA6"/>
    <w:rsid w:val="00BA02E6"/>
    <w:rsid w:val="00BA044F"/>
    <w:rsid w:val="00BA077B"/>
    <w:rsid w:val="00BA090F"/>
    <w:rsid w:val="00BA0A60"/>
    <w:rsid w:val="00BA1ADC"/>
    <w:rsid w:val="00BA2411"/>
    <w:rsid w:val="00BA353E"/>
    <w:rsid w:val="00BA4B9F"/>
    <w:rsid w:val="00BA53E5"/>
    <w:rsid w:val="00BA56BE"/>
    <w:rsid w:val="00BA5CE6"/>
    <w:rsid w:val="00BA626B"/>
    <w:rsid w:val="00BA66A3"/>
    <w:rsid w:val="00BA7A81"/>
    <w:rsid w:val="00BA7B58"/>
    <w:rsid w:val="00BA7FAD"/>
    <w:rsid w:val="00BB09BD"/>
    <w:rsid w:val="00BB1521"/>
    <w:rsid w:val="00BB1D20"/>
    <w:rsid w:val="00BB1E4B"/>
    <w:rsid w:val="00BB298C"/>
    <w:rsid w:val="00BB2C0E"/>
    <w:rsid w:val="00BB2F9E"/>
    <w:rsid w:val="00BB38F8"/>
    <w:rsid w:val="00BB52FC"/>
    <w:rsid w:val="00BB689F"/>
    <w:rsid w:val="00BB71BE"/>
    <w:rsid w:val="00BB7FA5"/>
    <w:rsid w:val="00BC0459"/>
    <w:rsid w:val="00BC08EA"/>
    <w:rsid w:val="00BC108B"/>
    <w:rsid w:val="00BC22A4"/>
    <w:rsid w:val="00BC274B"/>
    <w:rsid w:val="00BC2769"/>
    <w:rsid w:val="00BC2AB1"/>
    <w:rsid w:val="00BC2ACD"/>
    <w:rsid w:val="00BC2EA1"/>
    <w:rsid w:val="00BC469D"/>
    <w:rsid w:val="00BC798F"/>
    <w:rsid w:val="00BD12F7"/>
    <w:rsid w:val="00BD136E"/>
    <w:rsid w:val="00BD236A"/>
    <w:rsid w:val="00BD2B58"/>
    <w:rsid w:val="00BD50F1"/>
    <w:rsid w:val="00BD6516"/>
    <w:rsid w:val="00BD6A10"/>
    <w:rsid w:val="00BE02DB"/>
    <w:rsid w:val="00BE030A"/>
    <w:rsid w:val="00BE05ED"/>
    <w:rsid w:val="00BE0838"/>
    <w:rsid w:val="00BE124D"/>
    <w:rsid w:val="00BE2E03"/>
    <w:rsid w:val="00BE2F45"/>
    <w:rsid w:val="00BE3AEC"/>
    <w:rsid w:val="00BE4E34"/>
    <w:rsid w:val="00BE4E59"/>
    <w:rsid w:val="00BE4F6E"/>
    <w:rsid w:val="00BE5E30"/>
    <w:rsid w:val="00BE5F8B"/>
    <w:rsid w:val="00BE6FAE"/>
    <w:rsid w:val="00BE70B3"/>
    <w:rsid w:val="00BF0D2D"/>
    <w:rsid w:val="00BF0EDE"/>
    <w:rsid w:val="00BF0FDC"/>
    <w:rsid w:val="00BF1282"/>
    <w:rsid w:val="00BF13A6"/>
    <w:rsid w:val="00BF35D4"/>
    <w:rsid w:val="00BF3C11"/>
    <w:rsid w:val="00BF3D50"/>
    <w:rsid w:val="00BF3FEE"/>
    <w:rsid w:val="00BF46C8"/>
    <w:rsid w:val="00BF49C5"/>
    <w:rsid w:val="00BF5AFB"/>
    <w:rsid w:val="00BF6AC6"/>
    <w:rsid w:val="00BF6F6D"/>
    <w:rsid w:val="00C006EE"/>
    <w:rsid w:val="00C00740"/>
    <w:rsid w:val="00C01020"/>
    <w:rsid w:val="00C0199F"/>
    <w:rsid w:val="00C02900"/>
    <w:rsid w:val="00C02A9D"/>
    <w:rsid w:val="00C03253"/>
    <w:rsid w:val="00C03532"/>
    <w:rsid w:val="00C0390C"/>
    <w:rsid w:val="00C041A1"/>
    <w:rsid w:val="00C0478D"/>
    <w:rsid w:val="00C04853"/>
    <w:rsid w:val="00C04CFF"/>
    <w:rsid w:val="00C04EC8"/>
    <w:rsid w:val="00C05065"/>
    <w:rsid w:val="00C0541D"/>
    <w:rsid w:val="00C06201"/>
    <w:rsid w:val="00C063C7"/>
    <w:rsid w:val="00C07FBD"/>
    <w:rsid w:val="00C100E1"/>
    <w:rsid w:val="00C101A9"/>
    <w:rsid w:val="00C10753"/>
    <w:rsid w:val="00C10CDC"/>
    <w:rsid w:val="00C114F5"/>
    <w:rsid w:val="00C13855"/>
    <w:rsid w:val="00C13D13"/>
    <w:rsid w:val="00C147B4"/>
    <w:rsid w:val="00C1526C"/>
    <w:rsid w:val="00C15866"/>
    <w:rsid w:val="00C2079C"/>
    <w:rsid w:val="00C21A5A"/>
    <w:rsid w:val="00C23803"/>
    <w:rsid w:val="00C23B5E"/>
    <w:rsid w:val="00C24C69"/>
    <w:rsid w:val="00C2554F"/>
    <w:rsid w:val="00C25E74"/>
    <w:rsid w:val="00C262FC"/>
    <w:rsid w:val="00C2694E"/>
    <w:rsid w:val="00C27D1E"/>
    <w:rsid w:val="00C303E1"/>
    <w:rsid w:val="00C314AC"/>
    <w:rsid w:val="00C34B47"/>
    <w:rsid w:val="00C35129"/>
    <w:rsid w:val="00C36049"/>
    <w:rsid w:val="00C36972"/>
    <w:rsid w:val="00C4127F"/>
    <w:rsid w:val="00C42298"/>
    <w:rsid w:val="00C42D1B"/>
    <w:rsid w:val="00C432FE"/>
    <w:rsid w:val="00C44E43"/>
    <w:rsid w:val="00C45027"/>
    <w:rsid w:val="00C453BA"/>
    <w:rsid w:val="00C45663"/>
    <w:rsid w:val="00C46033"/>
    <w:rsid w:val="00C46105"/>
    <w:rsid w:val="00C461E2"/>
    <w:rsid w:val="00C4658F"/>
    <w:rsid w:val="00C465B7"/>
    <w:rsid w:val="00C47122"/>
    <w:rsid w:val="00C47AFE"/>
    <w:rsid w:val="00C50893"/>
    <w:rsid w:val="00C5110B"/>
    <w:rsid w:val="00C51D4B"/>
    <w:rsid w:val="00C525A7"/>
    <w:rsid w:val="00C53EE8"/>
    <w:rsid w:val="00C555A5"/>
    <w:rsid w:val="00C55A91"/>
    <w:rsid w:val="00C563EF"/>
    <w:rsid w:val="00C5701F"/>
    <w:rsid w:val="00C5726B"/>
    <w:rsid w:val="00C57408"/>
    <w:rsid w:val="00C575E1"/>
    <w:rsid w:val="00C57807"/>
    <w:rsid w:val="00C5796C"/>
    <w:rsid w:val="00C57E5A"/>
    <w:rsid w:val="00C618B8"/>
    <w:rsid w:val="00C61D34"/>
    <w:rsid w:val="00C620F7"/>
    <w:rsid w:val="00C628BB"/>
    <w:rsid w:val="00C635C9"/>
    <w:rsid w:val="00C63824"/>
    <w:rsid w:val="00C64316"/>
    <w:rsid w:val="00C64A6F"/>
    <w:rsid w:val="00C65E9B"/>
    <w:rsid w:val="00C661F2"/>
    <w:rsid w:val="00C6627B"/>
    <w:rsid w:val="00C66855"/>
    <w:rsid w:val="00C6751E"/>
    <w:rsid w:val="00C6768C"/>
    <w:rsid w:val="00C679F5"/>
    <w:rsid w:val="00C70FC5"/>
    <w:rsid w:val="00C7136F"/>
    <w:rsid w:val="00C714E0"/>
    <w:rsid w:val="00C71F4D"/>
    <w:rsid w:val="00C727F8"/>
    <w:rsid w:val="00C73334"/>
    <w:rsid w:val="00C73B77"/>
    <w:rsid w:val="00C752F5"/>
    <w:rsid w:val="00C755B1"/>
    <w:rsid w:val="00C76142"/>
    <w:rsid w:val="00C764F1"/>
    <w:rsid w:val="00C76ADE"/>
    <w:rsid w:val="00C801BE"/>
    <w:rsid w:val="00C80EB0"/>
    <w:rsid w:val="00C8112D"/>
    <w:rsid w:val="00C8197A"/>
    <w:rsid w:val="00C81D0E"/>
    <w:rsid w:val="00C8292B"/>
    <w:rsid w:val="00C82D57"/>
    <w:rsid w:val="00C8328B"/>
    <w:rsid w:val="00C833CB"/>
    <w:rsid w:val="00C84D40"/>
    <w:rsid w:val="00C85054"/>
    <w:rsid w:val="00C858BA"/>
    <w:rsid w:val="00C85BCB"/>
    <w:rsid w:val="00C86F1C"/>
    <w:rsid w:val="00C8722D"/>
    <w:rsid w:val="00C87809"/>
    <w:rsid w:val="00C87AD8"/>
    <w:rsid w:val="00C9028C"/>
    <w:rsid w:val="00C90455"/>
    <w:rsid w:val="00C90EE6"/>
    <w:rsid w:val="00C91725"/>
    <w:rsid w:val="00C91AF9"/>
    <w:rsid w:val="00C925BE"/>
    <w:rsid w:val="00C92EF0"/>
    <w:rsid w:val="00C93714"/>
    <w:rsid w:val="00C93A9A"/>
    <w:rsid w:val="00C94F1A"/>
    <w:rsid w:val="00C95B5E"/>
    <w:rsid w:val="00C96501"/>
    <w:rsid w:val="00CA0355"/>
    <w:rsid w:val="00CA0481"/>
    <w:rsid w:val="00CA0631"/>
    <w:rsid w:val="00CA0D88"/>
    <w:rsid w:val="00CA1771"/>
    <w:rsid w:val="00CA1D88"/>
    <w:rsid w:val="00CA1E9F"/>
    <w:rsid w:val="00CA22EC"/>
    <w:rsid w:val="00CA24E4"/>
    <w:rsid w:val="00CA2CCD"/>
    <w:rsid w:val="00CA2DFB"/>
    <w:rsid w:val="00CA3261"/>
    <w:rsid w:val="00CA32E1"/>
    <w:rsid w:val="00CA345B"/>
    <w:rsid w:val="00CA55BC"/>
    <w:rsid w:val="00CA561B"/>
    <w:rsid w:val="00CA561C"/>
    <w:rsid w:val="00CA58E7"/>
    <w:rsid w:val="00CA5D64"/>
    <w:rsid w:val="00CA6127"/>
    <w:rsid w:val="00CA669D"/>
    <w:rsid w:val="00CA724D"/>
    <w:rsid w:val="00CA7A44"/>
    <w:rsid w:val="00CB0851"/>
    <w:rsid w:val="00CB0BDC"/>
    <w:rsid w:val="00CB0D44"/>
    <w:rsid w:val="00CB10F5"/>
    <w:rsid w:val="00CB3999"/>
    <w:rsid w:val="00CB3C36"/>
    <w:rsid w:val="00CB4CCE"/>
    <w:rsid w:val="00CB4E0A"/>
    <w:rsid w:val="00CB578D"/>
    <w:rsid w:val="00CB5F3F"/>
    <w:rsid w:val="00CB6AA1"/>
    <w:rsid w:val="00CB6D10"/>
    <w:rsid w:val="00CC0B13"/>
    <w:rsid w:val="00CC12E2"/>
    <w:rsid w:val="00CC1E24"/>
    <w:rsid w:val="00CC2404"/>
    <w:rsid w:val="00CC408F"/>
    <w:rsid w:val="00CC4175"/>
    <w:rsid w:val="00CC4A2E"/>
    <w:rsid w:val="00CC4C17"/>
    <w:rsid w:val="00CC57E0"/>
    <w:rsid w:val="00CC5CBB"/>
    <w:rsid w:val="00CC5DCF"/>
    <w:rsid w:val="00CC6CB9"/>
    <w:rsid w:val="00CC6D14"/>
    <w:rsid w:val="00CC7515"/>
    <w:rsid w:val="00CC7918"/>
    <w:rsid w:val="00CC7FFD"/>
    <w:rsid w:val="00CD03C1"/>
    <w:rsid w:val="00CD05DB"/>
    <w:rsid w:val="00CD1E3A"/>
    <w:rsid w:val="00CD1F86"/>
    <w:rsid w:val="00CD2904"/>
    <w:rsid w:val="00CD45DC"/>
    <w:rsid w:val="00CD4A91"/>
    <w:rsid w:val="00CD6863"/>
    <w:rsid w:val="00CD7394"/>
    <w:rsid w:val="00CD7B59"/>
    <w:rsid w:val="00CD7CE3"/>
    <w:rsid w:val="00CE01FD"/>
    <w:rsid w:val="00CE0C72"/>
    <w:rsid w:val="00CE106F"/>
    <w:rsid w:val="00CE363B"/>
    <w:rsid w:val="00CE3EDE"/>
    <w:rsid w:val="00CE49AB"/>
    <w:rsid w:val="00CE4AC7"/>
    <w:rsid w:val="00CE4BCD"/>
    <w:rsid w:val="00CE4D0D"/>
    <w:rsid w:val="00CE4DDA"/>
    <w:rsid w:val="00CE5A5A"/>
    <w:rsid w:val="00CE6EFB"/>
    <w:rsid w:val="00CE776C"/>
    <w:rsid w:val="00CF0533"/>
    <w:rsid w:val="00CF0615"/>
    <w:rsid w:val="00CF0873"/>
    <w:rsid w:val="00CF183A"/>
    <w:rsid w:val="00CF1CD9"/>
    <w:rsid w:val="00CF27D3"/>
    <w:rsid w:val="00CF34EA"/>
    <w:rsid w:val="00CF49A9"/>
    <w:rsid w:val="00CF5123"/>
    <w:rsid w:val="00CF54F0"/>
    <w:rsid w:val="00CF56DF"/>
    <w:rsid w:val="00CF587C"/>
    <w:rsid w:val="00CF5AFA"/>
    <w:rsid w:val="00CF64ED"/>
    <w:rsid w:val="00CF7786"/>
    <w:rsid w:val="00CF7BB8"/>
    <w:rsid w:val="00CF7CF7"/>
    <w:rsid w:val="00CF7F12"/>
    <w:rsid w:val="00CF7F79"/>
    <w:rsid w:val="00D011C2"/>
    <w:rsid w:val="00D01468"/>
    <w:rsid w:val="00D01A18"/>
    <w:rsid w:val="00D01F7C"/>
    <w:rsid w:val="00D029FC"/>
    <w:rsid w:val="00D034E2"/>
    <w:rsid w:val="00D03641"/>
    <w:rsid w:val="00D0384F"/>
    <w:rsid w:val="00D04986"/>
    <w:rsid w:val="00D04BE4"/>
    <w:rsid w:val="00D04DA4"/>
    <w:rsid w:val="00D0679D"/>
    <w:rsid w:val="00D0744E"/>
    <w:rsid w:val="00D07B25"/>
    <w:rsid w:val="00D10F31"/>
    <w:rsid w:val="00D111B7"/>
    <w:rsid w:val="00D1134B"/>
    <w:rsid w:val="00D129D8"/>
    <w:rsid w:val="00D12FA7"/>
    <w:rsid w:val="00D13CDE"/>
    <w:rsid w:val="00D14338"/>
    <w:rsid w:val="00D14964"/>
    <w:rsid w:val="00D1539B"/>
    <w:rsid w:val="00D159E2"/>
    <w:rsid w:val="00D15E24"/>
    <w:rsid w:val="00D15FA9"/>
    <w:rsid w:val="00D2018A"/>
    <w:rsid w:val="00D20D1D"/>
    <w:rsid w:val="00D219D7"/>
    <w:rsid w:val="00D2291A"/>
    <w:rsid w:val="00D22CAF"/>
    <w:rsid w:val="00D23537"/>
    <w:rsid w:val="00D24FA7"/>
    <w:rsid w:val="00D25460"/>
    <w:rsid w:val="00D25DB4"/>
    <w:rsid w:val="00D27714"/>
    <w:rsid w:val="00D2779A"/>
    <w:rsid w:val="00D278A3"/>
    <w:rsid w:val="00D27A98"/>
    <w:rsid w:val="00D307B7"/>
    <w:rsid w:val="00D318F3"/>
    <w:rsid w:val="00D32EBF"/>
    <w:rsid w:val="00D336AC"/>
    <w:rsid w:val="00D33A33"/>
    <w:rsid w:val="00D3432F"/>
    <w:rsid w:val="00D351BA"/>
    <w:rsid w:val="00D35735"/>
    <w:rsid w:val="00D35A44"/>
    <w:rsid w:val="00D3653F"/>
    <w:rsid w:val="00D36FC4"/>
    <w:rsid w:val="00D36FF7"/>
    <w:rsid w:val="00D375AF"/>
    <w:rsid w:val="00D37CCB"/>
    <w:rsid w:val="00D41933"/>
    <w:rsid w:val="00D419F9"/>
    <w:rsid w:val="00D42291"/>
    <w:rsid w:val="00D43871"/>
    <w:rsid w:val="00D43FAA"/>
    <w:rsid w:val="00D441BE"/>
    <w:rsid w:val="00D45E8D"/>
    <w:rsid w:val="00D462A6"/>
    <w:rsid w:val="00D463F4"/>
    <w:rsid w:val="00D4697B"/>
    <w:rsid w:val="00D46C13"/>
    <w:rsid w:val="00D47FEA"/>
    <w:rsid w:val="00D50735"/>
    <w:rsid w:val="00D52F69"/>
    <w:rsid w:val="00D534D6"/>
    <w:rsid w:val="00D536DB"/>
    <w:rsid w:val="00D53CA8"/>
    <w:rsid w:val="00D54416"/>
    <w:rsid w:val="00D54793"/>
    <w:rsid w:val="00D54D20"/>
    <w:rsid w:val="00D54EEC"/>
    <w:rsid w:val="00D54FF4"/>
    <w:rsid w:val="00D5698A"/>
    <w:rsid w:val="00D56ADB"/>
    <w:rsid w:val="00D56C08"/>
    <w:rsid w:val="00D6083F"/>
    <w:rsid w:val="00D60A55"/>
    <w:rsid w:val="00D614CC"/>
    <w:rsid w:val="00D61D33"/>
    <w:rsid w:val="00D6240C"/>
    <w:rsid w:val="00D6260A"/>
    <w:rsid w:val="00D62C15"/>
    <w:rsid w:val="00D632DB"/>
    <w:rsid w:val="00D643B3"/>
    <w:rsid w:val="00D6451C"/>
    <w:rsid w:val="00D64F9B"/>
    <w:rsid w:val="00D650CB"/>
    <w:rsid w:val="00D65275"/>
    <w:rsid w:val="00D65A8E"/>
    <w:rsid w:val="00D667BC"/>
    <w:rsid w:val="00D678DA"/>
    <w:rsid w:val="00D708C2"/>
    <w:rsid w:val="00D71BB7"/>
    <w:rsid w:val="00D7219E"/>
    <w:rsid w:val="00D73508"/>
    <w:rsid w:val="00D73972"/>
    <w:rsid w:val="00D73D2B"/>
    <w:rsid w:val="00D7443B"/>
    <w:rsid w:val="00D744E3"/>
    <w:rsid w:val="00D753FD"/>
    <w:rsid w:val="00D75CE6"/>
    <w:rsid w:val="00D762EA"/>
    <w:rsid w:val="00D7740F"/>
    <w:rsid w:val="00D7746E"/>
    <w:rsid w:val="00D7772D"/>
    <w:rsid w:val="00D80706"/>
    <w:rsid w:val="00D80A7E"/>
    <w:rsid w:val="00D8138D"/>
    <w:rsid w:val="00D814F9"/>
    <w:rsid w:val="00D82B96"/>
    <w:rsid w:val="00D8385D"/>
    <w:rsid w:val="00D839F2"/>
    <w:rsid w:val="00D83FD3"/>
    <w:rsid w:val="00D8400C"/>
    <w:rsid w:val="00D84852"/>
    <w:rsid w:val="00D8709C"/>
    <w:rsid w:val="00D905BD"/>
    <w:rsid w:val="00D90CB8"/>
    <w:rsid w:val="00D910CB"/>
    <w:rsid w:val="00D94782"/>
    <w:rsid w:val="00D96185"/>
    <w:rsid w:val="00D964DF"/>
    <w:rsid w:val="00D96B03"/>
    <w:rsid w:val="00D96EB5"/>
    <w:rsid w:val="00D96F01"/>
    <w:rsid w:val="00D97A73"/>
    <w:rsid w:val="00DA1E9F"/>
    <w:rsid w:val="00DA22B1"/>
    <w:rsid w:val="00DA29D2"/>
    <w:rsid w:val="00DA36BF"/>
    <w:rsid w:val="00DA41D9"/>
    <w:rsid w:val="00DA45DA"/>
    <w:rsid w:val="00DA531C"/>
    <w:rsid w:val="00DA5348"/>
    <w:rsid w:val="00DA564F"/>
    <w:rsid w:val="00DA57AE"/>
    <w:rsid w:val="00DA5FC9"/>
    <w:rsid w:val="00DA7012"/>
    <w:rsid w:val="00DA76BD"/>
    <w:rsid w:val="00DA7E1E"/>
    <w:rsid w:val="00DB0013"/>
    <w:rsid w:val="00DB0BF9"/>
    <w:rsid w:val="00DB1018"/>
    <w:rsid w:val="00DB2829"/>
    <w:rsid w:val="00DB2878"/>
    <w:rsid w:val="00DB5C08"/>
    <w:rsid w:val="00DB6E68"/>
    <w:rsid w:val="00DB6F72"/>
    <w:rsid w:val="00DC0115"/>
    <w:rsid w:val="00DC1C75"/>
    <w:rsid w:val="00DC226B"/>
    <w:rsid w:val="00DC23DC"/>
    <w:rsid w:val="00DC302E"/>
    <w:rsid w:val="00DC3886"/>
    <w:rsid w:val="00DC3C3F"/>
    <w:rsid w:val="00DC3FA3"/>
    <w:rsid w:val="00DC48D5"/>
    <w:rsid w:val="00DC4F44"/>
    <w:rsid w:val="00DC500C"/>
    <w:rsid w:val="00DC59F7"/>
    <w:rsid w:val="00DD073E"/>
    <w:rsid w:val="00DD11E3"/>
    <w:rsid w:val="00DD1F62"/>
    <w:rsid w:val="00DD25D7"/>
    <w:rsid w:val="00DD3C20"/>
    <w:rsid w:val="00DD3FA5"/>
    <w:rsid w:val="00DD4EB6"/>
    <w:rsid w:val="00DD6209"/>
    <w:rsid w:val="00DD6903"/>
    <w:rsid w:val="00DD6DF2"/>
    <w:rsid w:val="00DD765D"/>
    <w:rsid w:val="00DD786C"/>
    <w:rsid w:val="00DD7CBD"/>
    <w:rsid w:val="00DE18CD"/>
    <w:rsid w:val="00DE21B5"/>
    <w:rsid w:val="00DE25D0"/>
    <w:rsid w:val="00DE2D1E"/>
    <w:rsid w:val="00DE2FD4"/>
    <w:rsid w:val="00DE33A6"/>
    <w:rsid w:val="00DE35A1"/>
    <w:rsid w:val="00DE3CA9"/>
    <w:rsid w:val="00DE4434"/>
    <w:rsid w:val="00DE550C"/>
    <w:rsid w:val="00DE5591"/>
    <w:rsid w:val="00DE5950"/>
    <w:rsid w:val="00DE5C7C"/>
    <w:rsid w:val="00DF075C"/>
    <w:rsid w:val="00DF07FC"/>
    <w:rsid w:val="00DF0F6B"/>
    <w:rsid w:val="00DF1B66"/>
    <w:rsid w:val="00DF2434"/>
    <w:rsid w:val="00DF2A56"/>
    <w:rsid w:val="00DF30F8"/>
    <w:rsid w:val="00DF33C9"/>
    <w:rsid w:val="00DF35C8"/>
    <w:rsid w:val="00DF3886"/>
    <w:rsid w:val="00DF4C52"/>
    <w:rsid w:val="00DF5081"/>
    <w:rsid w:val="00DF6519"/>
    <w:rsid w:val="00DF686F"/>
    <w:rsid w:val="00E00474"/>
    <w:rsid w:val="00E00F9F"/>
    <w:rsid w:val="00E0149F"/>
    <w:rsid w:val="00E02512"/>
    <w:rsid w:val="00E027B5"/>
    <w:rsid w:val="00E02BC8"/>
    <w:rsid w:val="00E02E10"/>
    <w:rsid w:val="00E04206"/>
    <w:rsid w:val="00E0431D"/>
    <w:rsid w:val="00E04B1C"/>
    <w:rsid w:val="00E04DA7"/>
    <w:rsid w:val="00E05598"/>
    <w:rsid w:val="00E0596C"/>
    <w:rsid w:val="00E05AFA"/>
    <w:rsid w:val="00E05FC6"/>
    <w:rsid w:val="00E06E6C"/>
    <w:rsid w:val="00E06FDE"/>
    <w:rsid w:val="00E0702C"/>
    <w:rsid w:val="00E0726B"/>
    <w:rsid w:val="00E07327"/>
    <w:rsid w:val="00E10B5E"/>
    <w:rsid w:val="00E10DAD"/>
    <w:rsid w:val="00E111BF"/>
    <w:rsid w:val="00E11406"/>
    <w:rsid w:val="00E127C0"/>
    <w:rsid w:val="00E1404F"/>
    <w:rsid w:val="00E14A30"/>
    <w:rsid w:val="00E15D0E"/>
    <w:rsid w:val="00E1633A"/>
    <w:rsid w:val="00E16A24"/>
    <w:rsid w:val="00E16F95"/>
    <w:rsid w:val="00E204D4"/>
    <w:rsid w:val="00E2054A"/>
    <w:rsid w:val="00E20585"/>
    <w:rsid w:val="00E209F3"/>
    <w:rsid w:val="00E2189D"/>
    <w:rsid w:val="00E219EF"/>
    <w:rsid w:val="00E220ED"/>
    <w:rsid w:val="00E22255"/>
    <w:rsid w:val="00E2282C"/>
    <w:rsid w:val="00E22BA8"/>
    <w:rsid w:val="00E22F32"/>
    <w:rsid w:val="00E23124"/>
    <w:rsid w:val="00E23218"/>
    <w:rsid w:val="00E24793"/>
    <w:rsid w:val="00E24BAE"/>
    <w:rsid w:val="00E26175"/>
    <w:rsid w:val="00E26657"/>
    <w:rsid w:val="00E26B99"/>
    <w:rsid w:val="00E27166"/>
    <w:rsid w:val="00E27C51"/>
    <w:rsid w:val="00E303CC"/>
    <w:rsid w:val="00E31743"/>
    <w:rsid w:val="00E319AB"/>
    <w:rsid w:val="00E31FA8"/>
    <w:rsid w:val="00E3282C"/>
    <w:rsid w:val="00E32AAC"/>
    <w:rsid w:val="00E32F58"/>
    <w:rsid w:val="00E33116"/>
    <w:rsid w:val="00E33DA6"/>
    <w:rsid w:val="00E33ED3"/>
    <w:rsid w:val="00E34004"/>
    <w:rsid w:val="00E346A6"/>
    <w:rsid w:val="00E3527D"/>
    <w:rsid w:val="00E35E1F"/>
    <w:rsid w:val="00E361A1"/>
    <w:rsid w:val="00E362BF"/>
    <w:rsid w:val="00E373E9"/>
    <w:rsid w:val="00E37449"/>
    <w:rsid w:val="00E37FAA"/>
    <w:rsid w:val="00E40CD0"/>
    <w:rsid w:val="00E42239"/>
    <w:rsid w:val="00E4275B"/>
    <w:rsid w:val="00E45328"/>
    <w:rsid w:val="00E46C48"/>
    <w:rsid w:val="00E46DCC"/>
    <w:rsid w:val="00E46ECE"/>
    <w:rsid w:val="00E47E45"/>
    <w:rsid w:val="00E47F46"/>
    <w:rsid w:val="00E50FEA"/>
    <w:rsid w:val="00E51A43"/>
    <w:rsid w:val="00E51AC1"/>
    <w:rsid w:val="00E51B8C"/>
    <w:rsid w:val="00E51C36"/>
    <w:rsid w:val="00E5219F"/>
    <w:rsid w:val="00E52635"/>
    <w:rsid w:val="00E5289A"/>
    <w:rsid w:val="00E52F72"/>
    <w:rsid w:val="00E5405A"/>
    <w:rsid w:val="00E54FDD"/>
    <w:rsid w:val="00E5512E"/>
    <w:rsid w:val="00E5531D"/>
    <w:rsid w:val="00E55FBD"/>
    <w:rsid w:val="00E5676C"/>
    <w:rsid w:val="00E57B74"/>
    <w:rsid w:val="00E607FB"/>
    <w:rsid w:val="00E60A04"/>
    <w:rsid w:val="00E60E7E"/>
    <w:rsid w:val="00E61B22"/>
    <w:rsid w:val="00E61E91"/>
    <w:rsid w:val="00E6217D"/>
    <w:rsid w:val="00E63AC0"/>
    <w:rsid w:val="00E64C1E"/>
    <w:rsid w:val="00E6597A"/>
    <w:rsid w:val="00E66424"/>
    <w:rsid w:val="00E66869"/>
    <w:rsid w:val="00E67959"/>
    <w:rsid w:val="00E67E74"/>
    <w:rsid w:val="00E7076D"/>
    <w:rsid w:val="00E708B9"/>
    <w:rsid w:val="00E71A46"/>
    <w:rsid w:val="00E7239F"/>
    <w:rsid w:val="00E72572"/>
    <w:rsid w:val="00E727D1"/>
    <w:rsid w:val="00E744C0"/>
    <w:rsid w:val="00E74896"/>
    <w:rsid w:val="00E75A63"/>
    <w:rsid w:val="00E76D33"/>
    <w:rsid w:val="00E76FBE"/>
    <w:rsid w:val="00E81E3B"/>
    <w:rsid w:val="00E822B0"/>
    <w:rsid w:val="00E827E0"/>
    <w:rsid w:val="00E83155"/>
    <w:rsid w:val="00E852ED"/>
    <w:rsid w:val="00E8598C"/>
    <w:rsid w:val="00E85A94"/>
    <w:rsid w:val="00E85C94"/>
    <w:rsid w:val="00E8681E"/>
    <w:rsid w:val="00E878A2"/>
    <w:rsid w:val="00E900AD"/>
    <w:rsid w:val="00E90B24"/>
    <w:rsid w:val="00E911F7"/>
    <w:rsid w:val="00E91EF2"/>
    <w:rsid w:val="00E929D6"/>
    <w:rsid w:val="00E9313D"/>
    <w:rsid w:val="00E93AF2"/>
    <w:rsid w:val="00E94B3D"/>
    <w:rsid w:val="00E96069"/>
    <w:rsid w:val="00E97C33"/>
    <w:rsid w:val="00EA0A75"/>
    <w:rsid w:val="00EA0D7A"/>
    <w:rsid w:val="00EA10AA"/>
    <w:rsid w:val="00EA2D6F"/>
    <w:rsid w:val="00EA369E"/>
    <w:rsid w:val="00EA3FC4"/>
    <w:rsid w:val="00EA535B"/>
    <w:rsid w:val="00EA5564"/>
    <w:rsid w:val="00EA5707"/>
    <w:rsid w:val="00EA6B82"/>
    <w:rsid w:val="00EA7E1C"/>
    <w:rsid w:val="00EB04ED"/>
    <w:rsid w:val="00EB0F43"/>
    <w:rsid w:val="00EB111C"/>
    <w:rsid w:val="00EB136D"/>
    <w:rsid w:val="00EB1B20"/>
    <w:rsid w:val="00EB2D16"/>
    <w:rsid w:val="00EB2D4C"/>
    <w:rsid w:val="00EB2E95"/>
    <w:rsid w:val="00EB2E9C"/>
    <w:rsid w:val="00EB3633"/>
    <w:rsid w:val="00EB3A7C"/>
    <w:rsid w:val="00EB49BD"/>
    <w:rsid w:val="00EB5A19"/>
    <w:rsid w:val="00EB5F23"/>
    <w:rsid w:val="00EB62F3"/>
    <w:rsid w:val="00EB6353"/>
    <w:rsid w:val="00EB6386"/>
    <w:rsid w:val="00EB65C2"/>
    <w:rsid w:val="00EB6C68"/>
    <w:rsid w:val="00EB6D07"/>
    <w:rsid w:val="00EB74F7"/>
    <w:rsid w:val="00EC0585"/>
    <w:rsid w:val="00EC10C0"/>
    <w:rsid w:val="00EC139E"/>
    <w:rsid w:val="00EC177B"/>
    <w:rsid w:val="00EC2C84"/>
    <w:rsid w:val="00EC2FC4"/>
    <w:rsid w:val="00EC3657"/>
    <w:rsid w:val="00EC4012"/>
    <w:rsid w:val="00EC50D0"/>
    <w:rsid w:val="00EC50DF"/>
    <w:rsid w:val="00EC52E8"/>
    <w:rsid w:val="00EC5800"/>
    <w:rsid w:val="00EC5A22"/>
    <w:rsid w:val="00EC5BE9"/>
    <w:rsid w:val="00EC5DA2"/>
    <w:rsid w:val="00EC6999"/>
    <w:rsid w:val="00EC71DA"/>
    <w:rsid w:val="00ED0B15"/>
    <w:rsid w:val="00ED0BB6"/>
    <w:rsid w:val="00ED0D04"/>
    <w:rsid w:val="00ED1B81"/>
    <w:rsid w:val="00ED1D1E"/>
    <w:rsid w:val="00ED1DCE"/>
    <w:rsid w:val="00ED1F6B"/>
    <w:rsid w:val="00ED21C5"/>
    <w:rsid w:val="00ED238C"/>
    <w:rsid w:val="00ED3953"/>
    <w:rsid w:val="00ED3A8A"/>
    <w:rsid w:val="00ED417A"/>
    <w:rsid w:val="00ED452E"/>
    <w:rsid w:val="00ED5C9A"/>
    <w:rsid w:val="00ED6ECF"/>
    <w:rsid w:val="00EE0201"/>
    <w:rsid w:val="00EE0340"/>
    <w:rsid w:val="00EE04AE"/>
    <w:rsid w:val="00EE0ABB"/>
    <w:rsid w:val="00EE0AE2"/>
    <w:rsid w:val="00EE0F3D"/>
    <w:rsid w:val="00EE10A1"/>
    <w:rsid w:val="00EE1B24"/>
    <w:rsid w:val="00EE2455"/>
    <w:rsid w:val="00EE428B"/>
    <w:rsid w:val="00EE4C0C"/>
    <w:rsid w:val="00EE5114"/>
    <w:rsid w:val="00EE585B"/>
    <w:rsid w:val="00EE6498"/>
    <w:rsid w:val="00EE6B27"/>
    <w:rsid w:val="00EF1C00"/>
    <w:rsid w:val="00EF2C13"/>
    <w:rsid w:val="00EF3B6C"/>
    <w:rsid w:val="00EF3DD7"/>
    <w:rsid w:val="00EF3DFE"/>
    <w:rsid w:val="00EF488A"/>
    <w:rsid w:val="00EF49A5"/>
    <w:rsid w:val="00EF4E3E"/>
    <w:rsid w:val="00EF5898"/>
    <w:rsid w:val="00EF5906"/>
    <w:rsid w:val="00EF61D5"/>
    <w:rsid w:val="00EF7B65"/>
    <w:rsid w:val="00F00AFE"/>
    <w:rsid w:val="00F00C88"/>
    <w:rsid w:val="00F018E1"/>
    <w:rsid w:val="00F01CE0"/>
    <w:rsid w:val="00F036C9"/>
    <w:rsid w:val="00F0422F"/>
    <w:rsid w:val="00F04DBF"/>
    <w:rsid w:val="00F04DEB"/>
    <w:rsid w:val="00F0726E"/>
    <w:rsid w:val="00F07F3D"/>
    <w:rsid w:val="00F106CC"/>
    <w:rsid w:val="00F110E6"/>
    <w:rsid w:val="00F118BA"/>
    <w:rsid w:val="00F12115"/>
    <w:rsid w:val="00F12E61"/>
    <w:rsid w:val="00F12FD3"/>
    <w:rsid w:val="00F13179"/>
    <w:rsid w:val="00F147B7"/>
    <w:rsid w:val="00F14BCC"/>
    <w:rsid w:val="00F14F55"/>
    <w:rsid w:val="00F152A1"/>
    <w:rsid w:val="00F157F3"/>
    <w:rsid w:val="00F15D05"/>
    <w:rsid w:val="00F15E21"/>
    <w:rsid w:val="00F1603B"/>
    <w:rsid w:val="00F17574"/>
    <w:rsid w:val="00F17F54"/>
    <w:rsid w:val="00F2038A"/>
    <w:rsid w:val="00F20F03"/>
    <w:rsid w:val="00F21D8E"/>
    <w:rsid w:val="00F2212A"/>
    <w:rsid w:val="00F2222B"/>
    <w:rsid w:val="00F2270B"/>
    <w:rsid w:val="00F2278B"/>
    <w:rsid w:val="00F22E1B"/>
    <w:rsid w:val="00F22E99"/>
    <w:rsid w:val="00F2318B"/>
    <w:rsid w:val="00F233C9"/>
    <w:rsid w:val="00F23411"/>
    <w:rsid w:val="00F2354C"/>
    <w:rsid w:val="00F23D23"/>
    <w:rsid w:val="00F240B2"/>
    <w:rsid w:val="00F24CFB"/>
    <w:rsid w:val="00F2514D"/>
    <w:rsid w:val="00F256F5"/>
    <w:rsid w:val="00F25D4D"/>
    <w:rsid w:val="00F2615E"/>
    <w:rsid w:val="00F271DF"/>
    <w:rsid w:val="00F27CDF"/>
    <w:rsid w:val="00F319BD"/>
    <w:rsid w:val="00F31E00"/>
    <w:rsid w:val="00F33526"/>
    <w:rsid w:val="00F364D0"/>
    <w:rsid w:val="00F36FE5"/>
    <w:rsid w:val="00F37008"/>
    <w:rsid w:val="00F37950"/>
    <w:rsid w:val="00F37C17"/>
    <w:rsid w:val="00F37CB1"/>
    <w:rsid w:val="00F37DD0"/>
    <w:rsid w:val="00F4132D"/>
    <w:rsid w:val="00F42861"/>
    <w:rsid w:val="00F43BAC"/>
    <w:rsid w:val="00F43BB5"/>
    <w:rsid w:val="00F43CE3"/>
    <w:rsid w:val="00F44DD0"/>
    <w:rsid w:val="00F4722C"/>
    <w:rsid w:val="00F50609"/>
    <w:rsid w:val="00F506FE"/>
    <w:rsid w:val="00F51F9A"/>
    <w:rsid w:val="00F52888"/>
    <w:rsid w:val="00F529D0"/>
    <w:rsid w:val="00F54227"/>
    <w:rsid w:val="00F54A5E"/>
    <w:rsid w:val="00F54F73"/>
    <w:rsid w:val="00F5519C"/>
    <w:rsid w:val="00F555C5"/>
    <w:rsid w:val="00F558AF"/>
    <w:rsid w:val="00F55AAA"/>
    <w:rsid w:val="00F56EC6"/>
    <w:rsid w:val="00F60E39"/>
    <w:rsid w:val="00F60F4B"/>
    <w:rsid w:val="00F63349"/>
    <w:rsid w:val="00F63398"/>
    <w:rsid w:val="00F65FCE"/>
    <w:rsid w:val="00F66DAF"/>
    <w:rsid w:val="00F66EAD"/>
    <w:rsid w:val="00F66EC9"/>
    <w:rsid w:val="00F704E2"/>
    <w:rsid w:val="00F70B89"/>
    <w:rsid w:val="00F70EFC"/>
    <w:rsid w:val="00F7145B"/>
    <w:rsid w:val="00F717D3"/>
    <w:rsid w:val="00F71893"/>
    <w:rsid w:val="00F7248C"/>
    <w:rsid w:val="00F7260B"/>
    <w:rsid w:val="00F726BD"/>
    <w:rsid w:val="00F727F0"/>
    <w:rsid w:val="00F72811"/>
    <w:rsid w:val="00F728FC"/>
    <w:rsid w:val="00F741C4"/>
    <w:rsid w:val="00F74236"/>
    <w:rsid w:val="00F74367"/>
    <w:rsid w:val="00F74986"/>
    <w:rsid w:val="00F74A51"/>
    <w:rsid w:val="00F74F3C"/>
    <w:rsid w:val="00F74FA7"/>
    <w:rsid w:val="00F75464"/>
    <w:rsid w:val="00F75731"/>
    <w:rsid w:val="00F759ED"/>
    <w:rsid w:val="00F767C4"/>
    <w:rsid w:val="00F76A86"/>
    <w:rsid w:val="00F76B1E"/>
    <w:rsid w:val="00F7706F"/>
    <w:rsid w:val="00F77564"/>
    <w:rsid w:val="00F77685"/>
    <w:rsid w:val="00F777A4"/>
    <w:rsid w:val="00F804FE"/>
    <w:rsid w:val="00F8146F"/>
    <w:rsid w:val="00F8176B"/>
    <w:rsid w:val="00F81962"/>
    <w:rsid w:val="00F82545"/>
    <w:rsid w:val="00F8483C"/>
    <w:rsid w:val="00F84C6A"/>
    <w:rsid w:val="00F8508E"/>
    <w:rsid w:val="00F855CC"/>
    <w:rsid w:val="00F85FA9"/>
    <w:rsid w:val="00F860BE"/>
    <w:rsid w:val="00F86768"/>
    <w:rsid w:val="00F87D4E"/>
    <w:rsid w:val="00F91328"/>
    <w:rsid w:val="00F91473"/>
    <w:rsid w:val="00F92B01"/>
    <w:rsid w:val="00F92BFC"/>
    <w:rsid w:val="00F92E0F"/>
    <w:rsid w:val="00F96584"/>
    <w:rsid w:val="00F96D9D"/>
    <w:rsid w:val="00F971B0"/>
    <w:rsid w:val="00F979A1"/>
    <w:rsid w:val="00FA114B"/>
    <w:rsid w:val="00FA2982"/>
    <w:rsid w:val="00FA2BFC"/>
    <w:rsid w:val="00FA2D42"/>
    <w:rsid w:val="00FA38FE"/>
    <w:rsid w:val="00FA3FA5"/>
    <w:rsid w:val="00FA4BA3"/>
    <w:rsid w:val="00FA4C92"/>
    <w:rsid w:val="00FA7608"/>
    <w:rsid w:val="00FA7708"/>
    <w:rsid w:val="00FA78B0"/>
    <w:rsid w:val="00FA7C64"/>
    <w:rsid w:val="00FB09E5"/>
    <w:rsid w:val="00FB1067"/>
    <w:rsid w:val="00FB10EC"/>
    <w:rsid w:val="00FB16FA"/>
    <w:rsid w:val="00FB2059"/>
    <w:rsid w:val="00FB25ED"/>
    <w:rsid w:val="00FB26D7"/>
    <w:rsid w:val="00FB2A59"/>
    <w:rsid w:val="00FB2D57"/>
    <w:rsid w:val="00FB4BFB"/>
    <w:rsid w:val="00FB580B"/>
    <w:rsid w:val="00FB5AA5"/>
    <w:rsid w:val="00FB5C4F"/>
    <w:rsid w:val="00FB5E3A"/>
    <w:rsid w:val="00FB62C0"/>
    <w:rsid w:val="00FB6753"/>
    <w:rsid w:val="00FB71D5"/>
    <w:rsid w:val="00FB72EC"/>
    <w:rsid w:val="00FB7613"/>
    <w:rsid w:val="00FB7DE2"/>
    <w:rsid w:val="00FC035E"/>
    <w:rsid w:val="00FC0DED"/>
    <w:rsid w:val="00FC1CB4"/>
    <w:rsid w:val="00FC5206"/>
    <w:rsid w:val="00FC58FF"/>
    <w:rsid w:val="00FC5D8B"/>
    <w:rsid w:val="00FC5E72"/>
    <w:rsid w:val="00FC622C"/>
    <w:rsid w:val="00FC6B6F"/>
    <w:rsid w:val="00FC7202"/>
    <w:rsid w:val="00FC7A77"/>
    <w:rsid w:val="00FC7E4A"/>
    <w:rsid w:val="00FD06EA"/>
    <w:rsid w:val="00FD092F"/>
    <w:rsid w:val="00FD13CA"/>
    <w:rsid w:val="00FD1940"/>
    <w:rsid w:val="00FD1D85"/>
    <w:rsid w:val="00FD21A8"/>
    <w:rsid w:val="00FD254C"/>
    <w:rsid w:val="00FD26BE"/>
    <w:rsid w:val="00FD273F"/>
    <w:rsid w:val="00FD2D9B"/>
    <w:rsid w:val="00FD418E"/>
    <w:rsid w:val="00FD48B4"/>
    <w:rsid w:val="00FD4B87"/>
    <w:rsid w:val="00FD5460"/>
    <w:rsid w:val="00FD5C55"/>
    <w:rsid w:val="00FD6049"/>
    <w:rsid w:val="00FD6B13"/>
    <w:rsid w:val="00FD6BA4"/>
    <w:rsid w:val="00FD7645"/>
    <w:rsid w:val="00FD78F1"/>
    <w:rsid w:val="00FD790F"/>
    <w:rsid w:val="00FD7C21"/>
    <w:rsid w:val="00FD7F56"/>
    <w:rsid w:val="00FE0BBA"/>
    <w:rsid w:val="00FE1355"/>
    <w:rsid w:val="00FE1762"/>
    <w:rsid w:val="00FE27C4"/>
    <w:rsid w:val="00FE3AEA"/>
    <w:rsid w:val="00FE3C74"/>
    <w:rsid w:val="00FE43F3"/>
    <w:rsid w:val="00FE44CF"/>
    <w:rsid w:val="00FE4A16"/>
    <w:rsid w:val="00FE4BC8"/>
    <w:rsid w:val="00FE54C9"/>
    <w:rsid w:val="00FE5F61"/>
    <w:rsid w:val="00FE6B70"/>
    <w:rsid w:val="00FE6E11"/>
    <w:rsid w:val="00FE7148"/>
    <w:rsid w:val="00FE73C3"/>
    <w:rsid w:val="00FF0BF9"/>
    <w:rsid w:val="00FF0E67"/>
    <w:rsid w:val="00FF1799"/>
    <w:rsid w:val="00FF17E4"/>
    <w:rsid w:val="00FF1905"/>
    <w:rsid w:val="00FF30AD"/>
    <w:rsid w:val="00FF44A8"/>
    <w:rsid w:val="00FF44BE"/>
    <w:rsid w:val="00FF45D9"/>
    <w:rsid w:val="00FF5013"/>
    <w:rsid w:val="00FF535D"/>
    <w:rsid w:val="00FF55AF"/>
    <w:rsid w:val="00FF5614"/>
    <w:rsid w:val="00FF5DB5"/>
    <w:rsid w:val="00FF6704"/>
    <w:rsid w:val="00FF796B"/>
    <w:rsid w:val="00FF7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007132"/>
  <w15:chartTrackingRefBased/>
  <w15:docId w15:val="{D92A3BEA-24DE-4BD7-AC4E-7A51FDDDF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F512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7632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AF9"/>
    <w:pPr>
      <w:ind w:left="720"/>
      <w:contextualSpacing/>
    </w:pPr>
  </w:style>
  <w:style w:type="paragraph" w:styleId="Header">
    <w:name w:val="header"/>
    <w:basedOn w:val="Normal"/>
    <w:link w:val="HeaderChar"/>
    <w:uiPriority w:val="99"/>
    <w:unhideWhenUsed/>
    <w:rsid w:val="004357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572B"/>
  </w:style>
  <w:style w:type="paragraph" w:styleId="Footer">
    <w:name w:val="footer"/>
    <w:basedOn w:val="Normal"/>
    <w:link w:val="FooterChar"/>
    <w:uiPriority w:val="99"/>
    <w:unhideWhenUsed/>
    <w:rsid w:val="004357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572B"/>
  </w:style>
  <w:style w:type="character" w:styleId="Hyperlink">
    <w:name w:val="Hyperlink"/>
    <w:basedOn w:val="DefaultParagraphFont"/>
    <w:uiPriority w:val="99"/>
    <w:unhideWhenUsed/>
    <w:rsid w:val="00A91DE5"/>
    <w:rPr>
      <w:color w:val="0563C1" w:themeColor="hyperlink"/>
      <w:u w:val="single"/>
    </w:rPr>
  </w:style>
  <w:style w:type="character" w:customStyle="1" w:styleId="UnresolvedMention1">
    <w:name w:val="Unresolved Mention1"/>
    <w:basedOn w:val="DefaultParagraphFont"/>
    <w:uiPriority w:val="99"/>
    <w:semiHidden/>
    <w:unhideWhenUsed/>
    <w:rsid w:val="00A91DE5"/>
    <w:rPr>
      <w:color w:val="605E5C"/>
      <w:shd w:val="clear" w:color="auto" w:fill="E1DFDD"/>
    </w:rPr>
  </w:style>
  <w:style w:type="table" w:styleId="TableGrid">
    <w:name w:val="Table Grid"/>
    <w:basedOn w:val="TableNormal"/>
    <w:uiPriority w:val="39"/>
    <w:rsid w:val="005957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70474E"/>
    <w:rPr>
      <w:color w:val="605E5C"/>
      <w:shd w:val="clear" w:color="auto" w:fill="E1DFDD"/>
    </w:rPr>
  </w:style>
  <w:style w:type="character" w:styleId="Strong">
    <w:name w:val="Strong"/>
    <w:basedOn w:val="DefaultParagraphFont"/>
    <w:uiPriority w:val="22"/>
    <w:qFormat/>
    <w:rsid w:val="000F059B"/>
    <w:rPr>
      <w:b/>
      <w:bCs/>
    </w:rPr>
  </w:style>
  <w:style w:type="character" w:customStyle="1" w:styleId="UnresolvedMention3">
    <w:name w:val="Unresolved Mention3"/>
    <w:basedOn w:val="DefaultParagraphFont"/>
    <w:uiPriority w:val="99"/>
    <w:semiHidden/>
    <w:unhideWhenUsed/>
    <w:rsid w:val="00D73D2B"/>
    <w:rPr>
      <w:color w:val="605E5C"/>
      <w:shd w:val="clear" w:color="auto" w:fill="E1DFDD"/>
    </w:rPr>
  </w:style>
  <w:style w:type="paragraph" w:styleId="NormalWeb">
    <w:name w:val="Normal (Web)"/>
    <w:basedOn w:val="Normal"/>
    <w:uiPriority w:val="99"/>
    <w:unhideWhenUsed/>
    <w:rsid w:val="00466DA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UnresolvedMention4">
    <w:name w:val="Unresolved Mention4"/>
    <w:basedOn w:val="DefaultParagraphFont"/>
    <w:uiPriority w:val="99"/>
    <w:semiHidden/>
    <w:unhideWhenUsed/>
    <w:rsid w:val="008065FC"/>
    <w:rPr>
      <w:color w:val="605E5C"/>
      <w:shd w:val="clear" w:color="auto" w:fill="E1DFDD"/>
    </w:rPr>
  </w:style>
  <w:style w:type="character" w:customStyle="1" w:styleId="Heading1Char">
    <w:name w:val="Heading 1 Char"/>
    <w:basedOn w:val="DefaultParagraphFont"/>
    <w:link w:val="Heading1"/>
    <w:uiPriority w:val="9"/>
    <w:rsid w:val="00CF5123"/>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60754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styleId="FollowedHyperlink">
    <w:name w:val="FollowedHyperlink"/>
    <w:basedOn w:val="DefaultParagraphFont"/>
    <w:uiPriority w:val="99"/>
    <w:semiHidden/>
    <w:unhideWhenUsed/>
    <w:rsid w:val="00607543"/>
    <w:rPr>
      <w:color w:val="954F72" w:themeColor="followedHyperlink"/>
      <w:u w:val="single"/>
    </w:rPr>
  </w:style>
  <w:style w:type="character" w:styleId="HTMLCode">
    <w:name w:val="HTML Code"/>
    <w:basedOn w:val="DefaultParagraphFont"/>
    <w:uiPriority w:val="99"/>
    <w:semiHidden/>
    <w:unhideWhenUsed/>
    <w:rsid w:val="002C06C8"/>
    <w:rPr>
      <w:rFonts w:ascii="Courier New" w:eastAsia="Times New Roman" w:hAnsi="Courier New" w:cs="Courier New"/>
      <w:sz w:val="20"/>
      <w:szCs w:val="20"/>
    </w:rPr>
  </w:style>
  <w:style w:type="character" w:customStyle="1" w:styleId="UnresolvedMention5">
    <w:name w:val="Unresolved Mention5"/>
    <w:basedOn w:val="DefaultParagraphFont"/>
    <w:uiPriority w:val="99"/>
    <w:semiHidden/>
    <w:unhideWhenUsed/>
    <w:rsid w:val="00A4713F"/>
    <w:rPr>
      <w:color w:val="605E5C"/>
      <w:shd w:val="clear" w:color="auto" w:fill="E1DFDD"/>
    </w:rPr>
  </w:style>
  <w:style w:type="paragraph" w:styleId="ListBullet">
    <w:name w:val="List Bullet"/>
    <w:basedOn w:val="Normal"/>
    <w:uiPriority w:val="99"/>
    <w:unhideWhenUsed/>
    <w:rsid w:val="000B440E"/>
    <w:pPr>
      <w:numPr>
        <w:numId w:val="62"/>
      </w:numPr>
      <w:contextualSpacing/>
    </w:pPr>
  </w:style>
  <w:style w:type="character" w:customStyle="1" w:styleId="Heading3Char">
    <w:name w:val="Heading 3 Char"/>
    <w:basedOn w:val="DefaultParagraphFont"/>
    <w:link w:val="Heading3"/>
    <w:uiPriority w:val="9"/>
    <w:rsid w:val="007632C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6822">
      <w:bodyDiv w:val="1"/>
      <w:marLeft w:val="0"/>
      <w:marRight w:val="0"/>
      <w:marTop w:val="0"/>
      <w:marBottom w:val="0"/>
      <w:divBdr>
        <w:top w:val="none" w:sz="0" w:space="0" w:color="auto"/>
        <w:left w:val="none" w:sz="0" w:space="0" w:color="auto"/>
        <w:bottom w:val="none" w:sz="0" w:space="0" w:color="auto"/>
        <w:right w:val="none" w:sz="0" w:space="0" w:color="auto"/>
      </w:divBdr>
    </w:div>
    <w:div w:id="22445537">
      <w:bodyDiv w:val="1"/>
      <w:marLeft w:val="0"/>
      <w:marRight w:val="0"/>
      <w:marTop w:val="0"/>
      <w:marBottom w:val="0"/>
      <w:divBdr>
        <w:top w:val="none" w:sz="0" w:space="0" w:color="auto"/>
        <w:left w:val="none" w:sz="0" w:space="0" w:color="auto"/>
        <w:bottom w:val="none" w:sz="0" w:space="0" w:color="auto"/>
        <w:right w:val="none" w:sz="0" w:space="0" w:color="auto"/>
      </w:divBdr>
    </w:div>
    <w:div w:id="45837868">
      <w:bodyDiv w:val="1"/>
      <w:marLeft w:val="0"/>
      <w:marRight w:val="0"/>
      <w:marTop w:val="0"/>
      <w:marBottom w:val="0"/>
      <w:divBdr>
        <w:top w:val="none" w:sz="0" w:space="0" w:color="auto"/>
        <w:left w:val="none" w:sz="0" w:space="0" w:color="auto"/>
        <w:bottom w:val="none" w:sz="0" w:space="0" w:color="auto"/>
        <w:right w:val="none" w:sz="0" w:space="0" w:color="auto"/>
      </w:divBdr>
    </w:div>
    <w:div w:id="47607039">
      <w:bodyDiv w:val="1"/>
      <w:marLeft w:val="0"/>
      <w:marRight w:val="0"/>
      <w:marTop w:val="0"/>
      <w:marBottom w:val="0"/>
      <w:divBdr>
        <w:top w:val="none" w:sz="0" w:space="0" w:color="auto"/>
        <w:left w:val="none" w:sz="0" w:space="0" w:color="auto"/>
        <w:bottom w:val="none" w:sz="0" w:space="0" w:color="auto"/>
        <w:right w:val="none" w:sz="0" w:space="0" w:color="auto"/>
      </w:divBdr>
    </w:div>
    <w:div w:id="114174649">
      <w:bodyDiv w:val="1"/>
      <w:marLeft w:val="0"/>
      <w:marRight w:val="0"/>
      <w:marTop w:val="0"/>
      <w:marBottom w:val="0"/>
      <w:divBdr>
        <w:top w:val="none" w:sz="0" w:space="0" w:color="auto"/>
        <w:left w:val="none" w:sz="0" w:space="0" w:color="auto"/>
        <w:bottom w:val="none" w:sz="0" w:space="0" w:color="auto"/>
        <w:right w:val="none" w:sz="0" w:space="0" w:color="auto"/>
      </w:divBdr>
      <w:divsChild>
        <w:div w:id="2017224271">
          <w:marLeft w:val="0"/>
          <w:marRight w:val="0"/>
          <w:marTop w:val="0"/>
          <w:marBottom w:val="0"/>
          <w:divBdr>
            <w:top w:val="none" w:sz="0" w:space="0" w:color="auto"/>
            <w:left w:val="none" w:sz="0" w:space="0" w:color="auto"/>
            <w:bottom w:val="none" w:sz="0" w:space="0" w:color="auto"/>
            <w:right w:val="none" w:sz="0" w:space="0" w:color="auto"/>
          </w:divBdr>
          <w:divsChild>
            <w:div w:id="161659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1902">
      <w:bodyDiv w:val="1"/>
      <w:marLeft w:val="0"/>
      <w:marRight w:val="0"/>
      <w:marTop w:val="0"/>
      <w:marBottom w:val="0"/>
      <w:divBdr>
        <w:top w:val="none" w:sz="0" w:space="0" w:color="auto"/>
        <w:left w:val="none" w:sz="0" w:space="0" w:color="auto"/>
        <w:bottom w:val="none" w:sz="0" w:space="0" w:color="auto"/>
        <w:right w:val="none" w:sz="0" w:space="0" w:color="auto"/>
      </w:divBdr>
    </w:div>
    <w:div w:id="290207787">
      <w:bodyDiv w:val="1"/>
      <w:marLeft w:val="0"/>
      <w:marRight w:val="0"/>
      <w:marTop w:val="0"/>
      <w:marBottom w:val="0"/>
      <w:divBdr>
        <w:top w:val="none" w:sz="0" w:space="0" w:color="auto"/>
        <w:left w:val="none" w:sz="0" w:space="0" w:color="auto"/>
        <w:bottom w:val="none" w:sz="0" w:space="0" w:color="auto"/>
        <w:right w:val="none" w:sz="0" w:space="0" w:color="auto"/>
      </w:divBdr>
    </w:div>
    <w:div w:id="317271259">
      <w:bodyDiv w:val="1"/>
      <w:marLeft w:val="0"/>
      <w:marRight w:val="0"/>
      <w:marTop w:val="0"/>
      <w:marBottom w:val="0"/>
      <w:divBdr>
        <w:top w:val="none" w:sz="0" w:space="0" w:color="auto"/>
        <w:left w:val="none" w:sz="0" w:space="0" w:color="auto"/>
        <w:bottom w:val="none" w:sz="0" w:space="0" w:color="auto"/>
        <w:right w:val="none" w:sz="0" w:space="0" w:color="auto"/>
      </w:divBdr>
    </w:div>
    <w:div w:id="426004585">
      <w:bodyDiv w:val="1"/>
      <w:marLeft w:val="0"/>
      <w:marRight w:val="0"/>
      <w:marTop w:val="0"/>
      <w:marBottom w:val="0"/>
      <w:divBdr>
        <w:top w:val="none" w:sz="0" w:space="0" w:color="auto"/>
        <w:left w:val="none" w:sz="0" w:space="0" w:color="auto"/>
        <w:bottom w:val="none" w:sz="0" w:space="0" w:color="auto"/>
        <w:right w:val="none" w:sz="0" w:space="0" w:color="auto"/>
      </w:divBdr>
    </w:div>
    <w:div w:id="518936529">
      <w:bodyDiv w:val="1"/>
      <w:marLeft w:val="0"/>
      <w:marRight w:val="0"/>
      <w:marTop w:val="0"/>
      <w:marBottom w:val="0"/>
      <w:divBdr>
        <w:top w:val="none" w:sz="0" w:space="0" w:color="auto"/>
        <w:left w:val="none" w:sz="0" w:space="0" w:color="auto"/>
        <w:bottom w:val="none" w:sz="0" w:space="0" w:color="auto"/>
        <w:right w:val="none" w:sz="0" w:space="0" w:color="auto"/>
      </w:divBdr>
    </w:div>
    <w:div w:id="632903576">
      <w:bodyDiv w:val="1"/>
      <w:marLeft w:val="0"/>
      <w:marRight w:val="0"/>
      <w:marTop w:val="0"/>
      <w:marBottom w:val="0"/>
      <w:divBdr>
        <w:top w:val="none" w:sz="0" w:space="0" w:color="auto"/>
        <w:left w:val="none" w:sz="0" w:space="0" w:color="auto"/>
        <w:bottom w:val="none" w:sz="0" w:space="0" w:color="auto"/>
        <w:right w:val="none" w:sz="0" w:space="0" w:color="auto"/>
      </w:divBdr>
    </w:div>
    <w:div w:id="643433188">
      <w:bodyDiv w:val="1"/>
      <w:marLeft w:val="0"/>
      <w:marRight w:val="0"/>
      <w:marTop w:val="0"/>
      <w:marBottom w:val="0"/>
      <w:divBdr>
        <w:top w:val="none" w:sz="0" w:space="0" w:color="auto"/>
        <w:left w:val="none" w:sz="0" w:space="0" w:color="auto"/>
        <w:bottom w:val="none" w:sz="0" w:space="0" w:color="auto"/>
        <w:right w:val="none" w:sz="0" w:space="0" w:color="auto"/>
      </w:divBdr>
    </w:div>
    <w:div w:id="800684566">
      <w:bodyDiv w:val="1"/>
      <w:marLeft w:val="0"/>
      <w:marRight w:val="0"/>
      <w:marTop w:val="0"/>
      <w:marBottom w:val="0"/>
      <w:divBdr>
        <w:top w:val="none" w:sz="0" w:space="0" w:color="auto"/>
        <w:left w:val="none" w:sz="0" w:space="0" w:color="auto"/>
        <w:bottom w:val="none" w:sz="0" w:space="0" w:color="auto"/>
        <w:right w:val="none" w:sz="0" w:space="0" w:color="auto"/>
      </w:divBdr>
    </w:div>
    <w:div w:id="824471893">
      <w:bodyDiv w:val="1"/>
      <w:marLeft w:val="0"/>
      <w:marRight w:val="0"/>
      <w:marTop w:val="0"/>
      <w:marBottom w:val="0"/>
      <w:divBdr>
        <w:top w:val="none" w:sz="0" w:space="0" w:color="auto"/>
        <w:left w:val="none" w:sz="0" w:space="0" w:color="auto"/>
        <w:bottom w:val="none" w:sz="0" w:space="0" w:color="auto"/>
        <w:right w:val="none" w:sz="0" w:space="0" w:color="auto"/>
      </w:divBdr>
    </w:div>
    <w:div w:id="1053119692">
      <w:bodyDiv w:val="1"/>
      <w:marLeft w:val="0"/>
      <w:marRight w:val="0"/>
      <w:marTop w:val="0"/>
      <w:marBottom w:val="0"/>
      <w:divBdr>
        <w:top w:val="none" w:sz="0" w:space="0" w:color="auto"/>
        <w:left w:val="none" w:sz="0" w:space="0" w:color="auto"/>
        <w:bottom w:val="none" w:sz="0" w:space="0" w:color="auto"/>
        <w:right w:val="none" w:sz="0" w:space="0" w:color="auto"/>
      </w:divBdr>
    </w:div>
    <w:div w:id="1057096675">
      <w:bodyDiv w:val="1"/>
      <w:marLeft w:val="0"/>
      <w:marRight w:val="0"/>
      <w:marTop w:val="0"/>
      <w:marBottom w:val="0"/>
      <w:divBdr>
        <w:top w:val="none" w:sz="0" w:space="0" w:color="auto"/>
        <w:left w:val="none" w:sz="0" w:space="0" w:color="auto"/>
        <w:bottom w:val="none" w:sz="0" w:space="0" w:color="auto"/>
        <w:right w:val="none" w:sz="0" w:space="0" w:color="auto"/>
      </w:divBdr>
    </w:div>
    <w:div w:id="1229876648">
      <w:bodyDiv w:val="1"/>
      <w:marLeft w:val="0"/>
      <w:marRight w:val="0"/>
      <w:marTop w:val="0"/>
      <w:marBottom w:val="0"/>
      <w:divBdr>
        <w:top w:val="none" w:sz="0" w:space="0" w:color="auto"/>
        <w:left w:val="none" w:sz="0" w:space="0" w:color="auto"/>
        <w:bottom w:val="none" w:sz="0" w:space="0" w:color="auto"/>
        <w:right w:val="none" w:sz="0" w:space="0" w:color="auto"/>
      </w:divBdr>
    </w:div>
    <w:div w:id="1349723083">
      <w:bodyDiv w:val="1"/>
      <w:marLeft w:val="0"/>
      <w:marRight w:val="0"/>
      <w:marTop w:val="0"/>
      <w:marBottom w:val="0"/>
      <w:divBdr>
        <w:top w:val="none" w:sz="0" w:space="0" w:color="auto"/>
        <w:left w:val="none" w:sz="0" w:space="0" w:color="auto"/>
        <w:bottom w:val="none" w:sz="0" w:space="0" w:color="auto"/>
        <w:right w:val="none" w:sz="0" w:space="0" w:color="auto"/>
      </w:divBdr>
    </w:div>
    <w:div w:id="1630895760">
      <w:bodyDiv w:val="1"/>
      <w:marLeft w:val="0"/>
      <w:marRight w:val="0"/>
      <w:marTop w:val="0"/>
      <w:marBottom w:val="0"/>
      <w:divBdr>
        <w:top w:val="none" w:sz="0" w:space="0" w:color="auto"/>
        <w:left w:val="none" w:sz="0" w:space="0" w:color="auto"/>
        <w:bottom w:val="none" w:sz="0" w:space="0" w:color="auto"/>
        <w:right w:val="none" w:sz="0" w:space="0" w:color="auto"/>
      </w:divBdr>
    </w:div>
    <w:div w:id="1639609013">
      <w:bodyDiv w:val="1"/>
      <w:marLeft w:val="0"/>
      <w:marRight w:val="0"/>
      <w:marTop w:val="0"/>
      <w:marBottom w:val="0"/>
      <w:divBdr>
        <w:top w:val="none" w:sz="0" w:space="0" w:color="auto"/>
        <w:left w:val="none" w:sz="0" w:space="0" w:color="auto"/>
        <w:bottom w:val="none" w:sz="0" w:space="0" w:color="auto"/>
        <w:right w:val="none" w:sz="0" w:space="0" w:color="auto"/>
      </w:divBdr>
    </w:div>
    <w:div w:id="1740522202">
      <w:bodyDiv w:val="1"/>
      <w:marLeft w:val="0"/>
      <w:marRight w:val="0"/>
      <w:marTop w:val="0"/>
      <w:marBottom w:val="0"/>
      <w:divBdr>
        <w:top w:val="none" w:sz="0" w:space="0" w:color="auto"/>
        <w:left w:val="none" w:sz="0" w:space="0" w:color="auto"/>
        <w:bottom w:val="none" w:sz="0" w:space="0" w:color="auto"/>
        <w:right w:val="none" w:sz="0" w:space="0" w:color="auto"/>
      </w:divBdr>
      <w:divsChild>
        <w:div w:id="2003269917">
          <w:marLeft w:val="0"/>
          <w:marRight w:val="0"/>
          <w:marTop w:val="0"/>
          <w:marBottom w:val="0"/>
          <w:divBdr>
            <w:top w:val="none" w:sz="0" w:space="0" w:color="auto"/>
            <w:left w:val="none" w:sz="0" w:space="0" w:color="auto"/>
            <w:bottom w:val="none" w:sz="0" w:space="0" w:color="auto"/>
            <w:right w:val="none" w:sz="0" w:space="0" w:color="auto"/>
          </w:divBdr>
          <w:divsChild>
            <w:div w:id="129482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2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blogs.sap.com/2020/10/29/develop-deploy-sapui5-fiori-like-app-using-sap-business-application-studio-bas-and-troubleshooting/" TargetMode="External"/><Relationship Id="rId303"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3.png"/><Relationship Id="rId268" Type="http://schemas.openxmlformats.org/officeDocument/2006/relationships/image" Target="media/image253.png"/><Relationship Id="rId289" Type="http://schemas.openxmlformats.org/officeDocument/2006/relationships/image" Target="media/image272.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79" Type="http://schemas.openxmlformats.org/officeDocument/2006/relationships/image" Target="media/image262.png"/><Relationship Id="rId22" Type="http://schemas.openxmlformats.org/officeDocument/2006/relationships/hyperlink" Target="http://124.123.42.25:9222/sap/bc/ui5_ui5/sap/arsrvc_upb_admn/main.html?scope=CONF&amp;sap-client=100&amp;sap-language=EN"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73.png"/><Relationship Id="rId304" Type="http://schemas.openxmlformats.org/officeDocument/2006/relationships/footer" Target="footer1.xml"/><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4.png"/><Relationship Id="rId12" Type="http://schemas.openxmlformats.org/officeDocument/2006/relationships/image" Target="media/image5.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63.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hyperlink" Target="http://124.123.42.25:9222/sap/bc/ui5_ui5/ui2/ushell/shells/abap/FioriLaunchpad.html" TargetMode="External"/><Relationship Id="rId119" Type="http://schemas.openxmlformats.org/officeDocument/2006/relationships/image" Target="media/image105.png"/><Relationship Id="rId270" Type="http://schemas.openxmlformats.org/officeDocument/2006/relationships/image" Target="media/image255.png"/><Relationship Id="rId291" Type="http://schemas.openxmlformats.org/officeDocument/2006/relationships/image" Target="media/image274.png"/><Relationship Id="rId305" Type="http://schemas.openxmlformats.org/officeDocument/2006/relationships/fontTable" Target="fontTable.xml"/><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image" Target="media/image6.png"/><Relationship Id="rId109" Type="http://schemas.openxmlformats.org/officeDocument/2006/relationships/image" Target="media/image95.png"/><Relationship Id="rId260" Type="http://schemas.openxmlformats.org/officeDocument/2006/relationships/image" Target="media/image245.png"/><Relationship Id="rId281" Type="http://schemas.openxmlformats.org/officeDocument/2006/relationships/image" Target="media/image264.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71" Type="http://schemas.openxmlformats.org/officeDocument/2006/relationships/image" Target="media/image256.png"/><Relationship Id="rId292" Type="http://schemas.openxmlformats.org/officeDocument/2006/relationships/image" Target="media/image275.png"/><Relationship Id="rId306" Type="http://schemas.openxmlformats.org/officeDocument/2006/relationships/glossaryDocument" Target="glossary/document.xml"/><Relationship Id="rId24" Type="http://schemas.openxmlformats.org/officeDocument/2006/relationships/hyperlink" Target="http://124.123.42.25:9222/sap/bc/ui5_ui5/sap/zz1_r9_mstrdtl/index.html?sap-client=100"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hyperlink" Target="https://wiki.scn.sap.com/wiki/display/Fiori/Fiori+elements"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6.png"/><Relationship Id="rId266" Type="http://schemas.openxmlformats.org/officeDocument/2006/relationships/image" Target="media/image251.png"/><Relationship Id="rId287" Type="http://schemas.openxmlformats.org/officeDocument/2006/relationships/image" Target="media/image270.png"/><Relationship Id="rId14" Type="http://schemas.openxmlformats.org/officeDocument/2006/relationships/hyperlink" Target="https://developers.sap.com/tutorials/webide-github-import-project.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6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image" Target="media/image236.png"/><Relationship Id="rId256" Type="http://schemas.openxmlformats.org/officeDocument/2006/relationships/image" Target="media/image241.png"/><Relationship Id="rId277" Type="http://schemas.openxmlformats.org/officeDocument/2006/relationships/image" Target="media/image260.png"/><Relationship Id="rId298" Type="http://schemas.openxmlformats.org/officeDocument/2006/relationships/image" Target="media/image281.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57.png"/><Relationship Id="rId293" Type="http://schemas.openxmlformats.org/officeDocument/2006/relationships/image" Target="media/image276.png"/><Relationship Id="rId302" Type="http://schemas.openxmlformats.org/officeDocument/2006/relationships/hyperlink" Target="https://wiki.scn.sap.com/wiki/display/Fiori/Fiori+elements" TargetMode="External"/><Relationship Id="rId30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abappolice.com/2021/09/save-attachment-to-gos-from-sapui5-fiori/"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52.png"/><Relationship Id="rId288" Type="http://schemas.openxmlformats.org/officeDocument/2006/relationships/image" Target="media/image271.png"/><Relationship Id="rId15" Type="http://schemas.openxmlformats.org/officeDocument/2006/relationships/hyperlink" Target="http://localhost:8080/webide/index.html"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262" Type="http://schemas.openxmlformats.org/officeDocument/2006/relationships/image" Target="media/image247.png"/><Relationship Id="rId283" Type="http://schemas.openxmlformats.org/officeDocument/2006/relationships/image" Target="media/image266.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278" Type="http://schemas.openxmlformats.org/officeDocument/2006/relationships/image" Target="media/image261.png"/><Relationship Id="rId26" Type="http://schemas.openxmlformats.org/officeDocument/2006/relationships/image" Target="media/image12.png"/><Relationship Id="rId231" Type="http://schemas.openxmlformats.org/officeDocument/2006/relationships/image" Target="media/image216.png"/><Relationship Id="rId252" Type="http://schemas.openxmlformats.org/officeDocument/2006/relationships/image" Target="media/image237.png"/><Relationship Id="rId273" Type="http://schemas.openxmlformats.org/officeDocument/2006/relationships/hyperlink" Target="https://www.odata" TargetMode="External"/><Relationship Id="rId294" Type="http://schemas.openxmlformats.org/officeDocument/2006/relationships/image" Target="media/image277.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account.hana.ondemand.com/" TargetMode="External"/><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284" Type="http://schemas.openxmlformats.org/officeDocument/2006/relationships/image" Target="media/image267.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4" Type="http://schemas.openxmlformats.org/officeDocument/2006/relationships/hyperlink" Target="https://chrome.google.com/webstore/detail/advanced-rest-client/hgmloofddffdnphfgcellkdfbfbjeloo" TargetMode="External"/><Relationship Id="rId295" Type="http://schemas.openxmlformats.org/officeDocument/2006/relationships/image" Target="media/image278.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9.png"/><Relationship Id="rId285" Type="http://schemas.openxmlformats.org/officeDocument/2006/relationships/image" Target="media/image268.png"/><Relationship Id="rId17" Type="http://schemas.openxmlformats.org/officeDocument/2006/relationships/hyperlink" Target="https://hanatrail.ondemad.com"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7.png"/><Relationship Id="rId39" Type="http://schemas.openxmlformats.org/officeDocument/2006/relationships/image" Target="media/image25.png"/><Relationship Id="rId265" Type="http://schemas.openxmlformats.org/officeDocument/2006/relationships/image" Target="media/image250.png"/><Relationship Id="rId286" Type="http://schemas.openxmlformats.org/officeDocument/2006/relationships/image" Target="media/image269.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0.png"/><Relationship Id="rId276" Type="http://schemas.openxmlformats.org/officeDocument/2006/relationships/image" Target="media/image259.png"/><Relationship Id="rId297" Type="http://schemas.openxmlformats.org/officeDocument/2006/relationships/image" Target="media/image2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5717B08CAB47A78FE4435D90655D99"/>
        <w:category>
          <w:name w:val="General"/>
          <w:gallery w:val="placeholder"/>
        </w:category>
        <w:types>
          <w:type w:val="bbPlcHdr"/>
        </w:types>
        <w:behaviors>
          <w:behavior w:val="content"/>
        </w:behaviors>
        <w:guid w:val="{0F624016-05A1-4099-9130-5947F51441CF}"/>
      </w:docPartPr>
      <w:docPartBody>
        <w:p w:rsidR="00487CAF" w:rsidRDefault="00540DA1" w:rsidP="00540DA1">
          <w:pPr>
            <w:pStyle w:val="6A5717B08CAB47A78FE4435D90655D9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0DA1"/>
    <w:rsid w:val="0001072F"/>
    <w:rsid w:val="00041C5B"/>
    <w:rsid w:val="000B1CF6"/>
    <w:rsid w:val="000B7AED"/>
    <w:rsid w:val="000D16D7"/>
    <w:rsid w:val="000E2C8B"/>
    <w:rsid w:val="0013196B"/>
    <w:rsid w:val="001540E8"/>
    <w:rsid w:val="00196902"/>
    <w:rsid w:val="00225244"/>
    <w:rsid w:val="002506E3"/>
    <w:rsid w:val="0027689C"/>
    <w:rsid w:val="00277F88"/>
    <w:rsid w:val="002D19DA"/>
    <w:rsid w:val="002E5345"/>
    <w:rsid w:val="003556BF"/>
    <w:rsid w:val="003B5893"/>
    <w:rsid w:val="003D3E08"/>
    <w:rsid w:val="00487CAF"/>
    <w:rsid w:val="00523037"/>
    <w:rsid w:val="00540DA1"/>
    <w:rsid w:val="005A692A"/>
    <w:rsid w:val="005B6A25"/>
    <w:rsid w:val="0062298E"/>
    <w:rsid w:val="00642C66"/>
    <w:rsid w:val="006A0007"/>
    <w:rsid w:val="006B5E52"/>
    <w:rsid w:val="006F47B1"/>
    <w:rsid w:val="00735853"/>
    <w:rsid w:val="007B7D2A"/>
    <w:rsid w:val="007D75DB"/>
    <w:rsid w:val="00826E71"/>
    <w:rsid w:val="00863964"/>
    <w:rsid w:val="008A2684"/>
    <w:rsid w:val="008D74CF"/>
    <w:rsid w:val="008F3B6D"/>
    <w:rsid w:val="00953A63"/>
    <w:rsid w:val="0096302B"/>
    <w:rsid w:val="009E697C"/>
    <w:rsid w:val="00A2072A"/>
    <w:rsid w:val="00A70470"/>
    <w:rsid w:val="00A875D0"/>
    <w:rsid w:val="00AB038D"/>
    <w:rsid w:val="00B240C9"/>
    <w:rsid w:val="00B324DF"/>
    <w:rsid w:val="00B648F5"/>
    <w:rsid w:val="00BB5E25"/>
    <w:rsid w:val="00BD4422"/>
    <w:rsid w:val="00C12BE9"/>
    <w:rsid w:val="00C31DCF"/>
    <w:rsid w:val="00CC2CB9"/>
    <w:rsid w:val="00D214D6"/>
    <w:rsid w:val="00D264AD"/>
    <w:rsid w:val="00D27895"/>
    <w:rsid w:val="00D60712"/>
    <w:rsid w:val="00DE7C8A"/>
    <w:rsid w:val="00E03C99"/>
    <w:rsid w:val="00E40ADD"/>
    <w:rsid w:val="00F66DF9"/>
    <w:rsid w:val="00FD11ED"/>
    <w:rsid w:val="00FE72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0DA1"/>
    <w:rPr>
      <w:color w:val="808080"/>
    </w:rPr>
  </w:style>
  <w:style w:type="paragraph" w:customStyle="1" w:styleId="6A5717B08CAB47A78FE4435D90655D99">
    <w:name w:val="6A5717B08CAB47A78FE4435D90655D99"/>
    <w:rsid w:val="00540D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02EE3-D498-4861-9D0C-00DF2C652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45F0AA20</Template>
  <TotalTime>408</TotalTime>
  <Pages>100</Pages>
  <Words>17571</Words>
  <Characters>100158</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SAPUI5/FIORI</vt:lpstr>
    </vt:vector>
  </TitlesOfParts>
  <Company/>
  <LinksUpToDate>false</LinksUpToDate>
  <CharactersWithSpaces>117495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SAPUI5/FIORI</dc:title>
  <dc:subject/>
  <dc:creator>Sridhar Bollabathula</dc:creator>
  <cp:keywords/>
  <dc:description/>
  <cp:lastModifiedBy>Abapcon2</cp:lastModifiedBy>
  <cp:revision>3955</cp:revision>
  <dcterms:created xsi:type="dcterms:W3CDTF">2022-02-16T16:11:00Z</dcterms:created>
  <dcterms:modified xsi:type="dcterms:W3CDTF">2022-04-21T06:38:00Z</dcterms:modified>
</cp:coreProperties>
</file>